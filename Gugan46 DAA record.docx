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footer37.xml" ContentType="application/vnd.openxmlformats-officedocument.wordprocessingml.footer+xml"/>
  <Override PartName="/word/header38.xml" ContentType="application/vnd.openxmlformats-officedocument.wordprocessingml.head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footer40.xml" ContentType="application/vnd.openxmlformats-officedocument.wordprocessingml.footer+xml"/>
  <Override PartName="/word/header41.xml" ContentType="application/vnd.openxmlformats-officedocument.wordprocessingml.head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footer43.xml" ContentType="application/vnd.openxmlformats-officedocument.wordprocessingml.footer+xml"/>
  <Override PartName="/word/header44.xml" ContentType="application/vnd.openxmlformats-officedocument.wordprocessingml.head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footer46.xml" ContentType="application/vnd.openxmlformats-officedocument.wordprocessingml.footer+xml"/>
  <Override PartName="/word/header47.xml" ContentType="application/vnd.openxmlformats-officedocument.wordprocessingml.head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footer49.xml" ContentType="application/vnd.openxmlformats-officedocument.wordprocessingml.footer+xml"/>
  <Override PartName="/word/header50.xml" ContentType="application/vnd.openxmlformats-officedocument.wordprocessingml.head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footer52.xml" ContentType="application/vnd.openxmlformats-officedocument.wordprocessingml.footer+xml"/>
  <Override PartName="/word/header53.xml" ContentType="application/vnd.openxmlformats-officedocument.wordprocessingml.head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footer55.xml" ContentType="application/vnd.openxmlformats-officedocument.wordprocessingml.footer+xml"/>
  <Override PartName="/word/header56.xml" ContentType="application/vnd.openxmlformats-officedocument.wordprocessingml.head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footer58.xml" ContentType="application/vnd.openxmlformats-officedocument.wordprocessingml.footer+xml"/>
  <Override PartName="/word/header59.xml" ContentType="application/vnd.openxmlformats-officedocument.wordprocessingml.header+xml"/>
  <Override PartName="/word/footer59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ind w:left="226"/>
      </w:pPr>
      <w:r>
        <w:rPr>
          <w:rFonts w:ascii="Times New Roman" w:eastAsia="Times New Roman" w:cs="Times New Roman" w:hAnsi="Times New Roman"/>
          <w:b/>
          <w:sz w:val="44"/>
        </w:rPr>
        <w:t xml:space="preserve"> RAJALAKSHMI ENGINEERING COLLEGE </w:t>
      </w:r>
    </w:p>
    <w:p>
      <w:pPr>
        <w:ind w:left="10" w:right="465" w:hanging="10"/>
        <w:jc w:val="center"/>
        <w:rPr>
          <w:rFonts w:ascii="Times New Roman" w:eastAsia="Times New Roman" w:cs="Times New Roman" w:hAnsi="Times New Roman"/>
          <w:b/>
          <w:sz w:val="32"/>
        </w:rPr>
      </w:pPr>
    </w:p>
    <w:p>
      <w:pPr>
        <w:ind w:left="10" w:right="465" w:hanging="10"/>
        <w:jc w:val="center"/>
      </w:pPr>
      <w:r>
        <w:rPr>
          <w:rFonts w:ascii="Times New Roman" w:eastAsia="Times New Roman" w:cs="Times New Roman" w:hAnsi="Times New Roman"/>
          <w:b/>
          <w:sz w:val="32"/>
        </w:rPr>
        <w:t xml:space="preserve">An Autonomous Institution </w:t>
      </w:r>
    </w:p>
    <w:p>
      <w:pPr>
        <w:ind w:left="1976" w:hanging="10"/>
      </w:pPr>
      <w:r>
        <w:rPr>
          <w:rFonts w:ascii="Times New Roman" w:eastAsia="Times New Roman" w:cs="Times New Roman" w:hAnsi="Times New Roman"/>
          <w:b/>
          <w:sz w:val="32"/>
        </w:rPr>
        <w:t xml:space="preserve">Affiliated to Anna University, Chennai, </w:t>
      </w:r>
    </w:p>
    <w:p>
      <w:pPr>
        <w:ind w:left="1774" w:hanging="10"/>
      </w:pPr>
      <w:r>
        <w:rPr>
          <w:rFonts w:ascii="Times New Roman" w:eastAsia="Times New Roman" w:cs="Times New Roman" w:hAnsi="Times New Roman"/>
          <w:b/>
          <w:sz w:val="32"/>
        </w:rPr>
        <w:t xml:space="preserve">Rajalakshmi Nagar, Thandalam – 602 105 </w:t>
      </w:r>
    </w:p>
    <w:p>
      <w:r>
        <w:rPr>
          <w:rFonts w:ascii="Times New Roman" w:eastAsia="Times New Roman" w:cs="Times New Roman" w:hAnsi="Times New Roman"/>
          <w:b/>
          <w:sz w:val="20"/>
        </w:rPr>
        <w:t xml:space="preserve"> </w:t>
      </w:r>
    </w:p>
    <w:p>
      <w:r>
        <w:rPr>
          <w:rFonts w:ascii="Times New Roman" w:eastAsia="Times New Roman" w:cs="Times New Roman" w:hAnsi="Times New Roman"/>
          <w:b/>
          <w:sz w:val="20"/>
        </w:rPr>
        <w:t xml:space="preserve">  </w:t>
      </w:r>
    </w:p>
    <w:p>
      <w:r>
        <w:rPr>
          <w:rFonts w:ascii="Times New Roman" w:eastAsia="Times New Roman" w:cs="Times New Roman" w:hAnsi="Times New Roman"/>
          <w:b/>
          <w:sz w:val="14"/>
        </w:rPr>
        <w:t xml:space="preserve"> </w:t>
      </w:r>
    </w:p>
    <w:p>
      <w:pPr>
        <w:spacing w:after="12"/>
        <w:ind w:left="2930"/>
      </w:pPr>
      <w:r>
        <w:rPr>
          <w:lang w:val="en-IN" w:eastAsia="en-IN"/>
        </w:rPr>
        <w:drawing>
          <wp:inline distT="0" distB="0" distL="0" distR="0">
            <wp:extent cx="2197608" cy="1895856"/>
            <wp:effectExtent l="0" t="0" r="0" b="0"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97608" cy="1895856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54"/>
      </w:pPr>
      <w:r>
        <w:rPr>
          <w:rFonts w:ascii="Times New Roman" w:eastAsia="Times New Roman" w:cs="Times New Roman" w:hAnsi="Times New Roman"/>
          <w:b/>
          <w:sz w:val="34"/>
        </w:rPr>
        <w:t xml:space="preserve"> </w:t>
      </w:r>
    </w:p>
    <w:p>
      <w:pPr>
        <w:jc w:val="center"/>
      </w:pPr>
      <w:r>
        <w:rPr>
          <w:rFonts w:ascii="Times New Roman" w:eastAsia="Times New Roman" w:cs="Times New Roman" w:hAnsi="Times New Roman"/>
          <w:b/>
          <w:sz w:val="32"/>
        </w:rPr>
        <w:t>DEPARTMENT OF ARTIFICIAL INTELLIGENCE AND MACHINE LEARNING</w:t>
      </w:r>
    </w:p>
    <w:p>
      <w:r>
        <w:rPr>
          <w:rFonts w:ascii="Times New Roman" w:eastAsia="Times New Roman" w:cs="Times New Roman" w:hAnsi="Times New Roman"/>
          <w:b/>
          <w:sz w:val="20"/>
        </w:rPr>
        <w:t xml:space="preserve"> </w:t>
      </w:r>
    </w:p>
    <w:p>
      <w:r>
        <w:rPr>
          <w:rFonts w:ascii="Times New Roman" w:eastAsia="Times New Roman" w:cs="Times New Roman" w:hAnsi="Times New Roman"/>
          <w:b/>
          <w:sz w:val="20"/>
        </w:rPr>
        <w:t xml:space="preserve"> </w:t>
      </w:r>
    </w:p>
    <w:p>
      <w:r>
        <w:rPr>
          <w:rFonts w:ascii="Times New Roman" w:eastAsia="Times New Roman" w:cs="Times New Roman" w:hAnsi="Times New Roman"/>
          <w:b/>
          <w:sz w:val="18"/>
        </w:rPr>
        <w:t xml:space="preserve"> </w:t>
      </w:r>
    </w:p>
    <w:tbl>
      <w:tblPr>
        <w:jc w:val="left"/>
        <w:tblInd w:w="600" w:type="dxa"/>
        <w:tblW w:w="8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25" w:type="dxa"/>
          <w:left w:w="5" w:type="dxa"/>
          <w:bottom w:w="0" w:type="dxa"/>
          <w:right w:w="115" w:type="dxa"/>
        </w:tblCellMar>
      </w:tblPr>
      <w:tblGrid>
        <w:gridCol w:w="8111"/>
      </w:tblGrid>
      <w:tr>
        <w:trPr>
          <w:trHeight w:val="1166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Times New Roman" w:eastAsia="Times New Roman" w:cs="Times New Roman" w:hAnsi="Times New Roman"/>
                <w:b/>
                <w:sz w:val="36"/>
              </w:rPr>
              <w:t xml:space="preserve"> </w:t>
            </w:r>
          </w:p>
          <w:p>
            <w:pPr>
              <w:ind w:left="677" w:right="484"/>
              <w:jc w:val="center"/>
            </w:pPr>
            <w:r>
              <w:rPr>
                <w:rFonts w:ascii="Times New Roman" w:eastAsia="Times New Roman" w:cs="Times New Roman" w:hAnsi="Times New Roman"/>
                <w:b/>
                <w:sz w:val="32"/>
              </w:rPr>
              <w:t>CS23331 – Design And Analysis of Algorithms</w:t>
            </w:r>
          </w:p>
        </w:tc>
      </w:tr>
      <w:tr>
        <w:trPr>
          <w:trHeight w:val="965"/>
        </w:trPr>
        <w:tc>
          <w:tcPr>
            <w:tcW w:w="8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ind w:left="122"/>
              <w:jc w:val="center"/>
            </w:pPr>
            <w:r>
              <w:rPr>
                <w:rFonts w:ascii="Times New Roman" w:eastAsia="Times New Roman" w:cs="Times New Roman" w:hAnsi="Times New Roman"/>
                <w:b/>
                <w:sz w:val="32"/>
              </w:rPr>
              <w:t xml:space="preserve">Laboratory Record Note Book </w:t>
            </w:r>
          </w:p>
        </w:tc>
      </w:tr>
    </w:tbl>
    <w:p>
      <w:r>
        <w:rPr>
          <w:rFonts w:ascii="Times New Roman" w:eastAsia="Times New Roman" w:cs="Times New Roman" w:hAnsi="Times New Roman"/>
          <w:b/>
          <w:sz w:val="20"/>
        </w:rPr>
        <w:t xml:space="preserve"> </w:t>
      </w:r>
    </w:p>
    <w:p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>
        <w:rPr>
          <w:rFonts w:ascii="Times New Roman" w:eastAsia="Times New Roman" w:cs="Times New Roman" w:hAnsi="Times New Roman"/>
          <w:b/>
          <w:sz w:val="20"/>
        </w:rPr>
        <w:t xml:space="preserve"> </w:t>
      </w:r>
      <w:r>
        <w:rPr>
          <w:rFonts w:ascii="Times New Roman" w:eastAsia="Times New Roman" w:cs="Times New Roman" w:hAnsi="Times New Roman"/>
          <w:b/>
          <w:sz w:val="12"/>
        </w:rPr>
        <w:t xml:space="preserve"> </w:t>
      </w:r>
      <w:r>
        <w:rPr>
          <w:rFonts w:ascii="Times New Roman" w:eastAsia="Times New Roman" w:cs="Times New Roman" w:hAnsi="Times New Roman"/>
          <w:b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1354" behindDoc="0" locked="0" layoutInCell="1" hidden="0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87630</wp:posOffset>
                </wp:positionV>
                <wp:extent cx="5554980" cy="289559"/>
                <wp:effectExtent l="0" t="0" r="0" b="0"/>
                <wp:wrapNone/>
                <wp:docPr id="4" name="文本框 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554980" cy="289559"/>
                        </a:xfrm>
                        <a:prstGeom prst="rect"/>
                        <a:solidFill>
                          <a:srgbClr val="FFFFFF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5">
                        <w:txbxContent>
                          <w:p>
                            <w:pPr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  <w:t>GUGAN M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6" o:spid="_x0000_s6" fillcolor="#FFFFFF" stroked="t" style="position:absolute;&#10;margin-left:43.55pt;&#10;margin-top:6.9pt;&#10;width:437.4pt;&#10;height:22.8pt;&#10;z-index:1354;&#10;mso-position-horizontal:absolute;&#10;mso-position-vertical:absolute;&#10;mso-wrap-distance-top:3.6000001pt;&#10;mso-wrap-distance-bottom:3.6000001pt;&#10;mso-wrap-style:square;">
                <v:stroke color="#000000"/>
                <v:textbox id="849" inset="2.54mm,1.27mm,2.54mm,1.27mm" o:insetmode="custom" style="layout-flow:horizontal;&#10;v-text-anchor:top;">
                  <w:txbxContent>
                    <w:p>
                      <w:pPr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  <w:t>GUGAN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cs="Times New Roman" w:hAnsi="Times New Roman"/>
          <w:b/>
          <w:sz w:val="38"/>
        </w:rPr>
        <w:t xml:space="preserve"> </w:t>
      </w:r>
    </w:p>
    <w:p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cs="Times New Roman" w:hAnsi="Times New Roman"/>
          <w:b/>
          <w:sz w:val="24"/>
        </w:rPr>
        <w:t xml:space="preserve">Name: ……………………………………………………………………………………………… </w:t>
      </w:r>
    </w:p>
    <w:p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>
        <w:rPr>
          <w:rFonts w:ascii="Times New Roman" w:eastAsia="Times New Roman" w:cs="Times New Roman" w:hAnsi="Times New Roman"/>
          <w:b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1355" behindDoc="0" locked="0" layoutInCell="1" hidden="0" allowOverlap="1">
                <wp:simplePos x="0" y="0"/>
                <wp:positionH relativeFrom="column">
                  <wp:posOffset>1040764</wp:posOffset>
                </wp:positionH>
                <wp:positionV relativeFrom="paragraph">
                  <wp:posOffset>160020</wp:posOffset>
                </wp:positionV>
                <wp:extent cx="5082540" cy="266700"/>
                <wp:effectExtent l="0" t="0" r="0" b="0"/>
                <wp:wrapNone/>
                <wp:docPr id="7" name="文本框 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82540" cy="266700"/>
                        </a:xfrm>
                        <a:prstGeom prst="rect"/>
                        <a:solidFill>
                          <a:srgbClr val="FFFFFF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8">
                        <w:txbxContent>
                          <w:p>
                            <w:pPr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  <w:t>231801046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9" o:spid="_x0000_s9" fillcolor="#FFFFFF" stroked="t" style="position:absolute;&#10;margin-left:81.95pt;&#10;margin-top:12.6pt;&#10;width:400.2pt;&#10;height:21.0pt;&#10;z-index:1355;&#10;mso-position-horizontal:absolute;&#10;mso-position-vertical:absolute;&#10;mso-wrap-distance-top:3.6000001pt;&#10;mso-wrap-distance-bottom:3.6000001pt;&#10;mso-wrap-style:square;">
                <v:stroke color="#000000"/>
                <v:textbox id="850" inset="2.54mm,1.27mm,2.54mm,1.27mm" o:insetmode="custom" style="layout-flow:horizontal;&#10;v-text-anchor:top;">
                  <w:txbxContent>
                    <w:p>
                      <w:pPr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  <w:t>231801046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cs="Times New Roman" w:hAnsi="Times New Roman"/>
          <w:b/>
          <w:sz w:val="32"/>
        </w:rPr>
        <w:t xml:space="preserve"> </w:t>
      </w:r>
    </w:p>
    <w:p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cs="Times New Roman" w:hAnsi="Times New Roman"/>
          <w:b/>
          <w:sz w:val="24"/>
        </w:rPr>
        <w:t xml:space="preserve">Register No. : ……………………………………………………………………………………….. </w:t>
      </w:r>
    </w:p>
    <w:p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>
        <w:rPr>
          <w:rFonts w:ascii="Times New Roman" w:eastAsia="Times New Roman" w:cs="Times New Roman" w:hAnsi="Times New Roman"/>
          <w:b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1356" behindDoc="0" locked="0" layoutInCell="1" hidden="0" allowOverlap="1">
                <wp:simplePos x="0" y="0"/>
                <wp:positionH relativeFrom="page">
                  <wp:posOffset>2430780</wp:posOffset>
                </wp:positionH>
                <wp:positionV relativeFrom="paragraph">
                  <wp:posOffset>92075</wp:posOffset>
                </wp:positionV>
                <wp:extent cx="4488180" cy="297180"/>
                <wp:effectExtent l="0" t="0" r="0" b="0"/>
                <wp:wrapNone/>
                <wp:docPr id="10" name="文本框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88180" cy="297180"/>
                        </a:xfrm>
                        <a:prstGeom prst="rect"/>
                        <a:solidFill>
                          <a:srgbClr val="FFFFFF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1">
                        <w:txbxContent>
                          <w:p>
                            <w:pPr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Year/AIDS/A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2" o:spid="_x0000_s12" fillcolor="#FFFFFF" stroked="t" style="position:absolute;&#10;margin-left:191.4pt;&#10;margin-top:7.25pt;&#10;width:353.4pt;&#10;height:23.4pt;&#10;z-index:1356;&#10;mso-position-horizontal:absolute;&#10;mso-position-horizontal-relative:page;&#10;mso-position-vertical:absolute;&#10;mso-wrap-distance-top:3.6000001pt;&#10;mso-wrap-distance-bottom:3.6000001pt;&#10;mso-wrap-style:square;">
                <v:stroke color="#000000"/>
                <v:textbox id="851" inset="2.54mm,1.27mm,2.54mm,1.27mm" o:insetmode="custom" style="layout-flow:horizontal;&#10;v-text-anchor:top;">
                  <w:txbxContent>
                    <w:p>
                      <w:pPr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  <w:t xml:space="preserve"> Year/AIDS/A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cs="Times New Roman" w:hAnsi="Times New Roman"/>
          <w:b/>
          <w:sz w:val="32"/>
        </w:rPr>
        <w:t xml:space="preserve"> </w:t>
      </w:r>
    </w:p>
    <w:p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cs="Times New Roman" w:hAnsi="Times New Roman"/>
          <w:b/>
          <w:sz w:val="24"/>
        </w:rPr>
        <w:t xml:space="preserve">Year / Branch / Section: …………………………………………………………………………... </w:t>
      </w:r>
    </w:p>
    <w:p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>
        <w:rPr>
          <w:rFonts w:ascii="Times New Roman" w:eastAsia="Times New Roman" w:cs="Times New Roman" w:hAnsi="Times New Roman"/>
          <w:b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1357" behindDoc="0" locked="0" layoutInCell="1" hidden="0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156845</wp:posOffset>
                </wp:positionV>
                <wp:extent cx="5265419" cy="289559"/>
                <wp:effectExtent l="0" t="0" r="0" b="0"/>
                <wp:wrapNone/>
                <wp:docPr id="13" name="文本框 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65419" cy="289559"/>
                        </a:xfrm>
                        <a:prstGeom prst="rect"/>
                        <a:solidFill>
                          <a:srgbClr val="FFFFFF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4">
                        <w:txbxContent>
                          <w:p>
                            <w:pPr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  <w:t>III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5" o:spid="_x0000_s15" fillcolor="#FFFFFF" stroked="t" style="position:absolute;&#10;margin-left:62.749996pt;&#10;margin-top:12.349999pt;&#10;width:414.59995pt;&#10;height:22.8pt;&#10;z-index:1357;&#10;mso-position-horizontal:absolute;&#10;mso-position-vertical:absolute;&#10;mso-wrap-distance-top:3.6000001pt;&#10;mso-wrap-distance-bottom:3.6000001pt;&#10;mso-wrap-style:square;">
                <v:stroke color="#000000"/>
                <v:textbox id="852" inset="2.54mm,1.27mm,2.54mm,1.27mm" o:insetmode="custom" style="layout-flow:horizontal;&#10;v-text-anchor:top;">
                  <w:txbxContent>
                    <w:p>
                      <w:pPr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cs="Times New Roman" w:hAnsi="Times New Roman"/>
          <w:b/>
          <w:sz w:val="32"/>
        </w:rPr>
        <w:t xml:space="preserve"> </w:t>
      </w:r>
    </w:p>
    <w:p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cs="Times New Roman" w:hAnsi="Times New Roman"/>
          <w:b/>
          <w:sz w:val="24"/>
        </w:rPr>
        <w:t xml:space="preserve">Semester: ………………………………………………………………………………………….. </w:t>
      </w:r>
    </w:p>
    <w:p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ind w:left="172"/>
      </w:pPr>
      <w:r>
        <w:rPr>
          <w:rFonts w:ascii="Times New Roman" w:eastAsia="Times New Roman" w:cs="Times New Roman" w:hAnsi="Times New Roman"/>
          <w:b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1358" behindDoc="0" locked="0" layoutInCell="1" hidden="0" allowOverlap="1">
                <wp:simplePos x="0" y="0"/>
                <wp:positionH relativeFrom="page">
                  <wp:posOffset>1905000</wp:posOffset>
                </wp:positionH>
                <wp:positionV relativeFrom="paragraph">
                  <wp:posOffset>120650</wp:posOffset>
                </wp:positionV>
                <wp:extent cx="5090160" cy="251459"/>
                <wp:effectExtent l="0" t="0" r="0" b="0"/>
                <wp:wrapNone/>
                <wp:docPr id="16" name="文本框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90160" cy="251459"/>
                        </a:xfrm>
                        <a:prstGeom prst="rect"/>
                        <a:solidFill>
                          <a:srgbClr val="FFFFFF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17">
                        <w:txbxContent>
                          <w:p>
                            <w:pPr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sz w:val="24"/>
                                <w:szCs w:val="24"/>
                              </w:rPr>
                              <w:t>2024-2025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8" o:spid="_x0000_s18" fillcolor="#FFFFFF" stroked="t" style="position:absolute;&#10;margin-left:150.0pt;&#10;margin-top:9.5pt;&#10;width:400.8pt;&#10;height:19.8pt;&#10;z-index:1358;&#10;mso-position-horizontal:absolute;&#10;mso-position-horizontal-relative:page;&#10;mso-position-vertical:absolute;&#10;mso-wrap-distance-top:3.6000001pt;&#10;mso-wrap-distance-bottom:3.6000001pt;&#10;mso-wrap-style:square;">
                <v:stroke color="#000000"/>
                <v:textbox id="853" inset="2.54mm,1.27mm,2.54mm,1.27mm" o:insetmode="custom" style="layout-flow:horizontal;&#10;v-text-anchor:top;">
                  <w:txbxContent>
                    <w:p>
                      <w:pPr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sz w:val="24"/>
                          <w:szCs w:val="24"/>
                        </w:rPr>
                        <w:t>2024-2025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cs="Times New Roman" w:hAnsi="Times New Roman"/>
          <w:b/>
          <w:sz w:val="33"/>
        </w:rPr>
        <w:t xml:space="preserve"> </w:t>
      </w:r>
    </w:p>
    <w:p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63"/>
        <w:ind w:left="182" w:hanging="10"/>
      </w:pPr>
      <w:r>
        <w:rPr>
          <w:rFonts w:ascii="Times New Roman" w:eastAsia="Times New Roman" w:cs="Times New Roman" w:hAnsi="Times New Roman"/>
          <w:b/>
          <w:sz w:val="24"/>
        </w:rPr>
        <w:t xml:space="preserve">Academic Year: ……………………………………………………………………………………... </w:t>
      </w:r>
    </w:p>
    <w:p/>
    <w:p>
      <w:pPr>
        <w:pStyle w:val="1"/>
      </w:pPr>
    </w:p>
    <w:p>
      <w:pPr>
        <w:pStyle w:val="1"/>
      </w:pPr>
    </w:p>
    <w:p>
      <w:pPr>
        <w:pStyle w:val="1"/>
      </w:pPr>
    </w:p>
    <w:p>
      <w:pPr>
        <w:pStyle w:val="1"/>
        <w:rPr>
          <w:sz w:val="36"/>
        </w:rPr>
      </w:pPr>
      <w:r>
        <w:rPr>
          <w:sz w:val="36"/>
        </w:rPr>
        <w:t xml:space="preserve">            RAJALAKSHMI ENGINEERING COLLEGE </w:t>
      </w:r>
    </w:p>
    <w:p>
      <w:pPr>
        <w:ind w:left="10" w:right="465" w:hanging="10"/>
        <w:jc w:val="center"/>
      </w:pPr>
      <w:r>
        <w:rPr>
          <w:rFonts w:ascii="Times New Roman" w:eastAsia="Times New Roman" w:cs="Times New Roman" w:hAnsi="Times New Roman"/>
          <w:b/>
          <w:sz w:val="32"/>
        </w:rPr>
        <w:t xml:space="preserve">An Autonomous Institution </w:t>
      </w:r>
    </w:p>
    <w:p>
      <w:pPr>
        <w:ind w:left="10" w:right="486" w:hanging="10"/>
        <w:jc w:val="center"/>
      </w:pPr>
      <w:r>
        <w:rPr>
          <w:rFonts w:ascii="Times New Roman" w:eastAsia="Times New Roman" w:cs="Times New Roman" w:hAnsi="Times New Roman"/>
          <w:b/>
          <w:sz w:val="32"/>
        </w:rPr>
        <w:t xml:space="preserve">Affiliated to Anna University, Chennai, </w:t>
      </w:r>
    </w:p>
    <w:p>
      <w:pPr>
        <w:ind w:left="10" w:right="479" w:hanging="10"/>
        <w:jc w:val="center"/>
      </w:pPr>
      <w:r>
        <w:rPr>
          <w:rFonts w:ascii="Times New Roman" w:eastAsia="Times New Roman" w:cs="Times New Roman" w:hAnsi="Times New Roman"/>
          <w:b/>
          <w:sz w:val="32"/>
        </w:rPr>
        <w:t xml:space="preserve">Rajalakshmi Nagar, Thandalam – 602 105 </w:t>
      </w:r>
    </w:p>
    <w:p>
      <w:r>
        <w:rPr>
          <w:rFonts w:ascii="Times New Roman" w:eastAsia="Times New Roman" w:cs="Times New Roman" w:hAnsi="Times New Roman"/>
          <w:b/>
          <w:sz w:val="20"/>
        </w:rPr>
        <w:t xml:space="preserve"> </w:t>
      </w:r>
    </w:p>
    <w:p>
      <w:pPr>
        <w:spacing w:after="238"/>
      </w:pPr>
      <w:r>
        <w:rPr>
          <w:rFonts w:ascii="Times New Roman" w:eastAsia="Times New Roman" w:cs="Times New Roman" w:hAnsi="Times New Roman"/>
          <w:b/>
          <w:sz w:val="20"/>
        </w:rPr>
        <w:t xml:space="preserve"> </w:t>
      </w:r>
    </w:p>
    <w:p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0D0D0D"/>
        <w:spacing w:after="13"/>
        <w:ind w:left="387"/>
        <w:jc w:val="center"/>
      </w:pPr>
      <w:r>
        <w:rPr>
          <w:rFonts w:ascii="Times New Roman" w:eastAsia="Times New Roman" w:cs="Times New Roman" w:hAnsi="Times New Roman"/>
          <w:b/>
          <w:color w:val="FFFFFF"/>
          <w:sz w:val="32"/>
        </w:rPr>
        <w:t xml:space="preserve">BONAFIDE CERTIFICATE </w:t>
      </w:r>
    </w:p>
    <w:p>
      <w:r>
        <w:rPr>
          <w:rFonts w:ascii="Times New Roman" w:eastAsia="Times New Roman" w:cs="Times New Roman" w:hAnsi="Times New Roman"/>
          <w:b/>
          <w:sz w:val="35"/>
        </w:rPr>
        <w:t xml:space="preserve"> </w:t>
      </w:r>
    </w:p>
    <w:p>
      <w:pPr>
        <w:tabs>
          <w:tab w:val="center" w:pos="5362"/>
        </w:tabs>
        <w:spacing w:after="3"/>
      </w:pPr>
      <w:r>
        <w:rPr>
          <w:rFonts w:ascii="Times New Roman" w:eastAsia="Times New Roman" w:cs="Times New Roman" w:hAnsi="Times New Roman"/>
          <w:b/>
          <w:sz w:val="28"/>
        </w:rPr>
        <w:t xml:space="preserve">Name: Sibhinandhan.E.R………………………………………… </w:t>
      </w:r>
    </w:p>
    <w:p>
      <w:r>
        <w:rPr>
          <w:rFonts w:ascii="Times New Roman" w:eastAsia="Times New Roman" w:cs="Times New Roman" w:hAnsi="Times New Roman"/>
          <w:b/>
          <w:sz w:val="30"/>
        </w:rPr>
        <w:t xml:space="preserve"> </w:t>
      </w:r>
    </w:p>
    <w:p>
      <w:pPr>
        <w:spacing w:after="38"/>
      </w:pPr>
      <w:r>
        <w:rPr>
          <w:rFonts w:ascii="Times New Roman" w:eastAsia="Times New Roman" w:cs="Times New Roman" w:hAnsi="Times New Roman"/>
          <w:b/>
          <w:sz w:val="25"/>
        </w:rPr>
        <w:t xml:space="preserve"> </w:t>
      </w:r>
    </w:p>
    <w:p>
      <w:pPr>
        <w:pStyle w:val="2"/>
        <w:ind w:left="0"/>
        <w:rPr>
          <w:rFonts w:ascii="Times New Roman" w:cs="Times New Roman" w:hAnsi="Times New Roman"/>
          <w:sz w:val="28"/>
        </w:rPr>
      </w:pPr>
      <w:r>
        <w:rPr>
          <w:rFonts w:ascii="Times New Roman" w:cs="Times New Roman" w:hAnsi="Times New Roman"/>
          <w:sz w:val="28"/>
        </w:rPr>
        <w:t>Academic Year: 2024-2025…… Semester: III…… Branch: B.Tech- AIML….</w:t>
      </w:r>
    </w:p>
    <w:p>
      <w:r>
        <w:rPr>
          <w:rFonts w:ascii="Times New Roman" w:eastAsia="Times New Roman" w:cs="Times New Roman" w:hAnsi="Times New Roman"/>
          <w:b/>
          <w:sz w:val="30"/>
        </w:rPr>
        <w:t xml:space="preserve"> </w:t>
      </w:r>
    </w:p>
    <w:p>
      <w:r>
        <w:rPr>
          <w:rFonts w:ascii="Times New Roman" w:eastAsia="Times New Roman" w:cs="Times New Roman" w:hAnsi="Times New Roman"/>
          <w:b/>
          <w:sz w:val="28"/>
          <w:lang w:val="en-IN" w:eastAsia="en-IN"/>
        </w:rPr>
        <mc:AlternateContent>
          <mc:Choice Requires="wps">
            <w:drawing>
              <wp:anchor distT="45720" distB="45720" distL="114300" distR="114300" simplePos="0" relativeHeight="1359" behindDoc="0" locked="0" layoutInCell="1" hidden="0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108585</wp:posOffset>
                </wp:positionV>
                <wp:extent cx="2827020" cy="619760"/>
                <wp:effectExtent l="0" t="0" r="0" b="0"/>
                <wp:wrapNone/>
                <wp:docPr id="19" name="文本框 1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27020" cy="619760"/>
                        </a:xfrm>
                        <a:prstGeom prst="rect"/>
                        <a:solidFill>
                          <a:srgbClr val="FFFFFF"/>
                        </a:solidFill>
                        <a:ln w="9525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 id="20">
                        <w:txbxContent>
                          <w:p>
                            <w:pPr>
                              <w:rPr>
                                <w:rFonts w:ascii="Times New Roman" w:cs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b/>
                                <w:sz w:val="28"/>
                                <w:szCs w:val="28"/>
                              </w:rPr>
                              <w:t>231801046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1" o:spid="_x0000_s21" fillcolor="#FFFFFF" stroked="t" style="position:absolute;&#10;margin-left:268.2pt;&#10;margin-top:8.55pt;&#10;width:222.60004pt;&#10;height:48.8pt;&#10;z-index:1359;&#10;mso-position-horizontal:absolute;&#10;mso-position-vertical:absolute;&#10;mso-wrap-distance-top:3.6000001pt;&#10;mso-wrap-distance-bottom:3.6000001pt;&#10;mso-wrap-style:square;">
                <v:stroke color="#000000"/>
                <v:textbox id="854" inset="2.54mm,1.27mm,2.54mm,1.27mm" o:insetmode="custom" style="layout-flow:horizontal;&#10;v-text-anchor:middle;">
                  <w:txbxContent>
                    <w:p>
                      <w:pPr>
                        <w:rPr>
                          <w:rFonts w:ascii="Times New Roman" w:cs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cs="Times New Roman" w:hAnsi="Times New Roman"/>
                          <w:b/>
                          <w:sz w:val="28"/>
                          <w:szCs w:val="28"/>
                        </w:rPr>
                        <w:t>231801046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298" distR="114298" simplePos="0" relativeHeight="1353" behindDoc="0" locked="0" layoutInCell="1" hidden="0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105409</wp:posOffset>
                </wp:positionV>
                <wp:extent cx="2781300" cy="619760"/>
                <wp:effectExtent l="0" t="0" r="0" b="0"/>
                <wp:wrapSquare wrapText="bothSides"/>
                <wp:docPr id="22" name="组合 2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3" name="组合 23"/>
                      <wpg:cNvGrpSpPr/>
                      <wpg:grpSpPr>
                        <a:xfrm rot="0">
                          <a:off x="0" y="0"/>
                          <a:ext cx="2781300" cy="619760"/>
                          <a:chOff x="0" y="0"/>
                          <a:chExt cx="2781300" cy="6197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4" name="曲线 24"/>
                        <wps:cNvSpPr/>
                        <wps:spPr>
                          <a:xfrm rot="0">
                            <a:off x="0" y="0"/>
                            <a:ext cx="2781300" cy="6197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mpd="sng" cap="rnd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5" o:spid="_x0000_s25" coordorigin="6534,8108" coordsize="4380,976" style="position:absolute;&#10;margin-left:269.7pt;&#10;margin-top:8.299998pt;&#10;width:219.00003pt;&#10;height:48.8pt;&#10;z-index:1353;&#10;mso-position-horizontal:absolute;&#10;mso-position-vertical:absolute;&#10;mso-wrap-distance-left:8.999863pt;&#10;mso-wrap-distance-right:8.999863pt;">
                <v:shape type="#_x0000_t0" id="曲线 26" o:spid="_x0000_s26" coordsize="4380,975" path="m,976l4380,976l4380,l,l,976l,976xe" style="position:absolute;&#10;left:6534;&#10;top:8108;&#10;width:4380;&#10;height:976;" filled="f" stroked="t" strokeweight="1.0pt">
                  <v:stroke color="#00000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cs="Times New Roman" w:hAnsi="Times New Roman"/>
          <w:b/>
          <w:sz w:val="30"/>
        </w:rPr>
        <w:t xml:space="preserve"> </w:t>
      </w:r>
    </w:p>
    <w:p>
      <w:pPr>
        <w:spacing w:after="12"/>
      </w:pPr>
      <w:r>
        <w:rPr>
          <w:rFonts w:ascii="Times New Roman" w:eastAsia="Times New Roman" w:cs="Times New Roman" w:hAnsi="Times New Roman"/>
          <w:b/>
          <w:sz w:val="24"/>
        </w:rPr>
        <w:t xml:space="preserve"> </w:t>
      </w:r>
    </w:p>
    <w:p>
      <w:pPr>
        <w:ind w:right="787"/>
        <w:jc w:val="center"/>
        <w:rPr>
          <w:b/>
        </w:rPr>
      </w:pPr>
      <w:r>
        <w:rPr>
          <w:rFonts w:ascii="Times New Roman" w:eastAsia="Times New Roman" w:cs="Times New Roman" w:hAnsi="Times New Roman"/>
          <w:b/>
          <w:sz w:val="28"/>
        </w:rPr>
        <w:t xml:space="preserve">Register No. </w:t>
      </w:r>
    </w:p>
    <w:p>
      <w:r>
        <w:rPr>
          <w:rFonts w:ascii="Times New Roman" w:eastAsia="Times New Roman" w:cs="Times New Roman" w:hAnsi="Times New Roman"/>
          <w:b/>
          <w:sz w:val="30"/>
        </w:rPr>
        <w:t xml:space="preserve"> </w:t>
      </w:r>
    </w:p>
    <w:p>
      <w:r>
        <w:rPr>
          <w:rFonts w:ascii="Times New Roman" w:eastAsia="Times New Roman" w:cs="Times New Roman" w:hAnsi="Times New Roman"/>
          <w:b/>
          <w:sz w:val="30"/>
        </w:rPr>
        <w:t xml:space="preserve"> </w:t>
      </w:r>
    </w:p>
    <w:p>
      <w:pPr>
        <w:spacing w:after="14"/>
      </w:pPr>
      <w:r>
        <w:rPr>
          <w:rFonts w:ascii="Times New Roman" w:eastAsia="Times New Roman" w:cs="Times New Roman" w:hAnsi="Times New Roman"/>
          <w:b/>
          <w:sz w:val="24"/>
        </w:rPr>
        <w:t xml:space="preserve"> </w:t>
      </w:r>
    </w:p>
    <w:p>
      <w:pPr>
        <w:spacing w:after="295"/>
        <w:ind w:left="134" w:hanging="10"/>
      </w:pPr>
      <w:r>
        <w:rPr>
          <w:rFonts w:ascii="Times New Roman" w:eastAsia="Times New Roman" w:cs="Times New Roman" w:hAnsi="Times New Roman"/>
          <w:b/>
          <w:i/>
          <w:sz w:val="28"/>
        </w:rPr>
        <w:t xml:space="preserve">Certified that this is the bonafide record of work done by the above student in </w:t>
      </w:r>
    </w:p>
    <w:p>
      <w:pPr>
        <w:spacing w:after="282"/>
        <w:ind w:left="134" w:hanging="10"/>
      </w:pPr>
      <w:r>
        <w:rPr>
          <w:rFonts w:ascii="Times New Roman" w:eastAsia="Times New Roman" w:cs="Times New Roman" w:hAnsi="Times New Roman"/>
          <w:b/>
          <w:i/>
          <w:sz w:val="28"/>
        </w:rPr>
        <w:t xml:space="preserve">the CS23331- Design And Analysis of Algorithms................................ Laboratory </w:t>
      </w:r>
    </w:p>
    <w:p>
      <w:pPr>
        <w:ind w:left="134" w:hanging="10"/>
      </w:pPr>
      <w:r>
        <w:rPr>
          <w:rFonts w:ascii="Times New Roman" w:eastAsia="Times New Roman" w:cs="Times New Roman" w:hAnsi="Times New Roman"/>
          <w:b/>
          <w:i/>
          <w:sz w:val="28"/>
        </w:rPr>
        <w:t>during the academic year 2024- 2025</w:t>
      </w:r>
    </w:p>
    <w:p>
      <w:r>
        <w:rPr>
          <w:rFonts w:ascii="Times New Roman" w:eastAsia="Times New Roman" w:cs="Times New Roman" w:hAnsi="Times New Roman"/>
          <w:b/>
          <w:i/>
          <w:sz w:val="30"/>
        </w:rPr>
        <w:t xml:space="preserve"> </w:t>
      </w:r>
    </w:p>
    <w:p>
      <w:r>
        <w:rPr>
          <w:rFonts w:ascii="Times New Roman" w:eastAsia="Times New Roman" w:cs="Times New Roman" w:hAnsi="Times New Roman"/>
          <w:b/>
          <w:i/>
          <w:sz w:val="26"/>
        </w:rPr>
        <w:t xml:space="preserve"> </w:t>
      </w:r>
    </w:p>
    <w:p>
      <w:pPr>
        <w:ind w:right="617"/>
        <w:jc w:val="right"/>
      </w:pPr>
      <w:r>
        <w:rPr>
          <w:rFonts w:ascii="Times New Roman" w:eastAsia="Times New Roman" w:cs="Times New Roman" w:hAnsi="Times New Roman"/>
          <w:b/>
          <w:sz w:val="28"/>
        </w:rPr>
        <w:t xml:space="preserve">Signature of Faculty in-charge </w:t>
      </w:r>
    </w:p>
    <w:p>
      <w:r>
        <w:rPr>
          <w:rFonts w:ascii="Times New Roman" w:eastAsia="Times New Roman" w:cs="Times New Roman" w:hAnsi="Times New Roman"/>
          <w:b/>
          <w:sz w:val="30"/>
        </w:rPr>
        <w:t xml:space="preserve"> </w:t>
      </w:r>
      <w:bookmarkStart w:id="0" w:name="_GoBack"/>
      <w:bookmarkEnd w:id="0"/>
    </w:p>
    <w:p>
      <w:r>
        <w:rPr>
          <w:rFonts w:ascii="Times New Roman" w:eastAsia="Times New Roman" w:cs="Times New Roman" w:hAnsi="Times New Roman"/>
          <w:b/>
          <w:sz w:val="30"/>
        </w:rPr>
        <w:t xml:space="preserve"> </w:t>
      </w:r>
    </w:p>
    <w:p>
      <w:pPr>
        <w:spacing w:after="37"/>
      </w:pPr>
      <w:r>
        <w:rPr>
          <w:rFonts w:ascii="Times New Roman" w:eastAsia="Times New Roman" w:cs="Times New Roman" w:hAnsi="Times New Roman"/>
          <w:b/>
          <w:sz w:val="24"/>
        </w:rPr>
        <w:t xml:space="preserve"> </w:t>
      </w:r>
    </w:p>
    <w:p>
      <w:pPr>
        <w:spacing w:after="3"/>
        <w:ind w:left="134" w:hanging="10"/>
      </w:pPr>
      <w:r>
        <w:rPr>
          <w:rFonts w:ascii="Times New Roman" w:eastAsia="Times New Roman" w:cs="Times New Roman" w:hAnsi="Times New Roman"/>
          <w:b/>
          <w:sz w:val="28"/>
        </w:rPr>
        <w:t>Submitted for the Practical Examination held on   22/11/2024…………</w:t>
      </w:r>
    </w:p>
    <w:p>
      <w:r>
        <w:rPr>
          <w:rFonts w:ascii="Times New Roman" w:eastAsia="Times New Roman" w:cs="Times New Roman" w:hAnsi="Times New Roman"/>
          <w:b/>
          <w:sz w:val="30"/>
        </w:rPr>
        <w:t xml:space="preserve"> </w:t>
      </w:r>
    </w:p>
    <w:p>
      <w:r>
        <w:rPr>
          <w:rFonts w:ascii="Times New Roman" w:eastAsia="Times New Roman" w:cs="Times New Roman" w:hAnsi="Times New Roman"/>
          <w:b/>
          <w:sz w:val="30"/>
        </w:rPr>
        <w:t xml:space="preserve"> </w:t>
      </w:r>
    </w:p>
    <w:p>
      <w:r>
        <w:rPr>
          <w:rFonts w:ascii="Times New Roman" w:eastAsia="Times New Roman" w:cs="Times New Roman" w:hAnsi="Times New Roman"/>
          <w:b/>
          <w:sz w:val="30"/>
        </w:rPr>
        <w:t xml:space="preserve"> </w:t>
      </w:r>
    </w:p>
    <w:p>
      <w:r>
        <w:rPr>
          <w:rFonts w:ascii="Times New Roman" w:eastAsia="Times New Roman" w:cs="Times New Roman" w:hAnsi="Times New Roman"/>
          <w:b/>
          <w:sz w:val="30"/>
        </w:rPr>
        <w:t xml:space="preserve"> </w:t>
      </w:r>
    </w:p>
    <w:p>
      <w:pPr>
        <w:spacing w:after="153"/>
      </w:pPr>
      <w:r>
        <w:rPr>
          <w:rFonts w:ascii="Times New Roman" w:eastAsia="Times New Roman" w:cs="Times New Roman" w:hAnsi="Times New Roman"/>
          <w:b/>
          <w:sz w:val="30"/>
        </w:rPr>
        <w:t xml:space="preserve"> </w:t>
      </w:r>
    </w:p>
    <w:p>
      <w:pPr>
        <w:pStyle w:val="2"/>
        <w:tabs>
          <w:tab w:val="center" w:pos="1976"/>
          <w:tab w:val="center" w:pos="7772"/>
        </w:tabs>
        <w:ind w:left="0"/>
        <w:rPr>
          <w:rFonts w:ascii="Times New Roman" w:cs="Times New Roman" w:hAnsi="Times New Roman"/>
        </w:rPr>
      </w:pPr>
      <w:r>
        <w:rPr>
          <w:rFonts w:ascii="Calibri" w:eastAsia="Calibri" w:cs="Calibri" w:hAnsi="Calibri"/>
          <w:b w:val="0"/>
          <w:sz w:val="22"/>
        </w:rPr>
        <w:tab/>
      </w:r>
      <w:r>
        <w:rPr>
          <w:rFonts w:ascii="Times New Roman" w:cs="Times New Roman" w:hAnsi="Times New Roman"/>
          <w:sz w:val="28"/>
        </w:rPr>
        <w:t xml:space="preserve">Internal Examiner </w:t>
        <w:tab/>
        <w:t xml:space="preserve">External Examiner </w:t>
      </w:r>
    </w:p>
    <w:p>
      <w:pPr>
        <w:rPr>
          <w:rFonts w:ascii="Times New Roman" w:cs="Times New Roman" w:hAnsi="Times New Roman"/>
          <w:b/>
          <w:sz w:val="28"/>
        </w:rPr>
      </w:pPr>
    </w:p>
    <w:p>
      <w:pPr>
        <w:ind w:left="3600"/>
        <w:rPr>
          <w:b/>
          <w:bCs/>
          <w:sz w:val="72"/>
          <w:szCs w:val="72"/>
          <w:u w:val="single"/>
        </w:rPr>
      </w:pPr>
    </w:p>
    <w:p>
      <w:pPr>
        <w:ind w:left="3600"/>
        <w:rPr>
          <w:b/>
          <w:bCs/>
          <w:sz w:val="72"/>
          <w:szCs w:val="72"/>
          <w:u w:val="single"/>
        </w:rPr>
      </w:pPr>
    </w:p>
    <w:p>
      <w:pPr>
        <w:ind w:left="3600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INDEX</w:t>
      </w:r>
    </w:p>
    <w:p>
      <w:pPr>
        <w:ind w:left="3600"/>
        <w:rPr>
          <w:b/>
          <w:bCs/>
          <w:sz w:val="72"/>
          <w:szCs w:val="72"/>
          <w:u w:val="single"/>
        </w:rPr>
      </w:pPr>
    </w:p>
    <w:tbl>
      <w:tblPr>
        <w:jc w:val="left"/>
        <w:tblInd w:w="4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9"/>
        <w:gridCol w:w="2064"/>
        <w:gridCol w:w="5892"/>
      </w:tblGrid>
      <w:tr>
        <w:trPr>
          <w:trHeight w:val="418"/>
        </w:trPr>
        <w:tc>
          <w:tcPr>
            <w:tcW w:w="1439" w:type="dxa"/>
          </w:tcPr>
          <w:p>
            <w:pPr>
              <w:rPr>
                <w:rFonts w:ascii="Times New Roman" w:cs="Times New Roman" w:hAnsi="Times New Roman"/>
                <w:b/>
                <w:bCs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48"/>
              </w:rPr>
              <w:t>S.NO</w:t>
            </w:r>
          </w:p>
        </w:tc>
        <w:tc>
          <w:tcPr>
            <w:tcW w:w="2064" w:type="dxa"/>
          </w:tcPr>
          <w:p>
            <w:pPr>
              <w:jc w:val="center"/>
              <w:rPr>
                <w:rFonts w:ascii="Times New Roman" w:cs="Times New Roman" w:hAnsi="Times New Roman"/>
                <w:b/>
                <w:bCs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48"/>
              </w:rPr>
              <w:t>Date</w:t>
            </w:r>
          </w:p>
        </w:tc>
        <w:tc>
          <w:tcPr>
            <w:tcW w:w="5892" w:type="dxa"/>
          </w:tcPr>
          <w:p>
            <w:pPr>
              <w:jc w:val="center"/>
              <w:rPr>
                <w:rFonts w:ascii="Times New Roman" w:cs="Times New Roman" w:hAnsi="Times New Roman"/>
                <w:b/>
                <w:bCs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48"/>
              </w:rPr>
              <w:t>Name of the Experiment</w:t>
            </w:r>
          </w:p>
        </w:tc>
      </w:tr>
      <w:tr>
        <w:trPr>
          <w:trHeight w:val="418"/>
        </w:trPr>
        <w:tc>
          <w:tcPr>
            <w:tcW w:w="1439" w:type="dxa"/>
          </w:tcPr>
          <w:p>
            <w:pPr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1</w:t>
            </w:r>
          </w:p>
        </w:tc>
        <w:tc>
          <w:tcPr>
            <w:tcW w:w="2064" w:type="dxa"/>
          </w:tcPr>
          <w:p>
            <w:pPr>
              <w:rPr>
                <w:rFonts w:ascii="Times New Roman" w:cs="Times New Roman" w:hAnsi="Times New Roman"/>
                <w:sz w:val="24"/>
                <w:szCs w:val="40"/>
              </w:rPr>
            </w:pPr>
            <w:r>
              <w:rPr>
                <w:rFonts w:ascii="Times New Roman" w:cs="Times New Roman" w:hAnsi="Times New Roman"/>
                <w:sz w:val="24"/>
                <w:szCs w:val="40"/>
              </w:rPr>
              <w:t>10/8/24</w:t>
            </w:r>
          </w:p>
        </w:tc>
        <w:tc>
          <w:tcPr>
            <w:tcW w:w="5892" w:type="dxa"/>
          </w:tcPr>
          <w:p>
            <w:pPr>
              <w:rPr>
                <w:rFonts w:ascii="Times New Roman" w:cs="Times New Roman" w:hAnsi="Times New Roman"/>
                <w:sz w:val="24"/>
                <w:szCs w:val="72"/>
              </w:rPr>
            </w:pPr>
            <w:r>
              <w:rPr>
                <w:rFonts w:ascii="Times New Roman" w:cs="Times New Roman" w:hAnsi="Times New Roman"/>
                <w:sz w:val="24"/>
                <w:szCs w:val="72"/>
              </w:rPr>
              <w:t>Basic C Programming</w:t>
            </w:r>
          </w:p>
        </w:tc>
      </w:tr>
      <w:tr>
        <w:trPr>
          <w:trHeight w:val="473"/>
        </w:trPr>
        <w:tc>
          <w:tcPr>
            <w:tcW w:w="1439" w:type="dxa"/>
          </w:tcPr>
          <w:p>
            <w:pPr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2</w:t>
            </w:r>
          </w:p>
        </w:tc>
        <w:tc>
          <w:tcPr>
            <w:tcW w:w="2064" w:type="dxa"/>
          </w:tcPr>
          <w:p>
            <w:pPr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1/9/24</w:t>
            </w:r>
          </w:p>
        </w:tc>
        <w:tc>
          <w:tcPr>
            <w:tcW w:w="5892" w:type="dxa"/>
          </w:tcPr>
          <w:p>
            <w:pPr>
              <w:rPr>
                <w:rFonts w:ascii="Times New Roman" w:cs="Times New Roman" w:hAnsi="Times New Roman"/>
                <w:sz w:val="24"/>
                <w:szCs w:val="72"/>
              </w:rPr>
            </w:pPr>
            <w:r>
              <w:rPr>
                <w:rFonts w:ascii="Times New Roman" w:cs="Times New Roman" w:hAnsi="Times New Roman"/>
                <w:sz w:val="24"/>
                <w:szCs w:val="72"/>
              </w:rPr>
              <w:t>Finding Time Complexity Of Algorithms</w:t>
            </w:r>
          </w:p>
        </w:tc>
      </w:tr>
      <w:tr>
        <w:trPr>
          <w:trHeight w:val="418"/>
        </w:trPr>
        <w:tc>
          <w:tcPr>
            <w:tcW w:w="1439" w:type="dxa"/>
          </w:tcPr>
          <w:p>
            <w:pPr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3</w:t>
            </w:r>
          </w:p>
        </w:tc>
        <w:tc>
          <w:tcPr>
            <w:tcW w:w="2064" w:type="dxa"/>
          </w:tcPr>
          <w:p>
            <w:pPr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15/9/24</w:t>
            </w:r>
          </w:p>
        </w:tc>
        <w:tc>
          <w:tcPr>
            <w:tcW w:w="5892" w:type="dxa"/>
          </w:tcPr>
          <w:p>
            <w:pPr>
              <w:rPr>
                <w:rFonts w:ascii="Times New Roman" w:cs="Times New Roman" w:hAnsi="Times New Roman"/>
                <w:sz w:val="24"/>
                <w:szCs w:val="72"/>
              </w:rPr>
            </w:pPr>
            <w:r>
              <w:rPr>
                <w:rFonts w:ascii="Times New Roman" w:cs="Times New Roman" w:hAnsi="Times New Roman"/>
                <w:sz w:val="24"/>
                <w:szCs w:val="72"/>
              </w:rPr>
              <w:t xml:space="preserve">Divide and Conquer </w:t>
            </w:r>
          </w:p>
        </w:tc>
      </w:tr>
      <w:tr>
        <w:trPr>
          <w:trHeight w:val="430"/>
        </w:trPr>
        <w:tc>
          <w:tcPr>
            <w:tcW w:w="1439" w:type="dxa"/>
          </w:tcPr>
          <w:p>
            <w:pPr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4</w:t>
            </w:r>
          </w:p>
        </w:tc>
        <w:tc>
          <w:tcPr>
            <w:tcW w:w="2064" w:type="dxa"/>
          </w:tcPr>
          <w:p>
            <w:pPr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24/9/24</w:t>
            </w:r>
          </w:p>
        </w:tc>
        <w:tc>
          <w:tcPr>
            <w:tcW w:w="5892" w:type="dxa"/>
          </w:tcPr>
          <w:p>
            <w:pPr>
              <w:rPr>
                <w:rFonts w:ascii="Times New Roman" w:cs="Times New Roman" w:hAnsi="Times New Roman"/>
                <w:sz w:val="24"/>
                <w:szCs w:val="72"/>
              </w:rPr>
            </w:pPr>
            <w:r>
              <w:rPr>
                <w:rFonts w:ascii="Times New Roman" w:cs="Times New Roman" w:hAnsi="Times New Roman"/>
                <w:sz w:val="24"/>
                <w:szCs w:val="72"/>
              </w:rPr>
              <w:t>Greedy Algorithms</w:t>
            </w:r>
          </w:p>
        </w:tc>
      </w:tr>
      <w:tr>
        <w:trPr>
          <w:trHeight w:val="418"/>
        </w:trPr>
        <w:tc>
          <w:tcPr>
            <w:tcW w:w="1439" w:type="dxa"/>
          </w:tcPr>
          <w:p>
            <w:pPr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5</w:t>
            </w:r>
          </w:p>
        </w:tc>
        <w:tc>
          <w:tcPr>
            <w:tcW w:w="2064" w:type="dxa"/>
          </w:tcPr>
          <w:p>
            <w:pPr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5/11/24</w:t>
            </w:r>
          </w:p>
        </w:tc>
        <w:tc>
          <w:tcPr>
            <w:tcW w:w="5892" w:type="dxa"/>
          </w:tcPr>
          <w:p>
            <w:pPr>
              <w:rPr>
                <w:rFonts w:ascii="Times New Roman" w:cs="Times New Roman" w:hAnsi="Times New Roman"/>
                <w:sz w:val="24"/>
                <w:szCs w:val="72"/>
              </w:rPr>
            </w:pPr>
            <w:r>
              <w:rPr>
                <w:rFonts w:ascii="Times New Roman" w:cs="Times New Roman" w:hAnsi="Times New Roman"/>
                <w:sz w:val="24"/>
                <w:szCs w:val="72"/>
              </w:rPr>
              <w:t>Dynamic Programming</w:t>
            </w:r>
          </w:p>
        </w:tc>
      </w:tr>
      <w:tr>
        <w:trPr>
          <w:trHeight w:val="430"/>
        </w:trPr>
        <w:tc>
          <w:tcPr>
            <w:tcW w:w="1439" w:type="dxa"/>
          </w:tcPr>
          <w:p>
            <w:pPr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6</w:t>
            </w:r>
          </w:p>
        </w:tc>
        <w:tc>
          <w:tcPr>
            <w:tcW w:w="2064" w:type="dxa"/>
          </w:tcPr>
          <w:p>
            <w:pPr>
              <w:rPr>
                <w:rFonts w:ascii="Times New Roman" w:cs="Times New Roman" w:hAnsi="Times New Roman"/>
                <w:sz w:val="24"/>
                <w:szCs w:val="48"/>
              </w:rPr>
            </w:pPr>
            <w:r>
              <w:rPr>
                <w:rFonts w:ascii="Times New Roman" w:cs="Times New Roman" w:hAnsi="Times New Roman"/>
                <w:sz w:val="24"/>
                <w:szCs w:val="48"/>
              </w:rPr>
              <w:t>7/11/24</w:t>
            </w:r>
          </w:p>
        </w:tc>
        <w:tc>
          <w:tcPr>
            <w:tcW w:w="5892" w:type="dxa"/>
          </w:tcPr>
          <w:p>
            <w:pPr>
              <w:rPr>
                <w:rFonts w:ascii="Times New Roman" w:cs="Times New Roman" w:hAnsi="Times New Roman"/>
                <w:sz w:val="24"/>
                <w:szCs w:val="72"/>
              </w:rPr>
            </w:pPr>
            <w:r>
              <w:rPr>
                <w:rFonts w:ascii="Times New Roman" w:cs="Times New Roman" w:hAnsi="Times New Roman"/>
                <w:sz w:val="24"/>
                <w:szCs w:val="72"/>
              </w:rPr>
              <w:t>Competitive Programming</w:t>
            </w:r>
          </w:p>
        </w:tc>
      </w:tr>
    </w:tbl>
    <w:p>
      <w:pPr>
        <w:tabs>
          <w:tab w:val="left" w:pos="1068"/>
        </w:tabs>
        <w:jc w:val="center"/>
        <w:rPr>
          <w:sz w:val="26"/>
        </w:rPr>
        <w:sectPr>
          <w:type w:val="continuous"/>
          <w:pgSz w:w="12240" w:h="15840"/>
          <w:pgMar w:top="1380" w:right="720" w:bottom="280" w:left="1140" w:header="720" w:footer="720" w:gutter="0"/>
          <w:docGrid w:linePitch="312" w:charSpace="0"/>
        </w:sectPr>
      </w:pPr>
    </w:p>
    <w:p>
      <w:pPr>
        <w:rPr>
          <w:rFonts w:ascii="Times New Roman" w:hAnsi="Times New Roman"/>
          <w:sz w:val="20"/>
          <w:szCs w:val="16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rPr>
          <w:rFonts w:ascii="Times New Roman" w:hAnsi="Times New Roman"/>
          <w:sz w:val="20"/>
        </w:rPr>
      </w:pPr>
    </w:p>
    <w:p>
      <w:pPr>
        <w:pStyle w:val="15"/>
        <w:spacing w:before="1"/>
        <w:rPr>
          <w:rFonts w:ascii="Times New Roman" w:hAnsi="Times New Roman"/>
          <w:sz w:val="18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"http://118.185.187.137/moodle/course/view.php?id=158&amp;section-1"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BASIC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PROGRAMMING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"http://118.185.187.137/moodle/mod/quiz/view.php?id=1341"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BASIC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PROGRAMMING-PRACTICE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360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39" name="曲线 3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40" o:spid="_x0000_s40" fillcolor="#DEE2E6" stroked="f" strokeweight="1.0pt" coordsize="10438,11" path="m10438,l1620,l,l,10l1620,10l10438,10l10438,l10438,xe" style="position:absolute;&#10;margin-left:37.2pt;&#10;margin-top:19.75pt;&#10;width:521.9pt;&#10;height:0.55000037pt;&#10;z-index:1360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609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1:55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41" name="组合 4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2" name="组合 42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3" name="曲线 43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44" o:spid="_x0000_s44" coordorigin="743,2768" coordsize="10438,11" style="width:521.9pt;&#10;height:0.55pt;">
                <v:shape type="#_x0000_t0" id="曲线 45" o:spid="_x0000_s45" coordsize="10438,11" path="m10438,l1620,l,l,10l1620,10l10438,10l10438,l10438,xe" style="position:absolute;&#10;left:743;&#10;top:2768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361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46" name="曲线 4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47" o:spid="_x0000_s47" fillcolor="#DEE2E6" stroked="f" strokeweight="1.0pt" coordsize="10438,11" path="m10438,l1620,l,l,10l1620,10l10438,10l10438,l10438,xe" style="position:absolute;&#10;margin-left:37.2pt;&#10;margin-top:13.15pt;&#10;width:521.9pt;&#10;height:0.55000037pt;&#10;z-index:1361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36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August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2:47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48" name="组合 4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9" name="组合 49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0" name="曲线 50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51" o:spid="_x0000_s51" coordorigin="743,3300" coordsize="10438,11" style="width:521.9pt;&#10;height:0.55pt;">
                <v:shape type="#_x0000_t0" id="曲线 52" o:spid="_x0000_s52" coordsize="10438,11" path="m10438,l1620,l,l,10l1620,10l10438,10l10438,l10438,xe" style="position:absolute;&#10;left:743;&#10;top:330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1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362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53" name="曲线 5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54" o:spid="_x0000_s54" fillcolor="#DEE2E6" stroked="f" strokeweight="1.0pt" coordsize="10438,11" path="m10438,l1620,l,l,10l1620,10l10438,10l10438,l10438,xe" style="position:absolute;&#10;margin-left:37.2pt;&#10;margin-top:12.6pt;&#10;width:521.9pt;&#10;height:0.55000037pt;&#10;z-index:1362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2"/>
          <w:sz w:val="16"/>
        </w:rPr>
        <w:t xml:space="preserve"> </w:t>
      </w:r>
      <w:r>
        <w:rPr>
          <w:color w:val="1C2025"/>
          <w:sz w:val="16"/>
        </w:rPr>
        <w:t>52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23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422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6"/>
          <w:sz w:val="16"/>
        </w:rPr>
        <w:t xml:space="preserve"> </w:t>
      </w:r>
      <w:r>
        <w:rPr>
          <w:color w:val="1C2025"/>
          <w:sz w:val="16"/>
        </w:rPr>
        <w:t>15.00/15.00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55" name="组合 5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6" name="组合 56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7" name="曲线 57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58" o:spid="_x0000_s58" coordorigin="743,3831" coordsize="10438,11" style="width:521.9pt;&#10;height:0.55pt;">
                <v:shape type="#_x0000_t0" id="曲线 59" o:spid="_x0000_s59" coordsize="10438,11" path="m10438,l1620,l,l,10l1620,10l10438,10l10438,l10438,xe" style="position:absolute;&#10;left:743;&#10;top:3831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1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100.00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100.00</w:t>
      </w:r>
    </w:p>
    <w:p>
      <w:pPr>
        <w:pStyle w:val="15"/>
        <w:spacing w:before="7"/>
        <w:rPr>
          <w:sz w:val="11"/>
        </w:rPr>
      </w:pPr>
      <w:r>
        <mc:AlternateContent>
          <mc:Choice Requires="wps">
            <w:drawing>
              <wp:anchor distT="0" distB="0" distL="0" distR="0" simplePos="0" relativeHeight="1363" behindDoc="1" locked="0" layoutInCell="1" hidden="0" allowOverlap="1">
                <wp:simplePos x="0" y="0"/>
                <wp:positionH relativeFrom="page">
                  <wp:posOffset>475615</wp:posOffset>
                </wp:positionH>
                <wp:positionV relativeFrom="paragraph">
                  <wp:posOffset>129540</wp:posOffset>
                </wp:positionV>
                <wp:extent cx="6621144" cy="593724"/>
                <wp:effectExtent l="0" t="0" r="0" b="0"/>
                <wp:wrapTopAndBottom/>
                <wp:docPr id="60" name="文本框 6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4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61">
                        <w:txbxContent>
                          <w:p>
                            <w:pPr>
                              <w:spacing w:before="50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62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62" o:spid="_x0000_s62" filled="f" stroked="t" strokeweight="1.1338583pt" style="position:absolute;&#10;margin-left:37.45pt;&#10;margin-top:10.2pt;&#10;width:521.35pt;&#10;height:46.749996pt;&#10;z-index:1363;&#10;mso-position-horizontal:absolute;&#10;mso-position-horizontal-relative:page;&#10;mso-position-vertical:absolute;&#10;mso-wrap-distance-left:0.0pt;&#10;mso-wrap-distance-right:0.0pt;&#10;mso-wrap-style:square;">
                <v:stroke color="#CAD0D6"/>
                <v:textbox id="855" inset="0mm,0mm,0mm,0mm" o:insetmode="custom" style="layout-flow:horizontal;&#10;v-text-anchor:top;">
                  <w:txbxContent>
                    <w:p>
                      <w:pPr>
                        <w:spacing w:before="50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62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5"/>
        <w:rPr>
          <w:sz w:val="22"/>
        </w:rPr>
      </w:pPr>
    </w:p>
    <w:p>
      <w:pPr>
        <w:pStyle w:val="15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swap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numbers.</w:t>
      </w:r>
    </w:p>
    <w:p>
      <w:pPr>
        <w:pStyle w:val="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15"/>
        <w:spacing w:before="8"/>
        <w:rPr>
          <w:b/>
          <w:sz w:val="7"/>
        </w:rPr>
      </w:pPr>
    </w:p>
    <w:tbl>
      <w:tblPr>
        <w:jc w:val="left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>
        <w:trPr>
          <w:trHeight w:val="365"/>
        </w:trPr>
        <w:tc>
          <w:tcPr>
            <w:tcW w:w="554" w:type="dxa"/>
          </w:tcPr>
          <w:p>
            <w:pPr>
              <w:pStyle w:val="17"/>
              <w:spacing w:before="75"/>
              <w:ind w:left="46" w:right="38"/>
              <w:jc w:val="center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>
            <w:pPr>
              <w:pStyle w:val="17"/>
              <w:spacing w:before="75"/>
              <w:ind w:left="46" w:right="41"/>
              <w:jc w:val="center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343"/>
        </w:trPr>
        <w:tc>
          <w:tcPr>
            <w:tcW w:w="554" w:type="dxa"/>
          </w:tcPr>
          <w:p>
            <w:pPr>
              <w:pStyle w:val="17"/>
              <w:spacing w:before="86"/>
              <w:ind w:left="27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608" w:type="dxa"/>
          </w:tcPr>
          <w:p>
            <w:pPr>
              <w:pStyle w:val="17"/>
              <w:spacing w:before="86"/>
              <w:ind w:left="46" w:right="116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</w:tr>
    </w:tbl>
    <w:p>
      <w:pPr>
        <w:pStyle w:val="15"/>
        <w:spacing w:before="9"/>
        <w:rPr>
          <w:b/>
          <w:sz w:val="28"/>
        </w:rPr>
      </w:pPr>
    </w:p>
    <w:p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8"/>
        <w:rPr>
          <w:sz w:val="7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195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>
            <w:pPr>
              <w:pStyle w:val="17"/>
              <w:spacing w:before="8" w:line="250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a;</w:t>
            </w:r>
          </w:p>
          <w:p>
            <w:pPr>
              <w:pStyle w:val="17"/>
              <w:spacing w:before="2" w:line="250" w:lineRule="auto"/>
              <w:ind w:left="391" w:right="8670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,a,b);</w:t>
            </w:r>
          </w:p>
          <w:p>
            <w:pPr>
              <w:pStyle w:val="17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2476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spacing w:before="7"/>
              <w:rPr>
                <w:rFonts w:ascii="Segoe UI" w:hAnsi="Segoe UI"/>
                <w:sz w:val="16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63" name="组合 63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64" name="组合 64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65" name=" 65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66" o:spid="_x0000_s66" coordorigin="10828,12434" coordsize="98,98" style="width:4.9pt;&#10;height:4.9pt;">
                      <v:shape type="#_x0000_t100" id=" 67" o:spid="_x0000_s67" style="position:absolute;&#10;left:10828;&#10;top:12434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spacing w:before="12"/>
        <w:rPr>
          <w:sz w:val="24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522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50" w:right="34"/>
              <w:jc w:val="center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522" w:type="dxa"/>
          </w:tcPr>
          <w:p>
            <w:pPr>
              <w:pStyle w:val="17"/>
              <w:spacing w:before="75"/>
              <w:ind w:left="45" w:right="143"/>
              <w:jc w:val="center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8" name="图片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图片 7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35" w:right="38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522" w:type="dxa"/>
          </w:tcPr>
          <w:p>
            <w:pPr>
              <w:pStyle w:val="17"/>
              <w:spacing w:before="86"/>
              <w:ind w:left="45" w:right="34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1" name="图片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图片 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1365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73" name="图片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图片 7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364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187960</wp:posOffset>
                </wp:positionV>
                <wp:extent cx="338455" cy="131444"/>
                <wp:effectExtent l="0" t="0" r="0" b="0"/>
                <wp:wrapTopAndBottom/>
                <wp:docPr id="75" name="组合 7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6" name="组合 76"/>
                      <wpg:cNvGrpSpPr/>
                      <wpg:grpSpPr>
                        <a:xfrm rot="0">
                          <a:off x="0" y="0"/>
                          <a:ext cx="338455" cy="131444"/>
                          <a:chOff x="0" y="0"/>
                          <a:chExt cx="338455" cy="1314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7" name="曲线 77"/>
                        <wps:cNvSpPr/>
                        <wps:spPr>
                          <a:xfrm rot="0">
                            <a:off x="3175" y="3174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365" y="21600"/>
                                </a:lnTo>
                                <a:lnTo>
                                  <a:pt x="1158" y="21489"/>
                                </a:lnTo>
                                <a:lnTo>
                                  <a:pt x="951" y="21378"/>
                                </a:lnTo>
                                <a:lnTo>
                                  <a:pt x="786" y="21156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8" name="文本框 78"/>
                        <wps:cNvSpPr/>
                        <wps:spPr>
                          <a:xfrm rot="0">
                            <a:off x="0" y="0"/>
                            <a:ext cx="338455" cy="1314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79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0" o:spid="_x0000_s80" coordorigin="960,14645" coordsize="533,206" style="position:absolute;&#10;margin-left:48.05pt;&#10;margin-top:14.800007pt;&#10;width:26.65pt;&#10;height:10.349999pt;&#10;z-index:1364;&#10;mso-position-horizontal:absolute;&#10;mso-position-horizontal-relative:page;&#10;mso-position-vertical:absolute;&#10;mso-wrap-distance-left:0.0pt;&#10;mso-wrap-distance-right:0.0pt;">
                <v:shape type="#_x0000_t0" id="曲线 81" o:spid="_x0000_s81" coordsize="522,196" path="m,157l,38l,33l0,28l3,23l4,19l7,14l11,11l14,7l18,5l22,3l27,1l33,l37,l483,l488,l494,1l498,3l502,5l506,7l510,11l513,14l521,38l521,157l521,162l521,167l518,172l517,177l483,196l37,196l33,196l27,194l22,193l18,191l3,172l0,167l,162l,157l,157xe" style="position:absolute;&#10;left:966;&#10;top:14650;&#10;width:522;&#10;height:196;" filled="f" stroked="t" strokeweight="0.54362833pt">
                  <v:stroke color="#000000"/>
                </v:shape>
                <v:shape type="#_x0000_t202" id="文本框 82" o:spid="_x0000_s82" style="position:absolute;&#10;left:960;&#10;top:14645;&#10;width:533;&#10;height:207;&#10;mso-wrap-style:square;" filled="f" stroked="f" strokeweight="1.0pt">
                  <v:textbox id="859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spacing w:line="169" w:lineRule="exact"/>
        <w:rPr>
          <w:sz w:val="14"/>
        </w:rPr>
        <w:sectPr>
          <w:headerReference w:type="default" r:id="rId3"/>
          <w:footerReference w:type="default" r:id="rId4"/>
          <w:type w:val="continuous"/>
          <w:pgSz w:w="11900" w:h="16840"/>
          <w:pgMar w:top="480" w:right="600" w:bottom="440" w:left="620" w:header="284" w:footer="258" w:gutter="0"/>
          <w:pgNumType w:start="1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83" name="文本框 8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84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2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85" o:spid="_x0000_s85" filled="f" stroked="t" strokeweight="1.1338583pt" style="width:521.35pt;&#10;height:46.75pt;&#10;mso-wrap-style:square;">
                <v:stroke color="#CAD0D6"/>
                <v:textbox id="864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2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12"/>
        <w:rPr>
          <w:sz w:val="29"/>
        </w:rPr>
      </w:pPr>
    </w:p>
    <w:p>
      <w:pPr>
        <w:pStyle w:val="15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eligibility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admission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professional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course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criteria:</w:t>
      </w:r>
    </w:p>
    <w:p>
      <w:pPr>
        <w:pStyle w:val="15"/>
        <w:spacing w:before="2"/>
        <w:rPr>
          <w:sz w:val="32"/>
        </w:rPr>
      </w:pPr>
    </w:p>
    <w:p>
      <w:pPr>
        <w:pStyle w:val="15"/>
        <w:spacing w:before="1" w:line="365" w:lineRule="auto"/>
        <w:ind w:left="341" w:right="8425"/>
      </w:pP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Maths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Physics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Marks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Chemistry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</w:t>
      </w:r>
    </w:p>
    <w:p>
      <w:pPr>
        <w:pStyle w:val="15"/>
        <w:ind w:left="341"/>
      </w:pPr>
      <w:r>
        <w:rPr>
          <w:color w:val="001A1D"/>
        </w:rPr>
        <w:t>Total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three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subjects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180</w:t>
      </w:r>
    </w:p>
    <w:p>
      <w:pPr>
        <w:pStyle w:val="15"/>
        <w:rPr>
          <w:sz w:val="22"/>
        </w:rPr>
      </w:pPr>
    </w:p>
    <w:p>
      <w:pPr>
        <w:pStyle w:val="2"/>
        <w:spacing w:before="146"/>
      </w:pPr>
      <w:r>
        <w:rPr>
          <w:color w:val="001A1D"/>
        </w:rPr>
        <w:t>Sample Test Cases</w:t>
      </w:r>
    </w:p>
    <w:p>
      <w:pPr>
        <w:pStyle w:val="15"/>
        <w:spacing w:before="3"/>
        <w:rPr>
          <w:b/>
          <w:sz w:val="32"/>
        </w:rPr>
      </w:pPr>
    </w:p>
    <w:p>
      <w:pPr>
        <w:ind w:left="341"/>
        <w:rPr>
          <w:b/>
          <w:sz w:val="16"/>
        </w:rPr>
      </w:pPr>
      <w:r>
        <w:rPr>
          <w:b/>
          <w:color w:val="001A1D"/>
          <w:sz w:val="16"/>
        </w:rPr>
        <w:t>Test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Case</w:t>
      </w:r>
      <w:r>
        <w:rPr>
          <w:b/>
          <w:color w:val="001A1D"/>
          <w:spacing w:val="-2"/>
          <w:sz w:val="16"/>
        </w:rPr>
        <w:t xml:space="preserve"> </w:t>
      </w:r>
      <w:r>
        <w:rPr>
          <w:b/>
          <w:color w:val="001A1D"/>
          <w:sz w:val="16"/>
        </w:rPr>
        <w:t>1</w:t>
      </w:r>
    </w:p>
    <w:p>
      <w:pPr>
        <w:pStyle w:val="15"/>
        <w:rPr>
          <w:b/>
          <w:sz w:val="22"/>
        </w:rPr>
      </w:pPr>
    </w:p>
    <w:p>
      <w:pPr>
        <w:pStyle w:val="2"/>
        <w:spacing w:before="147"/>
      </w:pPr>
      <w:r>
        <w:rPr>
          <w:color w:val="001A1D"/>
        </w:rPr>
        <w:t>Input</w:t>
      </w:r>
    </w:p>
    <w:p>
      <w:pPr>
        <w:spacing w:before="124"/>
        <w:ind w:left="385"/>
        <w:rPr>
          <w:sz w:val="15"/>
        </w:rPr>
      </w:pPr>
      <w:r>
        <w:rPr>
          <w:color w:val="001A1D"/>
          <w:w w:val="104"/>
          <w:sz w:val="15"/>
        </w:rPr>
        <w:t>70</w:t>
      </w:r>
      <w:r>
        <w:rPr>
          <w:color w:val="001A1D"/>
          <w:spacing w:val="42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 xml:space="preserve">60 </w:t>
      </w:r>
      <w:r>
        <w:rPr>
          <w:color w:val="001A1D"/>
          <w:spacing w:val="41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80</w:t>
      </w:r>
    </w:p>
    <w:p>
      <w:pPr>
        <w:pStyle w:val="15"/>
        <w:rPr>
          <w:sz w:val="20"/>
        </w:rPr>
      </w:pPr>
    </w:p>
    <w:p>
      <w:pPr>
        <w:pStyle w:val="2"/>
        <w:spacing w:before="176"/>
      </w:pPr>
      <w:r>
        <w:rPr>
          <w:color w:val="001A1D"/>
        </w:rPr>
        <w:t>Output</w:t>
      </w:r>
    </w:p>
    <w:p>
      <w:pPr>
        <w:pStyle w:val="15"/>
        <w:spacing w:before="3"/>
        <w:rPr>
          <w:b/>
          <w:sz w:val="32"/>
        </w:rPr>
      </w:pPr>
    </w:p>
    <w:p>
      <w:pPr>
        <w:pStyle w:val="15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>
      <w:pPr>
        <w:pStyle w:val="15"/>
        <w:rPr>
          <w:sz w:val="22"/>
        </w:rPr>
      </w:pPr>
    </w:p>
    <w:p>
      <w:pPr>
        <w:pStyle w:val="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2</w:t>
      </w:r>
    </w:p>
    <w:p>
      <w:pPr>
        <w:pStyle w:val="15"/>
        <w:rPr>
          <w:b/>
          <w:sz w:val="22"/>
        </w:rPr>
      </w:pPr>
    </w:p>
    <w:p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>
      <w:pPr>
        <w:pStyle w:val="15"/>
        <w:spacing w:before="3"/>
        <w:rPr>
          <w:b/>
          <w:sz w:val="32"/>
        </w:rPr>
      </w:pPr>
    </w:p>
    <w:p>
      <w:pPr>
        <w:pStyle w:val="15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80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80</w:t>
      </w:r>
    </w:p>
    <w:p>
      <w:pPr>
        <w:pStyle w:val="15"/>
        <w:rPr>
          <w:sz w:val="22"/>
        </w:rPr>
      </w:pPr>
    </w:p>
    <w:p>
      <w:pPr>
        <w:pStyle w:val="2"/>
        <w:spacing w:before="147"/>
      </w:pPr>
      <w:r>
        <w:rPr>
          <w:color w:val="001A1D"/>
        </w:rPr>
        <w:t>Output</w:t>
      </w:r>
    </w:p>
    <w:p>
      <w:pPr>
        <w:pStyle w:val="15"/>
        <w:spacing w:before="3"/>
        <w:rPr>
          <w:b/>
          <w:sz w:val="32"/>
        </w:rPr>
      </w:pPr>
    </w:p>
    <w:p>
      <w:pPr>
        <w:pStyle w:val="15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eligible</w:t>
      </w:r>
    </w:p>
    <w:p>
      <w:pPr>
        <w:pStyle w:val="15"/>
        <w:rPr>
          <w:sz w:val="22"/>
        </w:rPr>
      </w:pPr>
    </w:p>
    <w:p>
      <w:pPr>
        <w:pStyle w:val="2"/>
        <w:spacing w:before="147"/>
      </w:pPr>
      <w:r>
        <w:rPr>
          <w:color w:val="001A1D"/>
        </w:rPr>
        <w:t>Test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Case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3</w:t>
      </w:r>
    </w:p>
    <w:p>
      <w:pPr>
        <w:pStyle w:val="15"/>
        <w:rPr>
          <w:b/>
          <w:sz w:val="22"/>
        </w:rPr>
      </w:pPr>
    </w:p>
    <w:p>
      <w:pPr>
        <w:spacing w:before="14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>
      <w:pPr>
        <w:pStyle w:val="15"/>
        <w:spacing w:before="3"/>
        <w:rPr>
          <w:b/>
          <w:sz w:val="32"/>
        </w:rPr>
      </w:pPr>
    </w:p>
    <w:p>
      <w:pPr>
        <w:pStyle w:val="15"/>
        <w:ind w:left="341"/>
      </w:pPr>
      <w:r>
        <w:rPr>
          <w:color w:val="001A1D"/>
        </w:rPr>
        <w:t>50</w:t>
      </w:r>
      <w:r>
        <w:rPr>
          <w:color w:val="001A1D"/>
          <w:spacing w:val="49"/>
        </w:rPr>
        <w:t xml:space="preserve"> </w:t>
      </w:r>
      <w:r>
        <w:rPr>
          <w:color w:val="001A1D"/>
        </w:rPr>
        <w:t xml:space="preserve">60  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40</w:t>
      </w:r>
    </w:p>
    <w:p>
      <w:pPr>
        <w:pStyle w:val="15"/>
        <w:rPr>
          <w:sz w:val="22"/>
        </w:rPr>
      </w:pPr>
    </w:p>
    <w:p>
      <w:pPr>
        <w:pStyle w:val="2"/>
        <w:spacing w:before="147"/>
      </w:pPr>
      <w:r>
        <w:rPr>
          <w:color w:val="001A1D"/>
        </w:rPr>
        <w:t>Output</w:t>
      </w:r>
    </w:p>
    <w:p>
      <w:pPr>
        <w:pStyle w:val="15"/>
        <w:spacing w:before="3"/>
        <w:rPr>
          <w:b/>
          <w:sz w:val="32"/>
        </w:rPr>
      </w:pPr>
    </w:p>
    <w:p>
      <w:pPr>
        <w:pStyle w:val="15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candidate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eligible</w:t>
      </w:r>
    </w:p>
    <w:p>
      <w:pPr>
        <w:pStyle w:val="15"/>
        <w:rPr>
          <w:sz w:val="22"/>
        </w:rPr>
      </w:pPr>
    </w:p>
    <w:p>
      <w:pPr>
        <w:pStyle w:val="15"/>
        <w:spacing w:before="11"/>
        <w:rPr>
          <w:sz w:val="20"/>
        </w:rPr>
      </w:pPr>
    </w:p>
    <w:p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8"/>
        <w:rPr>
          <w:sz w:val="7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114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 w:line="144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2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</w:p>
          <w:p>
            <w:pPr>
              <w:pStyle w:val="17"/>
              <w:spacing w:before="8" w:line="144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((a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65</w:t>
            </w:r>
            <w:r>
              <w:rPr>
                <w:color w:val="0000CC"/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55</w:t>
            </w:r>
            <w:r>
              <w:rPr>
                <w:color w:val="0000CC"/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)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||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c)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180</w:t>
            </w:r>
            <w:r>
              <w:rPr>
                <w:sz w:val="16"/>
              </w:rPr>
              <w:t>)</w:t>
            </w:r>
          </w:p>
        </w:tc>
      </w:tr>
    </w:tbl>
    <w:p>
      <w:pPr>
        <w:spacing w:line="144" w:lineRule="exact"/>
        <w:rPr>
          <w:sz w:val="16"/>
        </w:rPr>
        <w:sectPr>
          <w:pgSz w:w="11900" w:h="16840"/>
          <w:pgMar w:top="480" w:right="600" w:bottom="440" w:left="620" w:header="284" w:footer="258" w:gutter="0"/>
          <w:docGrid w:linePitch="312" w:charSpace="0"/>
        </w:sectPr>
      </w:pPr>
    </w:p>
    <w:p>
      <w:pPr>
        <w:pStyle w:val="15"/>
        <w:rPr>
          <w:sz w:val="6"/>
        </w:rPr>
      </w:pPr>
      <w:r>
        <w:rPr>
          <w:lang w:val="en-IN" w:eastAsia="en-IN"/>
        </w:rPr>
        <w:drawing>
          <wp:anchor distT="0" distB="0" distL="0" distR="0" simplePos="0" relativeHeight="1369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ge">
              <wp:posOffset>3709988</wp:posOffset>
            </wp:positionV>
            <wp:extent cx="98424" cy="76199"/>
            <wp:effectExtent l="0" t="0" r="0" b="0"/>
            <wp:wrapNone/>
            <wp:docPr id="86" name="图片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" name="图片 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pStyle w:val="15"/>
        <w:ind w:left="3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351905" cy="2092325"/>
                <wp:effectExtent l="0" t="0" r="0" b="0"/>
                <wp:docPr id="88" name="组合 8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9" name="组合 89"/>
                      <wpg:cNvGrpSpPr/>
                      <wpg:grpSpPr>
                        <a:xfrm rot="0">
                          <a:off x="0" y="0"/>
                          <a:ext cx="6351905" cy="2092325"/>
                          <a:chOff x="0" y="0"/>
                          <a:chExt cx="6351905" cy="209232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90" name="曲线 90"/>
                        <wps:cNvSpPr/>
                        <wps:spPr>
                          <a:xfrm rot="0">
                            <a:off x="0" y="0"/>
                            <a:ext cx="6351905" cy="209232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76" y="0"/>
                                </a:lnTo>
                                <a:lnTo>
                                  <a:pt x="21576" y="21527"/>
                                </a:lnTo>
                                <a:lnTo>
                                  <a:pt x="23" y="21527"/>
                                </a:lnTo>
                                <a:lnTo>
                                  <a:pt x="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27"/>
                                </a:lnTo>
                                <a:lnTo>
                                  <a:pt x="0" y="21600"/>
                                </a:lnTo>
                                <a:lnTo>
                                  <a:pt x="23" y="21600"/>
                                </a:lnTo>
                                <a:lnTo>
                                  <a:pt x="21576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527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1" name="直线 91"/>
                        <wps:cNvSpPr/>
                        <wps:spPr>
                          <a:xfrm rot="0">
                            <a:off x="349250" y="0"/>
                            <a:ext cx="0" cy="1132205"/>
                          </a:xfrm>
                          <a:prstGeom prst="line"/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2" name="文本框 92"/>
                        <wps:cNvSpPr/>
                        <wps:spPr>
                          <a:xfrm rot="0">
                            <a:off x="142875" y="33654"/>
                            <a:ext cx="194945" cy="109728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3">
                          <w:txbxContent>
                            <w:p>
                              <w:pPr>
                                <w:spacing w:line="160" w:lineRule="exact"/>
                                <w:ind w:left="89"/>
                                <w:rPr>
                                  <w:rFonts w:ascii="Consolas" w:hAnsi="Consolas"/>
                                  <w:sz w:val="9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33333"/>
                                  <w:sz w:val="16"/>
                                </w:rPr>
                                <w:t>7</w:t>
                              </w:r>
                              <w:r>
                                <w:rPr>
                                  <w:rFonts w:ascii="Consolas" w:hAnsi="Consolas"/>
                                  <w:color w:val="333333"/>
                                  <w:spacing w:val="-3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z w:val="9"/>
                                </w:rPr>
                                <w:t>▼</w:t>
                              </w:r>
                            </w:p>
                            <w:p>
                              <w:pPr>
                                <w:spacing w:before="8"/>
                                <w:ind w:left="89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33333"/>
                                  <w:w w:val="101"/>
                                  <w:sz w:val="16"/>
                                </w:rPr>
                                <w:t>8</w:t>
                              </w:r>
                            </w:p>
                            <w:p>
                              <w:pPr>
                                <w:spacing w:before="8"/>
                                <w:ind w:left="89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33333"/>
                                  <w:w w:val="101"/>
                                  <w:sz w:val="16"/>
                                </w:rPr>
                                <w:t>9</w:t>
                              </w:r>
                            </w:p>
                            <w:p>
                              <w:pPr>
                                <w:spacing w:before="9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33333"/>
                                  <w:sz w:val="16"/>
                                </w:rPr>
                                <w:t>10</w:t>
                              </w:r>
                            </w:p>
                            <w:p>
                              <w:pPr>
                                <w:spacing w:before="8"/>
                                <w:rPr>
                                  <w:rFonts w:ascii="Consolas" w:hAnsi="Consolas"/>
                                  <w:sz w:val="9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33333"/>
                                  <w:sz w:val="16"/>
                                </w:rPr>
                                <w:t>11</w:t>
                              </w:r>
                              <w:r>
                                <w:rPr>
                                  <w:rFonts w:ascii="Consolas" w:hAnsi="Consolas"/>
                                  <w:color w:val="333333"/>
                                  <w:spacing w:val="-29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2B2B2B"/>
                                  <w:sz w:val="9"/>
                                </w:rPr>
                                <w:t>▼</w:t>
                              </w:r>
                            </w:p>
                            <w:p>
                              <w:pPr>
                                <w:spacing w:before="8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33333"/>
                                  <w:sz w:val="16"/>
                                </w:rPr>
                                <w:t>12</w:t>
                              </w:r>
                            </w:p>
                            <w:p>
                              <w:pPr>
                                <w:spacing w:before="9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33333"/>
                                  <w:sz w:val="16"/>
                                </w:rPr>
                                <w:t>13</w:t>
                              </w:r>
                            </w:p>
                            <w:p>
                              <w:pPr>
                                <w:spacing w:before="8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33333"/>
                                  <w:sz w:val="16"/>
                                </w:rPr>
                                <w:t>14</w:t>
                              </w:r>
                            </w:p>
                            <w:p>
                              <w:pPr>
                                <w:spacing w:before="9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33333"/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文本框 94"/>
                        <wps:cNvSpPr/>
                        <wps:spPr>
                          <a:xfrm rot="0">
                            <a:off x="599439" y="33654"/>
                            <a:ext cx="69850" cy="10287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5">
                          <w:txbxContent>
                            <w:p>
                              <w:pPr>
                                <w:spacing w:line="160" w:lineRule="exac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w w:val="101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文本框 96"/>
                        <wps:cNvSpPr/>
                        <wps:spPr>
                          <a:xfrm rot="0">
                            <a:off x="825499" y="158115"/>
                            <a:ext cx="2049144" cy="10287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7">
                          <w:txbxContent>
                            <w:p>
                              <w:pPr>
                                <w:spacing w:line="160" w:lineRule="exac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C4B72"/>
                                  <w:sz w:val="16"/>
                                </w:rPr>
                                <w:t>printf</w:t>
                              </w:r>
                              <w:r>
                                <w:rPr>
                                  <w:rFonts w:ascii="Consolas" w:hAnsi="Consolas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036A07"/>
                                  <w:sz w:val="16"/>
                                </w:rPr>
                                <w:t>"The</w:t>
                              </w:r>
                              <w:r>
                                <w:rPr>
                                  <w:rFonts w:ascii="Consolas" w:hAnsi="Consolas"/>
                                  <w:color w:val="036A07"/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036A07"/>
                                  <w:sz w:val="16"/>
                                </w:rPr>
                                <w:t>candidate</w:t>
                              </w:r>
                              <w:r>
                                <w:rPr>
                                  <w:rFonts w:ascii="Consolas" w:hAnsi="Consolas"/>
                                  <w:color w:val="036A07"/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036A07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Consolas" w:hAnsi="Consolas"/>
                                  <w:color w:val="036A07"/>
                                  <w:spacing w:val="1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036A07"/>
                                  <w:sz w:val="16"/>
                                </w:rPr>
                                <w:t>eligible"</w:t>
                              </w:r>
                              <w:r>
                                <w:rPr>
                                  <w:rFonts w:ascii="Consolas" w:hAnsi="Consolas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文本框 98"/>
                        <wps:cNvSpPr/>
                        <wps:spPr>
                          <a:xfrm rot="0">
                            <a:off x="599439" y="282575"/>
                            <a:ext cx="239395" cy="35178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9">
                          <w:txbxContent>
                            <w:p>
                              <w:pPr>
                                <w:spacing w:line="160" w:lineRule="exac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w w:val="101"/>
                                  <w:sz w:val="16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8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0000FF"/>
                                  <w:sz w:val="16"/>
                                </w:rPr>
                                <w:t>else</w:t>
                              </w:r>
                            </w:p>
                            <w:p>
                              <w:pPr>
                                <w:spacing w:before="8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w w:val="101"/>
                                  <w:sz w:val="16"/>
                                </w:rPr>
                                <w:t>{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文本框 100"/>
                        <wps:cNvSpPr/>
                        <wps:spPr>
                          <a:xfrm rot="0">
                            <a:off x="825499" y="655320"/>
                            <a:ext cx="2275840" cy="10286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01">
                          <w:txbxContent>
                            <w:p>
                              <w:pPr>
                                <w:spacing w:line="160" w:lineRule="exac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color w:val="3C4B72"/>
                                  <w:sz w:val="16"/>
                                </w:rPr>
                                <w:t>printf</w:t>
                              </w:r>
                              <w:r>
                                <w:rPr>
                                  <w:rFonts w:ascii="Consolas" w:hAnsi="Consolas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Consolas" w:hAnsi="Consolas"/>
                                  <w:color w:val="036A07"/>
                                  <w:sz w:val="16"/>
                                </w:rPr>
                                <w:t>"The</w:t>
                              </w:r>
                              <w:r>
                                <w:rPr>
                                  <w:rFonts w:ascii="Consolas" w:hAnsi="Consolas"/>
                                  <w:color w:val="036A07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036A07"/>
                                  <w:sz w:val="16"/>
                                </w:rPr>
                                <w:t>candidate</w:t>
                              </w:r>
                              <w:r>
                                <w:rPr>
                                  <w:rFonts w:ascii="Consolas" w:hAnsi="Consolas"/>
                                  <w:color w:val="036A07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036A07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rFonts w:ascii="Consolas" w:hAnsi="Consolas"/>
                                  <w:color w:val="036A07"/>
                                  <w:spacing w:val="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036A07"/>
                                  <w:sz w:val="16"/>
                                </w:rPr>
                                <w:t>not</w:t>
                              </w:r>
                              <w:r>
                                <w:rPr>
                                  <w:rFonts w:ascii="Consolas" w:hAnsi="Consolas"/>
                                  <w:color w:val="036A07"/>
                                  <w:spacing w:val="1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hAnsi="Consolas"/>
                                  <w:color w:val="036A07"/>
                                  <w:sz w:val="16"/>
                                </w:rPr>
                                <w:t>eligible"</w:t>
                              </w:r>
                              <w:r>
                                <w:rPr>
                                  <w:rFonts w:ascii="Consolas" w:hAnsi="Consolas"/>
                                  <w:sz w:val="16"/>
                                </w:rPr>
                                <w:t>);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文本框 102"/>
                        <wps:cNvSpPr/>
                        <wps:spPr>
                          <a:xfrm rot="0">
                            <a:off x="599439" y="779145"/>
                            <a:ext cx="69850" cy="10286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03">
                          <w:txbxContent>
                            <w:p>
                              <w:pPr>
                                <w:spacing w:line="160" w:lineRule="exac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w w:val="101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文本框 104"/>
                        <wps:cNvSpPr/>
                        <wps:spPr>
                          <a:xfrm rot="0">
                            <a:off x="373380" y="1028065"/>
                            <a:ext cx="69850" cy="10286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05">
                          <w:txbxContent>
                            <w:p>
                              <w:pPr>
                                <w:spacing w:line="160" w:lineRule="exact"/>
                                <w:rPr>
                                  <w:rFonts w:ascii="Consolas" w:hAnsi="Consolas"/>
                                  <w:sz w:val="16"/>
                                </w:rPr>
                              </w:pPr>
                              <w:r>
                                <w:rPr>
                                  <w:rFonts w:ascii="Consolas" w:hAnsi="Consolas"/>
                                  <w:w w:val="101"/>
                                  <w:sz w:val="16"/>
                                </w:rPr>
                                <w:t>}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06" o:spid="_x0000_s106" coordorigin="959,562" coordsize="10003,3295" style="width:500.15pt;&#10;height:164.75pt;">
                <v:shape type="#_x0000_t0" id="曲线 107" o:spid="_x0000_s107" coordsize="10003,3295" path="m10002,l9991,l9991,3283l11,3283l11,l,l,3283l,3294l11,3294l9991,3294l10002,3294l10002,3283l10002,l10002,xe" style="position:absolute;&#10;left:959;&#10;top:562;&#10;width:10003;&#10;height:3295;" fillcolor="#A8A8A8" stroked="f" strokeweight="1.0pt">
                  <v:stroke color="#000000"/>
                </v:shape>
                <v:line type="#_x0000_t20" id="直线 108" o:spid="_x0000_s108" style="position:absolute;" from="1510.0,562.02" to="1510.0,2345.02" filled="f" stroked="t" strokeweight="0.54362833pt">
                  <v:stroke color="#000000"/>
                </v:line>
                <v:shape type="#_x0000_t202" id="文本框 109" o:spid="_x0000_s109" style="position:absolute;&#10;left:1184;&#10;top:615;&#10;width:307;&#10;height:1728;&#10;mso-wrap-style:square;" filled="f" stroked="f" strokeweight="1.0pt">
                  <v:textbox id="866" inset="0mm,0mm,0mm,0mm" o:insetmode="custom" style="layout-flow:horizontal;&#10;v-text-anchor:top;">
                    <w:txbxContent>
                      <w:p>
                        <w:pPr>
                          <w:spacing w:line="160" w:lineRule="exact"/>
                          <w:ind w:left="89"/>
                          <w:rPr>
                            <w:rFonts w:ascii="Consolas" w:hAnsi="Consolas"/>
                            <w:sz w:val="9"/>
                          </w:rPr>
                        </w:pPr>
                        <w:r>
                          <w:rPr>
                            <w:rFonts w:ascii="Consolas" w:hAnsi="Consolas"/>
                            <w:color w:val="333333"/>
                            <w:sz w:val="16"/>
                          </w:rPr>
                          <w:t>7</w:t>
                        </w:r>
                        <w:r>
                          <w:rPr>
                            <w:rFonts w:ascii="Consolas" w:hAnsi="Consolas"/>
                            <w:color w:val="333333"/>
                            <w:spacing w:val="-3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2B2B2B"/>
                            <w:sz w:val="9"/>
                          </w:rPr>
                          <w:t>▼</w:t>
                        </w:r>
                      </w:p>
                      <w:p>
                        <w:pPr>
                          <w:spacing w:before="8"/>
                          <w:ind w:left="89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333333"/>
                            <w:w w:val="101"/>
                            <w:sz w:val="16"/>
                          </w:rPr>
                          <w:t>8</w:t>
                        </w:r>
                      </w:p>
                      <w:p>
                        <w:pPr>
                          <w:spacing w:before="8"/>
                          <w:ind w:left="89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333333"/>
                            <w:w w:val="101"/>
                            <w:sz w:val="16"/>
                          </w:rPr>
                          <w:t>9</w:t>
                        </w:r>
                      </w:p>
                      <w:p>
                        <w:pPr>
                          <w:spacing w:before="9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333333"/>
                            <w:sz w:val="16"/>
                          </w:rPr>
                          <w:t>10</w:t>
                        </w:r>
                      </w:p>
                      <w:p>
                        <w:pPr>
                          <w:spacing w:before="8"/>
                          <w:rPr>
                            <w:rFonts w:ascii="Consolas" w:hAnsi="Consolas"/>
                            <w:sz w:val="9"/>
                          </w:rPr>
                        </w:pPr>
                        <w:r>
                          <w:rPr>
                            <w:rFonts w:ascii="Consolas" w:hAnsi="Consolas"/>
                            <w:color w:val="333333"/>
                            <w:sz w:val="16"/>
                          </w:rPr>
                          <w:t>11</w:t>
                        </w:r>
                        <w:r>
                          <w:rPr>
                            <w:rFonts w:ascii="Consolas" w:hAnsi="Consolas"/>
                            <w:color w:val="333333"/>
                            <w:spacing w:val="-29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2B2B2B"/>
                            <w:sz w:val="9"/>
                          </w:rPr>
                          <w:t>▼</w:t>
                        </w:r>
                      </w:p>
                      <w:p>
                        <w:pPr>
                          <w:spacing w:before="8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333333"/>
                            <w:sz w:val="16"/>
                          </w:rPr>
                          <w:t>12</w:t>
                        </w:r>
                      </w:p>
                      <w:p>
                        <w:pPr>
                          <w:spacing w:before="9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333333"/>
                            <w:sz w:val="16"/>
                          </w:rPr>
                          <w:t>13</w:t>
                        </w:r>
                      </w:p>
                      <w:p>
                        <w:pPr>
                          <w:spacing w:before="8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333333"/>
                            <w:sz w:val="16"/>
                          </w:rPr>
                          <w:t>14</w:t>
                        </w:r>
                      </w:p>
                      <w:p>
                        <w:pPr>
                          <w:spacing w:before="9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333333"/>
                            <w:sz w:val="16"/>
                          </w:rPr>
                          <w:t>15</w:t>
                        </w:r>
                      </w:p>
                    </w:txbxContent>
                  </v:textbox>
                  <v:stroke color="#000000"/>
                </v:shape>
                <v:shape type="#_x0000_t202" id="文本框 110" o:spid="_x0000_s110" style="position:absolute;&#10;left:1903;&#10;top:615;&#10;width:110;&#10;height:162;&#10;mso-wrap-style:square;" filled="f" stroked="f" strokeweight="1.0pt">
                  <v:textbox id="867" inset="0mm,0mm,0mm,0mm" o:insetmode="custom" style="layout-flow:horizontal;&#10;v-text-anchor:top;">
                    <w:txbxContent>
                      <w:p>
                        <w:pPr>
                          <w:spacing w:line="160" w:lineRule="exac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w w:val="101"/>
                            <w:sz w:val="16"/>
                          </w:rPr>
                          <w:t>{</w:t>
                        </w:r>
                      </w:p>
                    </w:txbxContent>
                  </v:textbox>
                  <v:stroke color="#000000"/>
                </v:shape>
                <v:shape type="#_x0000_t202" id="文本框 111" o:spid="_x0000_s111" style="position:absolute;&#10;left:2259;&#10;top:811;&#10;width:3226;&#10;height:161;&#10;mso-wrap-style:square;" filled="f" stroked="f" strokeweight="1.0pt">
                  <v:textbox id="868" inset="0mm,0mm,0mm,0mm" o:insetmode="custom" style="layout-flow:horizontal;&#10;v-text-anchor:top;">
                    <w:txbxContent>
                      <w:p>
                        <w:pPr>
                          <w:spacing w:line="160" w:lineRule="exac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3C4B72"/>
                            <w:sz w:val="16"/>
                          </w:rPr>
                          <w:t>printf</w:t>
                        </w:r>
                        <w:r>
                          <w:rPr>
                            <w:rFonts w:ascii="Consolas" w:hAnsi="Consolas"/>
                            <w:sz w:val="16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036A07"/>
                            <w:sz w:val="16"/>
                          </w:rPr>
                          <w:t>"The</w:t>
                        </w:r>
                        <w:r>
                          <w:rPr>
                            <w:rFonts w:ascii="Consolas" w:hAnsi="Consolas"/>
                            <w:color w:val="036A07"/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036A07"/>
                            <w:sz w:val="16"/>
                          </w:rPr>
                          <w:t>candidate</w:t>
                        </w:r>
                        <w:r>
                          <w:rPr>
                            <w:rFonts w:ascii="Consolas" w:hAnsi="Consolas"/>
                            <w:color w:val="036A07"/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036A07"/>
                            <w:sz w:val="16"/>
                          </w:rPr>
                          <w:t>is</w:t>
                        </w:r>
                        <w:r>
                          <w:rPr>
                            <w:rFonts w:ascii="Consolas" w:hAnsi="Consolas"/>
                            <w:color w:val="036A07"/>
                            <w:spacing w:val="12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036A07"/>
                            <w:sz w:val="16"/>
                          </w:rPr>
                          <w:t>eligible"</w:t>
                        </w:r>
                        <w:r>
                          <w:rPr>
                            <w:rFonts w:ascii="Consolas" w:hAnsi="Consolas"/>
                            <w:sz w:val="16"/>
                          </w:rPr>
                          <w:t>);</w:t>
                        </w:r>
                      </w:p>
                    </w:txbxContent>
                  </v:textbox>
                  <v:stroke color="#000000"/>
                </v:shape>
                <v:shape type="#_x0000_t202" id="文本框 112" o:spid="_x0000_s112" style="position:absolute;&#10;left:1903;&#10;top:1007;&#10;width:376;&#10;height:553;&#10;mso-wrap-style:square;" filled="f" stroked="f" strokeweight="1.0pt">
                  <v:textbox id="869" inset="0mm,0mm,0mm,0mm" o:insetmode="custom" style="layout-flow:horizontal;&#10;v-text-anchor:top;">
                    <w:txbxContent>
                      <w:p>
                        <w:pPr>
                          <w:spacing w:line="160" w:lineRule="exac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w w:val="101"/>
                            <w:sz w:val="16"/>
                          </w:rPr>
                          <w:t>}</w:t>
                        </w:r>
                      </w:p>
                      <w:p>
                        <w:pPr>
                          <w:spacing w:before="8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0000FF"/>
                            <w:sz w:val="16"/>
                          </w:rPr>
                          <w:t>else</w:t>
                        </w:r>
                      </w:p>
                      <w:p>
                        <w:pPr>
                          <w:spacing w:before="8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w w:val="101"/>
                            <w:sz w:val="16"/>
                          </w:rPr>
                          <w:t>{</w:t>
                        </w:r>
                      </w:p>
                    </w:txbxContent>
                  </v:textbox>
                  <v:stroke color="#000000"/>
                </v:shape>
                <v:shape type="#_x0000_t202" id="文本框 113" o:spid="_x0000_s113" style="position:absolute;&#10;left:2259;&#10;top:1594;&#10;width:3584;&#10;height:161;&#10;mso-wrap-style:square;" filled="f" stroked="f" strokeweight="1.0pt">
                  <v:textbox id="870" inset="0mm,0mm,0mm,0mm" o:insetmode="custom" style="layout-flow:horizontal;&#10;v-text-anchor:top;">
                    <w:txbxContent>
                      <w:p>
                        <w:pPr>
                          <w:spacing w:line="160" w:lineRule="exac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color w:val="3C4B72"/>
                            <w:sz w:val="16"/>
                          </w:rPr>
                          <w:t>printf</w:t>
                        </w:r>
                        <w:r>
                          <w:rPr>
                            <w:rFonts w:ascii="Consolas" w:hAnsi="Consolas"/>
                            <w:sz w:val="16"/>
                          </w:rPr>
                          <w:t>(</w:t>
                        </w:r>
                        <w:r>
                          <w:rPr>
                            <w:rFonts w:ascii="Consolas" w:hAnsi="Consolas"/>
                            <w:color w:val="036A07"/>
                            <w:sz w:val="16"/>
                          </w:rPr>
                          <w:t>"The</w:t>
                        </w:r>
                        <w:r>
                          <w:rPr>
                            <w:rFonts w:ascii="Consolas" w:hAnsi="Consolas"/>
                            <w:color w:val="036A07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036A07"/>
                            <w:sz w:val="16"/>
                          </w:rPr>
                          <w:t>candidate</w:t>
                        </w:r>
                        <w:r>
                          <w:rPr>
                            <w:rFonts w:ascii="Consolas" w:hAnsi="Consolas"/>
                            <w:color w:val="036A07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036A07"/>
                            <w:sz w:val="16"/>
                          </w:rPr>
                          <w:t>is</w:t>
                        </w:r>
                        <w:r>
                          <w:rPr>
                            <w:rFonts w:ascii="Consolas" w:hAnsi="Consolas"/>
                            <w:color w:val="036A07"/>
                            <w:spacing w:val="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036A07"/>
                            <w:sz w:val="16"/>
                          </w:rPr>
                          <w:t>not</w:t>
                        </w:r>
                        <w:r>
                          <w:rPr>
                            <w:rFonts w:ascii="Consolas" w:hAnsi="Consolas"/>
                            <w:color w:val="036A07"/>
                            <w:spacing w:val="1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Consolas" w:hAnsi="Consolas"/>
                            <w:color w:val="036A07"/>
                            <w:sz w:val="16"/>
                          </w:rPr>
                          <w:t>eligible"</w:t>
                        </w:r>
                        <w:r>
                          <w:rPr>
                            <w:rFonts w:ascii="Consolas" w:hAnsi="Consolas"/>
                            <w:sz w:val="16"/>
                          </w:rPr>
                          <w:t>);</w:t>
                        </w:r>
                      </w:p>
                    </w:txbxContent>
                  </v:textbox>
                  <v:stroke color="#000000"/>
                </v:shape>
                <v:shape type="#_x0000_t202" id="文本框 114" o:spid="_x0000_s114" style="position:absolute;&#10;left:1903;&#10;top:1789;&#10;width:110;&#10;height:161;&#10;mso-wrap-style:square;" filled="f" stroked="f" strokeweight="1.0pt">
                  <v:textbox id="871" inset="0mm,0mm,0mm,0mm" o:insetmode="custom" style="layout-flow:horizontal;&#10;v-text-anchor:top;">
                    <w:txbxContent>
                      <w:p>
                        <w:pPr>
                          <w:spacing w:line="160" w:lineRule="exac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w w:val="101"/>
                            <w:sz w:val="16"/>
                          </w:rPr>
                          <w:t>}</w:t>
                        </w:r>
                      </w:p>
                    </w:txbxContent>
                  </v:textbox>
                  <v:stroke color="#000000"/>
                </v:shape>
                <v:shape type="#_x0000_t202" id="文本框 115" o:spid="_x0000_s115" style="position:absolute;&#10;left:1547;&#10;top:2181;&#10;width:110;&#10;height:161;&#10;mso-wrap-style:square;" filled="f" stroked="f" strokeweight="1.0pt">
                  <v:textbox id="872" inset="0mm,0mm,0mm,0mm" o:insetmode="custom" style="layout-flow:horizontal;&#10;v-text-anchor:top;">
                    <w:txbxContent>
                      <w:p>
                        <w:pPr>
                          <w:spacing w:line="160" w:lineRule="exact"/>
                          <w:rPr>
                            <w:rFonts w:ascii="Consolas" w:hAnsi="Consolas"/>
                            <w:sz w:val="16"/>
                          </w:rPr>
                        </w:pPr>
                        <w:r>
                          <w:rPr>
                            <w:rFonts w:ascii="Consolas" w:hAnsi="Consolas"/>
                            <w:w w:val="101"/>
                            <w:sz w:val="16"/>
                          </w:rPr>
                          <w:t>}</w:t>
                        </w:r>
                      </w:p>
                    </w:txbxContent>
                  </v:textbox>
                  <v:stroke color="#000000"/>
                </v:shape>
                <w10:anchorLock/>
              </v:group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spacing w:before="1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366" behindDoc="1" locked="0" layoutInCell="1" hidden="0" allowOverlap="1">
                <wp:simplePos x="0" y="0"/>
                <wp:positionH relativeFrom="page">
                  <wp:posOffset>658495</wp:posOffset>
                </wp:positionH>
                <wp:positionV relativeFrom="paragraph">
                  <wp:posOffset>186055</wp:posOffset>
                </wp:positionV>
                <wp:extent cx="3862704" cy="732155"/>
                <wp:effectExtent l="0" t="0" r="0" b="0"/>
                <wp:wrapTopAndBottom/>
                <wp:docPr id="116" name="文本框 1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62704" cy="732155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txbx id="117">
                        <w:txbxContent>
                          <w:tbl>
                            <w:tblPr>
                              <w:jc w:val="left"/>
                              <w:tblInd w:w="7" w:type="dxa"/>
                              <w:tblBorders>
                                <w:top w:val="single" w:sz="6" w:space="0" w:color="B0B0B0"/>
                                <w:left w:val="single" w:sz="6" w:space="0" w:color="B0B0B0"/>
                                <w:bottom w:val="single" w:sz="6" w:space="0" w:color="B0B0B0"/>
                                <w:right w:val="single" w:sz="6" w:space="0" w:color="B0B0B0"/>
                                <w:insideH w:val="single" w:sz="6" w:space="0" w:color="B0B0B0"/>
                                <w:insideV w:val="single" w:sz="6" w:space="0" w:color="B0B0B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402"/>
                              <w:gridCol w:w="1076"/>
                              <w:gridCol w:w="2087"/>
                              <w:gridCol w:w="2098"/>
                              <w:gridCol w:w="402"/>
                            </w:tblGrid>
                            <w:tr>
                              <w:trPr>
                                <w:trHeight w:val="365"/>
                              </w:trPr>
                              <w:tc>
                                <w:tcPr>
                                  <w:tcW w:w="402" w:type="dxa"/>
                                </w:tcPr>
                                <w:p>
                                  <w:pPr>
                                    <w:pStyle w:val="17"/>
                                    <w:rPr>
                                      <w:rFonts w:ascii="Times New Roman" w:hAns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>
                                  <w:pPr>
                                    <w:pStyle w:val="17"/>
                                    <w:spacing w:before="75"/>
                                    <w:ind w:left="72"/>
                                    <w:rPr>
                                      <w:rFonts w:ascii="Segoe UI" w:hAns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 w:hAnsi="Segoe UI"/>
                                      <w:b/>
                                      <w:sz w:val="16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>
                                  <w:pPr>
                                    <w:pStyle w:val="17"/>
                                    <w:spacing w:before="75"/>
                                    <w:ind w:left="71"/>
                                    <w:rPr>
                                      <w:rFonts w:ascii="Segoe UI" w:hAns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 w:hAnsi="Segoe UI"/>
                                      <w:b/>
                                      <w:sz w:val="16"/>
                                    </w:rPr>
                                    <w:t>Expected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</w:tcPr>
                                <w:p>
                                  <w:pPr>
                                    <w:pStyle w:val="17"/>
                                    <w:spacing w:before="75"/>
                                    <w:ind w:left="74"/>
                                    <w:rPr>
                                      <w:rFonts w:ascii="Segoe UI" w:hAnsi="Segoe UI"/>
                                      <w:b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Segoe UI" w:hAnsi="Segoe UI"/>
                                      <w:b/>
                                      <w:sz w:val="16"/>
                                    </w:rPr>
                                    <w:t>Got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>
                                  <w:pPr>
                                    <w:pStyle w:val="17"/>
                                    <w:rPr>
                                      <w:rFonts w:ascii="Times New Roman" w:hAns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365"/>
                              </w:trPr>
                              <w:tc>
                                <w:tcPr>
                                  <w:tcW w:w="402" w:type="dxa"/>
                                </w:tcPr>
                                <w:p>
                                  <w:pPr>
                                    <w:pStyle w:val="17"/>
                                    <w:spacing w:before="13"/>
                                    <w:rPr>
                                      <w:rFonts w:ascii="Segoe UI" w:hAnsi="Segoe UI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line="118" w:lineRule="exact"/>
                                    <w:ind w:left="82"/>
                                    <w:rPr>
                                      <w:rFonts w:ascii="Segoe UI" w:hAnsi="Segoe U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Segoe UI" w:hAnsi="Segoe UI"/>
                                      <w:position w:val="-1"/>
                                      <w:sz w:val="11"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97440" cy="75438"/>
                                        <wp:effectExtent l="0" t="0" r="0" b="0"/>
                                        <wp:docPr id="118" name="图片 118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19" name="图片 119"/>
                                                <pic:cNvPicPr/>
                                              </pic:nvPicPr>
                                              <pic:blipFill>
                                                <a:blip r:embed="rId9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97440" cy="75438"/>
                                                </a:xfrm>
                                                <a:prstGeom prst="rect"/>
                                                <a:noFill/>
                                                <a:ln w="12700" cmpd="sng" cap="flat">
                                                  <a:noFill/>
                                                  <a:prstDash val="solid"/>
                                                  <a:miter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>
                                  <w:pPr>
                                    <w:pStyle w:val="17"/>
                                    <w:tabs>
                                      <w:tab w:val="left" w:pos="461"/>
                                      <w:tab w:val="left" w:pos="851"/>
                                    </w:tabs>
                                    <w:spacing w:before="86"/>
                                    <w:ind w:left="7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2025"/>
                                      <w:sz w:val="14"/>
                                    </w:rPr>
                                    <w:t>70</w:t>
                                    <w:tab/>
                                    <w:t>60</w:t>
                                    <w:tab/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>
                                  <w:pPr>
                                    <w:pStyle w:val="17"/>
                                    <w:spacing w:before="86"/>
                                    <w:ind w:left="7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2025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1C2025"/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  <w:sz w:val="14"/>
                                    </w:rPr>
                                    <w:t>candidate</w:t>
                                  </w:r>
                                  <w:r>
                                    <w:rPr>
                                      <w:color w:val="1C2025"/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  <w:sz w:val="14"/>
                                    </w:rPr>
                                    <w:t>is</w:t>
                                  </w:r>
                                  <w:r>
                                    <w:rPr>
                                      <w:color w:val="1C2025"/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  <w:sz w:val="14"/>
                                    </w:rPr>
                                    <w:t>eligible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</w:tcPr>
                                <w:p>
                                  <w:pPr>
                                    <w:pStyle w:val="17"/>
                                    <w:spacing w:before="86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2025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1C2025"/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  <w:sz w:val="14"/>
                                    </w:rPr>
                                    <w:t>candidate</w:t>
                                  </w:r>
                                  <w:r>
                                    <w:rPr>
                                      <w:color w:val="1C2025"/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  <w:sz w:val="14"/>
                                    </w:rPr>
                                    <w:t>is</w:t>
                                  </w:r>
                                  <w:r>
                                    <w:rPr>
                                      <w:color w:val="1C2025"/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  <w:sz w:val="14"/>
                                    </w:rPr>
                                    <w:t>eligible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>
                                  <w:pPr>
                                    <w:pStyle w:val="17"/>
                                    <w:spacing w:before="13"/>
                                    <w:rPr>
                                      <w:rFonts w:ascii="Segoe UI" w:hAnsi="Segoe UI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line="118" w:lineRule="exact"/>
                                    <w:ind w:left="75"/>
                                    <w:rPr>
                                      <w:rFonts w:ascii="Segoe UI" w:hAnsi="Segoe U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Segoe UI" w:hAnsi="Segoe UI"/>
                                      <w:position w:val="-1"/>
                                      <w:sz w:val="11"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97440" cy="75438"/>
                                        <wp:effectExtent l="0" t="0" r="0" b="0"/>
                                        <wp:docPr id="120" name="图片 120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21" name="图片 121"/>
                                                <pic:cNvPicPr/>
                                              </pic:nvPicPr>
                                              <pic:blipFill>
                                                <a:blip r:embed="rId1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97440" cy="75438"/>
                                                </a:xfrm>
                                                <a:prstGeom prst="rect"/>
                                                <a:noFill/>
                                                <a:ln w="12700" cmpd="sng" cap="flat">
                                                  <a:noFill/>
                                                  <a:prstDash val="solid"/>
                                                  <a:miter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5"/>
                              </w:trPr>
                              <w:tc>
                                <w:tcPr>
                                  <w:tcW w:w="402" w:type="dxa"/>
                                </w:tcPr>
                                <w:p>
                                  <w:pPr>
                                    <w:pStyle w:val="17"/>
                                    <w:spacing w:before="13"/>
                                    <w:rPr>
                                      <w:rFonts w:ascii="Segoe UI" w:hAnsi="Segoe UI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line="118" w:lineRule="exact"/>
                                    <w:ind w:left="82"/>
                                    <w:rPr>
                                      <w:rFonts w:ascii="Segoe UI" w:hAnsi="Segoe U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Segoe UI" w:hAnsi="Segoe UI"/>
                                      <w:position w:val="-1"/>
                                      <w:sz w:val="11"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97440" cy="75438"/>
                                        <wp:effectExtent l="0" t="0" r="0" b="0"/>
                                        <wp:docPr id="122" name="图片 122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23" name="图片 123"/>
                                                <pic:cNvPicPr/>
                                              </pic:nvPicPr>
                                              <pic:blipFill>
                                                <a:blip r:embed="rId1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97440" cy="75438"/>
                                                </a:xfrm>
                                                <a:prstGeom prst="rect"/>
                                                <a:noFill/>
                                                <a:ln w="12700" cmpd="sng" cap="flat">
                                                  <a:noFill/>
                                                  <a:prstDash val="solid"/>
                                                  <a:miter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076" w:type="dxa"/>
                                </w:tcPr>
                                <w:p>
                                  <w:pPr>
                                    <w:pStyle w:val="17"/>
                                    <w:spacing w:before="86"/>
                                    <w:ind w:left="7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2025"/>
                                      <w:sz w:val="14"/>
                                    </w:rPr>
                                    <w:t>50</w:t>
                                  </w:r>
                                  <w:r>
                                    <w:rPr>
                                      <w:color w:val="1C2025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  <w:sz w:val="14"/>
                                    </w:rPr>
                                    <w:t>80</w:t>
                                  </w:r>
                                  <w:r>
                                    <w:rPr>
                                      <w:color w:val="1C2025"/>
                                      <w:spacing w:val="2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  <w:sz w:val="14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2087" w:type="dxa"/>
                                </w:tcPr>
                                <w:p>
                                  <w:pPr>
                                    <w:pStyle w:val="17"/>
                                    <w:spacing w:before="86"/>
                                    <w:ind w:left="71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2025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1C2025"/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  <w:sz w:val="14"/>
                                    </w:rPr>
                                    <w:t>candidate</w:t>
                                  </w:r>
                                  <w:r>
                                    <w:rPr>
                                      <w:color w:val="1C2025"/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  <w:sz w:val="14"/>
                                    </w:rPr>
                                    <w:t>is</w:t>
                                  </w:r>
                                  <w:r>
                                    <w:rPr>
                                      <w:color w:val="1C2025"/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  <w:sz w:val="14"/>
                                    </w:rPr>
                                    <w:t>eligible</w:t>
                                  </w:r>
                                </w:p>
                              </w:tc>
                              <w:tc>
                                <w:tcPr>
                                  <w:tcW w:w="2098" w:type="dxa"/>
                                </w:tcPr>
                                <w:p>
                                  <w:pPr>
                                    <w:pStyle w:val="17"/>
                                    <w:spacing w:before="86"/>
                                    <w:ind w:lef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1C2025"/>
                                      <w:sz w:val="14"/>
                                    </w:rPr>
                                    <w:t>The</w:t>
                                  </w:r>
                                  <w:r>
                                    <w:rPr>
                                      <w:color w:val="1C2025"/>
                                      <w:spacing w:val="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  <w:sz w:val="14"/>
                                    </w:rPr>
                                    <w:t>candidate</w:t>
                                  </w:r>
                                  <w:r>
                                    <w:rPr>
                                      <w:color w:val="1C2025"/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  <w:sz w:val="14"/>
                                    </w:rPr>
                                    <w:t>is</w:t>
                                  </w:r>
                                  <w:r>
                                    <w:rPr>
                                      <w:color w:val="1C2025"/>
                                      <w:spacing w:val="6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1C2025"/>
                                      <w:sz w:val="14"/>
                                    </w:rPr>
                                    <w:t>eligible</w:t>
                                  </w:r>
                                </w:p>
                              </w:tc>
                              <w:tc>
                                <w:tcPr>
                                  <w:tcW w:w="402" w:type="dxa"/>
                                </w:tcPr>
                                <w:p>
                                  <w:pPr>
                                    <w:pStyle w:val="17"/>
                                    <w:spacing w:before="13"/>
                                    <w:rPr>
                                      <w:rFonts w:ascii="Segoe UI" w:hAnsi="Segoe UI"/>
                                      <w:sz w:val="7"/>
                                    </w:rPr>
                                  </w:pPr>
                                </w:p>
                                <w:p>
                                  <w:pPr>
                                    <w:pStyle w:val="17"/>
                                    <w:spacing w:line="118" w:lineRule="exact"/>
                                    <w:ind w:left="75"/>
                                    <w:rPr>
                                      <w:rFonts w:ascii="Segoe UI" w:hAnsi="Segoe UI"/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Segoe UI" w:hAnsi="Segoe UI"/>
                                      <w:position w:val="-1"/>
                                      <w:sz w:val="11"/>
                                      <w:lang w:val="en-IN" w:eastAsia="en-IN"/>
                                    </w:rPr>
                                    <w:drawing>
                                      <wp:inline distT="0" distB="0" distL="0" distR="0">
                                        <wp:extent cx="97440" cy="75438"/>
                                        <wp:effectExtent l="0" t="0" r="0" b="0"/>
                                        <wp:docPr id="124" name="图片 12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125" name="图片 125"/>
                                                <pic:cNvPicPr/>
                                              </pic:nvPicPr>
                                              <pic:blipFill>
                                                <a:blip r:embed="rId1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rot="0">
                                                  <a:off x="0" y="0"/>
                                                  <a:ext cx="97440" cy="75438"/>
                                                </a:xfrm>
                                                <a:prstGeom prst="rect"/>
                                                <a:noFill/>
                                                <a:ln w="12700" cmpd="sng" cap="flat">
                                                  <a:noFill/>
                                                  <a:prstDash val="solid"/>
                                                  <a:miter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15"/>
                            </w:pP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26" o:spid="_x0000_s126" filled="f" stroked="f" strokeweight="1.0pt" style="position:absolute;&#10;margin-left:51.85pt;&#10;margin-top:14.65pt;&#10;width:304.15pt;&#10;height:57.649998pt;&#10;z-index:1366;&#10;mso-position-horizontal:absolute;&#10;mso-position-horizontal-relative:page;&#10;mso-position-vertical:absolute;&#10;mso-wrap-distance-left:0.0pt;&#10;mso-wrap-distance-right:0.0pt;&#10;mso-wrap-style:square;">
                <v:stroke color="#000000"/>
                <v:textbox id="873" inset="0mm,0mm,0mm,0mm" o:insetmode="custom" style="layout-flow:horizontal;&#10;v-text-anchor:top;">
                  <w:txbxContent>
                    <w:tbl>
                      <w:tblPr>
                        <w:jc w:val="left"/>
                        <w:tblInd w:w="7" w:type="dxa"/>
                        <w:tblBorders>
                          <w:top w:val="single" w:sz="6" w:space="0" w:color="B0B0B0"/>
                          <w:left w:val="single" w:sz="6" w:space="0" w:color="B0B0B0"/>
                          <w:bottom w:val="single" w:sz="6" w:space="0" w:color="B0B0B0"/>
                          <w:right w:val="single" w:sz="6" w:space="0" w:color="B0B0B0"/>
                          <w:insideH w:val="single" w:sz="6" w:space="0" w:color="B0B0B0"/>
                          <w:insideV w:val="single" w:sz="6" w:space="0" w:color="B0B0B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402"/>
                        <w:gridCol w:w="1076"/>
                        <w:gridCol w:w="2087"/>
                        <w:gridCol w:w="2098"/>
                        <w:gridCol w:w="402"/>
                      </w:tblGrid>
                      <w:tr>
                        <w:trPr>
                          <w:trHeight w:val="365"/>
                        </w:trPr>
                        <w:tc>
                          <w:tcPr>
                            <w:tcW w:w="402" w:type="dxa"/>
                          </w:tcPr>
                          <w:p>
                            <w:pPr>
                              <w:pStyle w:val="17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076" w:type="dxa"/>
                          </w:tcPr>
                          <w:p>
                            <w:pPr>
                              <w:pStyle w:val="17"/>
                              <w:spacing w:before="75"/>
                              <w:ind w:left="72"/>
                              <w:rPr>
                                <w:rFonts w:ascii="Segoe UI" w:hAns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 w:hAnsi="Segoe UI"/>
                                <w:b/>
                                <w:sz w:val="16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>
                            <w:pPr>
                              <w:pStyle w:val="17"/>
                              <w:spacing w:before="75"/>
                              <w:ind w:left="71"/>
                              <w:rPr>
                                <w:rFonts w:ascii="Segoe UI" w:hAns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 w:hAnsi="Segoe UI"/>
                                <w:b/>
                                <w:sz w:val="16"/>
                              </w:rPr>
                              <w:t>Expected</w:t>
                            </w:r>
                          </w:p>
                        </w:tc>
                        <w:tc>
                          <w:tcPr>
                            <w:tcW w:w="2098" w:type="dxa"/>
                          </w:tcPr>
                          <w:p>
                            <w:pPr>
                              <w:pStyle w:val="17"/>
                              <w:spacing w:before="75"/>
                              <w:ind w:left="74"/>
                              <w:rPr>
                                <w:rFonts w:ascii="Segoe UI" w:hAnsi="Segoe UI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Segoe UI" w:hAnsi="Segoe UI"/>
                                <w:b/>
                                <w:sz w:val="16"/>
                              </w:rPr>
                              <w:t>Got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>
                            <w:pPr>
                              <w:pStyle w:val="17"/>
                              <w:rPr>
                                <w:rFonts w:ascii="Times New Roman" w:hAnsi="Times New Roman"/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365"/>
                        </w:trPr>
                        <w:tc>
                          <w:tcPr>
                            <w:tcW w:w="402" w:type="dxa"/>
                          </w:tcPr>
                          <w:p>
                            <w:pPr>
                              <w:pStyle w:val="17"/>
                              <w:spacing w:before="13"/>
                              <w:rPr>
                                <w:rFonts w:ascii="Segoe UI" w:hAnsi="Segoe UI"/>
                                <w:sz w:val="7"/>
                              </w:rPr>
                            </w:pPr>
                          </w:p>
                          <w:p>
                            <w:pPr>
                              <w:pStyle w:val="17"/>
                              <w:spacing w:line="118" w:lineRule="exact"/>
                              <w:ind w:left="82"/>
                              <w:rPr>
                                <w:rFonts w:ascii="Segoe UI" w:hAnsi="Segoe UI"/>
                                <w:sz w:val="11"/>
                              </w:rPr>
                            </w:pPr>
                            <w:r>
                              <w:rPr>
                                <w:rFonts w:ascii="Segoe UI" w:hAnsi="Segoe UI"/>
                                <w:position w:val="-1"/>
                                <w:sz w:val="11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97440" cy="75438"/>
                                  <wp:effectExtent l="0" t="0" r="0" b="0"/>
                                  <wp:docPr id="118" name="图片 11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19" name="图片 119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97440" cy="75438"/>
                                          </a:xfrm>
                                          <a:prstGeom prst="rect"/>
                                          <a:noFill/>
                                          <a:ln w="12700" cmpd="sng" cap="flat">
                                            <a:noFill/>
                                            <a:prstDash val="solid"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76" w:type="dxa"/>
                          </w:tcPr>
                          <w:p>
                            <w:pPr>
                              <w:pStyle w:val="17"/>
                              <w:tabs>
                                <w:tab w:val="left" w:pos="461"/>
                                <w:tab w:val="left" w:pos="851"/>
                              </w:tabs>
                              <w:spacing w:before="86"/>
                              <w:ind w:left="7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2025"/>
                                <w:sz w:val="14"/>
                              </w:rPr>
                              <w:t>70</w:t>
                              <w:tab/>
                              <w:t>60</w:t>
                              <w:tab/>
                              <w:t>80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>
                            <w:pPr>
                              <w:pStyle w:val="17"/>
                              <w:spacing w:before="86"/>
                              <w:ind w:left="7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4"/>
                              </w:rPr>
                              <w:t>candidate</w:t>
                            </w:r>
                            <w:r>
                              <w:rPr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4"/>
                              </w:rPr>
                              <w:t>eligible</w:t>
                            </w:r>
                          </w:p>
                        </w:tc>
                        <w:tc>
                          <w:tcPr>
                            <w:tcW w:w="2098" w:type="dxa"/>
                          </w:tcPr>
                          <w:p>
                            <w:pPr>
                              <w:pStyle w:val="17"/>
                              <w:spacing w:before="86"/>
                              <w:ind w:lef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4"/>
                              </w:rPr>
                              <w:t>candidate</w:t>
                            </w:r>
                            <w:r>
                              <w:rPr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4"/>
                              </w:rPr>
                              <w:t>eligible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>
                            <w:pPr>
                              <w:pStyle w:val="17"/>
                              <w:spacing w:before="13"/>
                              <w:rPr>
                                <w:rFonts w:ascii="Segoe UI" w:hAnsi="Segoe UI"/>
                                <w:sz w:val="7"/>
                              </w:rPr>
                            </w:pPr>
                          </w:p>
                          <w:p>
                            <w:pPr>
                              <w:pStyle w:val="17"/>
                              <w:spacing w:line="118" w:lineRule="exact"/>
                              <w:ind w:left="75"/>
                              <w:rPr>
                                <w:rFonts w:ascii="Segoe UI" w:hAnsi="Segoe UI"/>
                                <w:sz w:val="11"/>
                              </w:rPr>
                            </w:pPr>
                            <w:r>
                              <w:rPr>
                                <w:rFonts w:ascii="Segoe UI" w:hAnsi="Segoe UI"/>
                                <w:position w:val="-1"/>
                                <w:sz w:val="11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97440" cy="75438"/>
                                  <wp:effectExtent l="0" t="0" r="0" b="0"/>
                                  <wp:docPr id="120" name="图片 120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21" name="图片 121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97440" cy="75438"/>
                                          </a:xfrm>
                                          <a:prstGeom prst="rect"/>
                                          <a:noFill/>
                                          <a:ln w="12700" cmpd="sng" cap="flat">
                                            <a:noFill/>
                                            <a:prstDash val="solid"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rPr>
                          <w:trHeight w:val="365"/>
                        </w:trPr>
                        <w:tc>
                          <w:tcPr>
                            <w:tcW w:w="402" w:type="dxa"/>
                          </w:tcPr>
                          <w:p>
                            <w:pPr>
                              <w:pStyle w:val="17"/>
                              <w:spacing w:before="13"/>
                              <w:rPr>
                                <w:rFonts w:ascii="Segoe UI" w:hAnsi="Segoe UI"/>
                                <w:sz w:val="7"/>
                              </w:rPr>
                            </w:pPr>
                          </w:p>
                          <w:p>
                            <w:pPr>
                              <w:pStyle w:val="17"/>
                              <w:spacing w:line="118" w:lineRule="exact"/>
                              <w:ind w:left="82"/>
                              <w:rPr>
                                <w:rFonts w:ascii="Segoe UI" w:hAnsi="Segoe UI"/>
                                <w:sz w:val="11"/>
                              </w:rPr>
                            </w:pPr>
                            <w:r>
                              <w:rPr>
                                <w:rFonts w:ascii="Segoe UI" w:hAnsi="Segoe UI"/>
                                <w:position w:val="-1"/>
                                <w:sz w:val="11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97440" cy="75438"/>
                                  <wp:effectExtent l="0" t="0" r="0" b="0"/>
                                  <wp:docPr id="122" name="图片 122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23" name="图片 123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97440" cy="75438"/>
                                          </a:xfrm>
                                          <a:prstGeom prst="rect"/>
                                          <a:noFill/>
                                          <a:ln w="12700" cmpd="sng" cap="flat">
                                            <a:noFill/>
                                            <a:prstDash val="solid"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076" w:type="dxa"/>
                          </w:tcPr>
                          <w:p>
                            <w:pPr>
                              <w:pStyle w:val="17"/>
                              <w:spacing w:before="86"/>
                              <w:ind w:left="72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2025"/>
                                <w:sz w:val="14"/>
                              </w:rPr>
                              <w:t>50</w:t>
                            </w:r>
                            <w:r>
                              <w:rPr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4"/>
                              </w:rPr>
                              <w:t>80</w:t>
                            </w:r>
                            <w:r>
                              <w:rPr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4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2087" w:type="dxa"/>
                          </w:tcPr>
                          <w:p>
                            <w:pPr>
                              <w:pStyle w:val="17"/>
                              <w:spacing w:before="86"/>
                              <w:ind w:left="71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4"/>
                              </w:rPr>
                              <w:t>candidate</w:t>
                            </w:r>
                            <w:r>
                              <w:rPr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4"/>
                              </w:rPr>
                              <w:t>eligible</w:t>
                            </w:r>
                          </w:p>
                        </w:tc>
                        <w:tc>
                          <w:tcPr>
                            <w:tcW w:w="2098" w:type="dxa"/>
                          </w:tcPr>
                          <w:p>
                            <w:pPr>
                              <w:pStyle w:val="17"/>
                              <w:spacing w:before="86"/>
                              <w:ind w:lef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4"/>
                              </w:rPr>
                              <w:t>candidate</w:t>
                            </w:r>
                            <w:r>
                              <w:rPr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4"/>
                              </w:rPr>
                              <w:t>eligible</w:t>
                            </w:r>
                          </w:p>
                        </w:tc>
                        <w:tc>
                          <w:tcPr>
                            <w:tcW w:w="402" w:type="dxa"/>
                          </w:tcPr>
                          <w:p>
                            <w:pPr>
                              <w:pStyle w:val="17"/>
                              <w:spacing w:before="13"/>
                              <w:rPr>
                                <w:rFonts w:ascii="Segoe UI" w:hAnsi="Segoe UI"/>
                                <w:sz w:val="7"/>
                              </w:rPr>
                            </w:pPr>
                          </w:p>
                          <w:p>
                            <w:pPr>
                              <w:pStyle w:val="17"/>
                              <w:spacing w:line="118" w:lineRule="exact"/>
                              <w:ind w:left="75"/>
                              <w:rPr>
                                <w:rFonts w:ascii="Segoe UI" w:hAnsi="Segoe UI"/>
                                <w:sz w:val="11"/>
                              </w:rPr>
                            </w:pPr>
                            <w:r>
                              <w:rPr>
                                <w:rFonts w:ascii="Segoe UI" w:hAnsi="Segoe UI"/>
                                <w:position w:val="-1"/>
                                <w:sz w:val="11"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97440" cy="75438"/>
                                  <wp:effectExtent l="0" t="0" r="0" b="0"/>
                                  <wp:docPr id="124" name="图片 124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125" name="图片 125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0">
                                            <a:off x="0" y="0"/>
                                            <a:ext cx="97440" cy="75438"/>
                                          </a:xfrm>
                                          <a:prstGeom prst="rect"/>
                                          <a:noFill/>
                                          <a:ln w="12700" cmpd="sng" cap="flat">
                                            <a:noFill/>
                                            <a:prstDash val="solid"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  <w:p>
                      <w:pPr>
                        <w:pStyle w:val="15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367" behindDoc="1" locked="0" layoutInCell="1" hidden="0" allowOverlap="1">
                <wp:simplePos x="0" y="0"/>
                <wp:positionH relativeFrom="page">
                  <wp:posOffset>6878955</wp:posOffset>
                </wp:positionH>
                <wp:positionV relativeFrom="paragraph">
                  <wp:posOffset>462280</wp:posOffset>
                </wp:positionV>
                <wp:extent cx="62230" cy="62229"/>
                <wp:effectExtent l="0" t="0" r="0" b="0"/>
                <wp:wrapTopAndBottom/>
                <wp:docPr id="127" name=" 12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230" cy="6222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12" y="-13"/>
                              </a:moveTo>
                              <a:lnTo>
                                <a:pt x="24" y="21574"/>
                              </a:lnTo>
                            </a:path>
                            <a:path w="21600" h="21600">
                              <a:moveTo>
                                <a:pt x="21612" y="12119"/>
                              </a:moveTo>
                              <a:lnTo>
                                <a:pt x="12124" y="21607"/>
                              </a:lnTo>
                            </a:path>
                          </a:pathLst>
                        </a:custGeom>
                        <a:noFill/>
                        <a:ln w="13807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100" id=" 128" o:spid="_x0000_s128" filled="f" stroked="t" strokeweight="1.0871717pt" adj="0,0,0" style="position:absolute;&#10;margin-left:541.65pt;&#10;margin-top:36.4pt;&#10;width:4.900011pt;&#10;height:4.8999996pt;&#10;z-index:1367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pStyle w:val="15"/>
        <w:spacing w:before="146"/>
        <w:ind w:left="422"/>
      </w:pP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368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187960</wp:posOffset>
                </wp:positionV>
                <wp:extent cx="338455" cy="131444"/>
                <wp:effectExtent l="0" t="0" r="0" b="0"/>
                <wp:wrapTopAndBottom/>
                <wp:docPr id="129" name="组合 12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0" name="组合 130"/>
                      <wpg:cNvGrpSpPr/>
                      <wpg:grpSpPr>
                        <a:xfrm rot="0">
                          <a:off x="0" y="0"/>
                          <a:ext cx="338455" cy="131444"/>
                          <a:chOff x="0" y="0"/>
                          <a:chExt cx="338455" cy="1314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31" name="曲线 131"/>
                        <wps:cNvSpPr/>
                        <wps:spPr>
                          <a:xfrm rot="0">
                            <a:off x="3175" y="3175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393" y="2104"/>
                                </a:lnTo>
                                <a:lnTo>
                                  <a:pt x="21475" y="2547"/>
                                </a:lnTo>
                                <a:lnTo>
                                  <a:pt x="21558" y="3101"/>
                                </a:lnTo>
                                <a:lnTo>
                                  <a:pt x="21600" y="3655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027" y="21599"/>
                                </a:lnTo>
                                <a:lnTo>
                                  <a:pt x="1572" y="21599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2" name="文本框 132"/>
                        <wps:cNvSpPr/>
                        <wps:spPr>
                          <a:xfrm rot="0">
                            <a:off x="0" y="0"/>
                            <a:ext cx="338455" cy="1314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33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34" o:spid="_x0000_s134" coordorigin="960,6403" coordsize="533,206" style="position:absolute;&#10;margin-left:48.05pt;&#10;margin-top:14.800007pt;&#10;width:26.65pt;&#10;height:10.349999pt;&#10;z-index:1368;&#10;mso-position-horizontal:absolute;&#10;mso-position-horizontal-relative:page;&#10;mso-position-vertical:absolute;&#10;mso-wrap-distance-left:0.0pt;&#10;mso-wrap-distance-right:0.0pt;">
                <v:shape type="#_x0000_t0" id="曲线 135" o:spid="_x0000_s135" coordsize="522,196" path="m,157l,38l,33l0,28l3,23l4,19l7,14l11,11l14,7l18,5l22,3l27,1l33,l37,l483,l488,l494,1l498,3l502,5l506,7l510,11l513,14l517,19l518,23l521,28l521,33l521,38l521,157l521,162l521,167l518,172l517,177l483,195l37,195l3,172l0,167l,162l,157l,157xe" style="position:absolute;&#10;left:966;&#10;top:6408;&#10;width:522;&#10;height:195;" filled="f" stroked="t" strokeweight="0.54362833pt">
                  <v:stroke color="#000000"/>
                </v:shape>
                <v:shape type="#_x0000_t202" id="文本框 136" o:spid="_x0000_s136" style="position:absolute;&#10;left:960;&#10;top:6403;&#10;width:533;&#10;height:206;&#10;mso-wrap-style:square;" filled="f" stroked="f" strokeweight="1.0pt">
                  <v:textbox id="874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spacing w:line="169" w:lineRule="exact"/>
        <w:rPr>
          <w:sz w:val="14"/>
        </w:rPr>
        <w:sectPr>
          <w:pgSz w:w="11900" w:h="16840"/>
          <w:pgMar w:top="480" w:right="600" w:bottom="460" w:left="620" w:header="284" w:footer="25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137" name="文本框 13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138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3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39" o:spid="_x0000_s139" filled="f" stroked="t" strokeweight="1.1338583pt" style="width:521.35pt;&#10;height:46.75pt;&#10;mso-wrap-style:square;">
                <v:stroke color="#CAD0D6"/>
                <v:textbox id="875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3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12"/>
        <w:rPr>
          <w:sz w:val="29"/>
        </w:rPr>
      </w:pPr>
    </w:p>
    <w:p>
      <w:pPr>
        <w:pStyle w:val="15"/>
        <w:spacing w:before="103" w:line="269" w:lineRule="auto"/>
        <w:ind w:left="341" w:right="476"/>
      </w:pPr>
      <w:r>
        <w:rPr>
          <w:color w:val="001A1D"/>
        </w:rPr>
        <w:t>Malini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goes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BestSave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buy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grocery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items.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BestSave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hyper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market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provides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10%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discount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ever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bill amount B is more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than Rs.2000.</w:t>
      </w:r>
    </w:p>
    <w:p>
      <w:pPr>
        <w:pStyle w:val="15"/>
        <w:spacing w:before="8"/>
        <w:rPr>
          <w:sz w:val="24"/>
        </w:rPr>
      </w:pPr>
    </w:p>
    <w:p>
      <w:pPr>
        <w:pStyle w:val="15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Malini.</w:t>
      </w:r>
    </w:p>
    <w:p>
      <w:pPr>
        <w:pStyle w:val="15"/>
        <w:rPr>
          <w:sz w:val="22"/>
        </w:rPr>
      </w:pPr>
    </w:p>
    <w:p>
      <w:pPr>
        <w:pStyle w:val="15"/>
        <w:spacing w:before="147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>
      <w:pPr>
        <w:pStyle w:val="15"/>
        <w:spacing w:before="7"/>
        <w:rPr>
          <w:sz w:val="26"/>
        </w:rPr>
      </w:pPr>
    </w:p>
    <w:p>
      <w:pPr>
        <w:pStyle w:val="15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B.</w:t>
      </w:r>
    </w:p>
    <w:p>
      <w:pPr>
        <w:pStyle w:val="15"/>
        <w:spacing w:before="3"/>
        <w:rPr>
          <w:sz w:val="32"/>
        </w:rPr>
      </w:pPr>
    </w:p>
    <w:p>
      <w:pPr>
        <w:pStyle w:val="15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>
      <w:pPr>
        <w:pStyle w:val="15"/>
        <w:spacing w:before="4"/>
        <w:rPr>
          <w:sz w:val="27"/>
        </w:rPr>
      </w:pPr>
    </w:p>
    <w:p>
      <w:pPr>
        <w:pStyle w:val="15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payable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A.</w:t>
      </w:r>
    </w:p>
    <w:p>
      <w:pPr>
        <w:pStyle w:val="15"/>
        <w:spacing w:before="3"/>
        <w:rPr>
          <w:sz w:val="32"/>
        </w:rPr>
      </w:pPr>
    </w:p>
    <w:p>
      <w:pPr>
        <w:pStyle w:val="15"/>
        <w:spacing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>
      <w:pPr>
        <w:pStyle w:val="15"/>
        <w:spacing w:line="211" w:lineRule="exact"/>
        <w:ind w:left="341"/>
      </w:pPr>
      <w:r>
        <w:rPr>
          <w:color w:val="001A1D"/>
        </w:rPr>
        <w:t>1900</w:t>
      </w:r>
    </w:p>
    <w:p>
      <w:pPr>
        <w:pStyle w:val="15"/>
        <w:rPr>
          <w:sz w:val="22"/>
        </w:rPr>
      </w:pPr>
    </w:p>
    <w:p>
      <w:pPr>
        <w:pStyle w:val="15"/>
        <w:spacing w:before="147"/>
        <w:ind w:left="341"/>
      </w:pPr>
      <w:r>
        <w:rPr>
          <w:color w:val="001A1D"/>
        </w:rPr>
        <w:t>Output:</w:t>
      </w:r>
    </w:p>
    <w:p>
      <w:pPr>
        <w:pStyle w:val="15"/>
        <w:spacing w:before="7"/>
        <w:rPr>
          <w:sz w:val="26"/>
        </w:rPr>
      </w:pPr>
    </w:p>
    <w:p>
      <w:pPr>
        <w:pStyle w:val="15"/>
        <w:ind w:left="341"/>
      </w:pPr>
      <w:r>
        <w:rPr>
          <w:color w:val="001A1D"/>
        </w:rPr>
        <w:t>1900</w:t>
      </w:r>
    </w:p>
    <w:p>
      <w:pPr>
        <w:pStyle w:val="15"/>
        <w:rPr>
          <w:sz w:val="22"/>
        </w:rPr>
      </w:pPr>
    </w:p>
    <w:p>
      <w:pPr>
        <w:pStyle w:val="15"/>
        <w:spacing w:before="147" w:line="638" w:lineRule="auto"/>
        <w:ind w:left="341" w:right="8425"/>
      </w:pPr>
      <w:r>
        <w:rPr>
          <w:color w:val="001A1D"/>
        </w:rPr>
        <w:t>Example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>
      <w:pPr>
        <w:pStyle w:val="15"/>
        <w:spacing w:line="211" w:lineRule="exact"/>
        <w:ind w:left="341"/>
      </w:pPr>
      <w:r>
        <w:rPr>
          <w:color w:val="001A1D"/>
        </w:rPr>
        <w:t>3000</w:t>
      </w:r>
    </w:p>
    <w:p>
      <w:pPr>
        <w:pStyle w:val="15"/>
        <w:rPr>
          <w:sz w:val="22"/>
        </w:rPr>
      </w:pPr>
    </w:p>
    <w:p>
      <w:pPr>
        <w:pStyle w:val="15"/>
        <w:spacing w:before="146"/>
        <w:ind w:left="341"/>
      </w:pPr>
      <w:r>
        <w:rPr>
          <w:color w:val="001A1D"/>
        </w:rPr>
        <w:t>Output:</w:t>
      </w:r>
    </w:p>
    <w:p>
      <w:pPr>
        <w:pStyle w:val="15"/>
        <w:spacing w:before="7"/>
        <w:rPr>
          <w:sz w:val="26"/>
        </w:rPr>
      </w:pPr>
    </w:p>
    <w:p>
      <w:pPr>
        <w:pStyle w:val="15"/>
        <w:ind w:left="341"/>
      </w:pPr>
      <w:r>
        <w:rPr>
          <w:color w:val="001A1D"/>
        </w:rPr>
        <w:t>2700</w:t>
      </w:r>
    </w:p>
    <w:p>
      <w:pPr>
        <w:pStyle w:val="15"/>
        <w:rPr>
          <w:sz w:val="22"/>
        </w:rPr>
      </w:pPr>
    </w:p>
    <w:p>
      <w:pPr>
        <w:pStyle w:val="15"/>
        <w:spacing w:before="11"/>
        <w:rPr>
          <w:sz w:val="20"/>
        </w:rPr>
      </w:pPr>
    </w:p>
    <w:p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0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3129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17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(s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0000CC"/>
                <w:sz w:val="16"/>
              </w:rPr>
              <w:t>2000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 w:line="250" w:lineRule="auto"/>
              <w:ind w:left="748" w:right="734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0.1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d;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</w:p>
          <w:p>
            <w:pPr>
              <w:pStyle w:val="17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778"/>
        </w:trPr>
        <w:tc>
          <w:tcPr>
            <w:tcW w:w="9992" w:type="dxa"/>
            <w:gridSpan w:val="2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6"/>
              </w:rPr>
            </w:pPr>
          </w:p>
        </w:tc>
      </w:tr>
    </w:tbl>
    <w:p>
      <w:pPr>
        <w:rPr>
          <w:rFonts w:ascii="Times New Roman" w:hAnsi="Times New Roman"/>
          <w:sz w:val="16"/>
        </w:rPr>
        <w:sectPr>
          <w:pgSz w:w="11900" w:h="16840"/>
          <w:pgMar w:top="480" w:right="600" w:bottom="460" w:left="620" w:header="284" w:footer="258" w:gutter="0"/>
          <w:docGrid w:linePitch="312" w:charSpace="0"/>
        </w:sectPr>
      </w:pPr>
    </w:p>
    <w:p>
      <w:pPr>
        <w:pStyle w:val="15"/>
        <w:spacing w:before="6"/>
        <w:rPr>
          <w:sz w:val="6"/>
        </w:rPr>
      </w:pPr>
    </w:p>
    <w:p>
      <w:pPr>
        <w:pStyle w:val="15"/>
        <w:ind w:left="34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351905" cy="338455"/>
                <wp:effectExtent l="0" t="0" r="0" b="0"/>
                <wp:docPr id="140" name="组合 14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1" name="组合 141"/>
                      <wpg:cNvGrpSpPr/>
                      <wpg:grpSpPr>
                        <a:xfrm rot="0">
                          <a:off x="0" y="0"/>
                          <a:ext cx="6351905" cy="338455"/>
                          <a:chOff x="0" y="0"/>
                          <a:chExt cx="6351905" cy="33845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42" name="曲线 142"/>
                        <wps:cNvSpPr/>
                        <wps:spPr>
                          <a:xfrm rot="0">
                            <a:off x="0" y="0"/>
                            <a:ext cx="6351905" cy="33845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21576" y="0"/>
                                </a:lnTo>
                                <a:lnTo>
                                  <a:pt x="21576" y="21154"/>
                                </a:lnTo>
                                <a:lnTo>
                                  <a:pt x="23" y="21154"/>
                                </a:lnTo>
                                <a:lnTo>
                                  <a:pt x="2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154"/>
                                </a:lnTo>
                                <a:lnTo>
                                  <a:pt x="0" y="21600"/>
                                </a:lnTo>
                                <a:lnTo>
                                  <a:pt x="23" y="21600"/>
                                </a:lnTo>
                                <a:lnTo>
                                  <a:pt x="21576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154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43" o:spid="_x0000_s143" coordorigin="959,568" coordsize="10003,533" style="width:500.15pt;&#10;height:26.65pt;">
                <v:shape type="#_x0000_t0" id="曲线 144" o:spid="_x0000_s144" coordsize="10003,533" path="m10002,l9991,l9991,521l11,521l11,l,l,521l,532l11,532l9991,532l10002,532l10002,521l10002,l10002,xe" style="position:absolute;&#10;left:959;&#10;top:568;&#10;width:10003;&#10;height:533;" fillcolor="#A8A8A8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2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46"/>
        <w:gridCol w:w="403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>
            <w:pPr>
              <w:pStyle w:val="17"/>
              <w:spacing w:before="75"/>
              <w:ind w:left="15" w:right="37"/>
              <w:jc w:val="center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376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45" name="图片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图片 14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46" w:type="dxa"/>
          </w:tcPr>
          <w:p>
            <w:pPr>
              <w:pStyle w:val="17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1900</w:t>
            </w:r>
          </w:p>
        </w:tc>
        <w:tc>
          <w:tcPr>
            <w:tcW w:w="403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0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47" name="图片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图片 14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49" name="图片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图片 15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3000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46" w:type="dxa"/>
          </w:tcPr>
          <w:p>
            <w:pPr>
              <w:pStyle w:val="17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2700</w:t>
            </w:r>
          </w:p>
        </w:tc>
        <w:tc>
          <w:tcPr>
            <w:tcW w:w="403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0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51" name="图片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图片 15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6"/>
        <w:rPr>
          <w:sz w:val="5"/>
        </w:rPr>
      </w:pPr>
    </w:p>
    <w:p>
      <w:pPr>
        <w:pStyle w:val="15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1372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53" name="图片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图片 15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5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370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188595</wp:posOffset>
                </wp:positionV>
                <wp:extent cx="338455" cy="131445"/>
                <wp:effectExtent l="0" t="0" r="0" b="0"/>
                <wp:wrapTopAndBottom/>
                <wp:docPr id="155" name="组合 15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56" name="组合 156"/>
                      <wpg:cNvGrpSpPr/>
                      <wpg:grpSpPr>
                        <a:xfrm rot="0">
                          <a:off x="0" y="0"/>
                          <a:ext cx="338455" cy="131445"/>
                          <a:chOff x="0" y="0"/>
                          <a:chExt cx="338455" cy="1314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57" name="曲线 157"/>
                        <wps:cNvSpPr/>
                        <wps:spPr>
                          <a:xfrm rot="0">
                            <a:off x="3175" y="3174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393" y="2104"/>
                                </a:lnTo>
                                <a:lnTo>
                                  <a:pt x="21475" y="2547"/>
                                </a:lnTo>
                                <a:lnTo>
                                  <a:pt x="21558" y="3101"/>
                                </a:lnTo>
                                <a:lnTo>
                                  <a:pt x="21600" y="3655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8" name="文本框 158"/>
                        <wps:cNvSpPr/>
                        <wps:spPr>
                          <a:xfrm rot="0">
                            <a:off x="0" y="0"/>
                            <a:ext cx="338455" cy="1314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59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60" o:spid="_x0000_s160" coordorigin="960,3560" coordsize="533,207" style="position:absolute;&#10;margin-left:48.05pt;&#10;margin-top:14.850005pt;&#10;width:26.65pt;&#10;height:10.35pt;&#10;z-index:1370;&#10;mso-position-horizontal:absolute;&#10;mso-position-horizontal-relative:page;&#10;mso-position-vertical:absolute;&#10;mso-wrap-distance-left:0.0pt;&#10;mso-wrap-distance-right:0.0pt;">
                <v:shape type="#_x0000_t0" id="曲线 161" o:spid="_x0000_s161" coordsize="522,196" path="m,157l,38l,33l0,28l3,23l4,19l7,14l11,11l14,7l18,5l22,3l27,1l33,l37,l483,l488,l494,1l498,3l502,5l506,7l510,11l513,14l517,19l518,23l521,28l521,33l521,38l521,157l521,162l521,167l518,172l517,177l483,196l37,196l3,172l0,167l,162l,157l,157xe" style="position:absolute;&#10;left:966;&#10;top:3565;&#10;width:522;&#10;height:195;" filled="f" stroked="t" strokeweight="0.54362833pt">
                  <v:stroke color="#000000"/>
                </v:shape>
                <v:shape type="#_x0000_t202" id="文本框 162" o:spid="_x0000_s162" style="position:absolute;&#10;left:960;&#10;top:3560;&#10;width:533;&#10;height:207;&#10;mso-wrap-style:square;" filled="f" stroked="f" strokeweight="1.0pt">
                  <v:textbox id="881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2"/>
        <w:rPr>
          <w:sz w:val="27"/>
        </w:rPr>
      </w:pPr>
      <w:r>
        <mc:AlternateContent>
          <mc:Choice Requires="wps">
            <w:drawing>
              <wp:anchor distT="0" distB="0" distL="0" distR="0" simplePos="0" relativeHeight="1371" behindDoc="1" locked="0" layoutInCell="1" hidden="0" allowOverlap="1">
                <wp:simplePos x="0" y="0"/>
                <wp:positionH relativeFrom="page">
                  <wp:posOffset>6878955</wp:posOffset>
                </wp:positionH>
                <wp:positionV relativeFrom="paragraph">
                  <wp:posOffset>260984</wp:posOffset>
                </wp:positionV>
                <wp:extent cx="62230" cy="62230"/>
                <wp:effectExtent l="0" t="0" r="0" b="0"/>
                <wp:wrapTopAndBottom/>
                <wp:docPr id="163" name=" 16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230" cy="622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12" y="-1"/>
                              </a:moveTo>
                              <a:lnTo>
                                <a:pt x="24" y="21587"/>
                              </a:lnTo>
                            </a:path>
                            <a:path w="21600" h="21600">
                              <a:moveTo>
                                <a:pt x="21612" y="12132"/>
                              </a:moveTo>
                              <a:lnTo>
                                <a:pt x="12124" y="21620"/>
                              </a:lnTo>
                            </a:path>
                          </a:pathLst>
                        </a:custGeom>
                        <a:noFill/>
                        <a:ln w="13807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100" id=" 164" o:spid="_x0000_s164" filled="f" stroked="t" strokeweight="1.0871717pt" adj="0,0,0" style="position:absolute;&#10;margin-left:541.65pt;&#10;margin-top:20.55pt;&#10;width:4.900011pt;&#10;height:4.900001pt;&#10;z-index:1371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rPr>
          <w:sz w:val="27"/>
        </w:rPr>
        <w:sectPr>
          <w:pgSz w:w="11900" w:h="16840"/>
          <w:pgMar w:top="480" w:right="600" w:bottom="460" w:left="620" w:header="284" w:footer="25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165" name="文本框 16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166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4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67" o:spid="_x0000_s167" filled="f" stroked="t" strokeweight="1.1338583pt" style="width:521.35pt;&#10;height:46.75pt;&#10;mso-wrap-style:square;">
                <v:stroke color="#CAD0D6"/>
                <v:textbox id="882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4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12"/>
        <w:rPr>
          <w:sz w:val="29"/>
        </w:rPr>
      </w:pPr>
    </w:p>
    <w:p>
      <w:pPr>
        <w:pStyle w:val="15"/>
        <w:spacing w:before="103" w:line="269" w:lineRule="auto"/>
        <w:ind w:left="341" w:right="323"/>
      </w:pPr>
      <w:r>
        <w:rPr>
          <w:color w:val="001A1D"/>
        </w:rPr>
        <w:t>Baba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half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amount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ever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requests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him.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Baba's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beggars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money Baba had in 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beginning of the day.</w:t>
      </w:r>
    </w:p>
    <w:p>
      <w:pPr>
        <w:pStyle w:val="15"/>
        <w:spacing w:before="3"/>
        <w:rPr>
          <w:sz w:val="31"/>
        </w:rPr>
      </w:pPr>
    </w:p>
    <w:p>
      <w:pPr>
        <w:pStyle w:val="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>
      <w:pPr>
        <w:pStyle w:val="15"/>
        <w:spacing w:before="6"/>
        <w:rPr>
          <w:b/>
          <w:sz w:val="26"/>
        </w:rPr>
      </w:pPr>
    </w:p>
    <w:p>
      <w:pPr>
        <w:pStyle w:val="15"/>
        <w:spacing w:before="1" w:line="269" w:lineRule="auto"/>
        <w:ind w:left="341" w:right="7511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B.</w:t>
      </w:r>
    </w:p>
    <w:p>
      <w:pPr>
        <w:pStyle w:val="15"/>
        <w:spacing w:before="2"/>
        <w:rPr>
          <w:sz w:val="31"/>
        </w:rPr>
      </w:pPr>
    </w:p>
    <w:p>
      <w:pPr>
        <w:pStyle w:val="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>
      <w:pPr>
        <w:pStyle w:val="15"/>
        <w:spacing w:before="7"/>
        <w:rPr>
          <w:b/>
          <w:sz w:val="26"/>
        </w:rPr>
      </w:pPr>
    </w:p>
    <w:p>
      <w:pPr>
        <w:pStyle w:val="15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money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beginning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day.</w:t>
      </w:r>
    </w:p>
    <w:p>
      <w:pPr>
        <w:pStyle w:val="15"/>
        <w:rPr>
          <w:sz w:val="22"/>
        </w:rPr>
      </w:pPr>
    </w:p>
    <w:p>
      <w:pPr>
        <w:pStyle w:val="2"/>
        <w:spacing w:before="147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>
      <w:pPr>
        <w:pStyle w:val="15"/>
        <w:spacing w:before="6"/>
        <w:rPr>
          <w:b/>
          <w:sz w:val="26"/>
        </w:rPr>
      </w:pPr>
    </w:p>
    <w:p>
      <w:pPr>
        <w:pStyle w:val="15"/>
        <w:ind w:left="341"/>
      </w:pPr>
      <w:r>
        <w:rPr>
          <w:color w:val="001A1D"/>
        </w:rPr>
        <w:t>Input:</w:t>
      </w:r>
    </w:p>
    <w:p>
      <w:pPr>
        <w:pStyle w:val="15"/>
        <w:spacing w:before="7"/>
        <w:rPr>
          <w:sz w:val="26"/>
        </w:rPr>
      </w:pPr>
    </w:p>
    <w:p>
      <w:pPr>
        <w:pStyle w:val="15"/>
        <w:ind w:left="341"/>
      </w:pPr>
      <w:r>
        <w:rPr>
          <w:color w:val="001A1D"/>
        </w:rPr>
        <w:t>100</w:t>
      </w:r>
    </w:p>
    <w:p>
      <w:pPr>
        <w:pStyle w:val="15"/>
        <w:spacing w:before="26"/>
        <w:ind w:left="341"/>
      </w:pPr>
      <w:r>
        <w:rPr>
          <w:color w:val="001A1D"/>
          <w:w w:val="101"/>
        </w:rPr>
        <w:t>2</w:t>
      </w:r>
    </w:p>
    <w:p>
      <w:pPr>
        <w:pStyle w:val="15"/>
        <w:rPr>
          <w:sz w:val="22"/>
        </w:rPr>
      </w:pPr>
    </w:p>
    <w:p>
      <w:pPr>
        <w:pStyle w:val="15"/>
        <w:spacing w:before="147"/>
        <w:ind w:left="341"/>
      </w:pPr>
      <w:r>
        <w:rPr>
          <w:color w:val="001A1D"/>
        </w:rPr>
        <w:t>Output:</w:t>
      </w:r>
    </w:p>
    <w:p>
      <w:pPr>
        <w:pStyle w:val="15"/>
        <w:spacing w:before="7"/>
        <w:rPr>
          <w:sz w:val="26"/>
        </w:rPr>
      </w:pPr>
    </w:p>
    <w:p>
      <w:pPr>
        <w:pStyle w:val="15"/>
        <w:ind w:left="341"/>
      </w:pPr>
      <w:r>
        <w:rPr>
          <w:color w:val="001A1D"/>
        </w:rPr>
        <w:t>400</w:t>
      </w:r>
    </w:p>
    <w:p>
      <w:pPr>
        <w:pStyle w:val="15"/>
        <w:rPr>
          <w:sz w:val="22"/>
        </w:rPr>
      </w:pPr>
    </w:p>
    <w:p>
      <w:pPr>
        <w:pStyle w:val="15"/>
        <w:spacing w:before="147"/>
        <w:ind w:left="341"/>
      </w:pPr>
      <w:r>
        <w:rPr>
          <w:color w:val="001A1D"/>
        </w:rPr>
        <w:t>Explanation:</w:t>
      </w:r>
    </w:p>
    <w:p>
      <w:pPr>
        <w:pStyle w:val="15"/>
        <w:spacing w:before="6"/>
        <w:rPr>
          <w:sz w:val="26"/>
        </w:rPr>
      </w:pPr>
    </w:p>
    <w:p>
      <w:pPr>
        <w:pStyle w:val="15"/>
        <w:spacing w:before="1"/>
        <w:ind w:left="341"/>
      </w:pPr>
      <w:r>
        <w:rPr>
          <w:color w:val="001A1D"/>
        </w:rPr>
        <w:t>Baba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donated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beggar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100*2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encountered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1st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had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200*2</w:t>
      </w:r>
    </w:p>
    <w:p>
      <w:pPr>
        <w:pStyle w:val="15"/>
        <w:spacing w:before="26"/>
        <w:ind w:left="341"/>
      </w:pP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Rs.400.</w:t>
      </w:r>
    </w:p>
    <w:p>
      <w:pPr>
        <w:pStyle w:val="15"/>
        <w:rPr>
          <w:sz w:val="22"/>
        </w:rPr>
      </w:pPr>
    </w:p>
    <w:p>
      <w:pPr>
        <w:pStyle w:val="15"/>
        <w:rPr>
          <w:sz w:val="22"/>
        </w:rPr>
      </w:pPr>
    </w:p>
    <w:p>
      <w:pPr>
        <w:pStyle w:val="15"/>
        <w:spacing w:before="5"/>
        <w:rPr>
          <w:sz w:val="23"/>
        </w:rPr>
      </w:pPr>
    </w:p>
    <w:p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8"/>
        <w:rPr>
          <w:sz w:val="7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>
            <w:pPr>
              <w:pStyle w:val="17"/>
              <w:spacing w:before="8" w:line="250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*=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>
            <w:pPr>
              <w:pStyle w:val="17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spacing w:before="11"/>
              <w:rPr>
                <w:rFonts w:ascii="Segoe UI" w:hAnsi="Segoe UI"/>
                <w:sz w:val="21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168" name="组合 168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169" name="组合 169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170" name=" 170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171" o:spid="_x0000_s171" coordorigin="10828,16221" coordsize="98,98" style="width:4.9pt;&#10;height:4.9pt;">
                      <v:shape type="#_x0000_t100" id=" 172" o:spid="_x0000_s172" style="position:absolute;&#10;left:10828;&#10;top:16221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spacing w:line="119" w:lineRule="exact"/>
        <w:rPr>
          <w:sz w:val="11"/>
        </w:rPr>
        <w:sectPr>
          <w:pgSz w:w="11900" w:h="16840"/>
          <w:pgMar w:top="480" w:right="600" w:bottom="460" w:left="620" w:header="284" w:footer="258" w:gutter="0"/>
          <w:docGrid w:linePitch="312" w:charSpace="0"/>
        </w:sectPr>
      </w:pPr>
    </w:p>
    <w:p>
      <w:pPr>
        <w:pStyle w:val="15"/>
        <w:rPr>
          <w:sz w:val="22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76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73" name="图片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图片 174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400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75" name="图片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图片 17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6"/>
        <w:rPr>
          <w:sz w:val="5"/>
        </w:rPr>
      </w:pPr>
    </w:p>
    <w:p>
      <w:pPr>
        <w:pStyle w:val="15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1374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77" name="图片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图片 17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5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373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188595</wp:posOffset>
                </wp:positionV>
                <wp:extent cx="338455" cy="124460"/>
                <wp:effectExtent l="0" t="0" r="0" b="0"/>
                <wp:wrapTopAndBottom/>
                <wp:docPr id="179" name="组合 17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80" name="组合 180"/>
                      <wpg:cNvGrpSpPr/>
                      <wpg:grpSpPr>
                        <a:xfrm rot="0">
                          <a:off x="0" y="0"/>
                          <a:ext cx="338455" cy="124460"/>
                          <a:chOff x="0" y="0"/>
                          <a:chExt cx="338455" cy="1244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81" name="曲线 181"/>
                        <wps:cNvSpPr/>
                        <wps:spPr>
                          <a:xfrm rot="0">
                            <a:off x="3175" y="3809"/>
                            <a:ext cx="331470" cy="11747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163"/>
                                </a:moveTo>
                                <a:lnTo>
                                  <a:pt x="0" y="4436"/>
                                </a:lnTo>
                                <a:lnTo>
                                  <a:pt x="0" y="3852"/>
                                </a:lnTo>
                                <a:lnTo>
                                  <a:pt x="41" y="3269"/>
                                </a:lnTo>
                                <a:lnTo>
                                  <a:pt x="124" y="2802"/>
                                </a:lnTo>
                                <a:lnTo>
                                  <a:pt x="206" y="2218"/>
                                </a:lnTo>
                                <a:lnTo>
                                  <a:pt x="289" y="1751"/>
                                </a:lnTo>
                                <a:lnTo>
                                  <a:pt x="455" y="1284"/>
                                </a:lnTo>
                                <a:lnTo>
                                  <a:pt x="620" y="934"/>
                                </a:lnTo>
                                <a:lnTo>
                                  <a:pt x="786" y="583"/>
                                </a:lnTo>
                                <a:lnTo>
                                  <a:pt x="951" y="350"/>
                                </a:lnTo>
                                <a:lnTo>
                                  <a:pt x="1158" y="116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6"/>
                                </a:lnTo>
                                <a:lnTo>
                                  <a:pt x="20606" y="350"/>
                                </a:lnTo>
                                <a:lnTo>
                                  <a:pt x="20813" y="583"/>
                                </a:lnTo>
                                <a:lnTo>
                                  <a:pt x="20979" y="934"/>
                                </a:lnTo>
                                <a:lnTo>
                                  <a:pt x="21144" y="1284"/>
                                </a:lnTo>
                                <a:lnTo>
                                  <a:pt x="21268" y="1751"/>
                                </a:lnTo>
                                <a:lnTo>
                                  <a:pt x="21393" y="2218"/>
                                </a:lnTo>
                                <a:lnTo>
                                  <a:pt x="21475" y="2802"/>
                                </a:lnTo>
                                <a:lnTo>
                                  <a:pt x="21558" y="3269"/>
                                </a:lnTo>
                                <a:lnTo>
                                  <a:pt x="21600" y="3852"/>
                                </a:lnTo>
                                <a:lnTo>
                                  <a:pt x="21600" y="4436"/>
                                </a:lnTo>
                                <a:lnTo>
                                  <a:pt x="21600" y="17163"/>
                                </a:lnTo>
                                <a:lnTo>
                                  <a:pt x="21600" y="17747"/>
                                </a:lnTo>
                                <a:lnTo>
                                  <a:pt x="21558" y="18330"/>
                                </a:lnTo>
                                <a:lnTo>
                                  <a:pt x="21475" y="18797"/>
                                </a:lnTo>
                                <a:lnTo>
                                  <a:pt x="21393" y="19381"/>
                                </a:lnTo>
                                <a:lnTo>
                                  <a:pt x="20606" y="21249"/>
                                </a:lnTo>
                                <a:lnTo>
                                  <a:pt x="20441" y="21483"/>
                                </a:lnTo>
                                <a:lnTo>
                                  <a:pt x="20234" y="21600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365" y="21600"/>
                                </a:lnTo>
                                <a:lnTo>
                                  <a:pt x="1158" y="21483"/>
                                </a:lnTo>
                                <a:lnTo>
                                  <a:pt x="951" y="21249"/>
                                </a:lnTo>
                                <a:lnTo>
                                  <a:pt x="786" y="21016"/>
                                </a:lnTo>
                                <a:lnTo>
                                  <a:pt x="124" y="18797"/>
                                </a:lnTo>
                                <a:lnTo>
                                  <a:pt x="41" y="18330"/>
                                </a:lnTo>
                                <a:lnTo>
                                  <a:pt x="0" y="17747"/>
                                </a:lnTo>
                                <a:lnTo>
                                  <a:pt x="0" y="171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2" name="文本框 182"/>
                        <wps:cNvSpPr/>
                        <wps:spPr>
                          <a:xfrm rot="0">
                            <a:off x="0" y="0"/>
                            <a:ext cx="338455" cy="1244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83">
                          <w:txbxContent>
                            <w:p>
                              <w:pPr>
                                <w:spacing w:before="1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84" o:spid="_x0000_s184" coordorigin="960,2443" coordsize="533,196" style="position:absolute;&#10;margin-left:48.05pt;&#10;margin-top:14.850005pt;&#10;width:26.65pt;&#10;height:9.8pt;&#10;z-index:1373;&#10;mso-position-horizontal:absolute;&#10;mso-position-horizontal-relative:page;&#10;mso-position-vertical:absolute;&#10;mso-wrap-distance-left:0.0pt;&#10;mso-wrap-distance-right:0.0pt;">
                <v:shape type="#_x0000_t0" id="曲线 185" o:spid="_x0000_s185" coordsize="522,184" path="m,147l,38l,33l0,28l3,24l4,19l7,14l11,11l14,8l18,5l22,3l27,1l33,l37,l483,l488,l494,1l498,3l502,5l506,8l510,11l513,14l517,19l518,24l521,28l521,33l521,38l521,147l521,152l521,157l518,161l517,165l498,182l494,184l488,185l483,185l37,185l33,185l27,184l22,182l18,179l3,161l0,157l,152l,147l,147xe" style="position:absolute;&#10;left:966;&#10;top:2449;&#10;width:522;&#10;height:185;" filled="f" stroked="t" strokeweight="0.54362833pt">
                  <v:stroke color="#000000"/>
                </v:shape>
                <v:shape type="#_x0000_t202" id="文本框 186" o:spid="_x0000_s186" style="position:absolute;&#10;left:960;&#10;top:2443;&#10;width:533;&#10;height:195;&#10;mso-wrap-style:square;" filled="f" stroked="f" strokeweight="1.0pt">
                  <v:textbox id="886" inset="0mm,0mm,0mm,0mm" o:insetmode="custom" style="layout-flow:horizontal;&#10;v-text-anchor:top;">
                    <w:txbxContent>
                      <w:p>
                        <w:pPr>
                          <w:spacing w:before="1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spacing w:line="180" w:lineRule="exact"/>
        <w:rPr>
          <w:sz w:val="14"/>
        </w:rPr>
        <w:sectPr>
          <w:pgSz w:w="11900" w:h="16840"/>
          <w:pgMar w:top="480" w:right="600" w:bottom="460" w:left="620" w:header="284" w:footer="25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187" name="文本框 18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188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5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89" o:spid="_x0000_s189" filled="f" stroked="t" strokeweight="1.1338583pt" style="width:521.35pt;&#10;height:46.75pt;&#10;mso-wrap-style:square;">
                <v:stroke color="#CAD0D6"/>
                <v:textbox id="887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5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12"/>
        <w:rPr>
          <w:sz w:val="29"/>
        </w:rPr>
      </w:pPr>
    </w:p>
    <w:p>
      <w:pPr>
        <w:pStyle w:val="15"/>
        <w:spacing w:before="103" w:line="274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CEO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company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ABC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wanted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encourage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employees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coming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office.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announced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every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consecutive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comes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week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(starting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Saturday),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awarded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Rs.200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previous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"Punctuality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Incentive".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incentive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Monday)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input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days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came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time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consecutively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starting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from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also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passed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input.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must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calculate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and print the "Punctuality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Incentive" P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 employee.</w:t>
      </w:r>
    </w:p>
    <w:p>
      <w:pPr>
        <w:pStyle w:val="15"/>
        <w:spacing w:before="7"/>
        <w:rPr>
          <w:sz w:val="30"/>
        </w:rPr>
      </w:pPr>
    </w:p>
    <w:p>
      <w:pPr>
        <w:pStyle w:val="2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>
      <w:pPr>
        <w:pStyle w:val="15"/>
        <w:spacing w:before="7"/>
        <w:rPr>
          <w:b/>
          <w:sz w:val="26"/>
        </w:rPr>
      </w:pPr>
    </w:p>
    <w:p>
      <w:pPr>
        <w:pStyle w:val="15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I.</w:t>
      </w:r>
    </w:p>
    <w:p>
      <w:pPr>
        <w:pStyle w:val="15"/>
        <w:spacing w:before="27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N.</w:t>
      </w:r>
    </w:p>
    <w:p>
      <w:pPr>
        <w:pStyle w:val="15"/>
        <w:rPr>
          <w:sz w:val="22"/>
        </w:rPr>
      </w:pPr>
    </w:p>
    <w:p>
      <w:pPr>
        <w:pStyle w:val="2"/>
        <w:spacing w:before="146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Format:</w:t>
      </w:r>
    </w:p>
    <w:p>
      <w:pPr>
        <w:pStyle w:val="15"/>
        <w:spacing w:before="7"/>
        <w:rPr>
          <w:b/>
          <w:sz w:val="26"/>
        </w:rPr>
      </w:pPr>
    </w:p>
    <w:p>
      <w:pPr>
        <w:pStyle w:val="15"/>
        <w:ind w:left="341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denotes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P.</w:t>
      </w:r>
    </w:p>
    <w:p>
      <w:pPr>
        <w:pStyle w:val="15"/>
        <w:spacing w:before="3"/>
        <w:rPr>
          <w:sz w:val="32"/>
        </w:rPr>
      </w:pPr>
    </w:p>
    <w:p>
      <w:pPr>
        <w:pStyle w:val="2"/>
      </w:pP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Input/Output:</w:t>
      </w:r>
    </w:p>
    <w:p>
      <w:pPr>
        <w:pStyle w:val="15"/>
        <w:spacing w:before="4"/>
        <w:rPr>
          <w:b/>
          <w:sz w:val="27"/>
        </w:rPr>
      </w:pPr>
    </w:p>
    <w:p>
      <w:pPr>
        <w:pStyle w:val="15"/>
        <w:ind w:left="341"/>
      </w:pPr>
      <w:r>
        <w:rPr>
          <w:color w:val="001A1D"/>
        </w:rPr>
        <w:t>Input:</w:t>
      </w:r>
    </w:p>
    <w:p>
      <w:pPr>
        <w:pStyle w:val="15"/>
        <w:spacing w:before="7"/>
        <w:rPr>
          <w:sz w:val="26"/>
        </w:rPr>
      </w:pPr>
    </w:p>
    <w:p>
      <w:pPr>
        <w:pStyle w:val="15"/>
        <w:ind w:left="341"/>
      </w:pPr>
      <w:r>
        <w:rPr>
          <w:color w:val="001A1D"/>
        </w:rPr>
        <w:t>500</w:t>
      </w:r>
    </w:p>
    <w:p>
      <w:pPr>
        <w:pStyle w:val="15"/>
        <w:spacing w:before="27"/>
        <w:ind w:left="341"/>
      </w:pPr>
      <w:r>
        <w:rPr>
          <w:color w:val="001A1D"/>
          <w:w w:val="101"/>
        </w:rPr>
        <w:t>3</w:t>
      </w:r>
    </w:p>
    <w:p>
      <w:pPr>
        <w:pStyle w:val="15"/>
        <w:rPr>
          <w:sz w:val="22"/>
        </w:rPr>
      </w:pPr>
    </w:p>
    <w:p>
      <w:pPr>
        <w:pStyle w:val="15"/>
        <w:spacing w:before="146"/>
        <w:ind w:left="341"/>
      </w:pPr>
      <w:r>
        <w:rPr>
          <w:color w:val="001A1D"/>
        </w:rPr>
        <w:t>Output:</w:t>
      </w:r>
    </w:p>
    <w:p>
      <w:pPr>
        <w:pStyle w:val="15"/>
        <w:spacing w:before="7"/>
        <w:rPr>
          <w:sz w:val="26"/>
        </w:rPr>
      </w:pPr>
    </w:p>
    <w:p>
      <w:pPr>
        <w:pStyle w:val="15"/>
        <w:ind w:left="341"/>
      </w:pPr>
      <w:r>
        <w:rPr>
          <w:color w:val="001A1D"/>
        </w:rPr>
        <w:t>2100</w:t>
      </w:r>
    </w:p>
    <w:p>
      <w:pPr>
        <w:pStyle w:val="15"/>
        <w:spacing w:before="3"/>
        <w:rPr>
          <w:sz w:val="32"/>
        </w:rPr>
      </w:pPr>
    </w:p>
    <w:p>
      <w:pPr>
        <w:pStyle w:val="15"/>
        <w:ind w:left="341"/>
      </w:pPr>
      <w:r>
        <w:rPr>
          <w:color w:val="001A1D"/>
        </w:rPr>
        <w:t>Explanation:</w:t>
      </w:r>
    </w:p>
    <w:p>
      <w:pPr>
        <w:pStyle w:val="15"/>
        <w:spacing w:before="4"/>
        <w:rPr>
          <w:sz w:val="27"/>
        </w:rPr>
      </w:pPr>
    </w:p>
    <w:p>
      <w:pPr>
        <w:pStyle w:val="15"/>
        <w:spacing w:line="638" w:lineRule="auto"/>
        <w:ind w:left="341" w:right="4290"/>
      </w:pP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Monday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employee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receives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Tuesday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Rs.700,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Wednesday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Rs.900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So total = Rs.2100</w:t>
      </w:r>
    </w:p>
    <w:p>
      <w:pPr>
        <w:pStyle w:val="15"/>
        <w:spacing w:before="3"/>
      </w:pPr>
    </w:p>
    <w:p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0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a,b,sum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748" w:right="8049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a;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0000CC"/>
                <w:sz w:val="16"/>
              </w:rPr>
              <w:t>200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>
            <w:pPr>
              <w:pStyle w:val="17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spacing w:before="1"/>
              <w:rPr>
                <w:rFonts w:ascii="Segoe UI" w:hAnsi="Segoe UI"/>
                <w:sz w:val="27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190" name="组合 190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191" name="组合 191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192" name=" 192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193" o:spid="_x0000_s193" coordorigin="10828,2491" coordsize="98,98" style="width:4.9pt;&#10;height:4.9pt;">
                      <v:shape type="#_x0000_t100" id=" 194" o:spid="_x0000_s194" style="position:absolute;&#10;left:10828;&#10;top:2491;&#10;width:98;&#10;height:97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spacing w:line="119" w:lineRule="exact"/>
        <w:rPr>
          <w:sz w:val="11"/>
        </w:rPr>
        <w:sectPr>
          <w:pgSz w:w="11900" w:h="16840"/>
          <w:pgMar w:top="480" w:right="600" w:bottom="460" w:left="620" w:header="284" w:footer="25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spacing w:before="11" w:after="1"/>
        <w:rPr>
          <w:sz w:val="24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46"/>
        <w:gridCol w:w="403"/>
      </w:tblGrid>
      <w:tr>
        <w:trPr>
          <w:trHeight w:val="376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>
            <w:pPr>
              <w:pStyle w:val="17"/>
              <w:spacing w:before="75"/>
              <w:ind w:left="15" w:right="37"/>
              <w:jc w:val="center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5" name="图片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图片 19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500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46" w:type="dxa"/>
          </w:tcPr>
          <w:p>
            <w:pPr>
              <w:pStyle w:val="17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2100</w:t>
            </w:r>
          </w:p>
        </w:tc>
        <w:tc>
          <w:tcPr>
            <w:tcW w:w="403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0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7" name="图片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图片 19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9" name="图片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图片 200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46" w:type="dxa"/>
          </w:tcPr>
          <w:p>
            <w:pPr>
              <w:pStyle w:val="17"/>
              <w:spacing w:before="86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900</w:t>
            </w:r>
          </w:p>
        </w:tc>
        <w:tc>
          <w:tcPr>
            <w:tcW w:w="403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0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01" name="图片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2" name="图片 202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6"/>
        <w:rPr>
          <w:sz w:val="5"/>
        </w:rPr>
      </w:pPr>
    </w:p>
    <w:p>
      <w:pPr>
        <w:pStyle w:val="15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1376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03" name="图片 2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图片 20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5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375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188595</wp:posOffset>
                </wp:positionV>
                <wp:extent cx="338455" cy="124460"/>
                <wp:effectExtent l="0" t="0" r="0" b="0"/>
                <wp:wrapTopAndBottom/>
                <wp:docPr id="205" name="组合 20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6" name="组合 206"/>
                      <wpg:cNvGrpSpPr/>
                      <wpg:grpSpPr>
                        <a:xfrm rot="0">
                          <a:off x="0" y="0"/>
                          <a:ext cx="338455" cy="124460"/>
                          <a:chOff x="0" y="0"/>
                          <a:chExt cx="338455" cy="1244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07" name="曲线 207"/>
                        <wps:cNvSpPr/>
                        <wps:spPr>
                          <a:xfrm rot="0">
                            <a:off x="3175" y="3809"/>
                            <a:ext cx="331470" cy="11747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163"/>
                                </a:moveTo>
                                <a:lnTo>
                                  <a:pt x="0" y="4436"/>
                                </a:lnTo>
                                <a:lnTo>
                                  <a:pt x="0" y="3852"/>
                                </a:lnTo>
                                <a:lnTo>
                                  <a:pt x="41" y="3269"/>
                                </a:lnTo>
                                <a:lnTo>
                                  <a:pt x="124" y="2802"/>
                                </a:lnTo>
                                <a:lnTo>
                                  <a:pt x="206" y="2218"/>
                                </a:lnTo>
                                <a:lnTo>
                                  <a:pt x="289" y="1751"/>
                                </a:lnTo>
                                <a:lnTo>
                                  <a:pt x="455" y="1284"/>
                                </a:lnTo>
                                <a:lnTo>
                                  <a:pt x="620" y="934"/>
                                </a:lnTo>
                                <a:lnTo>
                                  <a:pt x="786" y="583"/>
                                </a:lnTo>
                                <a:lnTo>
                                  <a:pt x="951" y="350"/>
                                </a:lnTo>
                                <a:lnTo>
                                  <a:pt x="1158" y="116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6"/>
                                </a:lnTo>
                                <a:lnTo>
                                  <a:pt x="20606" y="350"/>
                                </a:lnTo>
                                <a:lnTo>
                                  <a:pt x="20813" y="583"/>
                                </a:lnTo>
                                <a:lnTo>
                                  <a:pt x="20979" y="934"/>
                                </a:lnTo>
                                <a:lnTo>
                                  <a:pt x="21144" y="1284"/>
                                </a:lnTo>
                                <a:lnTo>
                                  <a:pt x="21268" y="1751"/>
                                </a:lnTo>
                                <a:lnTo>
                                  <a:pt x="21393" y="2218"/>
                                </a:lnTo>
                                <a:lnTo>
                                  <a:pt x="21475" y="2802"/>
                                </a:lnTo>
                                <a:lnTo>
                                  <a:pt x="21558" y="3269"/>
                                </a:lnTo>
                                <a:lnTo>
                                  <a:pt x="21600" y="3852"/>
                                </a:lnTo>
                                <a:lnTo>
                                  <a:pt x="21600" y="4436"/>
                                </a:lnTo>
                                <a:lnTo>
                                  <a:pt x="21600" y="17163"/>
                                </a:lnTo>
                                <a:lnTo>
                                  <a:pt x="21600" y="17747"/>
                                </a:lnTo>
                                <a:lnTo>
                                  <a:pt x="21558" y="18330"/>
                                </a:lnTo>
                                <a:lnTo>
                                  <a:pt x="21475" y="18797"/>
                                </a:lnTo>
                                <a:lnTo>
                                  <a:pt x="21393" y="19381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24" y="18797"/>
                                </a:lnTo>
                                <a:lnTo>
                                  <a:pt x="41" y="18330"/>
                                </a:lnTo>
                                <a:lnTo>
                                  <a:pt x="0" y="17747"/>
                                </a:lnTo>
                                <a:lnTo>
                                  <a:pt x="0" y="171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08" name="文本框 208"/>
                        <wps:cNvSpPr/>
                        <wps:spPr>
                          <a:xfrm rot="0">
                            <a:off x="0" y="0"/>
                            <a:ext cx="338455" cy="1244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09">
                          <w:txbxContent>
                            <w:p>
                              <w:pPr>
                                <w:spacing w:before="1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10" o:spid="_x0000_s210" coordorigin="960,3321" coordsize="533,196" style="position:absolute;&#10;margin-left:48.05pt;&#10;margin-top:14.850005pt;&#10;width:26.65pt;&#10;height:9.8pt;&#10;z-index:1375;&#10;mso-position-horizontal:absolute;&#10;mso-position-horizontal-relative:page;&#10;mso-position-vertical:absolute;&#10;mso-wrap-distance-left:0.0pt;&#10;mso-wrap-distance-right:0.0pt;">
                <v:shape type="#_x0000_t0" id="曲线 211" o:spid="_x0000_s211" coordsize="522,184" path="m,147l,38l,33l0,28l3,24l4,19l7,14l11,11l14,8l18,5l22,3l27,1l33,l37,l483,l488,l494,1l498,3l502,5l506,8l510,11l513,14l517,19l518,24l521,28l521,33l521,38l521,147l521,152l521,157l518,161l517,165l483,185l37,185l3,161l0,157l,152l,147l,147xe" style="position:absolute;&#10;left:966;&#10;top:3327;&#10;width:522;&#10;height:185;" filled="f" stroked="t" strokeweight="0.54362833pt">
                  <v:stroke color="#000000"/>
                </v:shape>
                <v:shape type="#_x0000_t202" id="文本框 212" o:spid="_x0000_s212" style="position:absolute;&#10;left:960;&#10;top:3321;&#10;width:533;&#10;height:195;&#10;mso-wrap-style:square;" filled="f" stroked="f" strokeweight="1.0pt">
                  <v:textbox id="893" inset="0mm,0mm,0mm,0mm" o:insetmode="custom" style="layout-flow:horizontal;&#10;v-text-anchor:top;">
                    <w:txbxContent>
                      <w:p>
                        <w:pPr>
                          <w:spacing w:before="1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spacing w:line="180" w:lineRule="exact"/>
        <w:rPr>
          <w:sz w:val="14"/>
        </w:rPr>
        <w:sectPr>
          <w:pgSz w:w="11900" w:h="16840"/>
          <w:pgMar w:top="480" w:right="600" w:bottom="460" w:left="620" w:header="284" w:footer="25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225" name="文本框 22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226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6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227" o:spid="_x0000_s227" filled="f" stroked="t" strokeweight="1.1338583pt" style="width:521.35pt;&#10;height:46.75pt;&#10;mso-wrap-style:square;">
                <v:stroke color="#CAD0D6"/>
                <v:textbox id="894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6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spacing w:before="11"/>
        <w:rPr>
          <w:sz w:val="17"/>
        </w:rPr>
      </w:pPr>
    </w:p>
    <w:p>
      <w:pPr>
        <w:spacing w:line="266" w:lineRule="auto"/>
        <w:ind w:left="341" w:right="323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001A1D"/>
          <w:sz w:val="17"/>
        </w:rPr>
        <w:t>Two</w:t>
      </w:r>
      <w:r>
        <w:rPr>
          <w:rFonts w:ascii="Times New Roman" w:hAnsi="Times New Roman"/>
          <w:color w:val="001A1D"/>
          <w:spacing w:val="19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numbers</w:t>
      </w:r>
      <w:r>
        <w:rPr>
          <w:rFonts w:ascii="Times New Roman" w:hAnsi="Times New Roman"/>
          <w:color w:val="001A1D"/>
          <w:spacing w:val="20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M</w:t>
      </w:r>
      <w:r>
        <w:rPr>
          <w:rFonts w:ascii="Times New Roman" w:hAnsi="Times New Roman"/>
          <w:color w:val="001A1D"/>
          <w:spacing w:val="20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and</w:t>
      </w:r>
      <w:r>
        <w:rPr>
          <w:rFonts w:ascii="Times New Roman" w:hAnsi="Times New Roman"/>
          <w:color w:val="001A1D"/>
          <w:spacing w:val="19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N</w:t>
      </w:r>
      <w:r>
        <w:rPr>
          <w:rFonts w:ascii="Times New Roman" w:hAnsi="Times New Roman"/>
          <w:color w:val="001A1D"/>
          <w:spacing w:val="20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are</w:t>
      </w:r>
      <w:r>
        <w:rPr>
          <w:rFonts w:ascii="Times New Roman" w:hAnsi="Times New Roman"/>
          <w:color w:val="001A1D"/>
          <w:spacing w:val="20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passed</w:t>
      </w:r>
      <w:r>
        <w:rPr>
          <w:rFonts w:ascii="Times New Roman" w:hAnsi="Times New Roman"/>
          <w:color w:val="001A1D"/>
          <w:spacing w:val="19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as</w:t>
      </w:r>
      <w:r>
        <w:rPr>
          <w:rFonts w:ascii="Times New Roman" w:hAnsi="Times New Roman"/>
          <w:color w:val="001A1D"/>
          <w:spacing w:val="20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the</w:t>
      </w:r>
      <w:r>
        <w:rPr>
          <w:rFonts w:ascii="Times New Roman" w:hAnsi="Times New Roman"/>
          <w:color w:val="001A1D"/>
          <w:spacing w:val="20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input.</w:t>
      </w:r>
      <w:r>
        <w:rPr>
          <w:rFonts w:ascii="Times New Roman" w:hAnsi="Times New Roman"/>
          <w:color w:val="001A1D"/>
          <w:spacing w:val="9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A</w:t>
      </w:r>
      <w:r>
        <w:rPr>
          <w:rFonts w:ascii="Times New Roman" w:hAnsi="Times New Roman"/>
          <w:color w:val="001A1D"/>
          <w:spacing w:val="10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number</w:t>
      </w:r>
      <w:r>
        <w:rPr>
          <w:rFonts w:ascii="Times New Roman" w:hAnsi="Times New Roman"/>
          <w:color w:val="001A1D"/>
          <w:spacing w:val="20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X</w:t>
      </w:r>
      <w:r>
        <w:rPr>
          <w:rFonts w:ascii="Times New Roman" w:hAnsi="Times New Roman"/>
          <w:color w:val="001A1D"/>
          <w:spacing w:val="19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is</w:t>
      </w:r>
      <w:r>
        <w:rPr>
          <w:rFonts w:ascii="Times New Roman" w:hAnsi="Times New Roman"/>
          <w:color w:val="001A1D"/>
          <w:spacing w:val="20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also</w:t>
      </w:r>
      <w:r>
        <w:rPr>
          <w:rFonts w:ascii="Times New Roman" w:hAnsi="Times New Roman"/>
          <w:color w:val="001A1D"/>
          <w:spacing w:val="20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passed</w:t>
      </w:r>
      <w:r>
        <w:rPr>
          <w:rFonts w:ascii="Times New Roman" w:hAnsi="Times New Roman"/>
          <w:color w:val="001A1D"/>
          <w:spacing w:val="19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as</w:t>
      </w:r>
      <w:r>
        <w:rPr>
          <w:rFonts w:ascii="Times New Roman" w:hAnsi="Times New Roman"/>
          <w:color w:val="001A1D"/>
          <w:spacing w:val="20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the</w:t>
      </w:r>
      <w:r>
        <w:rPr>
          <w:rFonts w:ascii="Times New Roman" w:hAnsi="Times New Roman"/>
          <w:color w:val="001A1D"/>
          <w:spacing w:val="20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input.</w:t>
      </w:r>
      <w:r>
        <w:rPr>
          <w:rFonts w:ascii="Times New Roman" w:hAnsi="Times New Roman"/>
          <w:color w:val="001A1D"/>
          <w:spacing w:val="16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The</w:t>
      </w:r>
      <w:r>
        <w:rPr>
          <w:rFonts w:ascii="Times New Roman" w:hAnsi="Times New Roman"/>
          <w:color w:val="001A1D"/>
          <w:spacing w:val="20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program</w:t>
      </w:r>
      <w:r>
        <w:rPr>
          <w:rFonts w:ascii="Times New Roman" w:hAnsi="Times New Roman"/>
          <w:color w:val="001A1D"/>
          <w:spacing w:val="20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must</w:t>
      </w:r>
      <w:r>
        <w:rPr>
          <w:rFonts w:ascii="Times New Roman" w:hAnsi="Times New Roman"/>
          <w:color w:val="001A1D"/>
          <w:spacing w:val="19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print</w:t>
      </w:r>
      <w:r>
        <w:rPr>
          <w:rFonts w:ascii="Times New Roman" w:hAnsi="Times New Roman"/>
          <w:color w:val="001A1D"/>
          <w:spacing w:val="20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the</w:t>
      </w:r>
      <w:r>
        <w:rPr>
          <w:rFonts w:ascii="Times New Roman" w:hAnsi="Times New Roman"/>
          <w:color w:val="001A1D"/>
          <w:spacing w:val="20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numbers</w:t>
      </w:r>
      <w:r>
        <w:rPr>
          <w:rFonts w:ascii="Times New Roman" w:hAnsi="Times New Roman"/>
          <w:color w:val="001A1D"/>
          <w:spacing w:val="19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divisible</w:t>
      </w:r>
      <w:r>
        <w:rPr>
          <w:rFonts w:ascii="Times New Roman" w:hAnsi="Times New Roman"/>
          <w:color w:val="001A1D"/>
          <w:spacing w:val="20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by</w:t>
      </w:r>
      <w:r>
        <w:rPr>
          <w:rFonts w:ascii="Times New Roman" w:hAnsi="Times New Roman"/>
          <w:color w:val="001A1D"/>
          <w:spacing w:val="20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X</w:t>
      </w:r>
      <w:r>
        <w:rPr>
          <w:rFonts w:ascii="Times New Roman" w:hAnsi="Times New Roman"/>
          <w:color w:val="001A1D"/>
          <w:spacing w:val="-40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from N to M</w:t>
      </w:r>
      <w:r>
        <w:rPr>
          <w:rFonts w:ascii="Times New Roman" w:hAnsi="Times New Roman"/>
          <w:color w:val="001A1D"/>
          <w:spacing w:val="1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(inclusive of M and</w:t>
      </w:r>
      <w:r>
        <w:rPr>
          <w:rFonts w:ascii="Times New Roman" w:hAnsi="Times New Roman"/>
          <w:color w:val="001A1D"/>
          <w:spacing w:val="1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N).</w:t>
      </w:r>
    </w:p>
    <w:p>
      <w:pPr>
        <w:pStyle w:val="15"/>
        <w:rPr>
          <w:rFonts w:ascii="Times New Roman" w:hAnsi="Times New Roman"/>
          <w:sz w:val="19"/>
        </w:rPr>
      </w:pPr>
    </w:p>
    <w:p>
      <w:pPr>
        <w:pStyle w:val="1"/>
      </w:pPr>
      <w:r>
        <w:rPr>
          <w:color w:val="001A1D"/>
        </w:rPr>
        <w:t>Input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Format:</w:t>
      </w:r>
    </w:p>
    <w:p>
      <w:pPr>
        <w:pStyle w:val="15"/>
        <w:spacing w:before="9"/>
        <w:rPr>
          <w:rFonts w:ascii="Times New Roman" w:hAnsi="Times New Roman"/>
          <w:b/>
          <w:sz w:val="20"/>
        </w:rPr>
      </w:pPr>
    </w:p>
    <w:p>
      <w:pPr>
        <w:spacing w:before="1" w:line="266" w:lineRule="auto"/>
        <w:ind w:left="341" w:right="7618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001A1D"/>
          <w:sz w:val="17"/>
        </w:rPr>
        <w:t>The</w:t>
      </w:r>
      <w:r>
        <w:rPr>
          <w:rFonts w:ascii="Times New Roman" w:hAnsi="Times New Roman"/>
          <w:color w:val="001A1D"/>
          <w:spacing w:val="4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first</w:t>
      </w:r>
      <w:r>
        <w:rPr>
          <w:rFonts w:ascii="Times New Roman" w:hAnsi="Times New Roman"/>
          <w:color w:val="001A1D"/>
          <w:spacing w:val="4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line</w:t>
      </w:r>
      <w:r>
        <w:rPr>
          <w:rFonts w:ascii="Times New Roman" w:hAnsi="Times New Roman"/>
          <w:color w:val="001A1D"/>
          <w:spacing w:val="5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denotes</w:t>
      </w:r>
      <w:r>
        <w:rPr>
          <w:rFonts w:ascii="Times New Roman" w:hAnsi="Times New Roman"/>
          <w:color w:val="001A1D"/>
          <w:spacing w:val="4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the</w:t>
      </w:r>
      <w:r>
        <w:rPr>
          <w:rFonts w:ascii="Times New Roman" w:hAnsi="Times New Roman"/>
          <w:color w:val="001A1D"/>
          <w:spacing w:val="5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value</w:t>
      </w:r>
      <w:r>
        <w:rPr>
          <w:rFonts w:ascii="Times New Roman" w:hAnsi="Times New Roman"/>
          <w:color w:val="001A1D"/>
          <w:spacing w:val="4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of</w:t>
      </w:r>
      <w:r>
        <w:rPr>
          <w:rFonts w:ascii="Times New Roman" w:hAnsi="Times New Roman"/>
          <w:color w:val="001A1D"/>
          <w:spacing w:val="5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M</w:t>
      </w:r>
      <w:r>
        <w:rPr>
          <w:rFonts w:ascii="Times New Roman" w:hAnsi="Times New Roman"/>
          <w:color w:val="001A1D"/>
          <w:spacing w:val="1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The</w:t>
      </w:r>
      <w:r>
        <w:rPr>
          <w:rFonts w:ascii="Times New Roman" w:hAnsi="Times New Roman"/>
          <w:color w:val="001A1D"/>
          <w:spacing w:val="7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second</w:t>
      </w:r>
      <w:r>
        <w:rPr>
          <w:rFonts w:ascii="Times New Roman" w:hAnsi="Times New Roman"/>
          <w:color w:val="001A1D"/>
          <w:spacing w:val="8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line</w:t>
      </w:r>
      <w:r>
        <w:rPr>
          <w:rFonts w:ascii="Times New Roman" w:hAnsi="Times New Roman"/>
          <w:color w:val="001A1D"/>
          <w:spacing w:val="7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denotes</w:t>
      </w:r>
      <w:r>
        <w:rPr>
          <w:rFonts w:ascii="Times New Roman" w:hAnsi="Times New Roman"/>
          <w:color w:val="001A1D"/>
          <w:spacing w:val="8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the</w:t>
      </w:r>
      <w:r>
        <w:rPr>
          <w:rFonts w:ascii="Times New Roman" w:hAnsi="Times New Roman"/>
          <w:color w:val="001A1D"/>
          <w:spacing w:val="7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value</w:t>
      </w:r>
      <w:r>
        <w:rPr>
          <w:rFonts w:ascii="Times New Roman" w:hAnsi="Times New Roman"/>
          <w:color w:val="001A1D"/>
          <w:spacing w:val="8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of</w:t>
      </w:r>
      <w:r>
        <w:rPr>
          <w:rFonts w:ascii="Times New Roman" w:hAnsi="Times New Roman"/>
          <w:color w:val="001A1D"/>
          <w:spacing w:val="7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N</w:t>
      </w:r>
      <w:r>
        <w:rPr>
          <w:rFonts w:ascii="Times New Roman" w:hAnsi="Times New Roman"/>
          <w:color w:val="001A1D"/>
          <w:spacing w:val="-39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The</w:t>
      </w:r>
      <w:r>
        <w:rPr>
          <w:rFonts w:ascii="Times New Roman" w:hAnsi="Times New Roman"/>
          <w:color w:val="001A1D"/>
          <w:spacing w:val="4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third</w:t>
      </w:r>
      <w:r>
        <w:rPr>
          <w:rFonts w:ascii="Times New Roman" w:hAnsi="Times New Roman"/>
          <w:color w:val="001A1D"/>
          <w:spacing w:val="5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line</w:t>
      </w:r>
      <w:r>
        <w:rPr>
          <w:rFonts w:ascii="Times New Roman" w:hAnsi="Times New Roman"/>
          <w:color w:val="001A1D"/>
          <w:spacing w:val="5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denotes</w:t>
      </w:r>
      <w:r>
        <w:rPr>
          <w:rFonts w:ascii="Times New Roman" w:hAnsi="Times New Roman"/>
          <w:color w:val="001A1D"/>
          <w:spacing w:val="4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the</w:t>
      </w:r>
      <w:r>
        <w:rPr>
          <w:rFonts w:ascii="Times New Roman" w:hAnsi="Times New Roman"/>
          <w:color w:val="001A1D"/>
          <w:spacing w:val="5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value</w:t>
      </w:r>
      <w:r>
        <w:rPr>
          <w:rFonts w:ascii="Times New Roman" w:hAnsi="Times New Roman"/>
          <w:color w:val="001A1D"/>
          <w:spacing w:val="5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of</w:t>
      </w:r>
      <w:r>
        <w:rPr>
          <w:rFonts w:ascii="Times New Roman" w:hAnsi="Times New Roman"/>
          <w:color w:val="001A1D"/>
          <w:spacing w:val="4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X</w:t>
      </w:r>
    </w:p>
    <w:p>
      <w:pPr>
        <w:pStyle w:val="15"/>
        <w:rPr>
          <w:rFonts w:ascii="Times New Roman" w:hAnsi="Times New Roman"/>
          <w:sz w:val="19"/>
        </w:rPr>
      </w:pPr>
    </w:p>
    <w:p>
      <w:pPr>
        <w:pStyle w:val="1"/>
      </w:pPr>
      <w:r>
        <w:rPr>
          <w:color w:val="001A1D"/>
        </w:rPr>
        <w:t>Output</w:t>
      </w:r>
      <w:r>
        <w:rPr>
          <w:color w:val="001A1D"/>
          <w:spacing w:val="11"/>
        </w:rPr>
        <w:t xml:space="preserve"> </w:t>
      </w:r>
      <w:r>
        <w:rPr>
          <w:color w:val="001A1D"/>
        </w:rPr>
        <w:t>Format:</w:t>
      </w:r>
    </w:p>
    <w:p>
      <w:pPr>
        <w:pStyle w:val="15"/>
        <w:spacing w:before="9"/>
        <w:rPr>
          <w:rFonts w:ascii="Times New Roman" w:hAnsi="Times New Roman"/>
          <w:b/>
          <w:sz w:val="20"/>
        </w:rPr>
      </w:pPr>
    </w:p>
    <w:p>
      <w:pPr>
        <w:ind w:left="341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001A1D"/>
          <w:sz w:val="17"/>
        </w:rPr>
        <w:t>Numbers</w:t>
      </w:r>
      <w:r>
        <w:rPr>
          <w:rFonts w:ascii="Times New Roman" w:hAnsi="Times New Roman"/>
          <w:color w:val="001A1D"/>
          <w:spacing w:val="7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divisible</w:t>
      </w:r>
      <w:r>
        <w:rPr>
          <w:rFonts w:ascii="Times New Roman" w:hAnsi="Times New Roman"/>
          <w:color w:val="001A1D"/>
          <w:spacing w:val="7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by</w:t>
      </w:r>
      <w:r>
        <w:rPr>
          <w:rFonts w:ascii="Times New Roman" w:hAnsi="Times New Roman"/>
          <w:color w:val="001A1D"/>
          <w:spacing w:val="7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X</w:t>
      </w:r>
      <w:r>
        <w:rPr>
          <w:rFonts w:ascii="Times New Roman" w:hAnsi="Times New Roman"/>
          <w:color w:val="001A1D"/>
          <w:spacing w:val="7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from</w:t>
      </w:r>
      <w:r>
        <w:rPr>
          <w:rFonts w:ascii="Times New Roman" w:hAnsi="Times New Roman"/>
          <w:color w:val="001A1D"/>
          <w:spacing w:val="7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N</w:t>
      </w:r>
      <w:r>
        <w:rPr>
          <w:rFonts w:ascii="Times New Roman" w:hAnsi="Times New Roman"/>
          <w:color w:val="001A1D"/>
          <w:spacing w:val="7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to</w:t>
      </w:r>
      <w:r>
        <w:rPr>
          <w:rFonts w:ascii="Times New Roman" w:hAnsi="Times New Roman"/>
          <w:color w:val="001A1D"/>
          <w:spacing w:val="8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M,</w:t>
      </w:r>
      <w:r>
        <w:rPr>
          <w:rFonts w:ascii="Times New Roman" w:hAnsi="Times New Roman"/>
          <w:color w:val="001A1D"/>
          <w:spacing w:val="7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with</w:t>
      </w:r>
      <w:r>
        <w:rPr>
          <w:rFonts w:ascii="Times New Roman" w:hAnsi="Times New Roman"/>
          <w:color w:val="001A1D"/>
          <w:spacing w:val="7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each</w:t>
      </w:r>
      <w:r>
        <w:rPr>
          <w:rFonts w:ascii="Times New Roman" w:hAnsi="Times New Roman"/>
          <w:color w:val="001A1D"/>
          <w:spacing w:val="7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number</w:t>
      </w:r>
      <w:r>
        <w:rPr>
          <w:rFonts w:ascii="Times New Roman" w:hAnsi="Times New Roman"/>
          <w:color w:val="001A1D"/>
          <w:spacing w:val="7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separated</w:t>
      </w:r>
      <w:r>
        <w:rPr>
          <w:rFonts w:ascii="Times New Roman" w:hAnsi="Times New Roman"/>
          <w:color w:val="001A1D"/>
          <w:spacing w:val="7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by</w:t>
      </w:r>
      <w:r>
        <w:rPr>
          <w:rFonts w:ascii="Times New Roman" w:hAnsi="Times New Roman"/>
          <w:color w:val="001A1D"/>
          <w:spacing w:val="8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a</w:t>
      </w:r>
      <w:r>
        <w:rPr>
          <w:rFonts w:ascii="Times New Roman" w:hAnsi="Times New Roman"/>
          <w:color w:val="001A1D"/>
          <w:spacing w:val="7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space.</w:t>
      </w:r>
    </w:p>
    <w:p>
      <w:pPr>
        <w:pStyle w:val="15"/>
        <w:spacing w:before="9"/>
        <w:rPr>
          <w:rFonts w:ascii="Times New Roman" w:hAnsi="Times New Roman"/>
          <w:sz w:val="20"/>
        </w:rPr>
      </w:pPr>
    </w:p>
    <w:p>
      <w:pPr>
        <w:pStyle w:val="1"/>
        <w:spacing w:before="1"/>
      </w:pPr>
      <w:r>
        <w:rPr>
          <w:color w:val="001A1D"/>
        </w:rPr>
        <w:t>Boundary</w:t>
      </w:r>
      <w:r>
        <w:rPr>
          <w:color w:val="001A1D"/>
          <w:spacing w:val="15"/>
        </w:rPr>
        <w:t xml:space="preserve"> </w:t>
      </w:r>
      <w:r>
        <w:rPr>
          <w:color w:val="001A1D"/>
        </w:rPr>
        <w:t>Conditions:</w:t>
      </w:r>
    </w:p>
    <w:p>
      <w:pPr>
        <w:pStyle w:val="15"/>
        <w:spacing w:before="9"/>
        <w:rPr>
          <w:rFonts w:ascii="Times New Roman" w:hAnsi="Times New Roman"/>
          <w:b/>
          <w:sz w:val="20"/>
        </w:rPr>
      </w:pPr>
    </w:p>
    <w:p>
      <w:pPr>
        <w:spacing w:line="266" w:lineRule="auto"/>
        <w:ind w:left="341" w:right="8918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001A1D"/>
          <w:sz w:val="17"/>
        </w:rPr>
        <w:t>1</w:t>
      </w:r>
      <w:r>
        <w:rPr>
          <w:rFonts w:ascii="Times New Roman" w:hAnsi="Times New Roman"/>
          <w:color w:val="001A1D"/>
          <w:spacing w:val="3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&lt;=</w:t>
      </w:r>
      <w:r>
        <w:rPr>
          <w:rFonts w:ascii="Times New Roman" w:hAnsi="Times New Roman"/>
          <w:color w:val="001A1D"/>
          <w:spacing w:val="3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M</w:t>
      </w:r>
      <w:r>
        <w:rPr>
          <w:rFonts w:ascii="Times New Roman" w:hAnsi="Times New Roman"/>
          <w:color w:val="001A1D"/>
          <w:spacing w:val="4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&lt;=</w:t>
      </w:r>
      <w:r>
        <w:rPr>
          <w:rFonts w:ascii="Times New Roman" w:hAnsi="Times New Roman"/>
          <w:color w:val="001A1D"/>
          <w:spacing w:val="3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9999999</w:t>
      </w:r>
      <w:r>
        <w:rPr>
          <w:rFonts w:ascii="Times New Roman" w:hAnsi="Times New Roman"/>
          <w:color w:val="001A1D"/>
          <w:spacing w:val="-39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M</w:t>
      </w:r>
      <w:r>
        <w:rPr>
          <w:rFonts w:ascii="Times New Roman" w:hAnsi="Times New Roman"/>
          <w:color w:val="001A1D"/>
          <w:spacing w:val="4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&lt;</w:t>
      </w:r>
      <w:r>
        <w:rPr>
          <w:rFonts w:ascii="Times New Roman" w:hAnsi="Times New Roman"/>
          <w:color w:val="001A1D"/>
          <w:spacing w:val="5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N</w:t>
      </w:r>
      <w:r>
        <w:rPr>
          <w:rFonts w:ascii="Times New Roman" w:hAnsi="Times New Roman"/>
          <w:color w:val="001A1D"/>
          <w:spacing w:val="5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&lt;=</w:t>
      </w:r>
      <w:r>
        <w:rPr>
          <w:rFonts w:ascii="Times New Roman" w:hAnsi="Times New Roman"/>
          <w:color w:val="001A1D"/>
          <w:spacing w:val="5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9999999</w:t>
      </w:r>
      <w:r>
        <w:rPr>
          <w:rFonts w:ascii="Times New Roman" w:hAnsi="Times New Roman"/>
          <w:color w:val="001A1D"/>
          <w:spacing w:val="1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1</w:t>
      </w:r>
      <w:r>
        <w:rPr>
          <w:rFonts w:ascii="Times New Roman" w:hAnsi="Times New Roman"/>
          <w:color w:val="001A1D"/>
          <w:spacing w:val="1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&lt;=</w:t>
      </w:r>
      <w:r>
        <w:rPr>
          <w:rFonts w:ascii="Times New Roman" w:hAnsi="Times New Roman"/>
          <w:color w:val="001A1D"/>
          <w:spacing w:val="2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X</w:t>
      </w:r>
      <w:r>
        <w:rPr>
          <w:rFonts w:ascii="Times New Roman" w:hAnsi="Times New Roman"/>
          <w:color w:val="001A1D"/>
          <w:spacing w:val="2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&lt;=</w:t>
      </w:r>
      <w:r>
        <w:rPr>
          <w:rFonts w:ascii="Times New Roman" w:hAnsi="Times New Roman"/>
          <w:color w:val="001A1D"/>
          <w:spacing w:val="2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9999</w:t>
      </w:r>
    </w:p>
    <w:p>
      <w:pPr>
        <w:pStyle w:val="15"/>
        <w:rPr>
          <w:rFonts w:ascii="Times New Roman" w:hAnsi="Times New Roman"/>
          <w:sz w:val="19"/>
        </w:rPr>
      </w:pPr>
    </w:p>
    <w:p>
      <w:pPr>
        <w:pStyle w:val="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1:</w:t>
      </w:r>
    </w:p>
    <w:p>
      <w:pPr>
        <w:pStyle w:val="15"/>
        <w:spacing w:before="10"/>
        <w:rPr>
          <w:rFonts w:ascii="Times New Roman" w:hAnsi="Times New Roman"/>
          <w:b/>
          <w:sz w:val="20"/>
        </w:rPr>
      </w:pPr>
    </w:p>
    <w:p>
      <w:pPr>
        <w:ind w:left="341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001A1D"/>
          <w:sz w:val="17"/>
        </w:rPr>
        <w:t>Input:</w:t>
      </w:r>
    </w:p>
    <w:p>
      <w:pPr>
        <w:spacing w:before="22"/>
        <w:ind w:left="341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001A1D"/>
          <w:w w:val="102"/>
          <w:sz w:val="17"/>
        </w:rPr>
        <w:t>2</w:t>
      </w:r>
    </w:p>
    <w:p>
      <w:pPr>
        <w:spacing w:before="22"/>
        <w:ind w:left="341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001A1D"/>
          <w:sz w:val="17"/>
        </w:rPr>
        <w:t>40</w:t>
      </w:r>
    </w:p>
    <w:p>
      <w:pPr>
        <w:spacing w:before="22"/>
        <w:ind w:left="341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001A1D"/>
          <w:w w:val="102"/>
          <w:sz w:val="17"/>
        </w:rPr>
        <w:t>7</w:t>
      </w:r>
    </w:p>
    <w:p>
      <w:pPr>
        <w:pStyle w:val="15"/>
        <w:spacing w:before="9"/>
        <w:rPr>
          <w:rFonts w:ascii="Times New Roman" w:hAnsi="Times New Roman"/>
          <w:sz w:val="20"/>
        </w:rPr>
      </w:pPr>
    </w:p>
    <w:p>
      <w:pPr>
        <w:ind w:left="341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001A1D"/>
          <w:sz w:val="17"/>
        </w:rPr>
        <w:t>Output:</w:t>
      </w:r>
    </w:p>
    <w:p>
      <w:pPr>
        <w:spacing w:before="22"/>
        <w:ind w:left="341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001A1D"/>
          <w:sz w:val="17"/>
        </w:rPr>
        <w:t>35</w:t>
      </w:r>
      <w:r>
        <w:rPr>
          <w:rFonts w:ascii="Times New Roman" w:hAnsi="Times New Roman"/>
          <w:color w:val="001A1D"/>
          <w:spacing w:val="3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28</w:t>
      </w:r>
      <w:r>
        <w:rPr>
          <w:rFonts w:ascii="Times New Roman" w:hAnsi="Times New Roman"/>
          <w:color w:val="001A1D"/>
          <w:spacing w:val="3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21</w:t>
      </w:r>
      <w:r>
        <w:rPr>
          <w:rFonts w:ascii="Times New Roman" w:hAnsi="Times New Roman"/>
          <w:color w:val="001A1D"/>
          <w:spacing w:val="4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14</w:t>
      </w:r>
      <w:r>
        <w:rPr>
          <w:rFonts w:ascii="Times New Roman" w:hAnsi="Times New Roman"/>
          <w:color w:val="001A1D"/>
          <w:spacing w:val="3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7</w:t>
      </w:r>
    </w:p>
    <w:p>
      <w:pPr>
        <w:pStyle w:val="15"/>
        <w:spacing w:before="9"/>
        <w:rPr>
          <w:rFonts w:ascii="Times New Roman" w:hAnsi="Times New Roman"/>
          <w:sz w:val="20"/>
        </w:rPr>
      </w:pPr>
    </w:p>
    <w:p>
      <w:pPr>
        <w:pStyle w:val="1"/>
      </w:pPr>
      <w:r>
        <w:rPr>
          <w:color w:val="001A1D"/>
        </w:rPr>
        <w:t>Example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Input/Output</w:t>
      </w:r>
      <w:r>
        <w:rPr>
          <w:color w:val="001A1D"/>
          <w:spacing w:val="12"/>
        </w:rPr>
        <w:t xml:space="preserve"> </w:t>
      </w:r>
      <w:r>
        <w:rPr>
          <w:color w:val="001A1D"/>
        </w:rPr>
        <w:t>2:</w:t>
      </w:r>
    </w:p>
    <w:p>
      <w:pPr>
        <w:pStyle w:val="15"/>
        <w:spacing w:before="10"/>
        <w:rPr>
          <w:rFonts w:ascii="Times New Roman" w:hAnsi="Times New Roman"/>
          <w:b/>
          <w:sz w:val="20"/>
        </w:rPr>
      </w:pPr>
    </w:p>
    <w:p>
      <w:pPr>
        <w:ind w:left="341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001A1D"/>
          <w:sz w:val="17"/>
        </w:rPr>
        <w:t>Input:</w:t>
      </w:r>
    </w:p>
    <w:p>
      <w:pPr>
        <w:spacing w:before="22"/>
        <w:ind w:left="341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001A1D"/>
          <w:sz w:val="17"/>
        </w:rPr>
        <w:t>66</w:t>
      </w:r>
    </w:p>
    <w:p>
      <w:pPr>
        <w:spacing w:before="22"/>
        <w:ind w:left="341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001A1D"/>
          <w:sz w:val="17"/>
        </w:rPr>
        <w:t>121</w:t>
      </w:r>
    </w:p>
    <w:p>
      <w:pPr>
        <w:spacing w:before="22"/>
        <w:ind w:left="341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001A1D"/>
          <w:sz w:val="17"/>
        </w:rPr>
        <w:t>11</w:t>
      </w:r>
    </w:p>
    <w:p>
      <w:pPr>
        <w:pStyle w:val="15"/>
        <w:spacing w:before="9"/>
        <w:rPr>
          <w:rFonts w:ascii="Times New Roman" w:hAnsi="Times New Roman"/>
          <w:sz w:val="20"/>
        </w:rPr>
      </w:pPr>
    </w:p>
    <w:p>
      <w:pPr>
        <w:ind w:left="341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001A1D"/>
          <w:sz w:val="17"/>
        </w:rPr>
        <w:t>Output:</w:t>
      </w:r>
    </w:p>
    <w:p>
      <w:pPr>
        <w:spacing w:before="22"/>
        <w:ind w:left="341"/>
        <w:rPr>
          <w:rFonts w:ascii="Times New Roman" w:hAnsi="Times New Roman"/>
          <w:sz w:val="17"/>
        </w:rPr>
      </w:pPr>
      <w:r>
        <w:rPr>
          <w:rFonts w:ascii="Times New Roman" w:hAnsi="Times New Roman"/>
          <w:color w:val="001A1D"/>
          <w:sz w:val="17"/>
        </w:rPr>
        <w:t>121</w:t>
      </w:r>
      <w:r>
        <w:rPr>
          <w:rFonts w:ascii="Times New Roman" w:hAnsi="Times New Roman"/>
          <w:color w:val="001A1D"/>
          <w:spacing w:val="3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110</w:t>
      </w:r>
      <w:r>
        <w:rPr>
          <w:rFonts w:ascii="Times New Roman" w:hAnsi="Times New Roman"/>
          <w:color w:val="001A1D"/>
          <w:spacing w:val="3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99</w:t>
      </w:r>
      <w:r>
        <w:rPr>
          <w:rFonts w:ascii="Times New Roman" w:hAnsi="Times New Roman"/>
          <w:color w:val="001A1D"/>
          <w:spacing w:val="3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88</w:t>
      </w:r>
      <w:r>
        <w:rPr>
          <w:rFonts w:ascii="Times New Roman" w:hAnsi="Times New Roman"/>
          <w:color w:val="001A1D"/>
          <w:spacing w:val="4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77</w:t>
      </w:r>
      <w:r>
        <w:rPr>
          <w:rFonts w:ascii="Times New Roman" w:hAnsi="Times New Roman"/>
          <w:color w:val="001A1D"/>
          <w:spacing w:val="3"/>
          <w:sz w:val="17"/>
        </w:rPr>
        <w:t xml:space="preserve"> </w:t>
      </w:r>
      <w:r>
        <w:rPr>
          <w:rFonts w:ascii="Times New Roman" w:hAnsi="Times New Roman"/>
          <w:color w:val="001A1D"/>
          <w:sz w:val="17"/>
        </w:rPr>
        <w:t>66</w:t>
      </w:r>
    </w:p>
    <w:p>
      <w:pPr>
        <w:pStyle w:val="15"/>
        <w:spacing w:before="6"/>
        <w:rPr>
          <w:rFonts w:ascii="Times New Roman" w:hAnsi="Times New Roman"/>
          <w:sz w:val="20"/>
        </w:rPr>
      </w:pPr>
    </w:p>
    <w:p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1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254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17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>
            <w:pPr>
              <w:pStyle w:val="17"/>
              <w:spacing w:before="8" w:line="250" w:lineRule="auto"/>
              <w:ind w:left="39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b;i</w:t>
            </w:r>
            <w:r>
              <w:rPr>
                <w:color w:val="262B33"/>
                <w:sz w:val="16"/>
              </w:rPr>
              <w:t>&gt;=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1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889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spacing w:before="5"/>
              <w:rPr>
                <w:rFonts w:ascii="Segoe UI" w:hAnsi="Segoe UI"/>
                <w:sz w:val="12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228" name="组合 228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229" name="组合 229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230" name=" 230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231" o:spid="_x0000_s231" coordorigin="10828,2290" coordsize="98,98" style="width:4.9pt;&#10;height:4.9pt;">
                      <v:shape type="#_x0000_t100" id=" 232" o:spid="_x0000_s232" style="position:absolute;&#10;left:10828;&#10;top:2290;&#10;width:98;&#10;height:97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spacing w:line="119" w:lineRule="exact"/>
        <w:rPr>
          <w:sz w:val="11"/>
        </w:rPr>
        <w:sectPr>
          <w:headerReference w:type="default" r:id="rId26"/>
          <w:footerReference w:type="default" r:id="rId27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2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1152"/>
        <w:gridCol w:w="1152"/>
        <w:gridCol w:w="402"/>
      </w:tblGrid>
      <w:tr>
        <w:trPr>
          <w:trHeight w:val="376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1152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1152" w:type="dxa"/>
          </w:tcPr>
          <w:p>
            <w:pPr>
              <w:pStyle w:val="17"/>
              <w:spacing w:before="75"/>
              <w:ind w:left="70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76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3" name="图片 2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4" name="图片 234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1152" w:type="dxa"/>
            <w:tcBorders>
              <w:bottom w:val="nil"/>
            </w:tcBorders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1152" w:type="dxa"/>
            <w:tcBorders>
              <w:bottom w:val="nil"/>
            </w:tcBorders>
          </w:tcPr>
          <w:p>
            <w:pPr>
              <w:pStyle w:val="17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5" name="图片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6" name="图片 236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1152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1152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1152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1152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</w:tbl>
    <w:p>
      <w:pPr>
        <w:pStyle w:val="15"/>
        <w:spacing w:before="6"/>
        <w:rPr>
          <w:sz w:val="5"/>
        </w:rPr>
      </w:pPr>
    </w:p>
    <w:p>
      <w:pPr>
        <w:pStyle w:val="15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1380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37" name="图片 2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8" name="图片 23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5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377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188595</wp:posOffset>
                </wp:positionV>
                <wp:extent cx="338455" cy="131445"/>
                <wp:effectExtent l="0" t="0" r="0" b="0"/>
                <wp:wrapTopAndBottom/>
                <wp:docPr id="239" name="组合 23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40" name="组合 240"/>
                      <wpg:cNvGrpSpPr/>
                      <wpg:grpSpPr>
                        <a:xfrm rot="0">
                          <a:off x="0" y="0"/>
                          <a:ext cx="338455" cy="131445"/>
                          <a:chOff x="0" y="0"/>
                          <a:chExt cx="338455" cy="1314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41" name="曲线 241"/>
                        <wps:cNvSpPr/>
                        <wps:spPr>
                          <a:xfrm rot="0">
                            <a:off x="3175" y="3174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393" y="2104"/>
                                </a:lnTo>
                                <a:lnTo>
                                  <a:pt x="21475" y="2547"/>
                                </a:lnTo>
                                <a:lnTo>
                                  <a:pt x="21558" y="3101"/>
                                </a:lnTo>
                                <a:lnTo>
                                  <a:pt x="21600" y="3655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42" name="文本框 242"/>
                        <wps:cNvSpPr/>
                        <wps:spPr>
                          <a:xfrm rot="0">
                            <a:off x="0" y="0"/>
                            <a:ext cx="338455" cy="1314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43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44" o:spid="_x0000_s244" coordorigin="960,2621" coordsize="533,207" style="position:absolute;&#10;margin-left:48.05pt;&#10;margin-top:14.850005pt;&#10;width:26.65pt;&#10;height:10.35pt;&#10;z-index:1377;&#10;mso-position-horizontal:absolute;&#10;mso-position-horizontal-relative:page;&#10;mso-position-vertical:absolute;&#10;mso-wrap-distance-left:0.0pt;&#10;mso-wrap-distance-right:0.0pt;">
                <v:shape type="#_x0000_t0" id="曲线 245" o:spid="_x0000_s245" coordsize="522,196" path="m,157l,38l,33l0,28l3,23l4,19l7,14l11,11l14,7l18,5l22,3l27,1l33,l37,l483,l488,l494,1l498,3l502,5l506,7l510,11l513,14l517,19l518,23l521,28l521,33l521,38l521,157l521,162l521,167l518,172l517,177l483,196l37,196l3,172l0,167l,162l,157l,157xe" style="position:absolute;&#10;left:966;&#10;top:2626;&#10;width:522;&#10;height:195;" filled="f" stroked="t" strokeweight="0.54362833pt">
                  <v:stroke color="#000000"/>
                </v:shape>
                <v:shape type="#_x0000_t202" id="文本框 246" o:spid="_x0000_s246" style="position:absolute;&#10;left:960;&#10;top:2621;&#10;width:533;&#10;height:207;&#10;mso-wrap-style:square;" filled="f" stroked="f" strokeweight="1.0pt">
                  <v:textbox id="902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rPr>
          <w:sz w:val="20"/>
        </w:rPr>
      </w:pPr>
    </w:p>
    <w:p>
      <w:pPr>
        <w:pStyle w:val="15"/>
        <w:spacing w:before="8"/>
        <w:rPr>
          <w:sz w:val="15"/>
        </w:rPr>
      </w:pPr>
      <w:r>
        <mc:AlternateContent>
          <mc:Choice Requires="wps">
            <w:drawing>
              <wp:anchor distT="0" distB="0" distL="0" distR="0" simplePos="0" relativeHeight="1378" behindDoc="1" locked="0" layoutInCell="1" hidden="0" allowOverlap="1">
                <wp:simplePos x="0" y="0"/>
                <wp:positionH relativeFrom="page">
                  <wp:posOffset>475615</wp:posOffset>
                </wp:positionH>
                <wp:positionV relativeFrom="paragraph">
                  <wp:posOffset>164465</wp:posOffset>
                </wp:positionV>
                <wp:extent cx="6621144" cy="593725"/>
                <wp:effectExtent l="0" t="0" r="0" b="0"/>
                <wp:wrapTopAndBottom/>
                <wp:docPr id="247" name="文本框 24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248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7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249" o:spid="_x0000_s249" filled="f" stroked="t" strokeweight="1.1338583pt" style="position:absolute;&#10;margin-left:37.45pt;&#10;margin-top:12.95pt;&#10;width:521.35pt;&#10;height:46.75pt;&#10;z-index:1378;&#10;mso-position-horizontal:absolute;&#10;mso-position-horizontal-relative:page;&#10;mso-position-vertical:absolute;&#10;mso-wrap-distance-left:0.0pt;&#10;mso-wrap-distance-right:0.0pt;&#10;mso-wrap-style:square;">
                <v:stroke color="#CAD0D6"/>
                <v:textbox id="903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7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5"/>
        <w:rPr>
          <w:sz w:val="22"/>
        </w:rPr>
      </w:pPr>
    </w:p>
    <w:p>
      <w:pPr>
        <w:pStyle w:val="15"/>
        <w:spacing w:before="103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quotient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reminder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integers.</w:t>
      </w:r>
    </w:p>
    <w:p>
      <w:pPr>
        <w:pStyle w:val="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15"/>
        <w:spacing w:before="8"/>
        <w:rPr>
          <w:b/>
          <w:sz w:val="7"/>
        </w:rPr>
      </w:pPr>
    </w:p>
    <w:tbl>
      <w:tblPr>
        <w:jc w:val="left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>
        <w:trPr>
          <w:trHeight w:val="365"/>
        </w:trPr>
        <w:tc>
          <w:tcPr>
            <w:tcW w:w="554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>
            <w:pPr>
              <w:pStyle w:val="17"/>
              <w:spacing w:before="75"/>
              <w:ind w:left="65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284"/>
        </w:trPr>
        <w:tc>
          <w:tcPr>
            <w:tcW w:w="554" w:type="dxa"/>
            <w:tcBorders>
              <w:bottom w:val="nil"/>
            </w:tcBorders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  <w:tcBorders>
              <w:bottom w:val="nil"/>
            </w:tcBorders>
          </w:tcPr>
          <w:p>
            <w:pPr>
              <w:pStyle w:val="1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</w:tr>
      <w:tr>
        <w:trPr>
          <w:trHeight w:val="266"/>
        </w:trPr>
        <w:tc>
          <w:tcPr>
            <w:tcW w:w="554" w:type="dxa"/>
            <w:tcBorders>
              <w:top w:val="nil"/>
            </w:tcBorders>
          </w:tcPr>
          <w:p>
            <w:pPr>
              <w:pStyle w:val="17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top w:val="nil"/>
            </w:tcBorders>
          </w:tcPr>
          <w:p>
            <w:pPr>
              <w:pStyle w:val="17"/>
              <w:spacing w:before="9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</w:tbl>
    <w:p>
      <w:pPr>
        <w:pStyle w:val="15"/>
        <w:spacing w:before="6"/>
        <w:rPr>
          <w:b/>
          <w:sz w:val="29"/>
        </w:rPr>
      </w:pPr>
    </w:p>
    <w:p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0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7"/>
        <w:gridCol w:w="9535"/>
      </w:tblGrid>
      <w:tr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>
            <w:pPr>
              <w:pStyle w:val="17"/>
              <w:spacing w:before="8" w:line="250" w:lineRule="auto"/>
              <w:ind w:left="392" w:right="703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sz w:val="16"/>
              </w:rPr>
              <w:t>b;</w:t>
            </w:r>
          </w:p>
          <w:p>
            <w:pPr>
              <w:pStyle w:val="17"/>
              <w:spacing w:before="2" w:line="250" w:lineRule="auto"/>
              <w:ind w:left="392" w:right="703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,c,d);</w:t>
            </w:r>
          </w:p>
          <w:p>
            <w:pPr>
              <w:pStyle w:val="17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spacing w:before="3"/>
              <w:rPr>
                <w:rFonts w:ascii="Segoe UI" w:hAnsi="Segoe UI"/>
                <w:sz w:val="11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250" name="组合 250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251" name="组合 251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252" name=" 252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253" o:spid="_x0000_s253" coordorigin="10828,11856" coordsize="98,98" style="width:4.9pt;&#10;height:4.9pt;">
                      <v:shape type="#_x0000_t100" id=" 254" o:spid="_x0000_s254" style="position:absolute;&#10;left:10828;&#10;top:11856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spacing w:before="13"/>
        <w:rPr>
          <w:sz w:val="24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55" name="图片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6" name="图片 256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>
            <w:pPr>
              <w:pStyle w:val="1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>
            <w:pPr>
              <w:pStyle w:val="17"/>
              <w:spacing w:before="54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>
            <w:pPr>
              <w:pStyle w:val="17"/>
              <w:spacing w:before="54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57" name="图片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8" name="图片 25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1381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259" name="图片 2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0" name="图片 26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379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187960</wp:posOffset>
                </wp:positionV>
                <wp:extent cx="338455" cy="131444"/>
                <wp:effectExtent l="0" t="0" r="0" b="0"/>
                <wp:wrapTopAndBottom/>
                <wp:docPr id="261" name="组合 26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62" name="组合 262"/>
                      <wpg:cNvGrpSpPr/>
                      <wpg:grpSpPr>
                        <a:xfrm rot="0">
                          <a:off x="0" y="0"/>
                          <a:ext cx="338455" cy="131444"/>
                          <a:chOff x="0" y="0"/>
                          <a:chExt cx="338455" cy="1314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63" name="曲线 263"/>
                        <wps:cNvSpPr/>
                        <wps:spPr>
                          <a:xfrm rot="0">
                            <a:off x="3175" y="3174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393" y="2104"/>
                                </a:lnTo>
                                <a:lnTo>
                                  <a:pt x="21475" y="2547"/>
                                </a:lnTo>
                                <a:lnTo>
                                  <a:pt x="21558" y="3101"/>
                                </a:lnTo>
                                <a:lnTo>
                                  <a:pt x="21600" y="3655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365" y="21600"/>
                                </a:lnTo>
                                <a:lnTo>
                                  <a:pt x="1158" y="21489"/>
                                </a:lnTo>
                                <a:lnTo>
                                  <a:pt x="951" y="21267"/>
                                </a:lnTo>
                                <a:lnTo>
                                  <a:pt x="786" y="21156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64" name="文本框 264"/>
                        <wps:cNvSpPr/>
                        <wps:spPr>
                          <a:xfrm rot="0">
                            <a:off x="0" y="0"/>
                            <a:ext cx="338455" cy="1314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65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66" o:spid="_x0000_s266" coordorigin="960,14253" coordsize="533,206" style="position:absolute;&#10;margin-left:48.05pt;&#10;margin-top:14.800007pt;&#10;width:26.65pt;&#10;height:10.349999pt;&#10;z-index:1379;&#10;mso-position-horizontal:absolute;&#10;mso-position-horizontal-relative:page;&#10;mso-position-vertical:absolute;&#10;mso-wrap-distance-left:0.0pt;&#10;mso-wrap-distance-right:0.0pt;">
                <v:shape type="#_x0000_t0" id="曲线 267" o:spid="_x0000_s267" coordsize="522,196" path="m,157l,38l,33l0,28l3,23l4,19l7,14l11,11l14,7l18,5l22,3l27,1l33,l37,l483,l488,l494,1l498,3l502,5l506,7l510,11l513,14l517,19l518,23l521,28l521,33l521,38l521,157l521,162l521,167l518,172l517,177l483,196l37,196l33,196l27,194l22,192l18,191l3,172l0,167l,162l,157l,157xe" style="position:absolute;&#10;left:966;&#10;top:14258;&#10;width:522;&#10;height:196;" filled="f" stroked="t" strokeweight="0.54362833pt">
                  <v:stroke color="#000000"/>
                </v:shape>
                <v:shape type="#_x0000_t202" id="文本框 268" o:spid="_x0000_s268" style="position:absolute;&#10;left:960;&#10;top:14253;&#10;width:533;&#10;height:207;&#10;mso-wrap-style:square;" filled="f" stroked="f" strokeweight="1.0pt">
                  <v:textbox id="907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spacing w:line="169" w:lineRule="exact"/>
        <w:rPr>
          <w:sz w:val="14"/>
        </w:rPr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"/>
        <w:rPr>
          <w:sz w:val="25"/>
        </w:rPr>
      </w:pPr>
    </w:p>
    <w:p>
      <w:pPr>
        <w:pStyle w:val="15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biggest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integers?</w:t>
      </w:r>
    </w:p>
    <w:p>
      <w:pPr>
        <w:pStyle w:val="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15"/>
        <w:spacing w:before="8"/>
        <w:rPr>
          <w:b/>
          <w:sz w:val="7"/>
        </w:rPr>
      </w:pPr>
    </w:p>
    <w:tbl>
      <w:tblPr>
        <w:jc w:val="left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1"/>
        <w:gridCol w:w="609"/>
      </w:tblGrid>
      <w:tr>
        <w:trPr>
          <w:trHeight w:val="365"/>
        </w:trPr>
        <w:tc>
          <w:tcPr>
            <w:tcW w:w="761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>
            <w:pPr>
              <w:pStyle w:val="17"/>
              <w:spacing w:before="75"/>
              <w:ind w:left="71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332"/>
        </w:trPr>
        <w:tc>
          <w:tcPr>
            <w:tcW w:w="761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609" w:type="dxa"/>
          </w:tcPr>
          <w:p>
            <w:pPr>
              <w:pStyle w:val="17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</w:tr>
    </w:tbl>
    <w:p>
      <w:pPr>
        <w:pStyle w:val="15"/>
        <w:spacing w:before="6"/>
        <w:rPr>
          <w:b/>
          <w:sz w:val="29"/>
        </w:rPr>
      </w:pPr>
    </w:p>
    <w:p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8"/>
        <w:rPr>
          <w:sz w:val="7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352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17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a,b,c;</w:t>
            </w:r>
          </w:p>
          <w:p>
            <w:pPr>
              <w:pStyle w:val="17"/>
              <w:spacing w:before="8" w:line="250" w:lineRule="auto"/>
              <w:ind w:left="39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6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7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b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c)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911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spacing w:before="11"/>
              <w:rPr>
                <w:rFonts w:ascii="Segoe UI" w:hAnsi="Segoe UI"/>
                <w:sz w:val="18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283" name="组合 283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284" name="组合 284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285" name=" 285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286" o:spid="_x0000_s286" coordorigin="10828,8926" coordsize="98,98" style="width:4.9pt;&#10;height:4.9pt;">
                      <v:shape type="#_x0000_t100" id=" 287" o:spid="_x0000_s287" style="position:absolute;&#10;left:10828;&#10;top:8926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spacing w:before="12"/>
        <w:rPr>
          <w:sz w:val="24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772"/>
        <w:gridCol w:w="826"/>
        <w:gridCol w:w="424"/>
        <w:gridCol w:w="391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772" w:type="dxa"/>
          </w:tcPr>
          <w:p>
            <w:pPr>
              <w:pStyle w:val="17"/>
              <w:spacing w:before="64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>
            <w:pPr>
              <w:pStyle w:val="17"/>
              <w:spacing w:before="64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24" w:type="dxa"/>
          </w:tcPr>
          <w:p>
            <w:pPr>
              <w:pStyle w:val="17"/>
              <w:spacing w:before="64"/>
              <w:ind w:left="70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391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88" name="图片 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9" name="图片 289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826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24" w:type="dxa"/>
          </w:tcPr>
          <w:p>
            <w:pPr>
              <w:pStyle w:val="17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391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3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90" name="图片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91" name="图片 291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1383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292" name="图片 2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93" name="图片 29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382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187960</wp:posOffset>
                </wp:positionV>
                <wp:extent cx="338455" cy="131444"/>
                <wp:effectExtent l="0" t="0" r="0" b="0"/>
                <wp:wrapTopAndBottom/>
                <wp:docPr id="294" name="组合 29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95" name="组合 295"/>
                      <wpg:cNvGrpSpPr/>
                      <wpg:grpSpPr>
                        <a:xfrm rot="0">
                          <a:off x="0" y="0"/>
                          <a:ext cx="338455" cy="131444"/>
                          <a:chOff x="0" y="0"/>
                          <a:chExt cx="338455" cy="1314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96" name="曲线 296"/>
                        <wps:cNvSpPr/>
                        <wps:spPr>
                          <a:xfrm rot="0">
                            <a:off x="3175" y="3174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0606" y="21267"/>
                                </a:lnTo>
                                <a:lnTo>
                                  <a:pt x="20441" y="21489"/>
                                </a:lnTo>
                                <a:lnTo>
                                  <a:pt x="20234" y="21600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365" y="21600"/>
                                </a:lnTo>
                                <a:lnTo>
                                  <a:pt x="1158" y="21489"/>
                                </a:lnTo>
                                <a:lnTo>
                                  <a:pt x="951" y="21267"/>
                                </a:lnTo>
                                <a:lnTo>
                                  <a:pt x="786" y="21156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97" name="文本框 297"/>
                        <wps:cNvSpPr/>
                        <wps:spPr>
                          <a:xfrm rot="0">
                            <a:off x="0" y="0"/>
                            <a:ext cx="338455" cy="1314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98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99" o:spid="_x0000_s299" coordorigin="960,11137" coordsize="533,206" style="position:absolute;&#10;margin-left:48.05pt;&#10;margin-top:14.800007pt;&#10;width:26.65pt;&#10;height:10.349999pt;&#10;z-index:1382;&#10;mso-position-horizontal:absolute;&#10;mso-position-horizontal-relative:page;&#10;mso-position-vertical:absolute;&#10;mso-wrap-distance-left:0.0pt;&#10;mso-wrap-distance-right:0.0pt;">
                <v:shape type="#_x0000_t0" id="曲线 300" o:spid="_x0000_s300" coordsize="522,196" path="m,157l,38l,33l0,28l33,l37,l483,l488,l494,1l521,38l521,157l498,192l494,194l488,196l483,196l37,196l33,196l27,194l22,192l18,191l,162l,157l,157xe" style="position:absolute;&#10;left:966;&#10;top:11142;&#10;width:522;&#10;height:196;" filled="f" stroked="t" strokeweight="0.54362833pt">
                  <v:stroke color="#000000"/>
                </v:shape>
                <v:shape type="#_x0000_t202" id="文本框 301" o:spid="_x0000_s301" style="position:absolute;&#10;left:960;&#10;top:11137;&#10;width:533;&#10;height:207;&#10;mso-wrap-style:square;" filled="f" stroked="f" strokeweight="1.0pt">
                  <v:textbox id="911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spacing w:line="169" w:lineRule="exact"/>
        <w:rPr>
          <w:sz w:val="14"/>
        </w:rPr>
        <w:sectPr>
          <w:headerReference w:type="default" r:id="rId34"/>
          <w:footerReference w:type="default" r:id="rId35"/>
          <w:pgSz w:w="11900" w:h="16840"/>
          <w:pgMar w:top="1500" w:right="600" w:bottom="460" w:left="620" w:header="305" w:footer="268" w:gutter="0"/>
          <w:docGrid w:linePitch="312" w:charSpace="0"/>
        </w:sectPr>
      </w:pPr>
    </w:p>
    <w:p>
      <w:pPr>
        <w:pStyle w:val="15"/>
        <w:spacing w:before="1"/>
        <w:rPr>
          <w:sz w:val="25"/>
        </w:rPr>
      </w:pPr>
    </w:p>
    <w:p>
      <w:pPr>
        <w:pStyle w:val="15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odd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even?</w:t>
      </w:r>
    </w:p>
    <w:p>
      <w:pPr>
        <w:pStyle w:val="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15"/>
        <w:spacing w:before="8"/>
        <w:rPr>
          <w:b/>
          <w:sz w:val="7"/>
        </w:rPr>
      </w:pPr>
    </w:p>
    <w:tbl>
      <w:tblPr>
        <w:jc w:val="left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>
        <w:trPr>
          <w:trHeight w:val="365"/>
        </w:trPr>
        <w:tc>
          <w:tcPr>
            <w:tcW w:w="554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>
            <w:pPr>
              <w:pStyle w:val="17"/>
              <w:spacing w:before="75"/>
              <w:ind w:left="65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332"/>
        </w:trPr>
        <w:tc>
          <w:tcPr>
            <w:tcW w:w="554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608" w:type="dxa"/>
          </w:tcPr>
          <w:p>
            <w:pPr>
              <w:pStyle w:val="1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</w:tr>
      <w:tr>
        <w:trPr>
          <w:trHeight w:val="343"/>
        </w:trPr>
        <w:tc>
          <w:tcPr>
            <w:tcW w:w="554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608" w:type="dxa"/>
          </w:tcPr>
          <w:p>
            <w:pPr>
              <w:pStyle w:val="1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</w:tr>
    </w:tbl>
    <w:p>
      <w:pPr>
        <w:pStyle w:val="15"/>
        <w:spacing w:before="6"/>
        <w:rPr>
          <w:b/>
          <w:sz w:val="29"/>
        </w:rPr>
      </w:pPr>
    </w:p>
    <w:p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0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273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17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"Even"</w:t>
            </w:r>
            <w:r>
              <w:rPr>
                <w:sz w:val="16"/>
              </w:rPr>
              <w:t>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"Odd"</w:t>
            </w:r>
            <w:r>
              <w:rPr>
                <w:sz w:val="16"/>
              </w:rPr>
              <w:t>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spacing w:before="9"/>
              <w:rPr>
                <w:rFonts w:ascii="Segoe UI" w:hAnsi="Segoe UI"/>
                <w:sz w:val="17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316" name="组合 316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317" name="组合 317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318" name=" 318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319" o:spid="_x0000_s319" coordorigin="10828,9170" coordsize="98,98" style="width:4.9pt;&#10;height:4.9pt;">
                      <v:shape type="#_x0000_t100" id=" 320" o:spid="_x0000_s320" style="position:absolute;&#10;left:10828;&#10;top:9170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spacing w:before="13"/>
        <w:rPr>
          <w:sz w:val="24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46"/>
        <w:gridCol w:w="403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>
            <w:pPr>
              <w:pStyle w:val="17"/>
              <w:spacing w:before="75"/>
              <w:ind w:left="15" w:right="37"/>
              <w:jc w:val="center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376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21" name="图片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2" name="图片 322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46" w:type="dxa"/>
          </w:tcPr>
          <w:p>
            <w:pPr>
              <w:pStyle w:val="17"/>
              <w:spacing w:before="86"/>
              <w:ind w:left="46" w:right="3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Even</w:t>
            </w:r>
          </w:p>
        </w:tc>
        <w:tc>
          <w:tcPr>
            <w:tcW w:w="403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0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23" name="图片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4" name="图片 324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2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25" name="图片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6" name="图片 326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46" w:type="dxa"/>
          </w:tcPr>
          <w:p>
            <w:pPr>
              <w:pStyle w:val="17"/>
              <w:spacing w:before="75"/>
              <w:ind w:left="46" w:right="11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Odd</w:t>
            </w:r>
          </w:p>
        </w:tc>
        <w:tc>
          <w:tcPr>
            <w:tcW w:w="403" w:type="dxa"/>
          </w:tcPr>
          <w:p>
            <w:pPr>
              <w:pStyle w:val="17"/>
              <w:spacing w:before="2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0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27" name="图片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8" name="图片 328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1385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29" name="图片 3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30" name="图片 33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384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188594</wp:posOffset>
                </wp:positionV>
                <wp:extent cx="338455" cy="124460"/>
                <wp:effectExtent l="0" t="0" r="0" b="0"/>
                <wp:wrapTopAndBottom/>
                <wp:docPr id="331" name="组合 33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32" name="组合 332"/>
                      <wpg:cNvGrpSpPr/>
                      <wpg:grpSpPr>
                        <a:xfrm rot="0">
                          <a:off x="0" y="0"/>
                          <a:ext cx="338455" cy="124460"/>
                          <a:chOff x="0" y="0"/>
                          <a:chExt cx="338455" cy="1244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33" name="曲线 333"/>
                        <wps:cNvSpPr/>
                        <wps:spPr>
                          <a:xfrm rot="0">
                            <a:off x="3175" y="3175"/>
                            <a:ext cx="331470" cy="11747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139"/>
                                </a:moveTo>
                                <a:lnTo>
                                  <a:pt x="0" y="4460"/>
                                </a:lnTo>
                                <a:lnTo>
                                  <a:pt x="0" y="3873"/>
                                </a:lnTo>
                                <a:lnTo>
                                  <a:pt x="41" y="3286"/>
                                </a:lnTo>
                                <a:lnTo>
                                  <a:pt x="124" y="2699"/>
                                </a:lnTo>
                                <a:lnTo>
                                  <a:pt x="206" y="2113"/>
                                </a:lnTo>
                                <a:lnTo>
                                  <a:pt x="289" y="1643"/>
                                </a:lnTo>
                                <a:lnTo>
                                  <a:pt x="455" y="1291"/>
                                </a:lnTo>
                                <a:lnTo>
                                  <a:pt x="620" y="821"/>
                                </a:lnTo>
                                <a:lnTo>
                                  <a:pt x="786" y="469"/>
                                </a:lnTo>
                                <a:lnTo>
                                  <a:pt x="951" y="234"/>
                                </a:lnTo>
                                <a:lnTo>
                                  <a:pt x="1158" y="117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7"/>
                                </a:lnTo>
                                <a:lnTo>
                                  <a:pt x="20606" y="234"/>
                                </a:lnTo>
                                <a:lnTo>
                                  <a:pt x="20813" y="469"/>
                                </a:lnTo>
                                <a:lnTo>
                                  <a:pt x="20979" y="821"/>
                                </a:lnTo>
                                <a:lnTo>
                                  <a:pt x="21144" y="1291"/>
                                </a:lnTo>
                                <a:lnTo>
                                  <a:pt x="21268" y="1643"/>
                                </a:lnTo>
                                <a:lnTo>
                                  <a:pt x="21393" y="2113"/>
                                </a:lnTo>
                                <a:lnTo>
                                  <a:pt x="21475" y="2699"/>
                                </a:lnTo>
                                <a:lnTo>
                                  <a:pt x="21558" y="3286"/>
                                </a:lnTo>
                                <a:lnTo>
                                  <a:pt x="21600" y="3873"/>
                                </a:lnTo>
                                <a:lnTo>
                                  <a:pt x="21600" y="4460"/>
                                </a:lnTo>
                                <a:lnTo>
                                  <a:pt x="21600" y="17139"/>
                                </a:lnTo>
                                <a:lnTo>
                                  <a:pt x="21600" y="17726"/>
                                </a:lnTo>
                                <a:lnTo>
                                  <a:pt x="21558" y="18313"/>
                                </a:lnTo>
                                <a:lnTo>
                                  <a:pt x="21475" y="18899"/>
                                </a:lnTo>
                                <a:lnTo>
                                  <a:pt x="21393" y="19486"/>
                                </a:lnTo>
                                <a:lnTo>
                                  <a:pt x="20606" y="21247"/>
                                </a:lnTo>
                                <a:lnTo>
                                  <a:pt x="20441" y="21482"/>
                                </a:lnTo>
                                <a:lnTo>
                                  <a:pt x="20234" y="21599"/>
                                </a:lnTo>
                                <a:lnTo>
                                  <a:pt x="20027" y="21599"/>
                                </a:lnTo>
                                <a:lnTo>
                                  <a:pt x="1572" y="21599"/>
                                </a:lnTo>
                                <a:lnTo>
                                  <a:pt x="1365" y="21599"/>
                                </a:lnTo>
                                <a:lnTo>
                                  <a:pt x="1158" y="21482"/>
                                </a:lnTo>
                                <a:lnTo>
                                  <a:pt x="951" y="21247"/>
                                </a:lnTo>
                                <a:lnTo>
                                  <a:pt x="786" y="21130"/>
                                </a:lnTo>
                                <a:lnTo>
                                  <a:pt x="124" y="18899"/>
                                </a:lnTo>
                                <a:lnTo>
                                  <a:pt x="41" y="18313"/>
                                </a:lnTo>
                                <a:lnTo>
                                  <a:pt x="0" y="17726"/>
                                </a:lnTo>
                                <a:lnTo>
                                  <a:pt x="0" y="171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34" name="文本框 334"/>
                        <wps:cNvSpPr/>
                        <wps:spPr>
                          <a:xfrm rot="0">
                            <a:off x="0" y="0"/>
                            <a:ext cx="338455" cy="1244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335">
                          <w:txbxContent>
                            <w:p>
                              <w:pPr>
                                <w:spacing w:before="1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36" o:spid="_x0000_s336" coordorigin="960,11867" coordsize="533,196" style="position:absolute;&#10;margin-left:48.05pt;&#10;margin-top:14.849994pt;&#10;width:26.65pt;&#10;height:9.8pt;&#10;z-index:1384;&#10;mso-position-horizontal:absolute;&#10;mso-position-horizontal-relative:page;&#10;mso-position-vertical:absolute;&#10;mso-wrap-distance-left:0.0pt;&#10;mso-wrap-distance-right:0.0pt;">
                <v:shape type="#_x0000_t0" id="曲线 337" o:spid="_x0000_s337" coordsize="522,185" path="m,146l,38l,33l0,28l3,23l4,18l7,14l11,11l14,7l18,4l22,2l27,1l33,l37,l483,l488,l494,1l498,2l502,4l506,7l510,11l513,14l517,18l518,23l521,28l521,33l521,38l521,146l521,151l521,156l518,161l517,166l498,181l494,183l488,184l483,184l37,184l33,184l27,183l22,181l18,180l3,161l0,156l,151l,146l,146xe" style="position:absolute;&#10;left:966;&#10;top:11872;&#10;width:522;&#10;height:184;" filled="f" stroked="t" strokeweight="0.54362833pt">
                  <v:stroke color="#000000"/>
                </v:shape>
                <v:shape type="#_x0000_t202" id="文本框 338" o:spid="_x0000_s338" style="position:absolute;&#10;left:960;&#10;top:11867;&#10;width:533;&#10;height:196;&#10;mso-wrap-style:square;" filled="f" stroked="f" strokeweight="1.0pt">
                  <v:textbox id="921" inset="0mm,0mm,0mm,0mm" o:insetmode="custom" style="layout-flow:horizontal;&#10;v-text-anchor:top;">
                    <w:txbxContent>
                      <w:p>
                        <w:pPr>
                          <w:spacing w:before="1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spacing w:line="180" w:lineRule="exact"/>
        <w:rPr>
          <w:sz w:val="14"/>
        </w:rPr>
        <w:sectPr>
          <w:headerReference w:type="default" r:id="rId39"/>
          <w:footerReference w:type="default" r:id="rId40"/>
          <w:pgSz w:w="11900" w:h="16840"/>
          <w:pgMar w:top="1500" w:right="600" w:bottom="460" w:left="620" w:header="305" w:footer="268" w:gutter="0"/>
          <w:docGrid w:linePitch="312" w:charSpace="0"/>
        </w:sectPr>
      </w:pPr>
    </w:p>
    <w:p>
      <w:pPr>
        <w:pStyle w:val="15"/>
        <w:spacing w:before="1"/>
        <w:rPr>
          <w:sz w:val="25"/>
        </w:rPr>
      </w:pPr>
    </w:p>
    <w:p>
      <w:pPr>
        <w:pStyle w:val="15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factorial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n.</w:t>
      </w:r>
    </w:p>
    <w:p>
      <w:pPr>
        <w:pStyle w:val="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15"/>
        <w:spacing w:before="8"/>
        <w:rPr>
          <w:b/>
          <w:sz w:val="7"/>
        </w:rPr>
      </w:pPr>
    </w:p>
    <w:tbl>
      <w:tblPr>
        <w:jc w:val="left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>
        <w:trPr>
          <w:trHeight w:val="365"/>
        </w:trPr>
        <w:tc>
          <w:tcPr>
            <w:tcW w:w="554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>
            <w:pPr>
              <w:pStyle w:val="17"/>
              <w:spacing w:before="75"/>
              <w:ind w:left="65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332"/>
        </w:trPr>
        <w:tc>
          <w:tcPr>
            <w:tcW w:w="554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608" w:type="dxa"/>
          </w:tcPr>
          <w:p>
            <w:pPr>
              <w:pStyle w:val="1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</w:tr>
    </w:tbl>
    <w:p>
      <w:pPr>
        <w:pStyle w:val="15"/>
        <w:spacing w:before="6"/>
        <w:rPr>
          <w:b/>
          <w:sz w:val="29"/>
        </w:rPr>
      </w:pPr>
    </w:p>
    <w:p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8"/>
        <w:rPr>
          <w:sz w:val="7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234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*=</w:t>
            </w:r>
            <w:r>
              <w:rPr>
                <w:sz w:val="16"/>
              </w:rPr>
              <w:t>i;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>
            <w:pPr>
              <w:pStyle w:val="17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2085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spacing w:before="1"/>
              <w:rPr>
                <w:rFonts w:ascii="Segoe UI" w:hAnsi="Segoe UI"/>
                <w:sz w:val="27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353" name="组合 353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354" name="组合 354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355" name=" 355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356" o:spid="_x0000_s356" coordorigin="10828,8771" coordsize="98,98" style="width:4.9pt;&#10;height:4.9pt;">
                      <v:shape type="#_x0000_t100" id=" 357" o:spid="_x0000_s357" style="position:absolute;&#10;left:10828;&#10;top:8771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spacing w:before="12"/>
        <w:rPr>
          <w:sz w:val="24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64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64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64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58" name="图片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59" name="图片 359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120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60" name="图片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1" name="图片 361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1387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62" name="图片 3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3" name="图片 363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386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187960</wp:posOffset>
                </wp:positionV>
                <wp:extent cx="338455" cy="131444"/>
                <wp:effectExtent l="0" t="0" r="0" b="0"/>
                <wp:wrapTopAndBottom/>
                <wp:docPr id="364" name="组合 36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65" name="组合 365"/>
                      <wpg:cNvGrpSpPr/>
                      <wpg:grpSpPr>
                        <a:xfrm rot="0">
                          <a:off x="0" y="0"/>
                          <a:ext cx="338455" cy="131444"/>
                          <a:chOff x="0" y="0"/>
                          <a:chExt cx="338455" cy="1314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66" name="曲线 366"/>
                        <wps:cNvSpPr/>
                        <wps:spPr>
                          <a:xfrm rot="0">
                            <a:off x="3175" y="3174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606" y="21267"/>
                                </a:lnTo>
                                <a:lnTo>
                                  <a:pt x="20441" y="21489"/>
                                </a:lnTo>
                                <a:lnTo>
                                  <a:pt x="20234" y="21600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365" y="21600"/>
                                </a:lnTo>
                                <a:lnTo>
                                  <a:pt x="1158" y="21489"/>
                                </a:lnTo>
                                <a:lnTo>
                                  <a:pt x="951" y="21267"/>
                                </a:lnTo>
                                <a:lnTo>
                                  <a:pt x="786" y="21156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367" name="文本框 367"/>
                        <wps:cNvSpPr/>
                        <wps:spPr>
                          <a:xfrm rot="0">
                            <a:off x="0" y="0"/>
                            <a:ext cx="338455" cy="1314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368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69" o:spid="_x0000_s369" coordorigin="960,10983" coordsize="533,206" style="position:absolute;&#10;margin-left:48.05pt;&#10;margin-top:14.800007pt;&#10;width:26.65pt;&#10;height:10.349999pt;&#10;z-index:1386;&#10;mso-position-horizontal:absolute;&#10;mso-position-horizontal-relative:page;&#10;mso-position-vertical:absolute;&#10;mso-wrap-distance-left:0.0pt;&#10;mso-wrap-distance-right:0.0pt;">
                <v:shape type="#_x0000_t0" id="曲线 370" o:spid="_x0000_s370" coordsize="522,196" path="m,157l,38l,33l0,28l3,23l4,19l7,14l11,11l14,7l18,5l22,3l27,1l33,l37,l483,l488,l494,1l498,3l502,5l506,7l510,11l513,14l521,38l521,157l521,162l521,167l518,172l517,177l498,192l494,194l488,196l483,196l37,196l33,196l27,194l22,192l18,191l3,172l0,167l,162l,157l,157xe" style="position:absolute;&#10;left:966;&#10;top:10988;&#10;width:522;&#10;height:196;" filled="f" stroked="t" strokeweight="0.54362833pt">
                  <v:stroke color="#000000"/>
                </v:shape>
                <v:shape type="#_x0000_t202" id="文本框 371" o:spid="_x0000_s371" style="position:absolute;&#10;left:960;&#10;top:10983;&#10;width:533;&#10;height:207;&#10;mso-wrap-style:square;" filled="f" stroked="f" strokeweight="1.0pt">
                  <v:textbox id="929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spacing w:line="169" w:lineRule="exact"/>
        <w:rPr>
          <w:sz w:val="14"/>
        </w:rPr>
        <w:sectPr>
          <w:headerReference w:type="default" r:id="rId46"/>
          <w:footerReference w:type="default" r:id="rId47"/>
          <w:pgSz w:w="11900" w:h="16840"/>
          <w:pgMar w:top="1500" w:right="600" w:bottom="460" w:left="620" w:header="305" w:footer="268" w:gutter="0"/>
          <w:docGrid w:linePitch="312" w:charSpace="0"/>
        </w:sectPr>
      </w:pPr>
    </w:p>
    <w:p>
      <w:pPr>
        <w:pStyle w:val="15"/>
        <w:spacing w:before="1"/>
        <w:rPr>
          <w:sz w:val="25"/>
        </w:rPr>
      </w:pPr>
    </w:p>
    <w:p>
      <w:pPr>
        <w:pStyle w:val="15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natural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numbers.</w:t>
      </w:r>
    </w:p>
    <w:p>
      <w:pPr>
        <w:pStyle w:val="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15"/>
        <w:spacing w:before="8"/>
        <w:rPr>
          <w:b/>
          <w:sz w:val="7"/>
        </w:rPr>
      </w:pPr>
    </w:p>
    <w:tbl>
      <w:tblPr>
        <w:jc w:val="left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>
        <w:trPr>
          <w:trHeight w:val="365"/>
        </w:trPr>
        <w:tc>
          <w:tcPr>
            <w:tcW w:w="554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>
            <w:pPr>
              <w:pStyle w:val="17"/>
              <w:spacing w:before="75"/>
              <w:ind w:left="65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332"/>
        </w:trPr>
        <w:tc>
          <w:tcPr>
            <w:tcW w:w="554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</w:tcPr>
          <w:p>
            <w:pPr>
              <w:pStyle w:val="1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</w:tr>
    </w:tbl>
    <w:p>
      <w:pPr>
        <w:pStyle w:val="15"/>
        <w:spacing w:before="6"/>
        <w:rPr>
          <w:b/>
          <w:sz w:val="29"/>
        </w:rPr>
      </w:pPr>
    </w:p>
    <w:p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8"/>
        <w:rPr>
          <w:sz w:val="7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215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a,sum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a;i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sum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i;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,sum);</w:t>
            </w:r>
          </w:p>
          <w:p>
            <w:pPr>
              <w:pStyle w:val="17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2281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spacing w:before="11"/>
              <w:rPr>
                <w:rFonts w:ascii="Segoe UI" w:hAnsi="Segoe UI"/>
                <w:sz w:val="21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386" name="组合 386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387" name="组合 387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388" name=" 388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389" o:spid="_x0000_s389" coordorigin="10828,8746" coordsize="98,98" style="width:4.9pt;&#10;height:4.9pt;">
                      <v:shape type="#_x0000_t100" id=" 390" o:spid="_x0000_s390" style="position:absolute;&#10;left:10828;&#10;top:8746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spacing w:before="12"/>
        <w:rPr>
          <w:sz w:val="24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64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64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64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91" name="图片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2" name="图片 392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393" name="图片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94" name="图片 394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1389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395" name="图片 3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96" name="图片 39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388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187960</wp:posOffset>
                </wp:positionV>
                <wp:extent cx="338455" cy="131444"/>
                <wp:effectExtent l="0" t="0" r="0" b="0"/>
                <wp:wrapTopAndBottom/>
                <wp:docPr id="397" name="组合 39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98" name="组合 398"/>
                      <wpg:cNvGrpSpPr/>
                      <wpg:grpSpPr>
                        <a:xfrm rot="0">
                          <a:off x="0" y="0"/>
                          <a:ext cx="338455" cy="131444"/>
                          <a:chOff x="0" y="0"/>
                          <a:chExt cx="338455" cy="1314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99" name="曲线 399"/>
                        <wps:cNvSpPr/>
                        <wps:spPr>
                          <a:xfrm rot="0">
                            <a:off x="3175" y="3174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606" y="21267"/>
                                </a:lnTo>
                                <a:lnTo>
                                  <a:pt x="20441" y="21489"/>
                                </a:lnTo>
                                <a:lnTo>
                                  <a:pt x="20234" y="21600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365" y="21600"/>
                                </a:lnTo>
                                <a:lnTo>
                                  <a:pt x="1158" y="21489"/>
                                </a:lnTo>
                                <a:lnTo>
                                  <a:pt x="951" y="21267"/>
                                </a:lnTo>
                                <a:lnTo>
                                  <a:pt x="786" y="21156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00" name="文本框 400"/>
                        <wps:cNvSpPr/>
                        <wps:spPr>
                          <a:xfrm rot="0">
                            <a:off x="0" y="0"/>
                            <a:ext cx="338455" cy="1314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01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02" o:spid="_x0000_s402" coordorigin="960,10957" coordsize="533,206" style="position:absolute;&#10;margin-left:48.05pt;&#10;margin-top:14.800007pt;&#10;width:26.65pt;&#10;height:10.349999pt;&#10;z-index:1388;&#10;mso-position-horizontal:absolute;&#10;mso-position-horizontal-relative:page;&#10;mso-position-vertical:absolute;&#10;mso-wrap-distance-left:0.0pt;&#10;mso-wrap-distance-right:0.0pt;">
                <v:shape type="#_x0000_t0" id="曲线 403" o:spid="_x0000_s403" coordsize="522,196" path="m,157l,38l,33l0,28l3,23l4,19l7,14l11,11l14,7l18,5l22,3l27,1l33,l37,l483,l488,l494,1l498,3l502,5l506,7l510,11l513,14l521,38l521,157l521,162l521,167l518,172l517,177l498,192l494,194l488,196l483,196l37,196l33,196l27,194l22,192l18,191l3,172l0,167l,162l,157l,157xe" style="position:absolute;&#10;left:966;&#10;top:10962;&#10;width:522;&#10;height:196;" filled="f" stroked="t" strokeweight="0.54362833pt">
                  <v:stroke color="#000000"/>
                </v:shape>
                <v:shape type="#_x0000_t202" id="文本框 404" o:spid="_x0000_s404" style="position:absolute;&#10;left:960;&#10;top:10957;&#10;width:533;&#10;height:207;&#10;mso-wrap-style:square;" filled="f" stroked="f" strokeweight="1.0pt">
                  <v:textbox id="937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spacing w:line="169" w:lineRule="exact"/>
        <w:rPr>
          <w:sz w:val="14"/>
        </w:rPr>
        <w:sectPr>
          <w:headerReference w:type="default" r:id="rId51"/>
          <w:footerReference w:type="default" r:id="rId52"/>
          <w:pgSz w:w="11900" w:h="16840"/>
          <w:pgMar w:top="1500" w:right="600" w:bottom="460" w:left="620" w:header="305" w:footer="268" w:gutter="0"/>
          <w:docGrid w:linePitch="312" w:charSpace="0"/>
        </w:sectPr>
      </w:pPr>
    </w:p>
    <w:p>
      <w:pPr>
        <w:pStyle w:val="15"/>
        <w:spacing w:before="1"/>
        <w:rPr>
          <w:sz w:val="25"/>
        </w:rPr>
      </w:pPr>
    </w:p>
    <w:p>
      <w:pPr>
        <w:pStyle w:val="15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term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fibonacci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series.</w:t>
      </w:r>
    </w:p>
    <w:p>
      <w:pPr>
        <w:pStyle w:val="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15"/>
        <w:spacing w:before="8"/>
        <w:rPr>
          <w:b/>
          <w:sz w:val="7"/>
        </w:rPr>
      </w:pPr>
    </w:p>
    <w:tbl>
      <w:tblPr>
        <w:jc w:val="left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>
        <w:trPr>
          <w:trHeight w:val="365"/>
        </w:trPr>
        <w:tc>
          <w:tcPr>
            <w:tcW w:w="554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>
            <w:pPr>
              <w:pStyle w:val="17"/>
              <w:spacing w:before="75"/>
              <w:ind w:left="65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332"/>
        </w:trPr>
        <w:tc>
          <w:tcPr>
            <w:tcW w:w="554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608" w:type="dxa"/>
          </w:tcPr>
          <w:p>
            <w:pPr>
              <w:pStyle w:val="1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</w:tr>
      <w:tr>
        <w:trPr>
          <w:trHeight w:val="343"/>
        </w:trPr>
        <w:tc>
          <w:tcPr>
            <w:tcW w:w="554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608" w:type="dxa"/>
          </w:tcPr>
          <w:p>
            <w:pPr>
              <w:pStyle w:val="1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>
        <w:trPr>
          <w:trHeight w:val="332"/>
        </w:trPr>
        <w:tc>
          <w:tcPr>
            <w:tcW w:w="554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</w:tcPr>
          <w:p>
            <w:pPr>
              <w:pStyle w:val="1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</w:tbl>
    <w:p>
      <w:pPr>
        <w:pStyle w:val="15"/>
        <w:spacing w:before="6"/>
        <w:rPr>
          <w:b/>
          <w:sz w:val="29"/>
        </w:rPr>
      </w:pPr>
    </w:p>
    <w:p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8"/>
        <w:rPr>
          <w:sz w:val="7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n,a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,b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,c,i;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b;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b;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b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</w:tr>
      <w:tr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spacing w:before="9"/>
              <w:rPr>
                <w:rFonts w:ascii="Segoe UI" w:hAnsi="Segoe UI"/>
                <w:sz w:val="14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419" name="组合 419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420" name="组合 420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421" name=" 421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422" o:spid="_x0000_s422" coordorigin="10828,9082" coordsize="98,98" style="width:4.9pt;&#10;height:4.9pt;">
                      <v:shape type="#_x0000_t100" id=" 423" o:spid="_x0000_s423" style="position:absolute;&#10;left:10828;&#10;top:9082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spacing w:before="1" w:after="1"/>
        <w:rPr>
          <w:sz w:val="24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76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424" name="图片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5" name="图片 425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426" name="图片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7" name="图片 427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428" name="图片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9" name="图片 429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430" name="图片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1" name="图片 431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76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432" name="图片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3" name="图片 433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434" name="图片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35" name="图片 435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164"/>
        <w:ind w:left="422"/>
      </w:pPr>
      <w:r>
        <w:rPr>
          <w:lang w:val="en-IN" w:eastAsia="en-IN"/>
        </w:rPr>
        <w:drawing>
          <wp:anchor distT="0" distB="0" distL="0" distR="0" simplePos="0" relativeHeight="1391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436" name="图片 4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37" name="图片 437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390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187960</wp:posOffset>
                </wp:positionV>
                <wp:extent cx="338455" cy="131444"/>
                <wp:effectExtent l="0" t="0" r="0" b="0"/>
                <wp:wrapTopAndBottom/>
                <wp:docPr id="438" name="组合 43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39" name="组合 439"/>
                      <wpg:cNvGrpSpPr/>
                      <wpg:grpSpPr>
                        <a:xfrm rot="0">
                          <a:off x="0" y="0"/>
                          <a:ext cx="338455" cy="131444"/>
                          <a:chOff x="0" y="0"/>
                          <a:chExt cx="338455" cy="1314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40" name="曲线 440"/>
                        <wps:cNvSpPr/>
                        <wps:spPr>
                          <a:xfrm rot="0">
                            <a:off x="3175" y="3174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393" y="2104"/>
                                </a:lnTo>
                                <a:lnTo>
                                  <a:pt x="21475" y="2547"/>
                                </a:lnTo>
                                <a:lnTo>
                                  <a:pt x="21558" y="3101"/>
                                </a:lnTo>
                                <a:lnTo>
                                  <a:pt x="21600" y="3655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606" y="21267"/>
                                </a:lnTo>
                                <a:lnTo>
                                  <a:pt x="20441" y="21489"/>
                                </a:lnTo>
                                <a:lnTo>
                                  <a:pt x="20234" y="21600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365" y="21600"/>
                                </a:lnTo>
                                <a:lnTo>
                                  <a:pt x="1158" y="21489"/>
                                </a:lnTo>
                                <a:lnTo>
                                  <a:pt x="951" y="21267"/>
                                </a:lnTo>
                                <a:lnTo>
                                  <a:pt x="786" y="21156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41" name="文本框 441"/>
                        <wps:cNvSpPr/>
                        <wps:spPr>
                          <a:xfrm rot="0">
                            <a:off x="0" y="0"/>
                            <a:ext cx="338455" cy="1314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42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43" o:spid="_x0000_s443" coordorigin="960,12058" coordsize="533,206" style="position:absolute;&#10;margin-left:48.05pt;&#10;margin-top:14.800007pt;&#10;width:26.65pt;&#10;height:10.349999pt;&#10;z-index:1390;&#10;mso-position-horizontal:absolute;&#10;mso-position-horizontal-relative:page;&#10;mso-position-vertical:absolute;&#10;mso-wrap-distance-left:0.0pt;&#10;mso-wrap-distance-right:0.0pt;">
                <v:shape type="#_x0000_t0" id="曲线 444" o:spid="_x0000_s444" coordsize="522,196" path="m,157l,38l,33l0,28l3,23l4,19l7,14l11,11l14,7l18,5l22,3l27,1l33,l37,l483,l488,l494,1l498,3l502,5l506,7l510,11l513,14l517,19l518,23l521,28l521,33l521,38l521,157l521,162l521,167l518,172l517,177l498,192l494,194l488,196l483,196l37,196l33,196l27,194l22,192l18,191l3,172l0,167l,162l,157l,157xe" style="position:absolute;&#10;left:966;&#10;top:12063;&#10;width:522;&#10;height:196;" filled="f" stroked="t" strokeweight="0.54362833pt">
                  <v:stroke color="#000000"/>
                </v:shape>
                <v:shape type="#_x0000_t202" id="文本框 445" o:spid="_x0000_s445" style="position:absolute;&#10;left:960;&#10;top:12058;&#10;width:533;&#10;height:207;&#10;mso-wrap-style:square;" filled="f" stroked="f" strokeweight="1.0pt">
                  <v:textbox id="949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spacing w:line="170" w:lineRule="exact"/>
        <w:rPr>
          <w:sz w:val="14"/>
        </w:rPr>
        <w:sectPr>
          <w:headerReference w:type="default" r:id="rId56"/>
          <w:footerReference w:type="default" r:id="rId57"/>
          <w:pgSz w:w="11900" w:h="16840"/>
          <w:pgMar w:top="1500" w:right="600" w:bottom="460" w:left="620" w:header="305" w:footer="268" w:gutter="0"/>
          <w:docGrid w:linePitch="312" w:charSpace="0"/>
        </w:sectPr>
      </w:pPr>
    </w:p>
    <w:p>
      <w:pPr>
        <w:pStyle w:val="15"/>
        <w:spacing w:before="1"/>
        <w:rPr>
          <w:sz w:val="25"/>
        </w:rPr>
      </w:pPr>
    </w:p>
    <w:p>
      <w:pPr>
        <w:pStyle w:val="15"/>
        <w:spacing w:before="102" w:line="367" w:lineRule="auto"/>
        <w:ind w:left="341" w:right="6523"/>
      </w:pPr>
      <w:r>
        <w:rPr>
          <w:color w:val="001A1D"/>
        </w:rPr>
        <w:t>Write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power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input:</w:t>
      </w:r>
    </w:p>
    <w:p>
      <w:pPr>
        <w:pStyle w:val="15"/>
        <w:spacing w:before="1" w:line="355" w:lineRule="auto"/>
        <w:ind w:left="341" w:right="9806"/>
      </w:pPr>
      <w:r>
        <w:rPr>
          <w:color w:val="001A1D"/>
        </w:rPr>
        <w:t>a b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output:</w:t>
      </w:r>
    </w:p>
    <w:p>
      <w:pPr>
        <w:pStyle w:val="15"/>
        <w:spacing w:before="12"/>
        <w:ind w:left="341"/>
      </w:pPr>
      <w:r>
        <w:rPr>
          <w:color w:val="001A1D"/>
        </w:rPr>
        <w:t>a^b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</w:p>
    <w:p>
      <w:pPr>
        <w:pStyle w:val="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15"/>
        <w:spacing w:before="8"/>
        <w:rPr>
          <w:b/>
          <w:sz w:val="7"/>
        </w:rPr>
      </w:pPr>
    </w:p>
    <w:tbl>
      <w:tblPr>
        <w:jc w:val="left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>
        <w:trPr>
          <w:trHeight w:val="365"/>
        </w:trPr>
        <w:tc>
          <w:tcPr>
            <w:tcW w:w="554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>
            <w:pPr>
              <w:pStyle w:val="17"/>
              <w:spacing w:before="75"/>
              <w:ind w:left="65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343"/>
        </w:trPr>
        <w:tc>
          <w:tcPr>
            <w:tcW w:w="554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</w:tcPr>
          <w:p>
            <w:pPr>
              <w:pStyle w:val="1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</w:tr>
    </w:tbl>
    <w:p>
      <w:pPr>
        <w:pStyle w:val="15"/>
        <w:spacing w:before="9"/>
        <w:rPr>
          <w:b/>
          <w:sz w:val="28"/>
        </w:rPr>
      </w:pPr>
    </w:p>
    <w:p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8"/>
        <w:rPr>
          <w:sz w:val="7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7"/>
        <w:gridCol w:w="9535"/>
      </w:tblGrid>
      <w:tr>
        <w:trPr>
          <w:trHeight w:val="1759"/>
        </w:trPr>
        <w:tc>
          <w:tcPr>
            <w:tcW w:w="457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>
            <w:pPr>
              <w:pStyle w:val="17"/>
              <w:spacing w:before="9"/>
              <w:ind w:left="218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 w:line="171" w:lineRule="exact"/>
              <w:ind w:left="218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535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833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39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a,b;</w:t>
            </w:r>
          </w:p>
          <w:p>
            <w:pPr>
              <w:pStyle w:val="17"/>
              <w:spacing w:before="8" w:line="250" w:lineRule="auto"/>
              <w:ind w:left="392" w:right="703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5"/>
                <w:sz w:val="16"/>
              </w:rPr>
              <w:t xml:space="preserve"> 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(a,b);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  <w:p>
            <w:pPr>
              <w:pStyle w:val="17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2672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spacing w:before="3"/>
              <w:rPr>
                <w:rFonts w:ascii="Segoe UI" w:hAnsi="Segoe UI"/>
                <w:sz w:val="11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460" name="组合 460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461" name="组合 461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462" name=" 462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463" o:spid="_x0000_s463" coordorigin="10828,9680" coordsize="98,98" style="width:4.9pt;&#10;height:4.9pt;">
                      <v:shape type="#_x0000_t100" id=" 464" o:spid="_x0000_s464" style="position:absolute;&#10;left:10828;&#10;top:9680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spacing w:before="12"/>
        <w:rPr>
          <w:sz w:val="24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465" name="图片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6" name="图片 466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467" name="图片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8" name="图片 468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1393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469" name="图片 4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70" name="图片 470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392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187960</wp:posOffset>
                </wp:positionV>
                <wp:extent cx="338455" cy="131444"/>
                <wp:effectExtent l="0" t="0" r="0" b="0"/>
                <wp:wrapTopAndBottom/>
                <wp:docPr id="471" name="组合 47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472" name="组合 472"/>
                      <wpg:cNvGrpSpPr/>
                      <wpg:grpSpPr>
                        <a:xfrm rot="0">
                          <a:off x="0" y="0"/>
                          <a:ext cx="338455" cy="131444"/>
                          <a:chOff x="0" y="0"/>
                          <a:chExt cx="338455" cy="1314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473" name="曲线 473"/>
                        <wps:cNvSpPr/>
                        <wps:spPr>
                          <a:xfrm rot="0">
                            <a:off x="3175" y="3174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1993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0606" y="21267"/>
                                </a:lnTo>
                                <a:lnTo>
                                  <a:pt x="20441" y="21489"/>
                                </a:lnTo>
                                <a:lnTo>
                                  <a:pt x="20234" y="21600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365" y="21600"/>
                                </a:lnTo>
                                <a:lnTo>
                                  <a:pt x="1158" y="21489"/>
                                </a:lnTo>
                                <a:lnTo>
                                  <a:pt x="951" y="21267"/>
                                </a:lnTo>
                                <a:lnTo>
                                  <a:pt x="786" y="21156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474" name="文本框 474"/>
                        <wps:cNvSpPr/>
                        <wps:spPr>
                          <a:xfrm rot="0">
                            <a:off x="0" y="0"/>
                            <a:ext cx="338455" cy="1314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475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476" o:spid="_x0000_s476" coordorigin="960,11892" coordsize="533,206" style="position:absolute;&#10;margin-left:48.05pt;&#10;margin-top:14.800007pt;&#10;width:26.65pt;&#10;height:10.349999pt;&#10;z-index:1392;&#10;mso-position-horizontal:absolute;&#10;mso-position-horizontal-relative:page;&#10;mso-position-vertical:absolute;&#10;mso-wrap-distance-left:0.0pt;&#10;mso-wrap-distance-right:0.0pt;">
                <v:shape type="#_x0000_t0" id="曲线 477" o:spid="_x0000_s477" coordsize="522,196" path="m,157l,38l,33l0,28l3,23l4,18l7,14l11,11l14,7l18,5l22,3l27,1l33,l37,l483,l488,l494,1l498,3l502,5l506,7l510,11l513,14l521,38l521,157l498,192l494,194l488,196l483,196l37,196l33,196l27,194l22,192l18,191l,162l,157l,157xe" style="position:absolute;&#10;left:966;&#10;top:11897;&#10;width:522;&#10;height:196;" filled="f" stroked="t" strokeweight="0.54362833pt">
                  <v:stroke color="#000000"/>
                </v:shape>
                <v:shape type="#_x0000_t202" id="文本框 478" o:spid="_x0000_s478" style="position:absolute;&#10;left:960;&#10;top:11892;&#10;width:533;&#10;height:207;&#10;mso-wrap-style:square;" filled="f" stroked="f" strokeweight="1.0pt">
                  <v:textbox id="957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spacing w:line="169" w:lineRule="exact"/>
        <w:rPr>
          <w:sz w:val="14"/>
        </w:rPr>
        <w:sectPr>
          <w:headerReference w:type="default" r:id="rId65"/>
          <w:footerReference w:type="default" r:id="rId66"/>
          <w:pgSz w:w="11900" w:h="16840"/>
          <w:pgMar w:top="1500" w:right="600" w:bottom="460" w:left="620" w:header="305" w:footer="268" w:gutter="0"/>
          <w:docGrid w:linePitch="312" w:charSpace="0"/>
        </w:sectPr>
      </w:pPr>
    </w:p>
    <w:p>
      <w:pPr>
        <w:pStyle w:val="15"/>
        <w:spacing w:before="1"/>
        <w:rPr>
          <w:sz w:val="25"/>
        </w:rPr>
      </w:pPr>
    </w:p>
    <w:p>
      <w:pPr>
        <w:pStyle w:val="15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Whether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prime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not.</w:t>
      </w:r>
    </w:p>
    <w:p>
      <w:pPr>
        <w:pStyle w:val="2"/>
        <w:spacing w:before="114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15"/>
        <w:spacing w:before="8"/>
        <w:rPr>
          <w:b/>
          <w:sz w:val="7"/>
        </w:rPr>
      </w:pPr>
    </w:p>
    <w:tbl>
      <w:tblPr>
        <w:jc w:val="left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761"/>
      </w:tblGrid>
      <w:tr>
        <w:trPr>
          <w:trHeight w:val="365"/>
        </w:trPr>
        <w:tc>
          <w:tcPr>
            <w:tcW w:w="554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761" w:type="dxa"/>
          </w:tcPr>
          <w:p>
            <w:pPr>
              <w:pStyle w:val="17"/>
              <w:spacing w:before="75"/>
              <w:ind w:left="65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332"/>
        </w:trPr>
        <w:tc>
          <w:tcPr>
            <w:tcW w:w="554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761" w:type="dxa"/>
          </w:tcPr>
          <w:p>
            <w:pPr>
              <w:pStyle w:val="1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</w:tr>
      <w:tr>
        <w:trPr>
          <w:trHeight w:val="343"/>
        </w:trPr>
        <w:tc>
          <w:tcPr>
            <w:tcW w:w="554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761" w:type="dxa"/>
          </w:tcPr>
          <w:p>
            <w:pPr>
              <w:pStyle w:val="1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</w:tr>
    </w:tbl>
    <w:p>
      <w:pPr>
        <w:pStyle w:val="15"/>
        <w:spacing w:before="6"/>
        <w:rPr>
          <w:b/>
          <w:sz w:val="29"/>
        </w:rPr>
      </w:pPr>
    </w:p>
    <w:p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0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17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07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 w:line="250" w:lineRule="auto"/>
              <w:ind w:left="1104" w:right="6146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"No</w:t>
            </w:r>
            <w:r>
              <w:rPr>
                <w:color w:val="036A07"/>
                <w:spacing w:val="3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Prime"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2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"Prime"</w:t>
            </w:r>
            <w:r>
              <w:rPr>
                <w:sz w:val="16"/>
              </w:rPr>
              <w:t>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spacing w:before="1"/>
              <w:rPr>
                <w:rFonts w:ascii="Segoe UI" w:hAnsi="Segoe UI"/>
                <w:sz w:val="24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493" name="组合 493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494" name="组合 494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495" name=" 495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496" o:spid="_x0000_s496" coordorigin="10828,9293" coordsize="98,98" style="width:4.9pt;&#10;height:4.9pt;">
                      <v:shape type="#_x0000_t100" id=" 497" o:spid="_x0000_s497" style="position:absolute;&#10;left:10828;&#10;top:9293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spacing w:before="13"/>
        <w:rPr>
          <w:sz w:val="24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761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761" w:type="dxa"/>
          </w:tcPr>
          <w:p>
            <w:pPr>
              <w:pStyle w:val="17"/>
              <w:spacing w:before="75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376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498" name="图片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99" name="图片 499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7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500" name="图片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1" name="图片 501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2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502" name="图片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3" name="图片 503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761" w:type="dxa"/>
          </w:tcPr>
          <w:p>
            <w:pPr>
              <w:pStyle w:val="17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  <w:r>
              <w:rPr>
                <w:color w:val="1C2025"/>
                <w:spacing w:val="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Prime</w:t>
            </w:r>
          </w:p>
        </w:tc>
        <w:tc>
          <w:tcPr>
            <w:tcW w:w="402" w:type="dxa"/>
          </w:tcPr>
          <w:p>
            <w:pPr>
              <w:pStyle w:val="17"/>
              <w:spacing w:before="2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7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504" name="图片 5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5" name="图片 505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1395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06" name="图片 5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7" name="图片 507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394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188594</wp:posOffset>
                </wp:positionV>
                <wp:extent cx="338455" cy="124460"/>
                <wp:effectExtent l="0" t="0" r="0" b="0"/>
                <wp:wrapTopAndBottom/>
                <wp:docPr id="508" name="组合 50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09" name="组合 509"/>
                      <wpg:cNvGrpSpPr/>
                      <wpg:grpSpPr>
                        <a:xfrm rot="0">
                          <a:off x="0" y="0"/>
                          <a:ext cx="338455" cy="124460"/>
                          <a:chOff x="0" y="0"/>
                          <a:chExt cx="338455" cy="1244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10" name="曲线 510"/>
                        <wps:cNvSpPr/>
                        <wps:spPr>
                          <a:xfrm rot="0">
                            <a:off x="3175" y="3175"/>
                            <a:ext cx="331470" cy="11747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139"/>
                                </a:moveTo>
                                <a:lnTo>
                                  <a:pt x="0" y="4460"/>
                                </a:lnTo>
                                <a:lnTo>
                                  <a:pt x="0" y="3873"/>
                                </a:lnTo>
                                <a:lnTo>
                                  <a:pt x="41" y="3286"/>
                                </a:lnTo>
                                <a:lnTo>
                                  <a:pt x="124" y="2699"/>
                                </a:lnTo>
                                <a:lnTo>
                                  <a:pt x="206" y="2113"/>
                                </a:lnTo>
                                <a:lnTo>
                                  <a:pt x="289" y="1643"/>
                                </a:lnTo>
                                <a:lnTo>
                                  <a:pt x="455" y="1291"/>
                                </a:lnTo>
                                <a:lnTo>
                                  <a:pt x="620" y="821"/>
                                </a:lnTo>
                                <a:lnTo>
                                  <a:pt x="786" y="469"/>
                                </a:lnTo>
                                <a:lnTo>
                                  <a:pt x="951" y="234"/>
                                </a:lnTo>
                                <a:lnTo>
                                  <a:pt x="1158" y="117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7"/>
                                </a:lnTo>
                                <a:lnTo>
                                  <a:pt x="20606" y="234"/>
                                </a:lnTo>
                                <a:lnTo>
                                  <a:pt x="20813" y="469"/>
                                </a:lnTo>
                                <a:lnTo>
                                  <a:pt x="20979" y="821"/>
                                </a:lnTo>
                                <a:lnTo>
                                  <a:pt x="21144" y="1291"/>
                                </a:lnTo>
                                <a:lnTo>
                                  <a:pt x="21268" y="1643"/>
                                </a:lnTo>
                                <a:lnTo>
                                  <a:pt x="21393" y="2113"/>
                                </a:lnTo>
                                <a:lnTo>
                                  <a:pt x="21475" y="2699"/>
                                </a:lnTo>
                                <a:lnTo>
                                  <a:pt x="21558" y="3286"/>
                                </a:lnTo>
                                <a:lnTo>
                                  <a:pt x="21600" y="3873"/>
                                </a:lnTo>
                                <a:lnTo>
                                  <a:pt x="21600" y="4460"/>
                                </a:lnTo>
                                <a:lnTo>
                                  <a:pt x="21600" y="17139"/>
                                </a:lnTo>
                                <a:lnTo>
                                  <a:pt x="21600" y="17726"/>
                                </a:lnTo>
                                <a:lnTo>
                                  <a:pt x="21558" y="18313"/>
                                </a:lnTo>
                                <a:lnTo>
                                  <a:pt x="21475" y="18899"/>
                                </a:lnTo>
                                <a:lnTo>
                                  <a:pt x="21393" y="19486"/>
                                </a:lnTo>
                                <a:lnTo>
                                  <a:pt x="20606" y="21247"/>
                                </a:lnTo>
                                <a:lnTo>
                                  <a:pt x="20441" y="21482"/>
                                </a:lnTo>
                                <a:lnTo>
                                  <a:pt x="20234" y="21599"/>
                                </a:lnTo>
                                <a:lnTo>
                                  <a:pt x="20027" y="21599"/>
                                </a:lnTo>
                                <a:lnTo>
                                  <a:pt x="1572" y="21599"/>
                                </a:lnTo>
                                <a:lnTo>
                                  <a:pt x="1365" y="21599"/>
                                </a:lnTo>
                                <a:lnTo>
                                  <a:pt x="1158" y="21482"/>
                                </a:lnTo>
                                <a:lnTo>
                                  <a:pt x="951" y="21247"/>
                                </a:lnTo>
                                <a:lnTo>
                                  <a:pt x="786" y="21130"/>
                                </a:lnTo>
                                <a:lnTo>
                                  <a:pt x="620" y="20778"/>
                                </a:lnTo>
                                <a:lnTo>
                                  <a:pt x="455" y="20308"/>
                                </a:lnTo>
                                <a:lnTo>
                                  <a:pt x="289" y="19956"/>
                                </a:lnTo>
                                <a:lnTo>
                                  <a:pt x="206" y="19486"/>
                                </a:lnTo>
                                <a:lnTo>
                                  <a:pt x="124" y="18899"/>
                                </a:lnTo>
                                <a:lnTo>
                                  <a:pt x="41" y="18313"/>
                                </a:lnTo>
                                <a:lnTo>
                                  <a:pt x="0" y="17726"/>
                                </a:lnTo>
                                <a:lnTo>
                                  <a:pt x="0" y="171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11" name="文本框 511"/>
                        <wps:cNvSpPr/>
                        <wps:spPr>
                          <a:xfrm rot="0">
                            <a:off x="0" y="0"/>
                            <a:ext cx="338455" cy="1244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12">
                          <w:txbxContent>
                            <w:p>
                              <w:pPr>
                                <w:spacing w:before="1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13" o:spid="_x0000_s513" coordorigin="960,11897" coordsize="533,196" style="position:absolute;&#10;margin-left:48.05pt;&#10;margin-top:14.849994pt;&#10;width:26.65pt;&#10;height:9.8pt;&#10;z-index:1394;&#10;mso-position-horizontal:absolute;&#10;mso-position-horizontal-relative:page;&#10;mso-position-vertical:absolute;&#10;mso-wrap-distance-left:0.0pt;&#10;mso-wrap-distance-right:0.0pt;">
                <v:shape type="#_x0000_t0" id="曲线 514" o:spid="_x0000_s514" coordsize="522,185" path="m,146l,38l,33l0,28l3,23l4,18l7,14l11,11l14,7l18,4l22,2l27,1l33,l37,l483,l488,l494,1l498,2l502,4l506,7l510,11l513,14l517,18l518,23l521,28l521,33l521,38l521,146l521,151l521,156l518,161l517,166l498,181l494,183l488,184l483,184l37,184l33,184l27,183l22,181l18,180l14,177l11,173l7,170l4,166l3,161l0,156l,151l,146l,146xe" style="position:absolute;&#10;left:966;&#10;top:11902;&#10;width:522;&#10;height:184;" filled="f" stroked="t" strokeweight="0.54362833pt">
                  <v:stroke color="#000000"/>
                </v:shape>
                <v:shape type="#_x0000_t202" id="文本框 515" o:spid="_x0000_s515" style="position:absolute;&#10;left:960;&#10;top:11897;&#10;width:533;&#10;height:196;&#10;mso-wrap-style:square;" filled="f" stroked="f" strokeweight="1.0pt">
                  <v:textbox id="967" inset="0mm,0mm,0mm,0mm" o:insetmode="custom" style="layout-flow:horizontal;&#10;v-text-anchor:top;">
                    <w:txbxContent>
                      <w:p>
                        <w:pPr>
                          <w:spacing w:before="1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spacing w:line="180" w:lineRule="exact"/>
        <w:rPr>
          <w:sz w:val="14"/>
        </w:rPr>
        <w:sectPr>
          <w:headerReference w:type="default" r:id="rId70"/>
          <w:footerReference w:type="default" r:id="rId71"/>
          <w:pgSz w:w="11900" w:h="16840"/>
          <w:pgMar w:top="1500" w:right="600" w:bottom="460" w:left="620" w:header="305" w:footer="268" w:gutter="0"/>
          <w:docGrid w:linePitch="312" w:charSpace="0"/>
        </w:sectPr>
      </w:pPr>
    </w:p>
    <w:p>
      <w:pPr>
        <w:pStyle w:val="15"/>
        <w:spacing w:before="1"/>
        <w:rPr>
          <w:sz w:val="25"/>
        </w:rPr>
      </w:pPr>
    </w:p>
    <w:p>
      <w:pPr>
        <w:pStyle w:val="15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reverse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integer?</w:t>
      </w:r>
    </w:p>
    <w:p>
      <w:pPr>
        <w:pStyle w:val="15"/>
        <w:spacing w:before="5"/>
        <w:rPr>
          <w:sz w:val="18"/>
        </w:rPr>
      </w:pPr>
    </w:p>
    <w:p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8"/>
        <w:rPr>
          <w:sz w:val="7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a,reverse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,rem;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rem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reverse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rem;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,reverse);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</w:tr>
      <w:tr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693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rPr>
                <w:rFonts w:ascii="Segoe UI" w:hAnsi="Segoe UI"/>
                <w:sz w:val="20"/>
              </w:rPr>
            </w:pPr>
          </w:p>
          <w:p>
            <w:pPr>
              <w:pStyle w:val="17"/>
              <w:spacing w:before="9"/>
              <w:rPr>
                <w:rFonts w:ascii="Segoe UI" w:hAnsi="Segoe UI"/>
                <w:sz w:val="17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530" name="组合 530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531" name="组合 531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532" name=" 532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0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533" o:spid="_x0000_s533" coordorigin="10828,7089" coordsize="98,98" style="width:4.9pt;&#10;height:4.9pt;">
                      <v:shape type="#_x0000_t100" id=" 534" o:spid="_x0000_s534" style="position:absolute;&#10;left:10828;&#10;top:7089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spacing w:before="12"/>
        <w:rPr>
          <w:sz w:val="24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535" name="图片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6" name="图片 536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321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537" name="图片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38" name="图片 538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1398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539" name="图片 5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0" name="图片 540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396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187960</wp:posOffset>
                </wp:positionV>
                <wp:extent cx="338455" cy="131444"/>
                <wp:effectExtent l="0" t="0" r="0" b="0"/>
                <wp:wrapTopAndBottom/>
                <wp:docPr id="541" name="组合 54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42" name="组合 542"/>
                      <wpg:cNvGrpSpPr/>
                      <wpg:grpSpPr>
                        <a:xfrm rot="0">
                          <a:off x="0" y="0"/>
                          <a:ext cx="338455" cy="131444"/>
                          <a:chOff x="0" y="0"/>
                          <a:chExt cx="338455" cy="1314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43" name="曲线 543"/>
                        <wps:cNvSpPr/>
                        <wps:spPr>
                          <a:xfrm rot="0">
                            <a:off x="3175" y="3174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606" y="21267"/>
                                </a:lnTo>
                                <a:lnTo>
                                  <a:pt x="20441" y="21489"/>
                                </a:lnTo>
                                <a:lnTo>
                                  <a:pt x="20234" y="21600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365" y="21600"/>
                                </a:lnTo>
                                <a:lnTo>
                                  <a:pt x="1158" y="21489"/>
                                </a:lnTo>
                                <a:lnTo>
                                  <a:pt x="951" y="21267"/>
                                </a:lnTo>
                                <a:lnTo>
                                  <a:pt x="786" y="21156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44" name="文本框 544"/>
                        <wps:cNvSpPr/>
                        <wps:spPr>
                          <a:xfrm rot="0">
                            <a:off x="0" y="0"/>
                            <a:ext cx="338455" cy="1314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45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46" o:spid="_x0000_s546" coordorigin="960,9300" coordsize="533,206" style="position:absolute;&#10;margin-left:48.05pt;&#10;margin-top:14.800007pt;&#10;width:26.65pt;&#10;height:10.349999pt;&#10;z-index:1396;&#10;mso-position-horizontal:absolute;&#10;mso-position-horizontal-relative:page;&#10;mso-position-vertical:absolute;&#10;mso-wrap-distance-left:0.0pt;&#10;mso-wrap-distance-right:0.0pt;">
                <v:shape type="#_x0000_t0" id="曲线 547" o:spid="_x0000_s547" coordsize="522,196" path="m,157l,38l,33l0,28l33,l37,l483,l488,l494,1l521,38l521,157l521,162l521,167l518,172l517,177l498,192l494,194l488,196l483,196l37,196l33,196l27,194l22,192l18,191l,162l,157l,157xe" style="position:absolute;&#10;left:966;&#10;top:9305;&#10;width:522;&#10;height:196;" filled="f" stroked="t" strokeweight="0.54362833pt">
                  <v:stroke color="#000000"/>
                </v:shape>
                <v:shape type="#_x0000_t202" id="文本框 548" o:spid="_x0000_s548" style="position:absolute;&#10;left:960;&#10;top:9300;&#10;width:533;&#10;height:207;&#10;mso-wrap-style:square;" filled="f" stroked="f" strokeweight="1.0pt">
                  <v:textbox id="975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spacing w:before="10"/>
        <w:rPr>
          <w:sz w:val="13"/>
        </w:rPr>
      </w:pPr>
    </w:p>
    <w:p>
      <w:pPr>
        <w:pStyle w:val="15"/>
        <w:ind w:left="428"/>
      </w:pPr>
      <w:r>
        <mc:AlternateContent>
          <mc:Choice Requires="wps">
            <w:drawing>
              <wp:anchor distT="0" distB="0" distL="0" distR="0" simplePos="0" relativeHeight="1397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195579</wp:posOffset>
                </wp:positionV>
                <wp:extent cx="6414135" cy="248920"/>
                <wp:effectExtent l="0" t="0" r="0" b="0"/>
                <wp:wrapTopAndBottom/>
                <wp:docPr id="549" name="组合 54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50" name="组合 550"/>
                      <wpg:cNvGrpSpPr/>
                      <wpg:grpSpPr>
                        <a:xfrm rot="0">
                          <a:off x="0" y="0"/>
                          <a:ext cx="6414135" cy="248920"/>
                          <a:chOff x="0" y="0"/>
                          <a:chExt cx="6414135" cy="2489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51" name="曲线 551"/>
                        <wps:cNvSpPr/>
                        <wps:spPr>
                          <a:xfrm rot="0">
                            <a:off x="0" y="0"/>
                            <a:ext cx="6414135" cy="24892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500"/>
                                </a:moveTo>
                                <a:lnTo>
                                  <a:pt x="0" y="2099"/>
                                </a:lnTo>
                                <a:lnTo>
                                  <a:pt x="0" y="1823"/>
                                </a:lnTo>
                                <a:lnTo>
                                  <a:pt x="2" y="1546"/>
                                </a:lnTo>
                                <a:lnTo>
                                  <a:pt x="6" y="1270"/>
                                </a:lnTo>
                                <a:lnTo>
                                  <a:pt x="10" y="994"/>
                                </a:lnTo>
                                <a:lnTo>
                                  <a:pt x="17" y="773"/>
                                </a:lnTo>
                                <a:lnTo>
                                  <a:pt x="25" y="607"/>
                                </a:lnTo>
                                <a:lnTo>
                                  <a:pt x="32" y="386"/>
                                </a:lnTo>
                                <a:lnTo>
                                  <a:pt x="40" y="221"/>
                                </a:lnTo>
                                <a:lnTo>
                                  <a:pt x="51" y="110"/>
                                </a:lnTo>
                                <a:lnTo>
                                  <a:pt x="62" y="55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5"/>
                                </a:lnTo>
                                <a:lnTo>
                                  <a:pt x="21548" y="110"/>
                                </a:lnTo>
                                <a:lnTo>
                                  <a:pt x="21559" y="221"/>
                                </a:lnTo>
                                <a:lnTo>
                                  <a:pt x="21567" y="386"/>
                                </a:lnTo>
                                <a:lnTo>
                                  <a:pt x="21574" y="607"/>
                                </a:lnTo>
                                <a:lnTo>
                                  <a:pt x="21582" y="773"/>
                                </a:lnTo>
                                <a:lnTo>
                                  <a:pt x="21589" y="994"/>
                                </a:lnTo>
                                <a:lnTo>
                                  <a:pt x="21593" y="1270"/>
                                </a:lnTo>
                                <a:lnTo>
                                  <a:pt x="21597" y="1546"/>
                                </a:lnTo>
                                <a:lnTo>
                                  <a:pt x="21600" y="1823"/>
                                </a:lnTo>
                                <a:lnTo>
                                  <a:pt x="21600" y="2099"/>
                                </a:lnTo>
                                <a:lnTo>
                                  <a:pt x="21600" y="19500"/>
                                </a:lnTo>
                                <a:lnTo>
                                  <a:pt x="21600" y="19777"/>
                                </a:lnTo>
                                <a:lnTo>
                                  <a:pt x="21597" y="20053"/>
                                </a:lnTo>
                                <a:lnTo>
                                  <a:pt x="21593" y="20274"/>
                                </a:lnTo>
                                <a:lnTo>
                                  <a:pt x="21589" y="20550"/>
                                </a:lnTo>
                                <a:lnTo>
                                  <a:pt x="21548" y="21434"/>
                                </a:lnTo>
                                <a:lnTo>
                                  <a:pt x="21537" y="21544"/>
                                </a:lnTo>
                                <a:lnTo>
                                  <a:pt x="21529" y="21599"/>
                                </a:lnTo>
                                <a:lnTo>
                                  <a:pt x="21516" y="21599"/>
                                </a:lnTo>
                                <a:lnTo>
                                  <a:pt x="83" y="21599"/>
                                </a:lnTo>
                                <a:lnTo>
                                  <a:pt x="70" y="21599"/>
                                </a:lnTo>
                                <a:lnTo>
                                  <a:pt x="62" y="21544"/>
                                </a:lnTo>
                                <a:lnTo>
                                  <a:pt x="51" y="21434"/>
                                </a:lnTo>
                                <a:lnTo>
                                  <a:pt x="40" y="21323"/>
                                </a:lnTo>
                                <a:lnTo>
                                  <a:pt x="6" y="20274"/>
                                </a:lnTo>
                                <a:lnTo>
                                  <a:pt x="2" y="20053"/>
                                </a:lnTo>
                                <a:lnTo>
                                  <a:pt x="0" y="19777"/>
                                </a:lnTo>
                                <a:lnTo>
                                  <a:pt x="0" y="19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552" name="文本框 552"/>
                        <wps:cNvSpPr/>
                        <wps:spPr>
                          <a:xfrm rot="0">
                            <a:off x="9525" y="7620"/>
                            <a:ext cx="6395085" cy="23367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553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554" o:spid="_x0000_s554" coordorigin="912,10674" coordsize="10101,392" style="position:absolute;&#10;margin-left:45.6pt;&#10;margin-top:15.399988pt;&#10;width:505.05002pt;&#10;height:19.6pt;&#10;z-index:1397;&#10;mso-position-horizontal:absolute;&#10;mso-position-horizontal-relative:page;&#10;mso-position-vertical:absolute;&#10;mso-wrap-distance-left:0.0pt;&#10;mso-wrap-distance-right:0.0pt;">
                <v:shape type="#_x0000_t0" id="曲线 555" o:spid="_x0000_s555" coordsize="10101,392" path="m,353l,38l,33l1,28l3,23l5,18l7,14l11,11l14,7l18,4l24,2l28,1l33,l39,l10062,l10068,l10072,1l10076,2l10082,4l10086,7l10089,11l10093,14l10096,18l10097,23l10100,28l10101,33l10101,38l10101,353l10101,358l10100,363l10097,367l10096,372l10076,388l10072,390l10068,391l10062,391l39,391l33,391l28,390l24,388l18,386l3,367l1,363l,358l,353l,353xe" style="position:absolute;&#10;left:912;&#10;top:10674;&#10;width:10101;&#10;height:391;" filled="f" stroked="t" strokeweight="0.54362833pt">
                  <v:stroke color="#8F949D"/>
                </v:shape>
                <v:shape type="#_x0000_t202" id="文本框 556" o:spid="_x0000_s556" style="position:absolute;&#10;left:927;&#10;top:10686;&#10;width:10071;&#10;height:367;&#10;mso-wrap-style:square;" filled="f" stroked="f" strokeweight="1.0pt">
                  <v:textbox id="976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"http://118.185.187.137/moodle/mod/quiz/view.php?id=1539&amp;forceview=1"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DAA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Model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Exam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2024</w:t>
      </w:r>
      <w:r>
        <w:rPr>
          <w:color w:val="0E6BBE"/>
        </w:rPr>
        <w:fldChar w:fldCharType="end"/>
      </w:r>
    </w:p>
    <w:p>
      <w:pPr>
        <w:pStyle w:val="15"/>
        <w:spacing w:before="58"/>
        <w:ind w:left="6222"/>
      </w:pPr>
      <w:r>
        <w:rPr>
          <w:color w:val="0E6BBE"/>
        </w:rPr>
        <w:fldChar w:fldCharType="begin"/>
      </w:r>
      <w:r>
        <w:instrText>HYPERLINK "http://118.185.187.137/moodle/mod/quiz/view.php?id=1342&amp;forceview=1"</w:instrText>
      </w:r>
      <w:r>
        <w:rPr>
          <w:color w:val="0E6BBE"/>
        </w:rPr>
        <w:fldChar w:fldCharType="separate"/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1: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>
      <w:pPr>
        <w:sectPr>
          <w:headerReference w:type="default" r:id="rId77"/>
          <w:footerReference w:type="default" r:id="rId78"/>
          <w:pgSz w:w="11900" w:h="16840"/>
          <w:pgMar w:top="1500" w:right="600" w:bottom="460" w:left="620" w:header="305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"http://118.185.187.137/moodle/course/view.php?id=158&amp;section-2"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Algorit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"http://118.185.187.137/moodle/mod/quiz/view.php?id=1342"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Problem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1: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using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Counter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Me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399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569" name="曲线 56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570" o:spid="_x0000_s570" fillcolor="#DEE2E6" stroked="f" strokeweight="1.0pt" coordsize="10438,11" path="m10438,l1620,l,l,11l1620,11l10438,11l10438,l10438,xe" style="position:absolute;&#10;margin-left:37.2pt;&#10;margin-top:19.75pt;&#10;width:521.9pt;&#10;height:0.55000037pt;&#10;z-index:1399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5824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1:37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571" name="组合 57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72" name="组合 572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73" name="曲线 573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574" o:spid="_x0000_s574" coordorigin="743,2350" coordsize="10438,11" style="width:521.9pt;&#10;height:0.55pt;">
                <v:shape type="#_x0000_t0" id="曲线 575" o:spid="_x0000_s575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00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576" name="曲线 57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577" o:spid="_x0000_s577" fillcolor="#DEE2E6" stroked="f" strokeweight="1.0pt" coordsize="10438,11" path="m10438,l1620,l,l,10l1620,10l10438,10l10438,l10438,xe" style="position:absolute;&#10;margin-left:37.2pt;&#10;margin-top:13.15pt;&#10;width:521.9pt;&#10;height:0.55000037pt;&#10;z-index:1400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9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578" name="组合 57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79" name="组合 579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80" name="曲线 580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581" o:spid="_x0000_s581" coordorigin="743,2882" coordsize="10438,11" style="width:521.9pt;&#10;height:0.55pt;">
                <v:shape type="#_x0000_t0" id="曲线 582" o:spid="_x0000_s582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1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01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583" name="曲线 58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584" o:spid="_x0000_s584" fillcolor="#DEE2E6" stroked="f" strokeweight="1.0pt" coordsize="10438,11" path="m10438,l1620,l,l,10l1620,10l10438,10l10438,l10438,xe" style="position:absolute;&#10;margin-left:37.2pt;&#10;margin-top:12.6pt;&#10;width:521.9pt;&#10;height:0.55000037pt;&#10;z-index:1401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2"/>
          <w:sz w:val="16"/>
        </w:rPr>
        <w:t xml:space="preserve"> </w:t>
      </w:r>
      <w:r>
        <w:rPr>
          <w:color w:val="1C2025"/>
          <w:sz w:val="16"/>
        </w:rPr>
        <w:t>11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25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585" name="组合 58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586" name="组合 586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587" name="曲线 587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588" o:spid="_x0000_s588" coordorigin="743,3414" coordsize="10438,11" style="width:521.9pt;&#10;height:0.55pt;">
                <v:shape type="#_x0000_t0" id="曲线 589" o:spid="_x0000_s589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jc w:val="center"/>
        <w:rPr>
          <w:sz w:val="16"/>
        </w:rPr>
        <w:sectPr>
          <w:headerReference w:type="default" r:id="rId82"/>
          <w:footerReference w:type="default" r:id="rId83"/>
          <w:pgSz w:w="11900" w:h="16840"/>
          <w:pgMar w:top="480" w:right="600" w:bottom="460" w:left="620" w:header="284" w:footer="268" w:gutter="0"/>
          <w:pgNumType w:start="1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590" name="文本框 59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591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592" o:spid="_x0000_s592" filled="f" stroked="t" strokeweight="1.1338583pt" style="width:521.35pt;&#10;height:46.75pt;&#10;mso-wrap-style:square;">
                <v:stroke color="#CAD0D6"/>
                <v:textbox id="985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spacing w:before="9"/>
        <w:rPr>
          <w:sz w:val="13"/>
        </w:rPr>
      </w:pPr>
      <w:r>
        <mc:AlternateContent>
          <mc:Choice Requires="wps">
            <w:drawing>
              <wp:anchor distT="0" distB="0" distL="0" distR="0" simplePos="0" relativeHeight="1402" behindDoc="1" locked="0" layoutInCell="1" hidden="0" allowOverlap="1">
                <wp:simplePos x="0" y="0"/>
                <wp:positionH relativeFrom="page">
                  <wp:posOffset>614044</wp:posOffset>
                </wp:positionH>
                <wp:positionV relativeFrom="paragraph">
                  <wp:posOffset>144779</wp:posOffset>
                </wp:positionV>
                <wp:extent cx="6344920" cy="545465"/>
                <wp:effectExtent l="0" t="0" r="0" b="0"/>
                <wp:wrapTopAndBottom/>
                <wp:docPr id="593" name="文本框 59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4920" cy="545465"/>
                        </a:xfrm>
                        <a:prstGeom prst="rect"/>
                        <a:noFill/>
                        <a:ln w="6904" cmpd="sng" cap="flat">
                          <a:solidFill>
                            <a:srgbClr val="8F949D"/>
                          </a:solidFill>
                          <a:prstDash val="solid"/>
                          <a:miter/>
                        </a:ln>
                      </wps:spPr>
                      <wps:txbx id="594">
                        <w:txbxContent>
                          <w:p>
                            <w:pPr>
                              <w:spacing w:before="23" w:line="302" w:lineRule="auto"/>
                              <w:ind w:left="-1" w:right="1838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Convert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following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algorithm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into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program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find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its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time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complexity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using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method.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7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void function (int n)</w:t>
                            </w:r>
                          </w:p>
                          <w:p>
                            <w:pPr>
                              <w:spacing w:before="11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{</w:t>
                            </w:r>
                          </w:p>
                          <w:p>
                            <w:pPr>
                              <w:spacing w:before="43"/>
                              <w:ind w:left="31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i=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1;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595" o:spid="_x0000_s595" filled="f" stroked="t" strokeweight="0.54362833pt" style="position:absolute;&#10;margin-left:48.349995pt;&#10;margin-top:11.4pt;&#10;width:499.6pt;&#10;height:42.950005pt;&#10;z-index:1402;&#10;mso-position-horizontal:absolute;&#10;mso-position-horizontal-relative:page;&#10;mso-position-vertical:absolute;&#10;mso-wrap-distance-left:0.0pt;&#10;mso-wrap-distance-right:0.0pt;&#10;mso-wrap-style:square;">
                <v:stroke color="#8F949D"/>
                <v:textbox id="986" inset="0mm,0mm,0mm,0mm" o:insetmode="custom" style="layout-flow:horizontal;&#10;v-text-anchor:top;">
                  <w:txbxContent>
                    <w:p>
                      <w:pPr>
                        <w:spacing w:before="23" w:line="302" w:lineRule="auto"/>
                        <w:ind w:left="-1" w:right="1838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Convert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following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algorithm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into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program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find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its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time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complexity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using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counter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method.</w:t>
                      </w:r>
                      <w:r>
                        <w:rPr>
                          <w:rFonts w:ascii="Consolas" w:hAnsi="Consolas"/>
                          <w:color w:val="1C2025"/>
                          <w:spacing w:val="-7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void function (int n)</w:t>
                      </w:r>
                    </w:p>
                    <w:p>
                      <w:pPr>
                        <w:spacing w:before="11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{</w:t>
                      </w:r>
                    </w:p>
                    <w:p>
                      <w:pPr>
                        <w:spacing w:before="43"/>
                        <w:ind w:left="31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1C2025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i=</w:t>
                      </w:r>
                      <w:r>
                        <w:rPr>
                          <w:rFonts w:ascii="Consolas" w:hAnsi="Consolas"/>
                          <w:color w:val="1C2025"/>
                          <w:spacing w:val="3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403" behindDoc="1" locked="0" layoutInCell="1" hidden="0" allowOverlap="1">
                <wp:simplePos x="0" y="0"/>
                <wp:positionH relativeFrom="page">
                  <wp:posOffset>614044</wp:posOffset>
                </wp:positionH>
                <wp:positionV relativeFrom="paragraph">
                  <wp:posOffset>807720</wp:posOffset>
                </wp:positionV>
                <wp:extent cx="6344920" cy="138430"/>
                <wp:effectExtent l="0" t="0" r="0" b="0"/>
                <wp:wrapTopAndBottom/>
                <wp:docPr id="596" name="文本框 59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4920" cy="138430"/>
                        </a:xfrm>
                        <a:prstGeom prst="rect"/>
                        <a:noFill/>
                        <a:ln w="6904" cmpd="sng" cap="flat">
                          <a:solidFill>
                            <a:srgbClr val="8F949D"/>
                          </a:solidFill>
                          <a:prstDash val="solid"/>
                          <a:miter/>
                        </a:ln>
                      </wps:spPr>
                      <wps:txbx id="597">
                        <w:txbxContent>
                          <w:p>
                            <w:pPr>
                              <w:spacing w:before="23"/>
                              <w:ind w:left="31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=1;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598" o:spid="_x0000_s598" filled="f" stroked="t" strokeweight="0.54362833pt" style="position:absolute;&#10;margin-left:48.349995pt;&#10;margin-top:63.600002pt;&#10;width:499.6pt;&#10;height:10.9pt;&#10;z-index:1403;&#10;mso-position-horizontal:absolute;&#10;mso-position-horizontal-relative:page;&#10;mso-position-vertical:absolute;&#10;mso-wrap-distance-left:0.0pt;&#10;mso-wrap-distance-right:0.0pt;&#10;mso-wrap-style:square;">
                <v:stroke color="#8F949D"/>
                <v:textbox id="987" inset="0mm,0mm,0mm,0mm" o:insetmode="custom" style="layout-flow:horizontal;&#10;v-text-anchor:top;">
                  <w:txbxContent>
                    <w:p>
                      <w:pPr>
                        <w:spacing w:before="23"/>
                        <w:ind w:left="31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1C2025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s</w:t>
                      </w:r>
                      <w:r>
                        <w:rPr>
                          <w:rFonts w:ascii="Consolas" w:hAnsi="Consolas"/>
                          <w:color w:val="1C2025"/>
                          <w:spacing w:val="3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=1;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404" behindDoc="1" locked="0" layoutInCell="1" hidden="0" allowOverlap="1">
                <wp:simplePos x="0" y="0"/>
                <wp:positionH relativeFrom="page">
                  <wp:posOffset>614044</wp:posOffset>
                </wp:positionH>
                <wp:positionV relativeFrom="paragraph">
                  <wp:posOffset>1062989</wp:posOffset>
                </wp:positionV>
                <wp:extent cx="6344920" cy="1629410"/>
                <wp:effectExtent l="0" t="0" r="0" b="0"/>
                <wp:wrapTopAndBottom/>
                <wp:docPr id="599" name="文本框 59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4920" cy="1629410"/>
                        </a:xfrm>
                        <a:prstGeom prst="rect"/>
                        <a:noFill/>
                        <a:ln w="6904" cmpd="sng" cap="flat">
                          <a:solidFill>
                            <a:srgbClr val="8F949D"/>
                          </a:solidFill>
                          <a:prstDash val="solid"/>
                          <a:miter/>
                        </a:ln>
                      </wps:spPr>
                      <wps:txbx id="600">
                        <w:txbxContent>
                          <w:p>
                            <w:pPr>
                              <w:spacing w:before="23"/>
                              <w:ind w:left="31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while(s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n)</w:t>
                            </w:r>
                          </w:p>
                          <w:p>
                            <w:pPr>
                              <w:spacing w:before="54"/>
                              <w:ind w:left="31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{</w:t>
                            </w:r>
                          </w:p>
                          <w:p>
                            <w:pPr>
                              <w:spacing w:before="42"/>
                              <w:ind w:left="70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i++;</w:t>
                            </w:r>
                          </w:p>
                          <w:p>
                            <w:pPr>
                              <w:spacing w:before="54"/>
                              <w:ind w:left="70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+=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i;</w:t>
                            </w:r>
                          </w:p>
                          <w:p>
                            <w:pPr>
                              <w:spacing w:before="53"/>
                              <w:ind w:left="389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}</w:t>
                            </w:r>
                          </w:p>
                          <w:p>
                            <w:pPr>
                              <w:spacing w:before="43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}</w:t>
                            </w:r>
                          </w:p>
                          <w:p>
                            <w:pPr>
                              <w:spacing w:before="53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Note: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need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increment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declarations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scanf()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8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variable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printf()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statements.</w:t>
                            </w:r>
                          </w:p>
                          <w:p>
                            <w:pPr>
                              <w:pStyle w:val="15"/>
                              <w:rPr>
                                <w:rFonts w:ascii="Consolas" w:hAnsi="Consolas"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97"/>
                              <w:ind w:left="-1"/>
                              <w:rPr>
                                <w:rFonts w:ascii="Consolas" w:hAns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Input:</w:t>
                            </w:r>
                          </w:p>
                          <w:p>
                            <w:pPr>
                              <w:spacing w:before="42"/>
                              <w:ind w:left="77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positive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Integer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</w:t>
                            </w:r>
                          </w:p>
                          <w:p>
                            <w:pPr>
                              <w:spacing w:before="54"/>
                              <w:ind w:left="-1"/>
                              <w:rPr>
                                <w:rFonts w:ascii="Consolas" w:hAns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Output:</w:t>
                            </w:r>
                          </w:p>
                          <w:p>
                            <w:pPr>
                              <w:spacing w:before="53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value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variable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601" o:spid="_x0000_s601" filled="f" stroked="t" strokeweight="0.54362833pt" style="position:absolute;&#10;margin-left:48.349995pt;&#10;margin-top:83.7pt;&#10;width:499.6pt;&#10;height:128.3pt;&#10;z-index:1404;&#10;mso-position-horizontal:absolute;&#10;mso-position-horizontal-relative:page;&#10;mso-position-vertical:absolute;&#10;mso-wrap-distance-left:0.0pt;&#10;mso-wrap-distance-right:0.0pt;&#10;mso-wrap-style:square;">
                <v:stroke color="#8F949D"/>
                <v:textbox id="988" inset="0mm,0mm,0mm,0mm" o:insetmode="custom" style="layout-flow:horizontal;&#10;v-text-anchor:top;">
                  <w:txbxContent>
                    <w:p>
                      <w:pPr>
                        <w:spacing w:before="23"/>
                        <w:ind w:left="31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while(s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&lt;=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n)</w:t>
                      </w:r>
                    </w:p>
                    <w:p>
                      <w:pPr>
                        <w:spacing w:before="54"/>
                        <w:ind w:left="31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{</w:t>
                      </w:r>
                    </w:p>
                    <w:p>
                      <w:pPr>
                        <w:spacing w:before="42"/>
                        <w:ind w:left="70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i++;</w:t>
                      </w:r>
                    </w:p>
                    <w:p>
                      <w:pPr>
                        <w:spacing w:before="54"/>
                        <w:ind w:left="70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s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+=</w:t>
                      </w:r>
                      <w:r>
                        <w:rPr>
                          <w:rFonts w:ascii="Consolas" w:hAnsi="Consolas"/>
                          <w:color w:val="1C2025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i;</w:t>
                      </w:r>
                    </w:p>
                    <w:p>
                      <w:pPr>
                        <w:spacing w:before="53"/>
                        <w:ind w:left="389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}</w:t>
                      </w:r>
                    </w:p>
                    <w:p>
                      <w:pPr>
                        <w:spacing w:before="43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}</w:t>
                      </w:r>
                    </w:p>
                    <w:p>
                      <w:pPr>
                        <w:spacing w:before="53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Note: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No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need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of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counter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increment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declarations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scanf()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1C2025"/>
                          <w:spacing w:val="89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variable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printf()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statements.</w:t>
                      </w:r>
                    </w:p>
                    <w:p>
                      <w:pPr>
                        <w:pStyle w:val="15"/>
                        <w:rPr>
                          <w:rFonts w:ascii="Consolas" w:hAnsi="Consolas"/>
                          <w:sz w:val="14"/>
                        </w:rPr>
                      </w:pPr>
                    </w:p>
                    <w:p>
                      <w:pPr>
                        <w:spacing w:before="97"/>
                        <w:ind w:left="-1"/>
                        <w:rPr>
                          <w:rFonts w:ascii="Consolas" w:hAnsi="Consolas"/>
                          <w:b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Input:</w:t>
                      </w:r>
                    </w:p>
                    <w:p>
                      <w:pPr>
                        <w:spacing w:before="42"/>
                        <w:ind w:left="77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positive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Integer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</w:t>
                      </w:r>
                    </w:p>
                    <w:p>
                      <w:pPr>
                        <w:spacing w:before="54"/>
                        <w:ind w:left="-1"/>
                        <w:rPr>
                          <w:rFonts w:ascii="Consolas" w:hAnsi="Consolas"/>
                          <w:b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Output:</w:t>
                      </w:r>
                    </w:p>
                    <w:p>
                      <w:pPr>
                        <w:spacing w:before="53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value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of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counter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variable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11"/>
        <w:rPr>
          <w:sz w:val="7"/>
        </w:rPr>
      </w:pPr>
    </w:p>
    <w:p>
      <w:pPr>
        <w:pStyle w:val="15"/>
        <w:spacing w:before="11"/>
        <w:rPr>
          <w:sz w:val="7"/>
        </w:rPr>
      </w:pPr>
    </w:p>
    <w:p>
      <w:pPr>
        <w:pStyle w:val="15"/>
        <w:spacing w:before="8"/>
        <w:rPr>
          <w:sz w:val="28"/>
        </w:rPr>
      </w:pPr>
    </w:p>
    <w:p>
      <w:pPr>
        <w:pStyle w:val="2"/>
        <w:spacing w:before="10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15"/>
        <w:spacing w:before="8"/>
        <w:rPr>
          <w:b/>
          <w:sz w:val="7"/>
        </w:rPr>
      </w:pPr>
    </w:p>
    <w:tbl>
      <w:tblPr>
        <w:jc w:val="left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>
        <w:trPr>
          <w:trHeight w:val="365"/>
        </w:trPr>
        <w:tc>
          <w:tcPr>
            <w:tcW w:w="554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>
            <w:pPr>
              <w:pStyle w:val="17"/>
              <w:spacing w:before="75"/>
              <w:ind w:left="65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332"/>
        </w:trPr>
        <w:tc>
          <w:tcPr>
            <w:tcW w:w="554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608" w:type="dxa"/>
          </w:tcPr>
          <w:p>
            <w:pPr>
              <w:pStyle w:val="1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</w:tr>
    </w:tbl>
    <w:p>
      <w:pPr>
        <w:pStyle w:val="15"/>
        <w:spacing w:before="6"/>
        <w:rPr>
          <w:b/>
          <w:sz w:val="29"/>
        </w:rPr>
      </w:pPr>
    </w:p>
    <w:p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8"/>
        <w:rPr>
          <w:sz w:val="7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489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>
            <w:pPr>
              <w:pStyle w:val="17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524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function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966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2" w:line="250" w:lineRule="auto"/>
              <w:ind w:left="391" w:right="787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(s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&lt;=</w:t>
            </w:r>
            <w:r>
              <w:rPr>
                <w:color w:val="262B33"/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>
            <w:pPr>
              <w:pStyle w:val="17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 w:line="250" w:lineRule="auto"/>
              <w:ind w:left="837" w:right="7962" w:hanging="90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2" w:line="250" w:lineRule="auto"/>
              <w:ind w:left="837" w:right="7872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s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3"/>
              <w:ind w:left="48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 w:line="250" w:lineRule="auto"/>
              <w:ind w:left="481" w:right="7127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</w:p>
          <w:p>
            <w:pPr>
              <w:pStyle w:val="17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function(b);</w:t>
            </w:r>
          </w:p>
          <w:p>
            <w:pPr>
              <w:pStyle w:val="17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spacing w:before="13"/>
              <w:rPr>
                <w:rFonts w:ascii="Segoe UI" w:hAnsi="Segoe UI"/>
                <w:sz w:val="8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602" name="组合 602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603" name="组合 603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604" name=" 604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605" o:spid="_x0000_s605" coordorigin="10828,14090" coordsize="98,98" style="width:4.9pt;&#10;height:4.9pt;">
                      <v:shape type="#_x0000_t100" id=" 606" o:spid="_x0000_s606" style="position:absolute;&#10;left:10828;&#10;top:14090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spacing w:before="12"/>
        <w:rPr>
          <w:sz w:val="24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64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64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64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07" name="图片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8" name="图片 608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09" name="图片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0" name="图片 610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11" name="图片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2" name="图片 612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613" name="图片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14" name="图片 614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1406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615" name="图片 6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16" name="图片 616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405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187960</wp:posOffset>
                </wp:positionV>
                <wp:extent cx="338455" cy="131444"/>
                <wp:effectExtent l="0" t="0" r="0" b="0"/>
                <wp:wrapTopAndBottom/>
                <wp:docPr id="617" name="组合 61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18" name="组合 618"/>
                      <wpg:cNvGrpSpPr/>
                      <wpg:grpSpPr>
                        <a:xfrm rot="0">
                          <a:off x="0" y="0"/>
                          <a:ext cx="338455" cy="131444"/>
                          <a:chOff x="0" y="0"/>
                          <a:chExt cx="338455" cy="1314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19" name="曲线 619"/>
                        <wps:cNvSpPr/>
                        <wps:spPr>
                          <a:xfrm rot="0">
                            <a:off x="3175" y="3174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393" y="2104"/>
                                </a:lnTo>
                                <a:lnTo>
                                  <a:pt x="21475" y="2547"/>
                                </a:lnTo>
                                <a:lnTo>
                                  <a:pt x="21558" y="3101"/>
                                </a:lnTo>
                                <a:lnTo>
                                  <a:pt x="21600" y="3655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027" y="21599"/>
                                </a:lnTo>
                                <a:lnTo>
                                  <a:pt x="1572" y="21599"/>
                                </a:lnTo>
                                <a:lnTo>
                                  <a:pt x="1365" y="21599"/>
                                </a:lnTo>
                                <a:lnTo>
                                  <a:pt x="1158" y="21489"/>
                                </a:lnTo>
                                <a:lnTo>
                                  <a:pt x="951" y="21378"/>
                                </a:lnTo>
                                <a:lnTo>
                                  <a:pt x="786" y="21156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20" name="文本框 620"/>
                        <wps:cNvSpPr/>
                        <wps:spPr>
                          <a:xfrm rot="0">
                            <a:off x="0" y="0"/>
                            <a:ext cx="338455" cy="1314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21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22" o:spid="_x0000_s622" coordorigin="960,994" coordsize="533,206" style="position:absolute;&#10;margin-left:48.05pt;&#10;margin-top:14.800001pt;&#10;width:26.65pt;&#10;height:10.349999pt;&#10;z-index:1405;&#10;mso-position-horizontal:absolute;&#10;mso-position-horizontal-relative:page;&#10;mso-position-vertical:absolute;&#10;mso-wrap-distance-left:0.0pt;&#10;mso-wrap-distance-right:0.0pt;">
                <v:shape type="#_x0000_t0" id="曲线 623" o:spid="_x0000_s623" coordsize="522,196" path="m,157l,38l,33l0,28l3,23l4,19l7,14l11,11l14,7l18,5l22,3l27,1l33,l37,l483,l488,l494,1l498,3l502,5l506,7l510,11l513,14l517,19l518,23l521,28l521,33l521,38l521,157l521,162l521,167l518,172l517,177l483,195l37,195l33,195l27,194l22,193l18,191l3,172l0,167l,162l,157l,157xe" style="position:absolute;&#10;left:966;&#10;top:999;&#10;width:522;&#10;height:195;" filled="f" stroked="t" strokeweight="0.54362833pt">
                  <v:stroke color="#000000"/>
                </v:shape>
                <v:shape type="#_x0000_t202" id="文本框 624" o:spid="_x0000_s624" style="position:absolute;&#10;left:960;&#10;top:994;&#10;width:533;&#10;height:206;&#10;mso-wrap-style:square;" filled="f" stroked="f" strokeweight="1.0pt">
                  <v:textbox id="994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rPr>
          <w:sz w:val="19"/>
        </w:rPr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spacing w:before="98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spacing w:before="10"/>
        <w:rPr>
          <w:sz w:val="13"/>
        </w:rPr>
      </w:pPr>
    </w:p>
    <w:p>
      <w:pPr>
        <w:pStyle w:val="15"/>
        <w:ind w:left="428"/>
      </w:pPr>
      <w:r>
        <mc:AlternateContent>
          <mc:Choice Requires="wps">
            <w:drawing>
              <wp:anchor distT="0" distB="0" distL="0" distR="0" simplePos="0" relativeHeight="1407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195580</wp:posOffset>
                </wp:positionV>
                <wp:extent cx="6414135" cy="248920"/>
                <wp:effectExtent l="0" t="0" r="0" b="0"/>
                <wp:wrapTopAndBottom/>
                <wp:docPr id="625" name="组合 62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26" name="组合 626"/>
                      <wpg:cNvGrpSpPr/>
                      <wpg:grpSpPr>
                        <a:xfrm rot="0">
                          <a:off x="0" y="0"/>
                          <a:ext cx="6414135" cy="248920"/>
                          <a:chOff x="0" y="0"/>
                          <a:chExt cx="6414135" cy="2489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27" name="曲线 627"/>
                        <wps:cNvSpPr/>
                        <wps:spPr>
                          <a:xfrm rot="0">
                            <a:off x="0" y="0"/>
                            <a:ext cx="6414135" cy="24892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500"/>
                                </a:moveTo>
                                <a:lnTo>
                                  <a:pt x="0" y="2099"/>
                                </a:lnTo>
                                <a:lnTo>
                                  <a:pt x="0" y="1823"/>
                                </a:lnTo>
                                <a:lnTo>
                                  <a:pt x="2" y="1546"/>
                                </a:lnTo>
                                <a:lnTo>
                                  <a:pt x="6" y="1270"/>
                                </a:lnTo>
                                <a:lnTo>
                                  <a:pt x="10" y="994"/>
                                </a:lnTo>
                                <a:lnTo>
                                  <a:pt x="17" y="773"/>
                                </a:lnTo>
                                <a:lnTo>
                                  <a:pt x="25" y="607"/>
                                </a:lnTo>
                                <a:lnTo>
                                  <a:pt x="32" y="386"/>
                                </a:lnTo>
                                <a:lnTo>
                                  <a:pt x="40" y="220"/>
                                </a:lnTo>
                                <a:lnTo>
                                  <a:pt x="51" y="110"/>
                                </a:lnTo>
                                <a:lnTo>
                                  <a:pt x="62" y="55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5"/>
                                </a:lnTo>
                                <a:lnTo>
                                  <a:pt x="21548" y="110"/>
                                </a:lnTo>
                                <a:lnTo>
                                  <a:pt x="21559" y="220"/>
                                </a:lnTo>
                                <a:lnTo>
                                  <a:pt x="21567" y="386"/>
                                </a:lnTo>
                                <a:lnTo>
                                  <a:pt x="21574" y="607"/>
                                </a:lnTo>
                                <a:lnTo>
                                  <a:pt x="21582" y="773"/>
                                </a:lnTo>
                                <a:lnTo>
                                  <a:pt x="21589" y="994"/>
                                </a:lnTo>
                                <a:lnTo>
                                  <a:pt x="21593" y="1270"/>
                                </a:lnTo>
                                <a:lnTo>
                                  <a:pt x="21597" y="1546"/>
                                </a:lnTo>
                                <a:lnTo>
                                  <a:pt x="21600" y="1823"/>
                                </a:lnTo>
                                <a:lnTo>
                                  <a:pt x="21600" y="2099"/>
                                </a:lnTo>
                                <a:lnTo>
                                  <a:pt x="21600" y="19500"/>
                                </a:lnTo>
                                <a:lnTo>
                                  <a:pt x="21516" y="21600"/>
                                </a:lnTo>
                                <a:lnTo>
                                  <a:pt x="83" y="21600"/>
                                </a:lnTo>
                                <a:lnTo>
                                  <a:pt x="0" y="19776"/>
                                </a:lnTo>
                                <a:lnTo>
                                  <a:pt x="0" y="19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628" name="文本框 628"/>
                        <wps:cNvSpPr/>
                        <wps:spPr>
                          <a:xfrm rot="0">
                            <a:off x="9525" y="7619"/>
                            <a:ext cx="6395085" cy="23367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629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630" o:spid="_x0000_s630" coordorigin="912,1757" coordsize="10101,392" style="position:absolute;&#10;margin-left:45.6pt;&#10;margin-top:15.4pt;&#10;width:505.05002pt;&#10;height:19.6pt;&#10;z-index:1407;&#10;mso-position-horizontal:absolute;&#10;mso-position-horizontal-relative:page;&#10;mso-position-vertical:absolute;&#10;mso-wrap-distance-left:0.0pt;&#10;mso-wrap-distance-right:0.0pt;">
                <v:shape type="#_x0000_t0" id="曲线 631" o:spid="_x0000_s631" coordsize="10101,392" path="m,353l,38l,33l1,28l3,23l5,18l7,14l11,11l14,7l18,4l24,2l28,1l33,l39,l10062,l10068,l10072,1l10076,2l10082,4l10086,7l10089,11l10093,14l10096,18l10097,23l10100,28l10101,33l10101,38l10101,353l10062,392l39,392l,358l,353l,353xe" style="position:absolute;&#10;left:912;&#10;top:1757;&#10;width:10101;&#10;height:392;" filled="f" stroked="t" strokeweight="0.54362833pt">
                  <v:stroke color="#8F949D"/>
                </v:shape>
                <v:shape type="#_x0000_t202" id="文本框 632" o:spid="_x0000_s632" style="position:absolute;&#10;left:927;&#10;top:1769;&#10;width:10071;&#10;height:367;&#10;mso-wrap-style:square;" filled="f" stroked="f" strokeweight="1.0pt">
                  <v:textbox id="995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"http://118.185.187.137/moodle/mod/quiz/view.php?id=1341&amp;forceview=1"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BASIC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PROGRAMMING-PRACTICE</w:t>
      </w:r>
      <w:r>
        <w:rPr>
          <w:color w:val="0E6BBE"/>
        </w:rPr>
        <w:fldChar w:fldCharType="end"/>
      </w:r>
    </w:p>
    <w:p>
      <w:pPr>
        <w:pStyle w:val="15"/>
        <w:spacing w:before="58"/>
        <w:ind w:left="6228"/>
      </w:pPr>
      <w:r>
        <w:rPr>
          <w:color w:val="0E6BBE"/>
        </w:rPr>
        <w:fldChar w:fldCharType="begin"/>
      </w:r>
      <w:r>
        <w:instrText>HYPERLINK "http://118.185.187.137/moodle/mod/quiz/view.php?id=1343&amp;forceview=1"</w:instrText>
      </w:r>
      <w:r>
        <w:rPr>
          <w:color w:val="0E6BBE"/>
        </w:rPr>
        <w:fldChar w:fldCharType="separate"/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2: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>
      <w:pPr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1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"http://118.185.187.137/moodle/course/view.php?id=158&amp;section-2"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Algorit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"http://118.185.187.137/moodle/mod/quiz/view.php?id=1343"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Problem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2: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using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Counter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me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408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645" name="曲线 64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646" o:spid="_x0000_s646" fillcolor="#DEE2E6" stroked="f" strokeweight="1.0pt" coordsize="10438,11" path="m10438,l1620,l,l,11l1620,11l10438,11l10438,l10438,xe" style="position:absolute;&#10;margin-left:37.2pt;&#10;margin-top:19.75pt;&#10;width:521.9pt;&#10;height:0.55000037pt;&#10;z-index:1408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647" name="组合 64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48" name="组合 648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49" name="曲线 649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650" o:spid="_x0000_s650" coordorigin="743,2350" coordsize="10438,11" style="width:521.9pt;&#10;height:0.55pt;">
                <v:shape type="#_x0000_t0" id="曲线 651" o:spid="_x0000_s651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09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652" name="曲线 65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653" o:spid="_x0000_s653" fillcolor="#DEE2E6" stroked="f" strokeweight="1.0pt" coordsize="10438,11" path="m10438,l1620,l,l,10l1620,10l10438,10l10438,l10438,xe" style="position:absolute;&#10;margin-left:37.2pt;&#10;margin-top:13.15pt;&#10;width:521.9pt;&#10;height:0.55000037pt;&#10;z-index:1409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654" name="组合 65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55" name="组合 655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56" name="曲线 656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657" o:spid="_x0000_s657" coordorigin="743,2882" coordsize="10438,11" style="width:521.9pt;&#10;height:0.55pt;">
                <v:shape type="#_x0000_t0" id="曲线 658" o:spid="_x0000_s658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98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10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659" name="曲线 65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660" o:spid="_x0000_s660" fillcolor="#DEE2E6" stroked="f" strokeweight="1.0pt" coordsize="10438,11" path="m10438,l1620,l,l,10l1620,10l10438,10l10438,l10438,xe" style="position:absolute;&#10;margin-left:37.2pt;&#10;margin-top:12.6pt;&#10;width:521.9pt;&#10;height:0.55000037pt;&#10;z-index:1410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4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56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661" name="组合 66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662" name="组合 662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663" name="曲线 663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664" o:spid="_x0000_s664" coordorigin="743,3414" coordsize="10438,11" style="width:521.9pt;&#10;height:0.55pt;">
                <v:shape type="#_x0000_t0" id="曲线 665" o:spid="_x0000_s665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jc w:val="center"/>
        <w:rPr>
          <w:sz w:val="16"/>
        </w:rPr>
        <w:sectPr>
          <w:headerReference w:type="default" r:id="rId89"/>
          <w:footerReference w:type="default" r:id="rId90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678" name="文本框 67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679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680" o:spid="_x0000_s680" filled="f" stroked="t" strokeweight="1.1338583pt" style="width:521.35pt;&#10;height:46.75pt;&#10;mso-wrap-style:square;">
                <v:stroke color="#CAD0D6"/>
                <v:textbox id="1000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spacing w:before="9"/>
        <w:rPr>
          <w:sz w:val="13"/>
        </w:rPr>
      </w:pPr>
      <w:r>
        <mc:AlternateContent>
          <mc:Choice Requires="wps">
            <w:drawing>
              <wp:anchor distT="0" distB="0" distL="0" distR="0" simplePos="0" relativeHeight="1411" behindDoc="1" locked="0" layoutInCell="1" hidden="0" allowOverlap="1">
                <wp:simplePos x="0" y="0"/>
                <wp:positionH relativeFrom="page">
                  <wp:posOffset>614044</wp:posOffset>
                </wp:positionH>
                <wp:positionV relativeFrom="paragraph">
                  <wp:posOffset>144779</wp:posOffset>
                </wp:positionV>
                <wp:extent cx="6344920" cy="3514090"/>
                <wp:effectExtent l="0" t="0" r="0" b="0"/>
                <wp:wrapTopAndBottom/>
                <wp:docPr id="681" name="文本框 68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4920" cy="3514090"/>
                        </a:xfrm>
                        <a:prstGeom prst="rect"/>
                        <a:noFill/>
                        <a:ln w="6904" cmpd="sng" cap="flat">
                          <a:solidFill>
                            <a:srgbClr val="8F949D"/>
                          </a:solidFill>
                          <a:prstDash val="solid"/>
                          <a:miter/>
                        </a:ln>
                      </wps:spPr>
                      <wps:txbx id="682">
                        <w:txbxContent>
                          <w:p>
                            <w:pPr>
                              <w:spacing w:before="23" w:line="302" w:lineRule="auto"/>
                              <w:ind w:left="-1" w:right="1838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Convert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following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algorithm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into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program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find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its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time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complexity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using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method.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7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void func(int n)</w:t>
                            </w:r>
                          </w:p>
                          <w:p>
                            <w:pPr>
                              <w:spacing w:before="11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{</w:t>
                            </w:r>
                          </w:p>
                          <w:p>
                            <w:pPr>
                              <w:spacing w:before="43"/>
                              <w:ind w:left="31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if(n==1)</w:t>
                            </w:r>
                          </w:p>
                          <w:p>
                            <w:pPr>
                              <w:spacing w:before="53"/>
                              <w:ind w:left="31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{</w:t>
                            </w:r>
                          </w:p>
                          <w:p>
                            <w:pPr>
                              <w:spacing w:before="43"/>
                              <w:ind w:left="467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printf("*");</w:t>
                            </w:r>
                          </w:p>
                          <w:p>
                            <w:pPr>
                              <w:spacing w:before="53"/>
                              <w:ind w:left="31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}</w:t>
                            </w:r>
                          </w:p>
                          <w:p>
                            <w:pPr>
                              <w:spacing w:before="43"/>
                              <w:ind w:left="31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else</w:t>
                            </w:r>
                          </w:p>
                          <w:p>
                            <w:pPr>
                              <w:spacing w:before="53"/>
                              <w:ind w:left="31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{</w:t>
                            </w:r>
                          </w:p>
                          <w:p>
                            <w:pPr>
                              <w:spacing w:before="54"/>
                              <w:ind w:left="389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for(int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i=1;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i&lt;=n;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i++)</w:t>
                            </w:r>
                          </w:p>
                          <w:p>
                            <w:pPr>
                              <w:spacing w:before="43"/>
                              <w:ind w:left="389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{</w:t>
                            </w:r>
                          </w:p>
                          <w:p>
                            <w:pPr>
                              <w:spacing w:before="53"/>
                              <w:ind w:left="545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for(int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j=1;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j&lt;=n;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j++)</w:t>
                            </w:r>
                          </w:p>
                          <w:p>
                            <w:pPr>
                              <w:spacing w:before="43"/>
                              <w:ind w:left="545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{</w:t>
                            </w:r>
                          </w:p>
                          <w:p>
                            <w:pPr>
                              <w:spacing w:before="53"/>
                              <w:ind w:left="779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printf("*");</w:t>
                            </w:r>
                          </w:p>
                          <w:p>
                            <w:pPr>
                              <w:spacing w:before="43" w:line="319" w:lineRule="auto"/>
                              <w:ind w:left="779" w:right="8258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printf("*");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7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break;</w:t>
                            </w:r>
                          </w:p>
                          <w:p>
                            <w:pPr>
                              <w:spacing w:line="163" w:lineRule="exact"/>
                              <w:ind w:left="545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}</w:t>
                            </w:r>
                          </w:p>
                          <w:p>
                            <w:pPr>
                              <w:spacing w:before="43"/>
                              <w:ind w:left="389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}</w:t>
                            </w:r>
                          </w:p>
                          <w:p>
                            <w:pPr>
                              <w:spacing w:before="53"/>
                              <w:ind w:left="233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}</w:t>
                            </w:r>
                          </w:p>
                          <w:p>
                            <w:pPr>
                              <w:spacing w:before="43"/>
                              <w:ind w:left="77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}</w:t>
                            </w:r>
                          </w:p>
                          <w:p>
                            <w:pPr>
                              <w:pStyle w:val="15"/>
                              <w:rPr>
                                <w:rFonts w:ascii="Consolas" w:hAnsi="Consolas"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96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Note: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need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increment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declarations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scanf()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8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variable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printf()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statements.</w:t>
                            </w:r>
                          </w:p>
                          <w:p>
                            <w:pPr>
                              <w:spacing w:before="53"/>
                              <w:ind w:left="-1"/>
                              <w:rPr>
                                <w:rFonts w:ascii="Consolas" w:hAns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Input:</w:t>
                            </w:r>
                          </w:p>
                          <w:p>
                            <w:pPr>
                              <w:spacing w:before="43"/>
                              <w:ind w:left="77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positive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Integer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</w:t>
                            </w:r>
                          </w:p>
                          <w:p>
                            <w:pPr>
                              <w:spacing w:before="54"/>
                              <w:ind w:left="-1"/>
                              <w:rPr>
                                <w:rFonts w:ascii="Consolas" w:hAns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Output:</w:t>
                            </w:r>
                          </w:p>
                          <w:p>
                            <w:pPr>
                              <w:spacing w:before="53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value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variable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683" o:spid="_x0000_s683" filled="f" stroked="t" strokeweight="0.54362833pt" style="position:absolute;&#10;margin-left:48.349995pt;&#10;margin-top:11.4pt;&#10;width:499.6pt;&#10;height:276.7pt;&#10;z-index:1411;&#10;mso-position-horizontal:absolute;&#10;mso-position-horizontal-relative:page;&#10;mso-position-vertical:absolute;&#10;mso-wrap-distance-left:0.0pt;&#10;mso-wrap-distance-right:0.0pt;&#10;mso-wrap-style:square;">
                <v:stroke color="#8F949D"/>
                <v:textbox id="1001" inset="0mm,0mm,0mm,0mm" o:insetmode="custom" style="layout-flow:horizontal;&#10;v-text-anchor:top;">
                  <w:txbxContent>
                    <w:p>
                      <w:pPr>
                        <w:spacing w:before="23" w:line="302" w:lineRule="auto"/>
                        <w:ind w:left="-1" w:right="1838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Convert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following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algorithm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into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program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find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its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time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complexity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using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counter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method.</w:t>
                      </w:r>
                      <w:r>
                        <w:rPr>
                          <w:rFonts w:ascii="Consolas" w:hAnsi="Consolas"/>
                          <w:color w:val="1C2025"/>
                          <w:spacing w:val="-7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void func(int n)</w:t>
                      </w:r>
                    </w:p>
                    <w:p>
                      <w:pPr>
                        <w:spacing w:before="11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{</w:t>
                      </w:r>
                    </w:p>
                    <w:p>
                      <w:pPr>
                        <w:spacing w:before="43"/>
                        <w:ind w:left="31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if(n==1)</w:t>
                      </w:r>
                    </w:p>
                    <w:p>
                      <w:pPr>
                        <w:spacing w:before="53"/>
                        <w:ind w:left="31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{</w:t>
                      </w:r>
                    </w:p>
                    <w:p>
                      <w:pPr>
                        <w:spacing w:before="43"/>
                        <w:ind w:left="467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printf("*");</w:t>
                      </w:r>
                    </w:p>
                    <w:p>
                      <w:pPr>
                        <w:spacing w:before="53"/>
                        <w:ind w:left="31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}</w:t>
                      </w:r>
                    </w:p>
                    <w:p>
                      <w:pPr>
                        <w:spacing w:before="43"/>
                        <w:ind w:left="31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else</w:t>
                      </w:r>
                    </w:p>
                    <w:p>
                      <w:pPr>
                        <w:spacing w:before="53"/>
                        <w:ind w:left="31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{</w:t>
                      </w:r>
                    </w:p>
                    <w:p>
                      <w:pPr>
                        <w:spacing w:before="54"/>
                        <w:ind w:left="389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for(int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i=1;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i&lt;=n;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i++)</w:t>
                      </w:r>
                    </w:p>
                    <w:p>
                      <w:pPr>
                        <w:spacing w:before="43"/>
                        <w:ind w:left="389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{</w:t>
                      </w:r>
                    </w:p>
                    <w:p>
                      <w:pPr>
                        <w:spacing w:before="53"/>
                        <w:ind w:left="545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for(int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j=1;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j&lt;=n;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j++)</w:t>
                      </w:r>
                    </w:p>
                    <w:p>
                      <w:pPr>
                        <w:spacing w:before="43"/>
                        <w:ind w:left="545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{</w:t>
                      </w:r>
                    </w:p>
                    <w:p>
                      <w:pPr>
                        <w:spacing w:before="53"/>
                        <w:ind w:left="779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printf("*");</w:t>
                      </w:r>
                    </w:p>
                    <w:p>
                      <w:pPr>
                        <w:spacing w:before="43" w:line="319" w:lineRule="auto"/>
                        <w:ind w:left="779" w:right="8258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printf("*");</w:t>
                      </w:r>
                      <w:r>
                        <w:rPr>
                          <w:rFonts w:ascii="Consolas" w:hAnsi="Consolas"/>
                          <w:color w:val="1C2025"/>
                          <w:spacing w:val="-7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break;</w:t>
                      </w:r>
                    </w:p>
                    <w:p>
                      <w:pPr>
                        <w:spacing w:line="163" w:lineRule="exact"/>
                        <w:ind w:left="545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}</w:t>
                      </w:r>
                    </w:p>
                    <w:p>
                      <w:pPr>
                        <w:spacing w:before="43"/>
                        <w:ind w:left="389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}</w:t>
                      </w:r>
                    </w:p>
                    <w:p>
                      <w:pPr>
                        <w:spacing w:before="53"/>
                        <w:ind w:left="233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}</w:t>
                      </w:r>
                    </w:p>
                    <w:p>
                      <w:pPr>
                        <w:spacing w:before="43"/>
                        <w:ind w:left="77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}</w:t>
                      </w:r>
                    </w:p>
                    <w:p>
                      <w:pPr>
                        <w:pStyle w:val="15"/>
                        <w:rPr>
                          <w:rFonts w:ascii="Consolas" w:hAnsi="Consolas"/>
                          <w:sz w:val="14"/>
                        </w:rPr>
                      </w:pPr>
                    </w:p>
                    <w:p>
                      <w:pPr>
                        <w:spacing w:before="96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Note: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No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need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of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counter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increment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declarations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scanf()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1C2025"/>
                          <w:spacing w:val="89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variable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printf()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statements.</w:t>
                      </w:r>
                    </w:p>
                    <w:p>
                      <w:pPr>
                        <w:spacing w:before="53"/>
                        <w:ind w:left="-1"/>
                        <w:rPr>
                          <w:rFonts w:ascii="Consolas" w:hAnsi="Consolas"/>
                          <w:b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Input:</w:t>
                      </w:r>
                    </w:p>
                    <w:p>
                      <w:pPr>
                        <w:spacing w:before="43"/>
                        <w:ind w:left="77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positive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Integer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</w:t>
                      </w:r>
                    </w:p>
                    <w:p>
                      <w:pPr>
                        <w:spacing w:before="54"/>
                        <w:ind w:left="-1"/>
                        <w:rPr>
                          <w:rFonts w:ascii="Consolas" w:hAnsi="Consolas"/>
                          <w:b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Output:</w:t>
                      </w:r>
                    </w:p>
                    <w:p>
                      <w:pPr>
                        <w:spacing w:before="53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value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of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counter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variable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spacing w:before="5"/>
        <w:rPr>
          <w:sz w:val="18"/>
        </w:rPr>
      </w:pPr>
    </w:p>
    <w:p>
      <w:pPr>
        <w:spacing w:before="10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8" w:after="1"/>
        <w:rPr>
          <w:sz w:val="7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570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146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146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1461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</w:tr>
      <w:tr>
        <w:trPr>
          <w:trHeight w:val="334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spacing w:before="6" w:after="1"/>
              <w:rPr>
                <w:rFonts w:ascii="Segoe UI" w:hAnsi="Segoe UI"/>
                <w:sz w:val="15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684" name="组合 684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685" name="组合 685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686" name=" 686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687" o:spid="_x0000_s687" coordorigin="10828,15170" coordsize="98,98" style="width:4.9pt;&#10;height:4.9pt;">
                      <v:shape type="#_x0000_t100" id=" 688" o:spid="_x0000_s688" style="position:absolute;&#10;left:10828;&#10;top:15170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spacing w:line="119" w:lineRule="exact"/>
        <w:rPr>
          <w:sz w:val="11"/>
        </w:rPr>
        <w:sectPr>
          <w:headerReference w:type="default" r:id="rId91"/>
          <w:footerReference w:type="default" r:id="rId92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rPr>
          <w:sz w:val="22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46"/>
        <w:gridCol w:w="403"/>
      </w:tblGrid>
      <w:tr>
        <w:trPr>
          <w:trHeight w:val="376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46" w:type="dxa"/>
          </w:tcPr>
          <w:p>
            <w:pPr>
              <w:pStyle w:val="17"/>
              <w:spacing w:before="75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3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689" name="图片 6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0" name="图片 690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46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3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0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691" name="图片 6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2" name="图片 692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693" name="图片 6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4" name="图片 694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1000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46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5002</w:t>
            </w:r>
          </w:p>
        </w:tc>
        <w:tc>
          <w:tcPr>
            <w:tcW w:w="403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0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695" name="图片 6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6" name="图片 696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76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697" name="图片 6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98" name="图片 698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143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46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717</w:t>
            </w:r>
          </w:p>
        </w:tc>
        <w:tc>
          <w:tcPr>
            <w:tcW w:w="403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0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699" name="图片 6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0" name="图片 700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164"/>
        <w:ind w:left="422"/>
      </w:pPr>
      <w:r>
        <w:rPr>
          <w:lang w:val="en-IN" w:eastAsia="en-IN"/>
        </w:rPr>
        <w:drawing>
          <wp:anchor distT="0" distB="0" distL="0" distR="0" simplePos="0" relativeHeight="1414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137576</wp:posOffset>
            </wp:positionV>
            <wp:extent cx="98424" cy="76199"/>
            <wp:effectExtent l="0" t="0" r="0" b="0"/>
            <wp:wrapNone/>
            <wp:docPr id="701" name="图片 7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2" name="图片 702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412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187960</wp:posOffset>
                </wp:positionV>
                <wp:extent cx="338455" cy="131444"/>
                <wp:effectExtent l="0" t="0" r="0" b="0"/>
                <wp:wrapTopAndBottom/>
                <wp:docPr id="703" name="组合 70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04" name="组合 704"/>
                      <wpg:cNvGrpSpPr/>
                      <wpg:grpSpPr>
                        <a:xfrm rot="0">
                          <a:off x="0" y="0"/>
                          <a:ext cx="338455" cy="131444"/>
                          <a:chOff x="0" y="0"/>
                          <a:chExt cx="338455" cy="1314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05" name="曲线 705"/>
                        <wps:cNvSpPr/>
                        <wps:spPr>
                          <a:xfrm rot="0">
                            <a:off x="3175" y="3174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027" y="21599"/>
                                </a:lnTo>
                                <a:lnTo>
                                  <a:pt x="1572" y="21599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06" name="文本框 706"/>
                        <wps:cNvSpPr/>
                        <wps:spPr>
                          <a:xfrm rot="0">
                            <a:off x="0" y="0"/>
                            <a:ext cx="338455" cy="1314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707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08" o:spid="_x0000_s708" coordorigin="960,3016" coordsize="533,206" style="position:absolute;&#10;margin-left:48.05pt;&#10;margin-top:14.800007pt;&#10;width:26.65pt;&#10;height:10.349999pt;&#10;z-index:1412;&#10;mso-position-horizontal:absolute;&#10;mso-position-horizontal-relative:page;&#10;mso-position-vertical:absolute;&#10;mso-wrap-distance-left:0.0pt;&#10;mso-wrap-distance-right:0.0pt;">
                <v:shape type="#_x0000_t0" id="曲线 709" o:spid="_x0000_s709" coordsize="522,196" path="m,157l,38l,33l0,28l3,23l4,19l7,14l11,11l14,7l18,5l22,3l27,1l33,l37,l483,l488,l494,1l498,3l502,5l506,7l510,11l513,14l521,38l521,157l521,162l521,167l518,172l517,177l483,195l37,195l3,172l0,167l,162l,157l,157xe" style="position:absolute;&#10;left:966;&#10;top:3021;&#10;width:522;&#10;height:195;" filled="f" stroked="t" strokeweight="0.54362833pt">
                  <v:stroke color="#000000"/>
                </v:shape>
                <v:shape type="#_x0000_t202" id="文本框 710" o:spid="_x0000_s710" style="position:absolute;&#10;left:960;&#10;top:3016;&#10;width:533;&#10;height:206;&#10;mso-wrap-style:square;" filled="f" stroked="f" strokeweight="1.0pt">
                  <v:textbox id="1013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spacing w:before="10"/>
        <w:rPr>
          <w:sz w:val="13"/>
        </w:rPr>
      </w:pPr>
    </w:p>
    <w:p>
      <w:pPr>
        <w:pStyle w:val="15"/>
        <w:ind w:left="428"/>
      </w:pPr>
      <w:r>
        <mc:AlternateContent>
          <mc:Choice Requires="wps">
            <w:drawing>
              <wp:anchor distT="0" distB="0" distL="0" distR="0" simplePos="0" relativeHeight="1413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202565</wp:posOffset>
                </wp:positionV>
                <wp:extent cx="6414135" cy="241935"/>
                <wp:effectExtent l="0" t="0" r="0" b="0"/>
                <wp:wrapTopAndBottom/>
                <wp:docPr id="711" name="组合 71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12" name="组合 712"/>
                      <wpg:cNvGrpSpPr/>
                      <wpg:grpSpPr>
                        <a:xfrm rot="0">
                          <a:off x="0" y="0"/>
                          <a:ext cx="6414135" cy="241935"/>
                          <a:chOff x="0" y="0"/>
                          <a:chExt cx="6414135" cy="2419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13" name="曲线 713"/>
                        <wps:cNvSpPr/>
                        <wps:spPr>
                          <a:xfrm rot="0">
                            <a:off x="0" y="0"/>
                            <a:ext cx="6414135" cy="24193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445"/>
                                </a:moveTo>
                                <a:lnTo>
                                  <a:pt x="0" y="2154"/>
                                </a:lnTo>
                                <a:lnTo>
                                  <a:pt x="0" y="1870"/>
                                </a:lnTo>
                                <a:lnTo>
                                  <a:pt x="2" y="1644"/>
                                </a:lnTo>
                                <a:lnTo>
                                  <a:pt x="6" y="1360"/>
                                </a:lnTo>
                                <a:lnTo>
                                  <a:pt x="10" y="1077"/>
                                </a:lnTo>
                                <a:lnTo>
                                  <a:pt x="17" y="850"/>
                                </a:lnTo>
                                <a:lnTo>
                                  <a:pt x="25" y="680"/>
                                </a:lnTo>
                                <a:lnTo>
                                  <a:pt x="32" y="453"/>
                                </a:lnTo>
                                <a:lnTo>
                                  <a:pt x="40" y="283"/>
                                </a:lnTo>
                                <a:lnTo>
                                  <a:pt x="51" y="170"/>
                                </a:lnTo>
                                <a:lnTo>
                                  <a:pt x="62" y="56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6"/>
                                </a:lnTo>
                                <a:lnTo>
                                  <a:pt x="21548" y="170"/>
                                </a:lnTo>
                                <a:lnTo>
                                  <a:pt x="21559" y="283"/>
                                </a:lnTo>
                                <a:lnTo>
                                  <a:pt x="21567" y="453"/>
                                </a:lnTo>
                                <a:lnTo>
                                  <a:pt x="21574" y="680"/>
                                </a:lnTo>
                                <a:lnTo>
                                  <a:pt x="21582" y="850"/>
                                </a:lnTo>
                                <a:lnTo>
                                  <a:pt x="21589" y="1077"/>
                                </a:lnTo>
                                <a:lnTo>
                                  <a:pt x="21593" y="1360"/>
                                </a:lnTo>
                                <a:lnTo>
                                  <a:pt x="21597" y="1644"/>
                                </a:lnTo>
                                <a:lnTo>
                                  <a:pt x="21600" y="1870"/>
                                </a:lnTo>
                                <a:lnTo>
                                  <a:pt x="21600" y="2154"/>
                                </a:lnTo>
                                <a:lnTo>
                                  <a:pt x="21600" y="19445"/>
                                </a:lnTo>
                                <a:lnTo>
                                  <a:pt x="21548" y="21429"/>
                                </a:lnTo>
                                <a:lnTo>
                                  <a:pt x="21537" y="21543"/>
                                </a:lnTo>
                                <a:lnTo>
                                  <a:pt x="21529" y="21600"/>
                                </a:lnTo>
                                <a:lnTo>
                                  <a:pt x="21516" y="21600"/>
                                </a:lnTo>
                                <a:lnTo>
                                  <a:pt x="83" y="21600"/>
                                </a:lnTo>
                                <a:lnTo>
                                  <a:pt x="70" y="21600"/>
                                </a:lnTo>
                                <a:lnTo>
                                  <a:pt x="62" y="21543"/>
                                </a:lnTo>
                                <a:lnTo>
                                  <a:pt x="51" y="21429"/>
                                </a:lnTo>
                                <a:lnTo>
                                  <a:pt x="40" y="21316"/>
                                </a:lnTo>
                                <a:lnTo>
                                  <a:pt x="6" y="20239"/>
                                </a:lnTo>
                                <a:lnTo>
                                  <a:pt x="2" y="20012"/>
                                </a:lnTo>
                                <a:lnTo>
                                  <a:pt x="0" y="19729"/>
                                </a:lnTo>
                                <a:lnTo>
                                  <a:pt x="0" y="194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14" name="文本框 714"/>
                        <wps:cNvSpPr/>
                        <wps:spPr>
                          <a:xfrm rot="0">
                            <a:off x="9525" y="7620"/>
                            <a:ext cx="6395085" cy="2266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715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16" o:spid="_x0000_s716" coordorigin="912,4402" coordsize="10101,381" style="position:absolute;&#10;margin-left:45.6pt;&#10;margin-top:15.950006pt;&#10;width:505.05002pt;&#10;height:19.05pt;&#10;z-index:1413;&#10;mso-position-horizontal:absolute;&#10;mso-position-horizontal-relative:page;&#10;mso-position-vertical:absolute;&#10;mso-wrap-distance-left:0.0pt;&#10;mso-wrap-distance-right:0.0pt;">
                <v:shape type="#_x0000_t0" id="曲线 717" o:spid="_x0000_s717" coordsize="10101,381" path="m,342l,37l,32l1,28l3,23l5,19l7,14l11,12l14,7l18,5l24,2l28,0l33,l39,l10062,l10068,l10072,0l10076,2l10082,5l10086,7l10089,12l10093,14l10096,19l10097,23l10100,28l10101,32l10101,37l10101,342l10076,377l10072,379l10068,381l10062,381l39,381l33,381l28,379l24,377l18,375l3,356l1,352l,347l,342l,342xe" style="position:absolute;&#10;left:912;&#10;top:4402;&#10;width:10101;&#10;height:381;" filled="f" stroked="t" strokeweight="0.54362833pt">
                  <v:stroke color="#8F949D"/>
                </v:shape>
                <v:shape type="#_x0000_t202" id="文本框 718" o:spid="_x0000_s718" style="position:absolute;&#10;left:927;&#10;top:4414;&#10;width:10071;&#10;height:356;&#10;mso-wrap-style:square;" filled="f" stroked="f" strokeweight="1.0pt">
                  <v:textbox id="1014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"http://118.185.187.137/moodle/mod/quiz/view.php?id=1342&amp;forceview=1"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1: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</w:rPr>
        <w:fldChar w:fldCharType="end"/>
      </w:r>
    </w:p>
    <w:p>
      <w:pPr>
        <w:pStyle w:val="15"/>
        <w:spacing w:before="58"/>
        <w:ind w:left="6222"/>
      </w:pPr>
      <w:r>
        <w:rPr>
          <w:color w:val="0E6BBE"/>
        </w:rPr>
        <w:fldChar w:fldCharType="begin"/>
      </w:r>
      <w:r>
        <w:instrText>HYPERLINK "http://118.185.187.137/moodle/mod/quiz/view.php?id=1344&amp;forceview=1"</w:instrText>
      </w:r>
      <w:r>
        <w:rPr>
          <w:color w:val="0E6BBE"/>
        </w:rPr>
        <w:fldChar w:fldCharType="separate"/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3: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>
      <w:pPr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"http://118.185.187.137/moodle/course/view.php?id=158&amp;section-2"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Algorit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"http://118.185.187.137/moodle/mod/quiz/view.php?id=1344"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Problem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3: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using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Counter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Me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415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731" name="曲线 73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732" o:spid="_x0000_s732" fillcolor="#DEE2E6" stroked="f" strokeweight="1.0pt" coordsize="10438,11" path="m10438,l1620,l,l,11l1620,11l10438,11l10438,l10438,xe" style="position:absolute;&#10;margin-left:37.2pt;&#10;margin-top:19.75pt;&#10;width:521.9pt;&#10;height:0.55000037pt;&#10;z-index:1415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1:49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733" name="组合 73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34" name="组合 734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35" name="曲线 735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736" o:spid="_x0000_s736" coordorigin="743,2350" coordsize="10438,11" style="width:521.9pt;&#10;height:0.55pt;">
                <v:shape type="#_x0000_t0" id="曲线 737" o:spid="_x0000_s737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16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738" name="曲线 73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739" o:spid="_x0000_s739" fillcolor="#DEE2E6" stroked="f" strokeweight="1.0pt" coordsize="10438,11" path="m10438,l1620,l,l,10l1620,10l10438,10l10438,l10438,xe" style="position:absolute;&#10;margin-left:37.2pt;&#10;margin-top:13.15pt;&#10;width:521.9pt;&#10;height:0.55000037pt;&#10;z-index:1416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740" name="组合 74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41" name="组合 741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42" name="曲线 742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743" o:spid="_x0000_s743" coordorigin="743,2882" coordsize="10438,11" style="width:521.9pt;&#10;height:0.55pt;">
                <v:shape type="#_x0000_t0" id="曲线 744" o:spid="_x0000_s744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98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17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745" name="曲线 74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746" o:spid="_x0000_s746" fillcolor="#DEE2E6" stroked="f" strokeweight="1.0pt" coordsize="10438,11" path="m10438,l1620,l,l,10l1620,10l10438,10l10438,l10438,xe" style="position:absolute;&#10;margin-left:37.2pt;&#10;margin-top:12.6pt;&#10;width:521.9pt;&#10;height:0.55000037pt;&#10;z-index:1417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58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747" name="组合 74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48" name="组合 748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49" name="曲线 749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750" o:spid="_x0000_s750" coordorigin="743,3414" coordsize="10438,11" style="width:521.9pt;&#10;height:0.55pt;">
                <v:shape type="#_x0000_t0" id="曲线 751" o:spid="_x0000_s751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jc w:val="center"/>
        <w:rPr>
          <w:sz w:val="16"/>
        </w:rPr>
        <w:sectPr>
          <w:headerReference w:type="default" r:id="rId100"/>
          <w:footerReference w:type="default" r:id="rId101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764" name="文本框 76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765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766" o:spid="_x0000_s766" filled="f" stroked="t" strokeweight="1.1338583pt" style="width:521.35pt;&#10;height:46.75pt;&#10;mso-wrap-style:square;">
                <v:stroke color="#CAD0D6"/>
                <v:textbox id="1019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spacing w:before="9"/>
        <w:rPr>
          <w:sz w:val="13"/>
        </w:rPr>
      </w:pPr>
      <w:r>
        <mc:AlternateContent>
          <mc:Choice Requires="wps">
            <w:drawing>
              <wp:anchor distT="0" distB="0" distL="0" distR="0" simplePos="0" relativeHeight="1418" behindDoc="1" locked="0" layoutInCell="1" hidden="0" allowOverlap="1">
                <wp:simplePos x="0" y="0"/>
                <wp:positionH relativeFrom="page">
                  <wp:posOffset>614044</wp:posOffset>
                </wp:positionH>
                <wp:positionV relativeFrom="paragraph">
                  <wp:posOffset>144779</wp:posOffset>
                </wp:positionV>
                <wp:extent cx="6344920" cy="2568575"/>
                <wp:effectExtent l="0" t="0" r="0" b="0"/>
                <wp:wrapTopAndBottom/>
                <wp:docPr id="767" name="文本框 76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4920" cy="2568575"/>
                        </a:xfrm>
                        <a:prstGeom prst="rect"/>
                        <a:noFill/>
                        <a:ln w="6904" cmpd="sng" cap="flat">
                          <a:solidFill>
                            <a:srgbClr val="8F949D"/>
                          </a:solidFill>
                          <a:prstDash val="solid"/>
                          <a:miter/>
                        </a:ln>
                      </wps:spPr>
                      <wps:txbx id="768">
                        <w:txbxContent>
                          <w:p>
                            <w:pPr>
                              <w:spacing w:before="23" w:line="302" w:lineRule="auto"/>
                              <w:ind w:left="77" w:right="2416" w:hanging="78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Convert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following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algorithm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into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program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find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its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time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complexity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using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method.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7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Factor(num) {</w:t>
                            </w:r>
                          </w:p>
                          <w:p>
                            <w:pPr>
                              <w:spacing w:before="11"/>
                              <w:ind w:left="77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{</w:t>
                            </w:r>
                          </w:p>
                          <w:p>
                            <w:pPr>
                              <w:spacing w:before="43"/>
                              <w:ind w:left="31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(i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1;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&lt;=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num;++i)</w:t>
                            </w:r>
                          </w:p>
                          <w:p>
                            <w:pPr>
                              <w:spacing w:before="53"/>
                              <w:ind w:left="31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{</w:t>
                            </w:r>
                          </w:p>
                          <w:p>
                            <w:pPr>
                              <w:spacing w:before="43"/>
                              <w:ind w:left="389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(num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i==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0)</w:t>
                            </w:r>
                          </w:p>
                          <w:p>
                            <w:pPr>
                              <w:spacing w:before="53"/>
                              <w:ind w:left="623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{</w:t>
                            </w:r>
                          </w:p>
                          <w:p>
                            <w:pPr>
                              <w:spacing w:before="43"/>
                              <w:ind w:left="779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printf("%d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",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i);</w:t>
                            </w:r>
                          </w:p>
                          <w:p>
                            <w:pPr>
                              <w:spacing w:before="53"/>
                              <w:ind w:left="623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}</w:t>
                            </w:r>
                          </w:p>
                          <w:p>
                            <w:pPr>
                              <w:spacing w:before="54"/>
                              <w:ind w:left="389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}</w:t>
                            </w:r>
                          </w:p>
                          <w:p>
                            <w:pPr>
                              <w:spacing w:before="43"/>
                              <w:ind w:left="155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}</w:t>
                            </w:r>
                          </w:p>
                          <w:p>
                            <w:pPr>
                              <w:pStyle w:val="15"/>
                              <w:rPr>
                                <w:rFonts w:ascii="Consolas" w:hAnsi="Consolas"/>
                                <w:sz w:val="14"/>
                              </w:rPr>
                            </w:pPr>
                          </w:p>
                          <w:p>
                            <w:pPr>
                              <w:pStyle w:val="15"/>
                              <w:rPr>
                                <w:rFonts w:ascii="Consolas" w:hAnsi="Consolas"/>
                                <w:sz w:val="14"/>
                              </w:rPr>
                            </w:pPr>
                          </w:p>
                          <w:p>
                            <w:pPr>
                              <w:pStyle w:val="15"/>
                              <w:spacing w:before="9"/>
                              <w:rPr>
                                <w:rFonts w:ascii="Consolas" w:hAnsi="Consolas"/>
                                <w:sz w:val="12"/>
                              </w:rPr>
                            </w:pPr>
                          </w:p>
                          <w:p>
                            <w:pPr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Note: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need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increment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declarations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scanf()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variable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printf()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statement.</w:t>
                            </w:r>
                          </w:p>
                          <w:p>
                            <w:pPr>
                              <w:pStyle w:val="15"/>
                              <w:rPr>
                                <w:rFonts w:ascii="Consolas" w:hAnsi="Consolas"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96"/>
                              <w:ind w:left="-1"/>
                              <w:rPr>
                                <w:rFonts w:ascii="Consolas" w:hAns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Input:</w:t>
                            </w:r>
                          </w:p>
                          <w:p>
                            <w:pPr>
                              <w:spacing w:before="53"/>
                              <w:ind w:left="77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positive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Integer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</w:t>
                            </w:r>
                          </w:p>
                          <w:p>
                            <w:pPr>
                              <w:spacing w:before="43"/>
                              <w:ind w:left="-1"/>
                              <w:rPr>
                                <w:rFonts w:ascii="Consolas" w:hAns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Output:</w:t>
                            </w:r>
                          </w:p>
                          <w:p>
                            <w:pPr>
                              <w:spacing w:before="54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value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variable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769" o:spid="_x0000_s769" filled="f" stroked="t" strokeweight="0.54362833pt" style="position:absolute;&#10;margin-left:48.349995pt;&#10;margin-top:11.4pt;&#10;width:499.6pt;&#10;height:202.25pt;&#10;z-index:1418;&#10;mso-position-horizontal:absolute;&#10;mso-position-horizontal-relative:page;&#10;mso-position-vertical:absolute;&#10;mso-wrap-distance-left:0.0pt;&#10;mso-wrap-distance-right:0.0pt;&#10;mso-wrap-style:square;">
                <v:stroke color="#8F949D"/>
                <v:textbox id="1020" inset="0mm,0mm,0mm,0mm" o:insetmode="custom" style="layout-flow:horizontal;&#10;v-text-anchor:top;">
                  <w:txbxContent>
                    <w:p>
                      <w:pPr>
                        <w:spacing w:before="23" w:line="302" w:lineRule="auto"/>
                        <w:ind w:left="77" w:right="2416" w:hanging="78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Convert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following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algorithm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into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program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find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its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time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complexity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using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counter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method.</w:t>
                      </w:r>
                      <w:r>
                        <w:rPr>
                          <w:rFonts w:ascii="Consolas" w:hAnsi="Consolas"/>
                          <w:color w:val="1C2025"/>
                          <w:spacing w:val="-7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Factor(num) {</w:t>
                      </w:r>
                    </w:p>
                    <w:p>
                      <w:pPr>
                        <w:spacing w:before="11"/>
                        <w:ind w:left="77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{</w:t>
                      </w:r>
                    </w:p>
                    <w:p>
                      <w:pPr>
                        <w:spacing w:before="43"/>
                        <w:ind w:left="31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1C2025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(i</w:t>
                      </w:r>
                      <w:r>
                        <w:rPr>
                          <w:rFonts w:ascii="Consolas" w:hAnsi="Consolas"/>
                          <w:color w:val="1C2025"/>
                          <w:spacing w:val="3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1C2025"/>
                          <w:spacing w:val="3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1;</w:t>
                      </w:r>
                      <w:r>
                        <w:rPr>
                          <w:rFonts w:ascii="Consolas" w:hAnsi="Consolas"/>
                          <w:color w:val="1C2025"/>
                          <w:spacing w:val="3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</w:t>
                      </w:r>
                      <w:r>
                        <w:rPr>
                          <w:rFonts w:ascii="Consolas" w:hAnsi="Consolas"/>
                          <w:color w:val="1C2025"/>
                          <w:spacing w:val="3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&lt;=</w:t>
                      </w:r>
                      <w:r>
                        <w:rPr>
                          <w:rFonts w:ascii="Consolas" w:hAnsi="Consolas"/>
                          <w:color w:val="1C2025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num;++i)</w:t>
                      </w:r>
                    </w:p>
                    <w:p>
                      <w:pPr>
                        <w:spacing w:before="53"/>
                        <w:ind w:left="31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{</w:t>
                      </w:r>
                    </w:p>
                    <w:p>
                      <w:pPr>
                        <w:spacing w:before="43"/>
                        <w:ind w:left="389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1C2025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(num</w:t>
                      </w:r>
                      <w:r>
                        <w:rPr>
                          <w:rFonts w:ascii="Consolas" w:hAnsi="Consolas"/>
                          <w:color w:val="1C2025"/>
                          <w:spacing w:val="3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1C2025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i==</w:t>
                      </w:r>
                      <w:r>
                        <w:rPr>
                          <w:rFonts w:ascii="Consolas" w:hAnsi="Consolas"/>
                          <w:color w:val="1C2025"/>
                          <w:spacing w:val="3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0)</w:t>
                      </w:r>
                    </w:p>
                    <w:p>
                      <w:pPr>
                        <w:spacing w:before="53"/>
                        <w:ind w:left="623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{</w:t>
                      </w:r>
                    </w:p>
                    <w:p>
                      <w:pPr>
                        <w:spacing w:before="43"/>
                        <w:ind w:left="779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printf("%d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",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i);</w:t>
                      </w:r>
                    </w:p>
                    <w:p>
                      <w:pPr>
                        <w:spacing w:before="53"/>
                        <w:ind w:left="623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}</w:t>
                      </w:r>
                    </w:p>
                    <w:p>
                      <w:pPr>
                        <w:spacing w:before="54"/>
                        <w:ind w:left="389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}</w:t>
                      </w:r>
                    </w:p>
                    <w:p>
                      <w:pPr>
                        <w:spacing w:before="43"/>
                        <w:ind w:left="155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}</w:t>
                      </w:r>
                    </w:p>
                    <w:p>
                      <w:pPr>
                        <w:pStyle w:val="15"/>
                        <w:rPr>
                          <w:rFonts w:ascii="Consolas" w:hAnsi="Consolas"/>
                          <w:sz w:val="14"/>
                        </w:rPr>
                      </w:pPr>
                    </w:p>
                    <w:p>
                      <w:pPr>
                        <w:pStyle w:val="15"/>
                        <w:rPr>
                          <w:rFonts w:ascii="Consolas" w:hAnsi="Consolas"/>
                          <w:sz w:val="14"/>
                        </w:rPr>
                      </w:pPr>
                    </w:p>
                    <w:p>
                      <w:pPr>
                        <w:pStyle w:val="15"/>
                        <w:spacing w:before="9"/>
                        <w:rPr>
                          <w:rFonts w:ascii="Consolas" w:hAnsi="Consolas"/>
                          <w:sz w:val="12"/>
                        </w:rPr>
                      </w:pPr>
                    </w:p>
                    <w:p>
                      <w:pPr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Note: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pacing w:val="7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No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need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of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counter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increment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declarations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scanf()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counter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variable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printf()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statement.</w:t>
                      </w:r>
                    </w:p>
                    <w:p>
                      <w:pPr>
                        <w:pStyle w:val="15"/>
                        <w:rPr>
                          <w:rFonts w:ascii="Consolas" w:hAnsi="Consolas"/>
                          <w:sz w:val="14"/>
                        </w:rPr>
                      </w:pPr>
                    </w:p>
                    <w:p>
                      <w:pPr>
                        <w:spacing w:before="96"/>
                        <w:ind w:left="-1"/>
                        <w:rPr>
                          <w:rFonts w:ascii="Consolas" w:hAnsi="Consolas"/>
                          <w:b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Input:</w:t>
                      </w:r>
                    </w:p>
                    <w:p>
                      <w:pPr>
                        <w:spacing w:before="53"/>
                        <w:ind w:left="77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positive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Integer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</w:t>
                      </w:r>
                    </w:p>
                    <w:p>
                      <w:pPr>
                        <w:spacing w:before="43"/>
                        <w:ind w:left="-1"/>
                        <w:rPr>
                          <w:rFonts w:ascii="Consolas" w:hAnsi="Consolas"/>
                          <w:b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Output:</w:t>
                      </w:r>
                    </w:p>
                    <w:p>
                      <w:pPr>
                        <w:spacing w:before="54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value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of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counter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variable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spacing w:before="3"/>
        <w:rPr>
          <w:sz w:val="19"/>
        </w:rPr>
      </w:pPr>
    </w:p>
    <w:p>
      <w:pPr>
        <w:pStyle w:val="2"/>
        <w:spacing w:before="102"/>
      </w:pPr>
      <w:r>
        <w:rPr>
          <w:color w:val="001A1D"/>
        </w:rPr>
        <w:t>Answer:</w:t>
      </w:r>
    </w:p>
    <w:p>
      <w:pPr>
        <w:pStyle w:val="15"/>
        <w:spacing w:before="10"/>
        <w:rPr>
          <w:b/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3716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17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main(){</w:t>
            </w:r>
          </w:p>
          <w:p>
            <w:pPr>
              <w:pStyle w:val="17"/>
              <w:spacing w:before="2" w:line="250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i)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748" w:right="7791"/>
              <w:jc w:val="both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%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 w:line="250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counter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,counter);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715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rPr>
                <w:rFonts w:ascii="Segoe UI" w:hAnsi="Segoe UI"/>
                <w:b/>
                <w:sz w:val="20"/>
              </w:rPr>
            </w:pPr>
          </w:p>
          <w:p>
            <w:pPr>
              <w:pStyle w:val="17"/>
              <w:spacing w:before="1"/>
              <w:rPr>
                <w:rFonts w:ascii="Segoe UI" w:hAnsi="Segoe UI"/>
                <w:b/>
                <w:sz w:val="24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770" name="组合 770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771" name="组合 771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772" name=" 772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773" o:spid="_x0000_s773" coordorigin="10828,11914" coordsize="98,98" style="width:4.9pt;&#10;height:4.9pt;">
                      <v:shape type="#_x0000_t100" id=" 774" o:spid="_x0000_s774" style="position:absolute;&#10;left:10828;&#10;top:11914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b/>
          <w:sz w:val="20"/>
        </w:rPr>
      </w:pPr>
    </w:p>
    <w:p>
      <w:pPr>
        <w:pStyle w:val="15"/>
        <w:rPr>
          <w:b/>
          <w:sz w:val="25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b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75" name="图片 7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76" name="图片 776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31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b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77" name="图片 7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78" name="图片 778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76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b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79" name="图片 7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0" name="图片 780"/>
                          <pic:cNvPicPr/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54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b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81" name="图片 7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2" name="图片 782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b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83" name="图片 7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4" name="图片 784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b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785" name="图片 7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6" name="图片 786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1421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787" name="图片 7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8" name="图片 788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419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188594</wp:posOffset>
                </wp:positionV>
                <wp:extent cx="338455" cy="124460"/>
                <wp:effectExtent l="0" t="0" r="0" b="0"/>
                <wp:wrapTopAndBottom/>
                <wp:docPr id="789" name="组合 78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90" name="组合 790"/>
                      <wpg:cNvGrpSpPr/>
                      <wpg:grpSpPr>
                        <a:xfrm rot="0">
                          <a:off x="0" y="0"/>
                          <a:ext cx="338455" cy="124460"/>
                          <a:chOff x="0" y="0"/>
                          <a:chExt cx="338455" cy="1244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91" name="曲线 791"/>
                        <wps:cNvSpPr/>
                        <wps:spPr>
                          <a:xfrm rot="0">
                            <a:off x="3175" y="3175"/>
                            <a:ext cx="331470" cy="11747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139"/>
                                </a:moveTo>
                                <a:lnTo>
                                  <a:pt x="0" y="4460"/>
                                </a:lnTo>
                                <a:lnTo>
                                  <a:pt x="0" y="3873"/>
                                </a:lnTo>
                                <a:lnTo>
                                  <a:pt x="41" y="3286"/>
                                </a:lnTo>
                                <a:lnTo>
                                  <a:pt x="124" y="2699"/>
                                </a:lnTo>
                                <a:lnTo>
                                  <a:pt x="206" y="2113"/>
                                </a:lnTo>
                                <a:lnTo>
                                  <a:pt x="289" y="1643"/>
                                </a:lnTo>
                                <a:lnTo>
                                  <a:pt x="455" y="1291"/>
                                </a:lnTo>
                                <a:lnTo>
                                  <a:pt x="620" y="821"/>
                                </a:lnTo>
                                <a:lnTo>
                                  <a:pt x="786" y="469"/>
                                </a:lnTo>
                                <a:lnTo>
                                  <a:pt x="951" y="234"/>
                                </a:lnTo>
                                <a:lnTo>
                                  <a:pt x="1158" y="117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7"/>
                                </a:lnTo>
                                <a:lnTo>
                                  <a:pt x="20606" y="234"/>
                                </a:lnTo>
                                <a:lnTo>
                                  <a:pt x="20813" y="469"/>
                                </a:lnTo>
                                <a:lnTo>
                                  <a:pt x="20979" y="821"/>
                                </a:lnTo>
                                <a:lnTo>
                                  <a:pt x="21144" y="1291"/>
                                </a:lnTo>
                                <a:lnTo>
                                  <a:pt x="21268" y="1643"/>
                                </a:lnTo>
                                <a:lnTo>
                                  <a:pt x="21600" y="4460"/>
                                </a:lnTo>
                                <a:lnTo>
                                  <a:pt x="21600" y="17139"/>
                                </a:lnTo>
                                <a:lnTo>
                                  <a:pt x="21600" y="17726"/>
                                </a:lnTo>
                                <a:lnTo>
                                  <a:pt x="21558" y="18313"/>
                                </a:lnTo>
                                <a:lnTo>
                                  <a:pt x="21475" y="18899"/>
                                </a:lnTo>
                                <a:lnTo>
                                  <a:pt x="21393" y="19486"/>
                                </a:lnTo>
                                <a:lnTo>
                                  <a:pt x="20606" y="21247"/>
                                </a:lnTo>
                                <a:lnTo>
                                  <a:pt x="20441" y="21482"/>
                                </a:lnTo>
                                <a:lnTo>
                                  <a:pt x="20234" y="21599"/>
                                </a:lnTo>
                                <a:lnTo>
                                  <a:pt x="20027" y="21599"/>
                                </a:lnTo>
                                <a:lnTo>
                                  <a:pt x="1572" y="21599"/>
                                </a:lnTo>
                                <a:lnTo>
                                  <a:pt x="1365" y="21599"/>
                                </a:lnTo>
                                <a:lnTo>
                                  <a:pt x="1158" y="21482"/>
                                </a:lnTo>
                                <a:lnTo>
                                  <a:pt x="951" y="21247"/>
                                </a:lnTo>
                                <a:lnTo>
                                  <a:pt x="786" y="21130"/>
                                </a:lnTo>
                                <a:lnTo>
                                  <a:pt x="124" y="18899"/>
                                </a:lnTo>
                                <a:lnTo>
                                  <a:pt x="41" y="18313"/>
                                </a:lnTo>
                                <a:lnTo>
                                  <a:pt x="0" y="17726"/>
                                </a:lnTo>
                                <a:lnTo>
                                  <a:pt x="0" y="171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792" name="文本框 792"/>
                        <wps:cNvSpPr/>
                        <wps:spPr>
                          <a:xfrm rot="0">
                            <a:off x="0" y="0"/>
                            <a:ext cx="338455" cy="1244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793">
                          <w:txbxContent>
                            <w:p>
                              <w:pPr>
                                <w:spacing w:before="1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794" o:spid="_x0000_s794" coordorigin="960,14898" coordsize="533,196" style="position:absolute;&#10;margin-left:48.05pt;&#10;margin-top:14.849994pt;&#10;width:26.65pt;&#10;height:9.8pt;&#10;z-index:1419;&#10;mso-position-horizontal:absolute;&#10;mso-position-horizontal-relative:page;&#10;mso-position-vertical:absolute;&#10;mso-wrap-distance-left:0.0pt;&#10;mso-wrap-distance-right:0.0pt;">
                <v:shape type="#_x0000_t0" id="曲线 795" o:spid="_x0000_s795" coordsize="522,185" path="m,146l,38l,33l0,28l3,23l4,18l7,14l11,11l14,7l18,4l22,2l27,1l33,l37,l483,l488,l494,1l498,2l502,4l506,7l510,11l513,14l521,38l521,146l521,151l521,156l518,161l517,166l498,181l494,183l488,184l483,184l37,184l33,184l27,183l22,181l18,180l3,161l0,156l,151l,146l,146xe" style="position:absolute;&#10;left:966;&#10;top:14903;&#10;width:522;&#10;height:184;" filled="f" stroked="t" strokeweight="0.54362833pt">
                  <v:stroke color="#000000"/>
                </v:shape>
                <v:shape type="#_x0000_t202" id="文本框 796" o:spid="_x0000_s796" style="position:absolute;&#10;left:960;&#10;top:14898;&#10;width:533;&#10;height:196;&#10;mso-wrap-style:square;" filled="f" stroked="f" strokeweight="1.0pt">
                  <v:textbox id="1028" inset="0mm,0mm,0mm,0mm" o:insetmode="custom" style="layout-flow:horizontal;&#10;v-text-anchor:top;">
                    <w:txbxContent>
                      <w:p>
                        <w:pPr>
                          <w:spacing w:before="1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spacing w:before="10"/>
        <w:rPr>
          <w:sz w:val="13"/>
        </w:rPr>
      </w:pPr>
    </w:p>
    <w:p>
      <w:pPr>
        <w:pStyle w:val="15"/>
        <w:ind w:left="428"/>
      </w:pPr>
      <w:r>
        <mc:AlternateContent>
          <mc:Choice Requires="wps">
            <w:drawing>
              <wp:anchor distT="0" distB="0" distL="0" distR="0" simplePos="0" relativeHeight="1420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186054</wp:posOffset>
                </wp:positionV>
                <wp:extent cx="6414135" cy="241935"/>
                <wp:effectExtent l="0" t="0" r="0" b="0"/>
                <wp:wrapTopAndBottom/>
                <wp:docPr id="797" name="组合 79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98" name="组合 798"/>
                      <wpg:cNvGrpSpPr/>
                      <wpg:grpSpPr>
                        <a:xfrm rot="0">
                          <a:off x="0" y="0"/>
                          <a:ext cx="6414135" cy="241935"/>
                          <a:chOff x="0" y="0"/>
                          <a:chExt cx="6414135" cy="2419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99" name="曲线 799"/>
                        <wps:cNvSpPr/>
                        <wps:spPr>
                          <a:xfrm rot="0">
                            <a:off x="0" y="0"/>
                            <a:ext cx="6414135" cy="24193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388"/>
                                </a:moveTo>
                                <a:lnTo>
                                  <a:pt x="0" y="2154"/>
                                </a:lnTo>
                                <a:lnTo>
                                  <a:pt x="0" y="1870"/>
                                </a:lnTo>
                                <a:lnTo>
                                  <a:pt x="2" y="1587"/>
                                </a:lnTo>
                                <a:lnTo>
                                  <a:pt x="6" y="1303"/>
                                </a:lnTo>
                                <a:lnTo>
                                  <a:pt x="10" y="1077"/>
                                </a:lnTo>
                                <a:lnTo>
                                  <a:pt x="17" y="850"/>
                                </a:lnTo>
                                <a:lnTo>
                                  <a:pt x="25" y="623"/>
                                </a:lnTo>
                                <a:lnTo>
                                  <a:pt x="32" y="453"/>
                                </a:lnTo>
                                <a:lnTo>
                                  <a:pt x="40" y="283"/>
                                </a:lnTo>
                                <a:lnTo>
                                  <a:pt x="51" y="170"/>
                                </a:lnTo>
                                <a:lnTo>
                                  <a:pt x="62" y="56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6"/>
                                </a:lnTo>
                                <a:lnTo>
                                  <a:pt x="21548" y="170"/>
                                </a:lnTo>
                                <a:lnTo>
                                  <a:pt x="21559" y="283"/>
                                </a:lnTo>
                                <a:lnTo>
                                  <a:pt x="21567" y="453"/>
                                </a:lnTo>
                                <a:lnTo>
                                  <a:pt x="21574" y="623"/>
                                </a:lnTo>
                                <a:lnTo>
                                  <a:pt x="21582" y="850"/>
                                </a:lnTo>
                                <a:lnTo>
                                  <a:pt x="21589" y="1077"/>
                                </a:lnTo>
                                <a:lnTo>
                                  <a:pt x="21593" y="1303"/>
                                </a:lnTo>
                                <a:lnTo>
                                  <a:pt x="21597" y="1587"/>
                                </a:lnTo>
                                <a:lnTo>
                                  <a:pt x="21600" y="1870"/>
                                </a:lnTo>
                                <a:lnTo>
                                  <a:pt x="21600" y="2154"/>
                                </a:lnTo>
                                <a:lnTo>
                                  <a:pt x="21600" y="19388"/>
                                </a:lnTo>
                                <a:lnTo>
                                  <a:pt x="21548" y="21429"/>
                                </a:lnTo>
                                <a:lnTo>
                                  <a:pt x="21537" y="21543"/>
                                </a:lnTo>
                                <a:lnTo>
                                  <a:pt x="21529" y="21599"/>
                                </a:lnTo>
                                <a:lnTo>
                                  <a:pt x="21516" y="21599"/>
                                </a:lnTo>
                                <a:lnTo>
                                  <a:pt x="83" y="21599"/>
                                </a:lnTo>
                                <a:lnTo>
                                  <a:pt x="70" y="21599"/>
                                </a:lnTo>
                                <a:lnTo>
                                  <a:pt x="62" y="21543"/>
                                </a:lnTo>
                                <a:lnTo>
                                  <a:pt x="51" y="21429"/>
                                </a:lnTo>
                                <a:lnTo>
                                  <a:pt x="40" y="21316"/>
                                </a:lnTo>
                                <a:lnTo>
                                  <a:pt x="6" y="20239"/>
                                </a:lnTo>
                                <a:lnTo>
                                  <a:pt x="2" y="19955"/>
                                </a:lnTo>
                                <a:lnTo>
                                  <a:pt x="0" y="19729"/>
                                </a:lnTo>
                                <a:lnTo>
                                  <a:pt x="0" y="193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00" name="文本框 800"/>
                        <wps:cNvSpPr/>
                        <wps:spPr>
                          <a:xfrm rot="0">
                            <a:off x="9525" y="7619"/>
                            <a:ext cx="6395085" cy="2266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801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02" o:spid="_x0000_s802" coordorigin="912,16257" coordsize="10101,381" style="position:absolute;&#10;margin-left:45.6pt;&#10;margin-top:14.649954pt;&#10;width:505.05002pt;&#10;height:19.05pt;&#10;z-index:1420;&#10;mso-position-horizontal:absolute;&#10;mso-position-horizontal-relative:page;&#10;mso-position-vertical:absolute;&#10;mso-wrap-distance-left:0.0pt;&#10;mso-wrap-distance-right:0.0pt;">
                <v:shape type="#_x0000_t0" id="曲线 803" o:spid="_x0000_s803" coordsize="10101,381" path="m,341l,37l,32l1,27l3,22l5,18l7,14l11,10l14,7l18,4l24,2l28,0l33,l39,l10062,l10068,l10072,0l10076,2l10082,4l10086,7l10089,10l10093,14l10096,18l10097,22l10100,27l10101,32l10101,37l10101,341l10076,377l10072,379l10068,380l10062,380l39,380l33,380l28,379l24,377l18,375l3,356l1,351l,347l,341l,341xe" style="position:absolute;&#10;left:912;&#10;top:16257;&#10;width:10101;&#10;height:381;" filled="f" stroked="t" strokeweight="0.54362833pt">
                  <v:stroke color="#8F949D"/>
                </v:shape>
                <v:shape type="#_x0000_t202" id="文本框 804" o:spid="_x0000_s804" style="position:absolute;&#10;left:927;&#10;top:16269;&#10;width:10071;&#10;height:357;&#10;mso-wrap-style:square;" filled="f" stroked="f" strokeweight="1.0pt">
                  <v:textbox id="1029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"http://118.185.187.137/moodle/mod/quiz/view.php?id=1343&amp;forceview=1"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2: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method</w:t>
      </w:r>
      <w:r>
        <w:rPr>
          <w:color w:val="0E6BBE"/>
        </w:rPr>
        <w:fldChar w:fldCharType="end"/>
      </w:r>
    </w:p>
    <w:p>
      <w:pPr>
        <w:sectPr>
          <w:headerReference w:type="default" r:id="rId102"/>
          <w:footerReference w:type="default" r:id="rId103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spacing w:before="174"/>
        <w:ind w:left="6222"/>
      </w:pPr>
      <w:r>
        <w:rPr>
          <w:color w:val="0E6BBE"/>
        </w:rPr>
        <w:fldChar w:fldCharType="begin"/>
      </w:r>
      <w:r>
        <w:instrText>HYPERLINK "http://118.185.187.137/moodle/mod/quiz/view.php?id=1345&amp;forceview=1"</w:instrText>
      </w:r>
      <w:r>
        <w:rPr>
          <w:color w:val="0E6BBE"/>
        </w:rPr>
        <w:fldChar w:fldCharType="separate"/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4: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>
      <w:pPr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8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3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"http://118.185.187.137/moodle/course/view.php?id=158&amp;section-2"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Algorit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"http://118.185.187.137/moodle/mod/quiz/view.php?id=1345"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Problem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4: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using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Counter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Me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422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817" name="曲线 81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818" o:spid="_x0000_s818" fillcolor="#DEE2E6" stroked="f" strokeweight="1.0pt" coordsize="10438,11" path="m10438,l1620,l,l,11l1620,11l10438,11l10438,l10438,xe" style="position:absolute;&#10;margin-left:37.2pt;&#10;margin-top:19.75pt;&#10;width:521.9pt;&#10;height:0.55000037pt;&#10;z-index:1422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1:58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819" name="组合 81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20" name="组合 820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21" name="曲线 821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822" o:spid="_x0000_s822" coordorigin="743,2350" coordsize="10438,11" style="width:521.9pt;&#10;height:0.55pt;">
                <v:shape type="#_x0000_t0" id="曲线 823" o:spid="_x0000_s823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23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824" name="曲线 82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825" o:spid="_x0000_s825" fillcolor="#DEE2E6" stroked="f" strokeweight="1.0pt" coordsize="10438,11" path="m10438,l1620,l,l,10l1620,10l10438,10l10438,l10438,xe" style="position:absolute;&#10;margin-left:37.2pt;&#10;margin-top:13.15pt;&#10;width:521.9pt;&#10;height:0.55000037pt;&#10;z-index:1423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826" name="组合 82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27" name="组合 827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28" name="曲线 828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829" o:spid="_x0000_s829" coordorigin="743,2882" coordsize="10438,11" style="width:521.9pt;&#10;height:0.55pt;">
                <v:shape type="#_x0000_t0" id="曲线 830" o:spid="_x0000_s830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1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24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831" name="曲线 83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832" o:spid="_x0000_s832" fillcolor="#DEE2E6" stroked="f" strokeweight="1.0pt" coordsize="10438,11" path="m10438,l1620,l,l,10l1620,10l10438,10l10438,l10438,xe" style="position:absolute;&#10;margin-left:37.2pt;&#10;margin-top:12.6pt;&#10;width:521.9pt;&#10;height:0.55000037pt;&#10;z-index:1424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2"/>
          <w:sz w:val="16"/>
        </w:rPr>
        <w:t xml:space="preserve"> </w:t>
      </w:r>
      <w:r>
        <w:rPr>
          <w:color w:val="1C2025"/>
          <w:sz w:val="16"/>
        </w:rPr>
        <w:t>13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37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833" name="组合 83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34" name="组合 834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35" name="曲线 835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836" o:spid="_x0000_s836" coordorigin="743,3414" coordsize="10438,11" style="width:521.9pt;&#10;height:0.55pt;">
                <v:shape type="#_x0000_t0" id="曲线 837" o:spid="_x0000_s837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jc w:val="center"/>
        <w:rPr>
          <w:sz w:val="16"/>
        </w:rPr>
        <w:sectPr>
          <w:headerReference w:type="default" r:id="rId111"/>
          <w:footerReference w:type="default" r:id="rId112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850" name="文本框 85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851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852" o:spid="_x0000_s852" filled="f" stroked="t" strokeweight="1.1338583pt" style="width:521.35pt;&#10;height:46.75pt;&#10;mso-wrap-style:square;">
                <v:stroke color="#CAD0D6"/>
                <v:textbox id="1038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spacing w:before="9"/>
        <w:rPr>
          <w:sz w:val="13"/>
        </w:rPr>
      </w:pPr>
      <w:r>
        <mc:AlternateContent>
          <mc:Choice Requires="wps">
            <w:drawing>
              <wp:anchor distT="0" distB="0" distL="0" distR="0" simplePos="0" relativeHeight="1425" behindDoc="1" locked="0" layoutInCell="1" hidden="0" allowOverlap="1">
                <wp:simplePos x="0" y="0"/>
                <wp:positionH relativeFrom="page">
                  <wp:posOffset>614044</wp:posOffset>
                </wp:positionH>
                <wp:positionV relativeFrom="paragraph">
                  <wp:posOffset>144779</wp:posOffset>
                </wp:positionV>
                <wp:extent cx="6344920" cy="138429"/>
                <wp:effectExtent l="0" t="0" r="0" b="0"/>
                <wp:wrapTopAndBottom/>
                <wp:docPr id="853" name="文本框 85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4920" cy="138429"/>
                        </a:xfrm>
                        <a:prstGeom prst="rect"/>
                        <a:noFill/>
                        <a:ln w="6904" cmpd="sng" cap="flat">
                          <a:solidFill>
                            <a:srgbClr val="8F949D"/>
                          </a:solidFill>
                          <a:prstDash val="solid"/>
                          <a:miter/>
                        </a:ln>
                      </wps:spPr>
                      <wps:txbx id="854">
                        <w:txbxContent>
                          <w:p>
                            <w:pPr>
                              <w:spacing w:before="23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Convert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following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algorithm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into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program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find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its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time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855" o:spid="_x0000_s855" filled="f" stroked="t" strokeweight="0.54362833pt" style="position:absolute;&#10;margin-left:48.349995pt;&#10;margin-top:11.4pt;&#10;width:499.6pt;&#10;height:10.899999pt;&#10;z-index:1425;&#10;mso-position-horizontal:absolute;&#10;mso-position-horizontal-relative:page;&#10;mso-position-vertical:absolute;&#10;mso-wrap-distance-left:0.0pt;&#10;mso-wrap-distance-right:0.0pt;&#10;mso-wrap-style:square;">
                <v:stroke color="#8F949D"/>
                <v:textbox id="1039" inset="0mm,0mm,0mm,0mm" o:insetmode="custom" style="layout-flow:horizontal;&#10;v-text-anchor:top;">
                  <w:txbxContent>
                    <w:p>
                      <w:pPr>
                        <w:spacing w:before="23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Convert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following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algorithm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into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program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find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its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time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1426" behindDoc="1" locked="0" layoutInCell="1" hidden="0" allowOverlap="1">
                <wp:simplePos x="0" y="0"/>
                <wp:positionH relativeFrom="page">
                  <wp:posOffset>614044</wp:posOffset>
                </wp:positionH>
                <wp:positionV relativeFrom="paragraph">
                  <wp:posOffset>400050</wp:posOffset>
                </wp:positionV>
                <wp:extent cx="6344920" cy="2306320"/>
                <wp:effectExtent l="0" t="0" r="0" b="0"/>
                <wp:wrapTopAndBottom/>
                <wp:docPr id="856" name="文本框 85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4920" cy="2306320"/>
                        </a:xfrm>
                        <a:prstGeom prst="rect"/>
                        <a:noFill/>
                        <a:ln w="6904" cmpd="sng" cap="flat">
                          <a:solidFill>
                            <a:srgbClr val="8F949D"/>
                          </a:solidFill>
                          <a:prstDash val="solid"/>
                          <a:miter/>
                        </a:ln>
                      </wps:spPr>
                      <wps:txbx id="857">
                        <w:txbxContent>
                          <w:p>
                            <w:pPr>
                              <w:spacing w:before="23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complexity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using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method.</w:t>
                            </w:r>
                          </w:p>
                          <w:p>
                            <w:pPr>
                              <w:pStyle w:val="15"/>
                              <w:rPr>
                                <w:rFonts w:ascii="Consolas" w:hAnsi="Consolas"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96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function(int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n)</w:t>
                            </w:r>
                          </w:p>
                          <w:p>
                            <w:pPr>
                              <w:spacing w:before="54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{</w:t>
                            </w:r>
                          </w:p>
                          <w:p>
                            <w:pPr>
                              <w:spacing w:before="42"/>
                              <w:ind w:left="31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c=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0;</w:t>
                            </w:r>
                          </w:p>
                          <w:p>
                            <w:pPr>
                              <w:spacing w:before="54"/>
                              <w:ind w:left="31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for(int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i=n/2;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i&lt;n;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i++)</w:t>
                            </w:r>
                          </w:p>
                          <w:p>
                            <w:pPr>
                              <w:spacing w:before="43" w:line="319" w:lineRule="auto"/>
                              <w:ind w:left="935" w:right="6672" w:hanging="312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for(int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j=1;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j&lt;n;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j)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for(int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k=1;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k&lt;n;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k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2)</w:t>
                            </w:r>
                          </w:p>
                          <w:p>
                            <w:pPr>
                              <w:spacing w:line="163" w:lineRule="exact"/>
                              <w:ind w:left="1247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c++;</w:t>
                            </w:r>
                          </w:p>
                          <w:p>
                            <w:pPr>
                              <w:spacing w:before="42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}</w:t>
                            </w:r>
                          </w:p>
                          <w:p>
                            <w:pPr>
                              <w:pStyle w:val="15"/>
                              <w:rPr>
                                <w:rFonts w:ascii="Consolas" w:hAnsi="Consolas"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96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Note: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need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increment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declarations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scanf()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8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variable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printf()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statements.</w:t>
                            </w:r>
                          </w:p>
                          <w:p>
                            <w:pPr>
                              <w:pStyle w:val="15"/>
                              <w:rPr>
                                <w:rFonts w:ascii="Consolas" w:hAnsi="Consolas"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97"/>
                              <w:ind w:left="-1"/>
                              <w:rPr>
                                <w:rFonts w:ascii="Consolas" w:hAns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Input:</w:t>
                            </w:r>
                          </w:p>
                          <w:p>
                            <w:pPr>
                              <w:spacing w:before="53"/>
                              <w:ind w:left="77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positive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Integer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</w:t>
                            </w:r>
                          </w:p>
                          <w:p>
                            <w:pPr>
                              <w:spacing w:before="54"/>
                              <w:ind w:left="-1"/>
                              <w:rPr>
                                <w:rFonts w:ascii="Consolas" w:hAns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Output:</w:t>
                            </w:r>
                          </w:p>
                          <w:p>
                            <w:pPr>
                              <w:spacing w:before="42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value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variable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858" o:spid="_x0000_s858" filled="f" stroked="t" strokeweight="0.54362833pt" style="position:absolute;&#10;margin-left:48.349995pt;&#10;margin-top:31.5pt;&#10;width:499.6pt;&#10;height:181.6pt;&#10;z-index:1426;&#10;mso-position-horizontal:absolute;&#10;mso-position-horizontal-relative:page;&#10;mso-position-vertical:absolute;&#10;mso-wrap-distance-left:0.0pt;&#10;mso-wrap-distance-right:0.0pt;&#10;mso-wrap-style:square;">
                <v:stroke color="#8F949D"/>
                <v:textbox id="1040" inset="0mm,0mm,0mm,0mm" o:insetmode="custom" style="layout-flow:horizontal;&#10;v-text-anchor:top;">
                  <w:txbxContent>
                    <w:p>
                      <w:pPr>
                        <w:spacing w:before="23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complexity</w:t>
                      </w:r>
                      <w:r>
                        <w:rPr>
                          <w:rFonts w:ascii="Consolas" w:hAnsi="Consolas"/>
                          <w:color w:val="1C2025"/>
                          <w:spacing w:val="7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using</w:t>
                      </w:r>
                      <w:r>
                        <w:rPr>
                          <w:rFonts w:ascii="Consolas" w:hAnsi="Consolas"/>
                          <w:color w:val="1C2025"/>
                          <w:spacing w:val="8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counter</w:t>
                      </w:r>
                      <w:r>
                        <w:rPr>
                          <w:rFonts w:ascii="Consolas" w:hAnsi="Consolas"/>
                          <w:color w:val="1C2025"/>
                          <w:spacing w:val="8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method.</w:t>
                      </w:r>
                    </w:p>
                    <w:p>
                      <w:pPr>
                        <w:pStyle w:val="15"/>
                        <w:rPr>
                          <w:rFonts w:ascii="Consolas" w:hAnsi="Consolas"/>
                          <w:sz w:val="14"/>
                        </w:rPr>
                      </w:pPr>
                    </w:p>
                    <w:p>
                      <w:pPr>
                        <w:spacing w:before="96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function(int</w:t>
                      </w:r>
                      <w:r>
                        <w:rPr>
                          <w:rFonts w:ascii="Consolas" w:hAnsi="Consolas"/>
                          <w:color w:val="1C2025"/>
                          <w:spacing w:val="7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n)</w:t>
                      </w:r>
                    </w:p>
                    <w:p>
                      <w:pPr>
                        <w:spacing w:before="54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{</w:t>
                      </w:r>
                    </w:p>
                    <w:p>
                      <w:pPr>
                        <w:spacing w:before="42"/>
                        <w:ind w:left="31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1C2025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c=</w:t>
                      </w:r>
                      <w:r>
                        <w:rPr>
                          <w:rFonts w:ascii="Consolas" w:hAnsi="Consolas"/>
                          <w:color w:val="1C2025"/>
                          <w:spacing w:val="3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0;</w:t>
                      </w:r>
                    </w:p>
                    <w:p>
                      <w:pPr>
                        <w:spacing w:before="54"/>
                        <w:ind w:left="31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for(int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i=n/2;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i&lt;n;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i++)</w:t>
                      </w:r>
                    </w:p>
                    <w:p>
                      <w:pPr>
                        <w:spacing w:before="43" w:line="319" w:lineRule="auto"/>
                        <w:ind w:left="935" w:right="6672" w:hanging="312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for(int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j=1;</w:t>
                      </w:r>
                      <w:r>
                        <w:rPr>
                          <w:rFonts w:ascii="Consolas" w:hAnsi="Consolas"/>
                          <w:color w:val="1C2025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j&lt;n;</w:t>
                      </w:r>
                      <w:r>
                        <w:rPr>
                          <w:rFonts w:ascii="Consolas" w:hAnsi="Consolas"/>
                          <w:color w:val="1C2025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j</w:t>
                      </w:r>
                      <w:r>
                        <w:rPr>
                          <w:rFonts w:ascii="Consolas" w:hAnsi="Consolas"/>
                          <w:color w:val="1C2025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1C2025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1C2025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j)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for(int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k=1;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k&lt;n;</w:t>
                      </w:r>
                      <w:r>
                        <w:rPr>
                          <w:rFonts w:ascii="Consolas" w:hAnsi="Consolas"/>
                          <w:color w:val="1C2025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k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1C2025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k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2)</w:t>
                      </w:r>
                    </w:p>
                    <w:p>
                      <w:pPr>
                        <w:spacing w:line="163" w:lineRule="exact"/>
                        <w:ind w:left="1247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c++;</w:t>
                      </w:r>
                    </w:p>
                    <w:p>
                      <w:pPr>
                        <w:spacing w:before="42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}</w:t>
                      </w:r>
                    </w:p>
                    <w:p>
                      <w:pPr>
                        <w:pStyle w:val="15"/>
                        <w:rPr>
                          <w:rFonts w:ascii="Consolas" w:hAnsi="Consolas"/>
                          <w:sz w:val="14"/>
                        </w:rPr>
                      </w:pPr>
                    </w:p>
                    <w:p>
                      <w:pPr>
                        <w:spacing w:before="96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Note: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No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need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of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counter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increment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declarations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scanf()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1C2025"/>
                          <w:spacing w:val="89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variable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printf()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statements.</w:t>
                      </w:r>
                    </w:p>
                    <w:p>
                      <w:pPr>
                        <w:pStyle w:val="15"/>
                        <w:rPr>
                          <w:rFonts w:ascii="Consolas" w:hAnsi="Consolas"/>
                          <w:sz w:val="14"/>
                        </w:rPr>
                      </w:pPr>
                    </w:p>
                    <w:p>
                      <w:pPr>
                        <w:spacing w:before="97"/>
                        <w:ind w:left="-1"/>
                        <w:rPr>
                          <w:rFonts w:ascii="Consolas" w:hAnsi="Consolas"/>
                          <w:b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Input:</w:t>
                      </w:r>
                    </w:p>
                    <w:p>
                      <w:pPr>
                        <w:spacing w:before="53"/>
                        <w:ind w:left="77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positive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Integer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</w:t>
                      </w:r>
                    </w:p>
                    <w:p>
                      <w:pPr>
                        <w:spacing w:before="54"/>
                        <w:ind w:left="-1"/>
                        <w:rPr>
                          <w:rFonts w:ascii="Consolas" w:hAnsi="Consolas"/>
                          <w:b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Output:</w:t>
                      </w:r>
                    </w:p>
                    <w:p>
                      <w:pPr>
                        <w:spacing w:before="42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value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of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counter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variable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spacing w:before="11"/>
        <w:rPr>
          <w:sz w:val="7"/>
        </w:rPr>
      </w:pPr>
    </w:p>
    <w:p>
      <w:pPr>
        <w:pStyle w:val="15"/>
        <w:rPr>
          <w:sz w:val="20"/>
        </w:rPr>
      </w:pPr>
    </w:p>
    <w:p>
      <w:pPr>
        <w:pStyle w:val="15"/>
        <w:spacing w:before="5"/>
        <w:rPr>
          <w:sz w:val="18"/>
        </w:rPr>
      </w:pPr>
    </w:p>
    <w:p>
      <w:pPr>
        <w:pStyle w:val="2"/>
        <w:spacing w:before="102"/>
      </w:pPr>
      <w:r>
        <w:rPr>
          <w:color w:val="001A1D"/>
        </w:rPr>
        <w:t>Answer:</w:t>
      </w:r>
    </w:p>
    <w:p>
      <w:pPr>
        <w:pStyle w:val="15"/>
        <w:spacing w:before="11"/>
        <w:rPr>
          <w:b/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567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>
            <w:pPr>
              <w:pStyle w:val="1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>
            <w:pPr>
              <w:pStyle w:val="17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702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2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j)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;k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n;k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k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1461" w:right="7257"/>
              <w:jc w:val="both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 w:line="250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2" w:line="250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291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spacing w:before="3"/>
              <w:rPr>
                <w:rFonts w:ascii="Segoe UI" w:hAnsi="Segoe UI"/>
                <w:b/>
                <w:sz w:val="12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859" name="组合 859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860" name="组合 860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861" name=" 861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862" o:spid="_x0000_s862" coordorigin="10828,13730" coordsize="98,98" style="width:4.9pt;&#10;height:4.9pt;">
                      <v:shape type="#_x0000_t100" id=" 863" o:spid="_x0000_s863" style="position:absolute;&#10;left:10828;&#10;top:13730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b/>
          <w:sz w:val="20"/>
        </w:rPr>
      </w:pPr>
    </w:p>
    <w:p>
      <w:pPr>
        <w:pStyle w:val="15"/>
        <w:spacing w:before="12" w:after="1"/>
        <w:rPr>
          <w:b/>
          <w:sz w:val="24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376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b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64" name="图片 8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5" name="图片 865"/>
                          <pic:cNvPicPr/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b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66" name="图片 8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7" name="图片 867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b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68" name="图片 8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9" name="图片 869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212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b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870" name="图片 8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71" name="图片 871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1428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872" name="图片 8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73" name="图片 873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427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187960</wp:posOffset>
                </wp:positionV>
                <wp:extent cx="338455" cy="131444"/>
                <wp:effectExtent l="0" t="0" r="0" b="0"/>
                <wp:wrapTopAndBottom/>
                <wp:docPr id="874" name="组合 87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75" name="组合 875"/>
                      <wpg:cNvGrpSpPr/>
                      <wpg:grpSpPr>
                        <a:xfrm rot="0">
                          <a:off x="0" y="0"/>
                          <a:ext cx="338455" cy="131444"/>
                          <a:chOff x="0" y="0"/>
                          <a:chExt cx="338455" cy="1314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76" name="曲线 876"/>
                        <wps:cNvSpPr/>
                        <wps:spPr>
                          <a:xfrm rot="0">
                            <a:off x="3175" y="3175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393" y="2104"/>
                                </a:lnTo>
                                <a:lnTo>
                                  <a:pt x="21475" y="2547"/>
                                </a:lnTo>
                                <a:lnTo>
                                  <a:pt x="21558" y="3101"/>
                                </a:lnTo>
                                <a:lnTo>
                                  <a:pt x="21600" y="3655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5"/>
                                </a:lnTo>
                                <a:lnTo>
                                  <a:pt x="20606" y="21378"/>
                                </a:lnTo>
                                <a:lnTo>
                                  <a:pt x="20441" y="21489"/>
                                </a:lnTo>
                                <a:lnTo>
                                  <a:pt x="20234" y="21599"/>
                                </a:lnTo>
                                <a:lnTo>
                                  <a:pt x="20027" y="21599"/>
                                </a:lnTo>
                                <a:lnTo>
                                  <a:pt x="1572" y="21599"/>
                                </a:lnTo>
                                <a:lnTo>
                                  <a:pt x="1365" y="21599"/>
                                </a:lnTo>
                                <a:lnTo>
                                  <a:pt x="1158" y="21489"/>
                                </a:lnTo>
                                <a:lnTo>
                                  <a:pt x="951" y="21378"/>
                                </a:lnTo>
                                <a:lnTo>
                                  <a:pt x="786" y="21156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77" name="文本框 877"/>
                        <wps:cNvSpPr/>
                        <wps:spPr>
                          <a:xfrm rot="0">
                            <a:off x="0" y="0"/>
                            <a:ext cx="338455" cy="1314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878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79" o:spid="_x0000_s879" coordorigin="960,16338" coordsize="533,206" style="position:absolute;&#10;margin-left:48.05pt;&#10;margin-top:14.800007pt;&#10;width:26.65pt;&#10;height:10.349999pt;&#10;z-index:1427;&#10;mso-position-horizontal:absolute;&#10;mso-position-horizontal-relative:page;&#10;mso-position-vertical:absolute;&#10;mso-wrap-distance-left:0.0pt;&#10;mso-wrap-distance-right:0.0pt;">
                <v:shape type="#_x0000_t0" id="曲线 880" o:spid="_x0000_s880" coordsize="522,196" path="m,157l,38l,33l0,28l3,23l4,19l7,14l11,11l14,7l18,5l22,3l27,1l33,l37,l483,l488,l494,1l498,3l502,5l506,7l510,11l513,14l517,19l518,23l521,28l521,33l521,38l521,157l521,162l521,167l518,172l517,177l498,193l494,194l488,195l483,195l37,195l33,195l27,194l22,193l18,191l3,172l0,167l,162l,157l,157xe" style="position:absolute;&#10;left:966;&#10;top:16343;&#10;width:522;&#10;height:196;" filled="f" stroked="t" strokeweight="0.54362833pt">
                  <v:stroke color="#000000"/>
                </v:shape>
                <v:shape type="#_x0000_t202" id="文本框 881" o:spid="_x0000_s881" style="position:absolute;&#10;left:960;&#10;top:16338;&#10;width:533;&#10;height:206;&#10;mso-wrap-style:square;" filled="f" stroked="f" strokeweight="1.0pt">
                  <v:textbox id="1046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spacing w:line="169" w:lineRule="exact"/>
        <w:rPr>
          <w:sz w:val="14"/>
        </w:rPr>
        <w:sectPr>
          <w:headerReference w:type="default" r:id="rId113"/>
          <w:footerReference w:type="default" r:id="rId114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spacing w:before="174"/>
        <w:ind w:left="428"/>
      </w:pPr>
      <w:r>
        <mc:AlternateContent>
          <mc:Choice Requires="wps">
            <w:drawing>
              <wp:anchor distT="0" distB="0" distL="0" distR="0" simplePos="0" relativeHeight="1429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306069</wp:posOffset>
                </wp:positionV>
                <wp:extent cx="6414135" cy="248920"/>
                <wp:effectExtent l="0" t="0" r="0" b="0"/>
                <wp:wrapTopAndBottom/>
                <wp:docPr id="882" name="组合 88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83" name="组合 883"/>
                      <wpg:cNvGrpSpPr/>
                      <wpg:grpSpPr>
                        <a:xfrm rot="0">
                          <a:off x="0" y="0"/>
                          <a:ext cx="6414135" cy="248920"/>
                          <a:chOff x="0" y="0"/>
                          <a:chExt cx="6414135" cy="2489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84" name="曲线 884"/>
                        <wps:cNvSpPr/>
                        <wps:spPr>
                          <a:xfrm rot="0">
                            <a:off x="0" y="0"/>
                            <a:ext cx="6414135" cy="24892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500"/>
                                </a:moveTo>
                                <a:lnTo>
                                  <a:pt x="0" y="2099"/>
                                </a:lnTo>
                                <a:lnTo>
                                  <a:pt x="0" y="1823"/>
                                </a:lnTo>
                                <a:lnTo>
                                  <a:pt x="2" y="1546"/>
                                </a:lnTo>
                                <a:lnTo>
                                  <a:pt x="6" y="1270"/>
                                </a:lnTo>
                                <a:lnTo>
                                  <a:pt x="10" y="994"/>
                                </a:lnTo>
                                <a:lnTo>
                                  <a:pt x="17" y="773"/>
                                </a:lnTo>
                                <a:lnTo>
                                  <a:pt x="25" y="607"/>
                                </a:lnTo>
                                <a:lnTo>
                                  <a:pt x="32" y="386"/>
                                </a:lnTo>
                                <a:lnTo>
                                  <a:pt x="40" y="220"/>
                                </a:lnTo>
                                <a:lnTo>
                                  <a:pt x="51" y="110"/>
                                </a:lnTo>
                                <a:lnTo>
                                  <a:pt x="62" y="55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5"/>
                                </a:lnTo>
                                <a:lnTo>
                                  <a:pt x="21548" y="110"/>
                                </a:lnTo>
                                <a:lnTo>
                                  <a:pt x="21559" y="220"/>
                                </a:lnTo>
                                <a:lnTo>
                                  <a:pt x="21567" y="386"/>
                                </a:lnTo>
                                <a:lnTo>
                                  <a:pt x="21574" y="607"/>
                                </a:lnTo>
                                <a:lnTo>
                                  <a:pt x="21582" y="773"/>
                                </a:lnTo>
                                <a:lnTo>
                                  <a:pt x="21589" y="994"/>
                                </a:lnTo>
                                <a:lnTo>
                                  <a:pt x="21593" y="1270"/>
                                </a:lnTo>
                                <a:lnTo>
                                  <a:pt x="21597" y="1546"/>
                                </a:lnTo>
                                <a:lnTo>
                                  <a:pt x="21600" y="1823"/>
                                </a:lnTo>
                                <a:lnTo>
                                  <a:pt x="21600" y="2099"/>
                                </a:lnTo>
                                <a:lnTo>
                                  <a:pt x="21600" y="19500"/>
                                </a:lnTo>
                                <a:lnTo>
                                  <a:pt x="21516" y="21599"/>
                                </a:lnTo>
                                <a:lnTo>
                                  <a:pt x="83" y="21599"/>
                                </a:lnTo>
                                <a:lnTo>
                                  <a:pt x="6" y="20274"/>
                                </a:lnTo>
                                <a:lnTo>
                                  <a:pt x="2" y="20053"/>
                                </a:lnTo>
                                <a:lnTo>
                                  <a:pt x="0" y="19776"/>
                                </a:lnTo>
                                <a:lnTo>
                                  <a:pt x="0" y="19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885" name="文本框 885"/>
                        <wps:cNvSpPr/>
                        <wps:spPr>
                          <a:xfrm rot="0">
                            <a:off x="9525" y="7619"/>
                            <a:ext cx="6395085" cy="23367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886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887" o:spid="_x0000_s887" coordorigin="912,961" coordsize="10101,392" style="position:absolute;&#10;margin-left:45.6pt;&#10;margin-top:24.099998pt;&#10;width:505.05002pt;&#10;height:19.6pt;&#10;z-index:1429;&#10;mso-position-horizontal:absolute;&#10;mso-position-horizontal-relative:page;&#10;mso-position-vertical:absolute;&#10;mso-wrap-distance-left:0.0pt;&#10;mso-wrap-distance-right:0.0pt;">
                <v:shape type="#_x0000_t0" id="曲线 888" o:spid="_x0000_s888" coordsize="10101,392" path="m,353l,38l,33l1,28l3,23l5,18l7,14l11,11l14,7l18,4l24,2l28,1l33,l39,l10062,l10068,l10072,1l10076,2l10082,4l10086,7l10089,11l10093,14l10096,18l10097,23l10100,28l10101,33l10101,38l10101,353l10062,391l39,391l3,367l1,363l,358l,353l,353xe" style="position:absolute;&#10;left:912;&#10;top:961;&#10;width:10101;&#10;height:391;" filled="f" stroked="t" strokeweight="0.54362833pt">
                  <v:stroke color="#8F949D"/>
                </v:shape>
                <v:shape type="#_x0000_t202" id="文本框 889" o:spid="_x0000_s889" style="position:absolute;&#10;left:927;&#10;top:973;&#10;width:10071;&#10;height:367;&#10;mso-wrap-style:square;" filled="f" stroked="f" strokeweight="1.0pt">
                  <v:textbox id="1051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"http://118.185.187.137/moodle/mod/quiz/view.php?id=1344&amp;forceview=1"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3: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</w:rPr>
        <w:fldChar w:fldCharType="end"/>
      </w:r>
    </w:p>
    <w:p>
      <w:pPr>
        <w:pStyle w:val="15"/>
        <w:spacing w:before="58"/>
        <w:ind w:left="6254"/>
      </w:pPr>
      <w:r>
        <w:rPr>
          <w:color w:val="0E6BBE"/>
        </w:rPr>
        <w:fldChar w:fldCharType="begin"/>
      </w:r>
      <w:r>
        <w:instrText>HYPERLINK "http://118.185.187.137/moodle/mod/quiz/view.php?id=1346&amp;forceview=1"</w:instrText>
      </w:r>
      <w:r>
        <w:rPr>
          <w:color w:val="0E6BBE"/>
        </w:rPr>
        <w:fldChar w:fldCharType="separate"/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5: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>
      <w:pPr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8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I…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"http://118.185.187.137/moodle/course/view.php?id=158&amp;section-2"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Algorit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8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"http://118.185.187.137/moodle/mod/quiz/view.php?id=1346"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Problem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5: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Complexity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using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counter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me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430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902" name="曲线 90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903" o:spid="_x0000_s903" fillcolor="#DEE2E6" stroked="f" strokeweight="1.0pt" coordsize="10438,11" path="m10438,l1620,l,l,11l1620,11l10438,11l10438,l10438,xe" style="position:absolute;&#10;margin-left:37.2pt;&#10;margin-top:19.75pt;&#10;width:521.9pt;&#10;height:0.55000037pt;&#10;z-index:1430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5938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904" name="组合 90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905" name="组合 905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906" name="曲线 906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907" o:spid="_x0000_s907" coordorigin="743,2350" coordsize="10438,11" style="width:521.9pt;&#10;height:0.55pt;">
                <v:shape type="#_x0000_t0" id="曲线 908" o:spid="_x0000_s908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31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909" name="曲线 90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910" o:spid="_x0000_s910" fillcolor="#DEE2E6" stroked="f" strokeweight="1.0pt" coordsize="10438,11" path="m10438,l1620,l,l,10l1620,10l10438,10l10438,l10438,xe" style="position:absolute;&#10;margin-left:37.2pt;&#10;margin-top:13.15pt;&#10;width:521.9pt;&#10;height:0.55000037pt;&#10;z-index:1431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23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9"/>
          <w:sz w:val="16"/>
        </w:rPr>
        <w:t xml:space="preserve"> </w:t>
      </w:r>
      <w:r>
        <w:rPr>
          <w:color w:val="1C2025"/>
          <w:sz w:val="16"/>
        </w:rPr>
        <w:t>Saturday,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2:27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911" name="组合 91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912" name="组合 912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913" name="曲线 913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914" o:spid="_x0000_s914" coordorigin="743,2882" coordsize="10438,11" style="width:521.9pt;&#10;height:0.55pt;">
                <v:shape type="#_x0000_t0" id="曲线 915" o:spid="_x0000_s915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98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32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916" name="曲线 9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917" o:spid="_x0000_s917" fillcolor="#DEE2E6" stroked="f" strokeweight="1.0pt" coordsize="10438,11" path="m10438,l1620,l,l,10l1620,10l10438,10l10438,l10438,xe" style="position:absolute;&#10;margin-left:37.2pt;&#10;margin-top:12.6pt;&#10;width:521.9pt;&#10;height:0.55000037pt;&#10;z-index:1432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3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918" name="组合 91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919" name="组合 919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920" name="曲线 920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921" o:spid="_x0000_s921" coordorigin="743,3414" coordsize="10438,11" style="width:521.9pt;&#10;height:0.55pt;">
                <v:shape type="#_x0000_t0" id="曲线 922" o:spid="_x0000_s922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jc w:val="center"/>
        <w:rPr>
          <w:sz w:val="16"/>
        </w:rPr>
        <w:sectPr>
          <w:headerReference w:type="default" r:id="rId120"/>
          <w:footerReference w:type="default" r:id="rId121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935" name="文本框 93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936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937" o:spid="_x0000_s937" filled="f" stroked="t" strokeweight="1.1338583pt" style="width:521.35pt;&#10;height:46.75pt;&#10;mso-wrap-style:square;">
                <v:stroke color="#CAD0D6"/>
                <v:textbox id="1056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spacing w:before="9"/>
        <w:rPr>
          <w:sz w:val="13"/>
        </w:rPr>
      </w:pPr>
      <w:r>
        <mc:AlternateContent>
          <mc:Choice Requires="wps">
            <w:drawing>
              <wp:anchor distT="0" distB="0" distL="0" distR="0" simplePos="0" relativeHeight="1433" behindDoc="1" locked="0" layoutInCell="1" hidden="0" allowOverlap="1">
                <wp:simplePos x="0" y="0"/>
                <wp:positionH relativeFrom="page">
                  <wp:posOffset>614044</wp:posOffset>
                </wp:positionH>
                <wp:positionV relativeFrom="paragraph">
                  <wp:posOffset>144779</wp:posOffset>
                </wp:positionV>
                <wp:extent cx="6344920" cy="2748280"/>
                <wp:effectExtent l="0" t="0" r="0" b="0"/>
                <wp:wrapTopAndBottom/>
                <wp:docPr id="938" name="文本框 93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4920" cy="2748280"/>
                        </a:xfrm>
                        <a:prstGeom prst="rect"/>
                        <a:noFill/>
                        <a:ln w="6904" cmpd="sng" cap="flat">
                          <a:solidFill>
                            <a:srgbClr val="8F949D"/>
                          </a:solidFill>
                          <a:prstDash val="solid"/>
                          <a:miter/>
                        </a:ln>
                      </wps:spPr>
                      <wps:txbx id="939">
                        <w:txbxContent>
                          <w:p>
                            <w:pPr>
                              <w:spacing w:before="23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Convert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following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algorithm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into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program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find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its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time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complexity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using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method.</w:t>
                            </w:r>
                          </w:p>
                          <w:p>
                            <w:pPr>
                              <w:spacing w:before="119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void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reverse(int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n)</w:t>
                            </w:r>
                          </w:p>
                          <w:p>
                            <w:pPr>
                              <w:spacing w:before="43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{</w:t>
                            </w:r>
                          </w:p>
                          <w:p>
                            <w:pPr>
                              <w:spacing w:before="53" w:line="302" w:lineRule="auto"/>
                              <w:ind w:left="233" w:right="7607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rev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0,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remainder;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7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while (n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!=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0)</w:t>
                            </w:r>
                          </w:p>
                          <w:p>
                            <w:pPr>
                              <w:spacing w:before="11"/>
                              <w:ind w:left="31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{</w:t>
                            </w:r>
                          </w:p>
                          <w:p>
                            <w:pPr>
                              <w:spacing w:before="43"/>
                              <w:ind w:left="623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remainder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%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10;</w:t>
                            </w:r>
                          </w:p>
                          <w:p>
                            <w:pPr>
                              <w:spacing w:before="53" w:line="319" w:lineRule="auto"/>
                              <w:ind w:left="623" w:right="7060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rev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rev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remainder;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7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n/= 10;</w:t>
                            </w:r>
                          </w:p>
                          <w:p>
                            <w:pPr>
                              <w:pStyle w:val="15"/>
                              <w:spacing w:before="6"/>
                              <w:rPr>
                                <w:rFonts w:ascii="Consolas" w:hAnsi="Consolas"/>
                                <w:sz w:val="17"/>
                              </w:rPr>
                            </w:pPr>
                          </w:p>
                          <w:p>
                            <w:pPr>
                              <w:ind w:left="31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}</w:t>
                            </w:r>
                          </w:p>
                          <w:p>
                            <w:pPr>
                              <w:spacing w:before="43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print(rev);</w:t>
                            </w:r>
                          </w:p>
                          <w:p>
                            <w:pPr>
                              <w:spacing w:before="54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}</w:t>
                            </w:r>
                          </w:p>
                          <w:p>
                            <w:pPr>
                              <w:pStyle w:val="15"/>
                              <w:rPr>
                                <w:rFonts w:ascii="Consolas" w:hAnsi="Consolas"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96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Note: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need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increment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declarations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scanf()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89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variable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printf()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statements.</w:t>
                            </w:r>
                          </w:p>
                          <w:p>
                            <w:pPr>
                              <w:pStyle w:val="15"/>
                              <w:rPr>
                                <w:rFonts w:ascii="Consolas" w:hAnsi="Consolas"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96"/>
                              <w:ind w:left="-1"/>
                              <w:rPr>
                                <w:rFonts w:ascii="Consolas" w:hAns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Input:</w:t>
                            </w:r>
                          </w:p>
                          <w:p>
                            <w:pPr>
                              <w:spacing w:before="53"/>
                              <w:ind w:left="77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positive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Integer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</w:t>
                            </w:r>
                          </w:p>
                          <w:p>
                            <w:pPr>
                              <w:spacing w:before="43"/>
                              <w:ind w:left="-1"/>
                              <w:rPr>
                                <w:rFonts w:ascii="Consolas" w:hAns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Output:</w:t>
                            </w:r>
                          </w:p>
                          <w:p>
                            <w:pPr>
                              <w:spacing w:before="54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Print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value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variable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940" o:spid="_x0000_s940" filled="f" stroked="t" strokeweight="0.54362833pt" style="position:absolute;&#10;margin-left:48.349995pt;&#10;margin-top:11.4pt;&#10;width:499.6pt;&#10;height:216.4pt;&#10;z-index:1433;&#10;mso-position-horizontal:absolute;&#10;mso-position-horizontal-relative:page;&#10;mso-position-vertical:absolute;&#10;mso-wrap-distance-left:0.0pt;&#10;mso-wrap-distance-right:0.0pt;&#10;mso-wrap-style:square;">
                <v:stroke color="#8F949D"/>
                <v:textbox id="1057" inset="0mm,0mm,0mm,0mm" o:insetmode="custom" style="layout-flow:horizontal;&#10;v-text-anchor:top;">
                  <w:txbxContent>
                    <w:p>
                      <w:pPr>
                        <w:spacing w:before="23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Convert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following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algorithm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into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program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find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its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time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complexity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using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counter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method.</w:t>
                      </w:r>
                    </w:p>
                    <w:p>
                      <w:pPr>
                        <w:spacing w:before="119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void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reverse(int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n)</w:t>
                      </w:r>
                    </w:p>
                    <w:p>
                      <w:pPr>
                        <w:spacing w:before="43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{</w:t>
                      </w:r>
                    </w:p>
                    <w:p>
                      <w:pPr>
                        <w:spacing w:before="53" w:line="302" w:lineRule="auto"/>
                        <w:ind w:left="233" w:right="7607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int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rev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1C2025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0,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remainder;</w:t>
                      </w:r>
                      <w:r>
                        <w:rPr>
                          <w:rFonts w:ascii="Consolas" w:hAnsi="Consolas"/>
                          <w:color w:val="1C2025"/>
                          <w:spacing w:val="-7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while (n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!=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0)</w:t>
                      </w:r>
                    </w:p>
                    <w:p>
                      <w:pPr>
                        <w:spacing w:before="11"/>
                        <w:ind w:left="31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{</w:t>
                      </w:r>
                    </w:p>
                    <w:p>
                      <w:pPr>
                        <w:spacing w:before="43"/>
                        <w:ind w:left="623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remainder</w:t>
                      </w:r>
                      <w:r>
                        <w:rPr>
                          <w:rFonts w:ascii="Consolas" w:hAnsi="Consolas"/>
                          <w:color w:val="1C2025"/>
                          <w:spacing w:val="3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1C2025"/>
                          <w:spacing w:val="3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1C2025"/>
                          <w:spacing w:val="3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%</w:t>
                      </w:r>
                      <w:r>
                        <w:rPr>
                          <w:rFonts w:ascii="Consolas" w:hAnsi="Consolas"/>
                          <w:color w:val="1C2025"/>
                          <w:spacing w:val="3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10;</w:t>
                      </w:r>
                    </w:p>
                    <w:p>
                      <w:pPr>
                        <w:spacing w:before="53" w:line="319" w:lineRule="auto"/>
                        <w:ind w:left="623" w:right="7060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rev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rev</w:t>
                      </w:r>
                      <w:r>
                        <w:rPr>
                          <w:rFonts w:ascii="Consolas" w:hAnsi="Consolas"/>
                          <w:color w:val="1C2025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1C2025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remainder;</w:t>
                      </w:r>
                      <w:r>
                        <w:rPr>
                          <w:rFonts w:ascii="Consolas" w:hAnsi="Consolas"/>
                          <w:color w:val="1C2025"/>
                          <w:spacing w:val="-7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n/= 10;</w:t>
                      </w:r>
                    </w:p>
                    <w:p>
                      <w:pPr>
                        <w:pStyle w:val="15"/>
                        <w:spacing w:before="6"/>
                        <w:rPr>
                          <w:rFonts w:ascii="Consolas" w:hAnsi="Consolas"/>
                          <w:sz w:val="17"/>
                        </w:rPr>
                      </w:pPr>
                    </w:p>
                    <w:p>
                      <w:pPr>
                        <w:ind w:left="31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}</w:t>
                      </w:r>
                    </w:p>
                    <w:p>
                      <w:pPr>
                        <w:spacing w:before="43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print(rev);</w:t>
                      </w:r>
                    </w:p>
                    <w:p>
                      <w:pPr>
                        <w:spacing w:before="54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}</w:t>
                      </w:r>
                    </w:p>
                    <w:p>
                      <w:pPr>
                        <w:pStyle w:val="15"/>
                        <w:rPr>
                          <w:rFonts w:ascii="Consolas" w:hAnsi="Consolas"/>
                          <w:sz w:val="14"/>
                        </w:rPr>
                      </w:pPr>
                    </w:p>
                    <w:p>
                      <w:pPr>
                        <w:spacing w:before="96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Note: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No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need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of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counter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increment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declarations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scanf()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1C2025"/>
                          <w:spacing w:val="89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variable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printf()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statements.</w:t>
                      </w:r>
                    </w:p>
                    <w:p>
                      <w:pPr>
                        <w:pStyle w:val="15"/>
                        <w:rPr>
                          <w:rFonts w:ascii="Consolas" w:hAnsi="Consolas"/>
                          <w:sz w:val="14"/>
                        </w:rPr>
                      </w:pPr>
                    </w:p>
                    <w:p>
                      <w:pPr>
                        <w:spacing w:before="96"/>
                        <w:ind w:left="-1"/>
                        <w:rPr>
                          <w:rFonts w:ascii="Consolas" w:hAnsi="Consolas"/>
                          <w:b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Input:</w:t>
                      </w:r>
                    </w:p>
                    <w:p>
                      <w:pPr>
                        <w:spacing w:before="53"/>
                        <w:ind w:left="77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positive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Integer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</w:t>
                      </w:r>
                    </w:p>
                    <w:p>
                      <w:pPr>
                        <w:spacing w:before="43"/>
                        <w:ind w:left="-1"/>
                        <w:rPr>
                          <w:rFonts w:ascii="Consolas" w:hAnsi="Consolas"/>
                          <w:b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Output:</w:t>
                      </w:r>
                    </w:p>
                    <w:p>
                      <w:pPr>
                        <w:spacing w:before="54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Print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value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of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counter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variable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spacing w:before="3"/>
        <w:rPr>
          <w:sz w:val="19"/>
        </w:rPr>
      </w:pPr>
    </w:p>
    <w:p>
      <w:pPr>
        <w:pStyle w:val="2"/>
        <w:spacing w:before="102"/>
      </w:pPr>
      <w:r>
        <w:rPr>
          <w:color w:val="001A1D"/>
        </w:rPr>
        <w:t>Answer:</w:t>
      </w:r>
    </w:p>
    <w:p>
      <w:pPr>
        <w:pStyle w:val="15"/>
        <w:spacing w:before="10"/>
        <w:rPr>
          <w:b/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20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 w:line="18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18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1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(n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!=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remainder</w:t>
            </w:r>
            <w:r>
              <w:rPr>
                <w:color w:val="3C4B72"/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%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rev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rev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color w:val="0000CC"/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remainder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748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</w:p>
        </w:tc>
      </w:tr>
      <w:tr>
        <w:trPr>
          <w:trHeight w:val="195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6" w:lineRule="exact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>
        <w:trPr>
          <w:trHeight w:val="180"/>
        </w:trPr>
        <w:tc>
          <w:tcPr>
            <w:tcW w:w="544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6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944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6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247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spacing w:before="13"/>
              <w:rPr>
                <w:rFonts w:ascii="Segoe UI" w:hAnsi="Segoe UI"/>
                <w:b/>
                <w:sz w:val="8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941" name="组合 941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942" name="组合 942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943" name=" 943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944" o:spid="_x0000_s944" coordorigin="10828,12314" coordsize="98,98" style="width:4.9pt;&#10;height:4.9pt;">
                      <v:shape type="#_x0000_t100" id=" 945" o:spid="_x0000_s945" style="position:absolute;&#10;left:10828;&#10;top:12314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b/>
          <w:sz w:val="20"/>
        </w:rPr>
      </w:pPr>
    </w:p>
    <w:p>
      <w:pPr>
        <w:pStyle w:val="15"/>
        <w:rPr>
          <w:b/>
          <w:sz w:val="25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b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46" name="图片 9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7" name="图片 947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b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48" name="图片 9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9" name="图片 949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76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b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50" name="图片 9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51" name="图片 951"/>
                          <pic:cNvPicPr/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1234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b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952" name="图片 9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53" name="图片 953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1435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954" name="图片 9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55" name="图片 955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7"/>
        <w:rPr>
          <w:sz w:val="18"/>
        </w:rPr>
      </w:pPr>
      <w:r>
        <mc:AlternateContent>
          <mc:Choice Requires="wps">
            <w:drawing>
              <wp:anchor distT="0" distB="0" distL="0" distR="0" simplePos="0" relativeHeight="1434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181609</wp:posOffset>
                </wp:positionV>
                <wp:extent cx="338455" cy="131445"/>
                <wp:effectExtent l="0" t="0" r="0" b="0"/>
                <wp:wrapTopAndBottom/>
                <wp:docPr id="956" name="组合 95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957" name="组合 957"/>
                      <wpg:cNvGrpSpPr/>
                      <wpg:grpSpPr>
                        <a:xfrm rot="0">
                          <a:off x="0" y="0"/>
                          <a:ext cx="338455" cy="131445"/>
                          <a:chOff x="0" y="0"/>
                          <a:chExt cx="338455" cy="1314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958" name="曲线 958"/>
                        <wps:cNvSpPr/>
                        <wps:spPr>
                          <a:xfrm rot="0">
                            <a:off x="3175" y="3174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393" y="2104"/>
                                </a:lnTo>
                                <a:lnTo>
                                  <a:pt x="21475" y="2547"/>
                                </a:lnTo>
                                <a:lnTo>
                                  <a:pt x="21558" y="3101"/>
                                </a:lnTo>
                                <a:lnTo>
                                  <a:pt x="21600" y="3655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606" y="21267"/>
                                </a:lnTo>
                                <a:lnTo>
                                  <a:pt x="20441" y="21489"/>
                                </a:lnTo>
                                <a:lnTo>
                                  <a:pt x="20234" y="21600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365" y="21600"/>
                                </a:lnTo>
                                <a:lnTo>
                                  <a:pt x="1158" y="21489"/>
                                </a:lnTo>
                                <a:lnTo>
                                  <a:pt x="951" y="21267"/>
                                </a:lnTo>
                                <a:lnTo>
                                  <a:pt x="786" y="21156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59" name="文本框 959"/>
                        <wps:cNvSpPr/>
                        <wps:spPr>
                          <a:xfrm rot="0">
                            <a:off x="0" y="0"/>
                            <a:ext cx="338455" cy="1314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60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961" o:spid="_x0000_s961" coordorigin="960,14913" coordsize="533,207" style="position:absolute;&#10;margin-left:48.05pt;&#10;margin-top:14.299999pt;&#10;width:26.65pt;&#10;height:10.35pt;&#10;z-index:1434;&#10;mso-position-horizontal:absolute;&#10;mso-position-horizontal-relative:page;&#10;mso-position-vertical:absolute;&#10;mso-wrap-distance-left:0.0pt;&#10;mso-wrap-distance-right:0.0pt;">
                <v:shape type="#_x0000_t0" id="曲线 962" o:spid="_x0000_s962" coordsize="522,196" path="m,157l,38l,33l0,28l3,23l4,19l7,14l11,11l14,7l18,5l22,3l27,1l33,l37,l483,l488,l494,1l498,3l502,5l506,7l510,11l513,14l517,19l518,23l521,28l521,33l521,38l521,157l521,162l521,167l518,172l517,177l498,192l494,194l488,196l483,196l37,196l33,196l27,194l22,192l18,191l3,172l0,167l,162l,157l,157xe" style="position:absolute;&#10;left:966;&#10;top:14918;&#10;width:522;&#10;height:196;" filled="f" stroked="t" strokeweight="0.54362833pt">
                  <v:stroke color="#000000"/>
                </v:shape>
                <v:shape type="#_x0000_t202" id="文本框 963" o:spid="_x0000_s963" style="position:absolute;&#10;left:960;&#10;top:14913;&#10;width:533;&#10;height:207;&#10;mso-wrap-style:square;" filled="f" stroked="f" strokeweight="1.0pt">
                  <v:textbox id="1063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spacing w:line="180" w:lineRule="exact"/>
        <w:rPr>
          <w:sz w:val="14"/>
        </w:rPr>
        <w:sectPr>
          <w:headerReference w:type="default" r:id="rId122"/>
          <w:footerReference w:type="default" r:id="rId123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spacing w:before="174"/>
        <w:ind w:left="428"/>
      </w:pPr>
      <w:r>
        <mc:AlternateContent>
          <mc:Choice Requires="wps">
            <w:drawing>
              <wp:anchor distT="0" distB="0" distL="0" distR="0" simplePos="0" relativeHeight="1436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306069</wp:posOffset>
                </wp:positionV>
                <wp:extent cx="6414135" cy="248920"/>
                <wp:effectExtent l="0" t="0" r="0" b="0"/>
                <wp:wrapTopAndBottom/>
                <wp:docPr id="964" name="组合 96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965" name="组合 965"/>
                      <wpg:cNvGrpSpPr/>
                      <wpg:grpSpPr>
                        <a:xfrm rot="0">
                          <a:off x="0" y="0"/>
                          <a:ext cx="6414135" cy="248920"/>
                          <a:chOff x="0" y="0"/>
                          <a:chExt cx="6414135" cy="2489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966" name="曲线 966"/>
                        <wps:cNvSpPr/>
                        <wps:spPr>
                          <a:xfrm rot="0">
                            <a:off x="0" y="0"/>
                            <a:ext cx="6414135" cy="24892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500"/>
                                </a:moveTo>
                                <a:lnTo>
                                  <a:pt x="0" y="2099"/>
                                </a:lnTo>
                                <a:lnTo>
                                  <a:pt x="0" y="1823"/>
                                </a:lnTo>
                                <a:lnTo>
                                  <a:pt x="2" y="1546"/>
                                </a:lnTo>
                                <a:lnTo>
                                  <a:pt x="6" y="1270"/>
                                </a:lnTo>
                                <a:lnTo>
                                  <a:pt x="10" y="994"/>
                                </a:lnTo>
                                <a:lnTo>
                                  <a:pt x="17" y="773"/>
                                </a:lnTo>
                                <a:lnTo>
                                  <a:pt x="25" y="607"/>
                                </a:lnTo>
                                <a:lnTo>
                                  <a:pt x="32" y="386"/>
                                </a:lnTo>
                                <a:lnTo>
                                  <a:pt x="40" y="220"/>
                                </a:lnTo>
                                <a:lnTo>
                                  <a:pt x="51" y="110"/>
                                </a:lnTo>
                                <a:lnTo>
                                  <a:pt x="62" y="55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5"/>
                                </a:lnTo>
                                <a:lnTo>
                                  <a:pt x="21548" y="110"/>
                                </a:lnTo>
                                <a:lnTo>
                                  <a:pt x="21559" y="220"/>
                                </a:lnTo>
                                <a:lnTo>
                                  <a:pt x="21567" y="386"/>
                                </a:lnTo>
                                <a:lnTo>
                                  <a:pt x="21574" y="607"/>
                                </a:lnTo>
                                <a:lnTo>
                                  <a:pt x="21582" y="773"/>
                                </a:lnTo>
                                <a:lnTo>
                                  <a:pt x="21589" y="994"/>
                                </a:lnTo>
                                <a:lnTo>
                                  <a:pt x="21593" y="1270"/>
                                </a:lnTo>
                                <a:lnTo>
                                  <a:pt x="21597" y="1546"/>
                                </a:lnTo>
                                <a:lnTo>
                                  <a:pt x="21600" y="1823"/>
                                </a:lnTo>
                                <a:lnTo>
                                  <a:pt x="21600" y="2099"/>
                                </a:lnTo>
                                <a:lnTo>
                                  <a:pt x="21600" y="19500"/>
                                </a:lnTo>
                                <a:lnTo>
                                  <a:pt x="21516" y="21599"/>
                                </a:lnTo>
                                <a:lnTo>
                                  <a:pt x="83" y="21599"/>
                                </a:lnTo>
                                <a:lnTo>
                                  <a:pt x="6" y="20274"/>
                                </a:lnTo>
                                <a:lnTo>
                                  <a:pt x="2" y="20053"/>
                                </a:lnTo>
                                <a:lnTo>
                                  <a:pt x="0" y="19776"/>
                                </a:lnTo>
                                <a:lnTo>
                                  <a:pt x="0" y="19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967" name="文本框 967"/>
                        <wps:cNvSpPr/>
                        <wps:spPr>
                          <a:xfrm rot="0">
                            <a:off x="9525" y="7619"/>
                            <a:ext cx="6395085" cy="23367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968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969" o:spid="_x0000_s969" coordorigin="912,961" coordsize="10101,392" style="position:absolute;&#10;margin-left:45.6pt;&#10;margin-top:24.099998pt;&#10;width:505.05002pt;&#10;height:19.6pt;&#10;z-index:1436;&#10;mso-position-horizontal:absolute;&#10;mso-position-horizontal-relative:page;&#10;mso-position-vertical:absolute;&#10;mso-wrap-distance-left:0.0pt;&#10;mso-wrap-distance-right:0.0pt;">
                <v:shape type="#_x0000_t0" id="曲线 970" o:spid="_x0000_s970" coordsize="10101,392" path="m,353l,38l,33l1,28l3,23l5,18l7,14l11,11l14,7l18,4l24,2l28,1l33,l39,l10062,l10068,l10072,1l10076,2l10082,4l10086,7l10089,11l10093,14l10096,18l10097,23l10100,28l10101,33l10101,38l10101,353l10062,391l39,391l3,367l1,363l,358l,353l,353xe" style="position:absolute;&#10;left:912;&#10;top:961;&#10;width:10101;&#10;height:391;" filled="f" stroked="t" strokeweight="0.54362833pt">
                  <v:stroke color="#8F949D"/>
                </v:shape>
                <v:shape type="#_x0000_t202" id="文本框 971" o:spid="_x0000_s971" style="position:absolute;&#10;left:927;&#10;top:973;&#10;width:10071;&#10;height:367;&#10;mso-wrap-style:square;" filled="f" stroked="f" strokeweight="1.0pt">
                  <v:textbox id="1068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"http://118.185.187.137/moodle/mod/quiz/view.php?id=1345&amp;forceview=1"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4: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Method</w:t>
      </w:r>
      <w:r>
        <w:rPr>
          <w:color w:val="0E6BBE"/>
        </w:rPr>
        <w:fldChar w:fldCharType="end"/>
      </w:r>
    </w:p>
    <w:p>
      <w:pPr>
        <w:pStyle w:val="15"/>
        <w:spacing w:before="58"/>
        <w:ind w:right="420"/>
        <w:jc w:val="right"/>
      </w:pPr>
      <w:r>
        <w:rPr>
          <w:color w:val="0E6BBE"/>
        </w:rPr>
        <w:fldChar w:fldCharType="begin"/>
      </w:r>
      <w:r>
        <w:instrText>HYPERLINK "http://118.185.187.137/moodle/mod/quiz/view.php?id=1347&amp;forceview=1"</w:instrText>
      </w:r>
      <w:r>
        <w:rPr>
          <w:color w:val="0E6BBE"/>
        </w:rPr>
        <w:fldChar w:fldCharType="separate"/>
      </w:r>
      <w:r>
        <w:rPr>
          <w:color w:val="0E6BBE"/>
        </w:rPr>
        <w:t>1-Number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Zeros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in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a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Given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Array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>
      <w:pPr>
        <w:jc w:val="right"/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"http://118.185.187.137/moodle/course/view.php?id=158&amp;section-3"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Divide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and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Conquer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"http://118.185.187.137/moodle/mod/quiz/view.php?id=1347"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1-Number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Zeros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in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Given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Arra</w:t>
      </w:r>
      <w:r>
        <w:rPr>
          <w:color w:val="0E6BBE"/>
        </w:rPr>
        <w:t>y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437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984" name="曲线 98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985" o:spid="_x0000_s985" fillcolor="#DEE2E6" stroked="f" strokeweight="1.0pt" coordsize="10438,11" path="m10438,l1620,l,l,11l1620,11l10438,11l10438,l10438,xe" style="position:absolute;&#10;margin-left:37.2pt;&#10;margin-top:19.75pt;&#10;width:521.9pt;&#10;height:0.55000037pt;&#10;z-index:1437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12:02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986" name="组合 98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987" name="组合 987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988" name="曲线 988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989" o:spid="_x0000_s989" coordorigin="743,2350" coordsize="10438,11" style="width:521.9pt;&#10;height:0.55pt;">
                <v:shape type="#_x0000_t0" id="曲线 990" o:spid="_x0000_s990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38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991" name="曲线 99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992" o:spid="_x0000_s992" fillcolor="#DEE2E6" stroked="f" strokeweight="1.0pt" coordsize="10438,11" path="m10438,l1620,l,l,10l1620,10l10438,10l10438,l10438,xe" style="position:absolute;&#10;margin-left:37.2pt;&#10;margin-top:13.15pt;&#10;width:521.9pt;&#10;height:0.55000037pt;&#10;z-index:1438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12:08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993" name="组合 99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994" name="组合 994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995" name="曲线 995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996" o:spid="_x0000_s996" coordorigin="743,2882" coordsize="10438,11" style="width:521.9pt;&#10;height:0.55pt;">
                <v:shape type="#_x0000_t0" id="曲线 997" o:spid="_x0000_s997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98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39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998" name="曲线 99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999" o:spid="_x0000_s999" fillcolor="#DEE2E6" stroked="f" strokeweight="1.0pt" coordsize="10438,11" path="m10438,l1620,l,l,10l1620,10l10438,10l10438,l10438,xe" style="position:absolute;&#10;margin-left:37.2pt;&#10;margin-top:12.6pt;&#10;width:521.9pt;&#10;height:0.55000037pt;&#10;z-index:1439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6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21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000" name="组合 100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001" name="组合 1001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002" name="曲线 1002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003" o:spid="_x0000_s1003" coordorigin="743,3414" coordsize="10438,11" style="width:521.9pt;&#10;height:0.55pt;">
                <v:shape type="#_x0000_t0" id="曲线 1004" o:spid="_x0000_s1004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jc w:val="center"/>
        <w:rPr>
          <w:sz w:val="16"/>
        </w:rPr>
        <w:sectPr>
          <w:headerReference w:type="default" r:id="rId129"/>
          <w:footerReference w:type="default" r:id="rId130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1017" name="文本框 101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1018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019" o:spid="_x0000_s1019" filled="f" stroked="t" strokeweight="1.1338583pt" style="width:521.35pt;&#10;height:46.75pt;&#10;mso-wrap-style:square;">
                <v:stroke color="#CAD0D6"/>
                <v:textbox id="1073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12"/>
        <w:rPr>
          <w:sz w:val="29"/>
        </w:rPr>
      </w:pPr>
    </w:p>
    <w:p>
      <w:pPr>
        <w:pStyle w:val="2"/>
        <w:spacing w:before="103"/>
      </w:pPr>
      <w:r>
        <w:rPr>
          <w:color w:val="001A1D"/>
        </w:rPr>
        <w:t>Problem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Statement</w:t>
      </w:r>
    </w:p>
    <w:p>
      <w:pPr>
        <w:pStyle w:val="15"/>
        <w:spacing w:before="26" w:line="269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followed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Aim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0s.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to Count the number of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zeroes in the 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array.</w:t>
      </w:r>
    </w:p>
    <w:p>
      <w:pPr>
        <w:pStyle w:val="15"/>
        <w:spacing w:before="13"/>
        <w:ind w:left="341"/>
      </w:pPr>
      <w:r>
        <w:rPr>
          <w:color w:val="001A1D"/>
        </w:rPr>
        <w:t>Input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Format</w:t>
      </w:r>
    </w:p>
    <w:p>
      <w:pPr>
        <w:pStyle w:val="15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</w:p>
    <w:p>
      <w:pPr>
        <w:pStyle w:val="15"/>
        <w:spacing w:before="26" w:line="283" w:lineRule="auto"/>
        <w:ind w:left="341" w:right="6027" w:firstLine="133"/>
      </w:pPr>
      <w:r>
        <w:rPr>
          <w:color w:val="001A1D"/>
        </w:rPr>
        <w:t>Next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</w:t>
      </w:r>
    </w:p>
    <w:p>
      <w:pPr>
        <w:pStyle w:val="15"/>
        <w:spacing w:line="200" w:lineRule="exact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zeroes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present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>
      <w:pPr>
        <w:pStyle w:val="15"/>
        <w:rPr>
          <w:sz w:val="22"/>
        </w:rPr>
      </w:pPr>
    </w:p>
    <w:p>
      <w:pPr>
        <w:pStyle w:val="15"/>
        <w:rPr>
          <w:sz w:val="22"/>
        </w:rPr>
      </w:pPr>
    </w:p>
    <w:p>
      <w:pPr>
        <w:pStyle w:val="15"/>
        <w:spacing w:before="5"/>
        <w:rPr>
          <w:sz w:val="23"/>
        </w:rPr>
      </w:pPr>
    </w:p>
    <w:p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1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410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17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 w:line="250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spacing w:before="9"/>
              <w:rPr>
                <w:rFonts w:ascii="Segoe UI" w:hAnsi="Segoe UI"/>
                <w:sz w:val="14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1020" name="组合 1020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1021" name="组合 1021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1022" name=" 1022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1023" o:spid="_x0000_s1023" coordorigin="10828,10156" coordsize="98,98" style="width:4.9pt;&#10;height:4.9pt;">
                      <v:shape type="#_x0000_t100" id=" 1024" o:spid="_x0000_s1024" style="position:absolute;&#10;left:10828;&#10;top:10156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spacing w:before="12"/>
        <w:rPr>
          <w:sz w:val="24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1409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25" name="图片 10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6" name="图片 1026"/>
                          <pic:cNvPicPr/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>
            <w:pPr>
              <w:pStyle w:val="1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27" name="图片 10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8" name="图片 1028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463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29" name="图片 10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30" name="图片 1030"/>
                          <pic:cNvPicPr/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031" name="图片 10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32" name="图片 1032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118" w:lineRule="exact"/>
        <w:rPr>
          <w:sz w:val="11"/>
        </w:rPr>
        <w:sectPr>
          <w:headerReference w:type="default" r:id="rId131"/>
          <w:footerReference w:type="default" r:id="rId132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spacing w:before="6"/>
        <w:rPr>
          <w:sz w:val="6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039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033" name="图片 10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34" name="图片 1034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  <w:p>
            <w:pPr>
              <w:pStyle w:val="1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>
            <w:pPr>
              <w:pStyle w:val="17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>
            <w:pPr>
              <w:pStyle w:val="1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>
            <w:pPr>
              <w:pStyle w:val="17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>
            <w:pPr>
              <w:pStyle w:val="1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>
            <w:pPr>
              <w:pStyle w:val="17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>
            <w:pPr>
              <w:pStyle w:val="1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035" name="图片 10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36" name="图片 1036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953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037" name="图片 10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38" name="图片 1038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  <w:p>
            <w:pPr>
              <w:pStyle w:val="1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53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  <w:p>
            <w:pPr>
              <w:pStyle w:val="17"/>
              <w:spacing w:before="42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  <w:p>
            <w:pPr>
              <w:pStyle w:val="1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039" name="图片 10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0" name="图片 1040"/>
                          <pic:cNvPicPr/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6"/>
        <w:rPr>
          <w:sz w:val="5"/>
        </w:rPr>
      </w:pPr>
    </w:p>
    <w:p>
      <w:pPr>
        <w:pStyle w:val="15"/>
        <w:spacing w:before="103"/>
        <w:ind w:left="422"/>
      </w:pPr>
      <w:r>
        <w:rPr>
          <w:lang w:val="en-IN" w:eastAsia="en-IN"/>
        </w:rPr>
        <w:drawing>
          <wp:anchor distT="0" distB="0" distL="0" distR="0" simplePos="0" relativeHeight="1442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98840</wp:posOffset>
            </wp:positionV>
            <wp:extent cx="98424" cy="76198"/>
            <wp:effectExtent l="0" t="0" r="0" b="0"/>
            <wp:wrapNone/>
            <wp:docPr id="1041" name="图片 10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2" name="图片 1042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440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187960</wp:posOffset>
                </wp:positionV>
                <wp:extent cx="338455" cy="131444"/>
                <wp:effectExtent l="0" t="0" r="0" b="0"/>
                <wp:wrapTopAndBottom/>
                <wp:docPr id="1043" name="组合 104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044" name="组合 1044"/>
                      <wpg:cNvGrpSpPr/>
                      <wpg:grpSpPr>
                        <a:xfrm rot="0">
                          <a:off x="0" y="0"/>
                          <a:ext cx="338455" cy="131444"/>
                          <a:chOff x="0" y="0"/>
                          <a:chExt cx="338455" cy="1314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045" name="曲线 1045"/>
                        <wps:cNvSpPr/>
                        <wps:spPr>
                          <a:xfrm rot="0">
                            <a:off x="3175" y="3174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393" y="2104"/>
                                </a:lnTo>
                                <a:lnTo>
                                  <a:pt x="21475" y="2547"/>
                                </a:lnTo>
                                <a:lnTo>
                                  <a:pt x="21558" y="3101"/>
                                </a:lnTo>
                                <a:lnTo>
                                  <a:pt x="21600" y="3655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606" y="21378"/>
                                </a:lnTo>
                                <a:lnTo>
                                  <a:pt x="20441" y="21489"/>
                                </a:lnTo>
                                <a:lnTo>
                                  <a:pt x="20234" y="21600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365" y="21600"/>
                                </a:lnTo>
                                <a:lnTo>
                                  <a:pt x="1158" y="21489"/>
                                </a:lnTo>
                                <a:lnTo>
                                  <a:pt x="951" y="21378"/>
                                </a:lnTo>
                                <a:lnTo>
                                  <a:pt x="786" y="21156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46" name="文本框 1046"/>
                        <wps:cNvSpPr/>
                        <wps:spPr>
                          <a:xfrm rot="0">
                            <a:off x="0" y="0"/>
                            <a:ext cx="338455" cy="1314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047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048" o:spid="_x0000_s1048" coordorigin="960,8254" coordsize="533,206" style="position:absolute;&#10;margin-left:48.05pt;&#10;margin-top:14.800007pt;&#10;width:26.65pt;&#10;height:10.349999pt;&#10;z-index:1440;&#10;mso-position-horizontal:absolute;&#10;mso-position-horizontal-relative:page;&#10;mso-position-vertical:absolute;&#10;mso-wrap-distance-left:0.0pt;&#10;mso-wrap-distance-right:0.0pt;">
                <v:shape type="#_x0000_t0" id="曲线 1049" o:spid="_x0000_s1049" coordsize="522,196" path="m,157l,38l,33l0,28l3,23l4,19l7,14l11,11l14,7l18,5l22,3l27,1l33,l37,l483,l488,l494,1l498,3l502,5l506,7l510,11l513,14l517,19l518,23l521,28l521,33l521,38l521,157l521,162l521,167l518,172l517,177l498,193l494,194l488,196l483,196l37,196l33,196l27,194l22,193l18,191l3,172l0,167l,162l,157l,157xe" style="position:absolute;&#10;left:966;&#10;top:8259;&#10;width:522;&#10;height:196;" filled="f" stroked="t" strokeweight="0.54362833pt">
                  <v:stroke color="#000000"/>
                </v:shape>
                <v:shape type="#_x0000_t202" id="文本框 1050" o:spid="_x0000_s1050" style="position:absolute;&#10;left:960;&#10;top:8254;&#10;width:533;&#10;height:207;&#10;mso-wrap-style:square;" filled="f" stroked="f" strokeweight="1.0pt">
                  <v:textbox id="1087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spacing w:before="10"/>
        <w:rPr>
          <w:sz w:val="13"/>
        </w:rPr>
      </w:pPr>
    </w:p>
    <w:p>
      <w:pPr>
        <w:pStyle w:val="15"/>
        <w:ind w:left="428"/>
      </w:pPr>
      <w:r>
        <mc:AlternateContent>
          <mc:Choice Requires="wps">
            <w:drawing>
              <wp:anchor distT="0" distB="0" distL="0" distR="0" simplePos="0" relativeHeight="1441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195579</wp:posOffset>
                </wp:positionV>
                <wp:extent cx="6414135" cy="248920"/>
                <wp:effectExtent l="0" t="0" r="0" b="0"/>
                <wp:wrapTopAndBottom/>
                <wp:docPr id="1051" name="组合 105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052" name="组合 1052"/>
                      <wpg:cNvGrpSpPr/>
                      <wpg:grpSpPr>
                        <a:xfrm rot="0">
                          <a:off x="0" y="0"/>
                          <a:ext cx="6414135" cy="248920"/>
                          <a:chOff x="0" y="0"/>
                          <a:chExt cx="6414135" cy="2489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053" name="曲线 1053"/>
                        <wps:cNvSpPr/>
                        <wps:spPr>
                          <a:xfrm rot="0">
                            <a:off x="0" y="0"/>
                            <a:ext cx="6414135" cy="24892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500"/>
                                </a:moveTo>
                                <a:lnTo>
                                  <a:pt x="0" y="2099"/>
                                </a:lnTo>
                                <a:lnTo>
                                  <a:pt x="0" y="1823"/>
                                </a:lnTo>
                                <a:lnTo>
                                  <a:pt x="2" y="1546"/>
                                </a:lnTo>
                                <a:lnTo>
                                  <a:pt x="6" y="1270"/>
                                </a:lnTo>
                                <a:lnTo>
                                  <a:pt x="10" y="994"/>
                                </a:lnTo>
                                <a:lnTo>
                                  <a:pt x="17" y="773"/>
                                </a:lnTo>
                                <a:lnTo>
                                  <a:pt x="25" y="607"/>
                                </a:lnTo>
                                <a:lnTo>
                                  <a:pt x="32" y="386"/>
                                </a:lnTo>
                                <a:lnTo>
                                  <a:pt x="40" y="221"/>
                                </a:lnTo>
                                <a:lnTo>
                                  <a:pt x="51" y="110"/>
                                </a:lnTo>
                                <a:lnTo>
                                  <a:pt x="62" y="55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5"/>
                                </a:lnTo>
                                <a:lnTo>
                                  <a:pt x="21548" y="110"/>
                                </a:lnTo>
                                <a:lnTo>
                                  <a:pt x="21559" y="221"/>
                                </a:lnTo>
                                <a:lnTo>
                                  <a:pt x="21567" y="386"/>
                                </a:lnTo>
                                <a:lnTo>
                                  <a:pt x="21574" y="607"/>
                                </a:lnTo>
                                <a:lnTo>
                                  <a:pt x="21582" y="773"/>
                                </a:lnTo>
                                <a:lnTo>
                                  <a:pt x="21589" y="994"/>
                                </a:lnTo>
                                <a:lnTo>
                                  <a:pt x="21593" y="1270"/>
                                </a:lnTo>
                                <a:lnTo>
                                  <a:pt x="21597" y="1546"/>
                                </a:lnTo>
                                <a:lnTo>
                                  <a:pt x="21600" y="1823"/>
                                </a:lnTo>
                                <a:lnTo>
                                  <a:pt x="21600" y="2099"/>
                                </a:lnTo>
                                <a:lnTo>
                                  <a:pt x="21600" y="19500"/>
                                </a:lnTo>
                                <a:lnTo>
                                  <a:pt x="21516" y="21599"/>
                                </a:lnTo>
                                <a:lnTo>
                                  <a:pt x="83" y="21599"/>
                                </a:lnTo>
                                <a:lnTo>
                                  <a:pt x="0" y="19777"/>
                                </a:lnTo>
                                <a:lnTo>
                                  <a:pt x="0" y="19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054" name="文本框 1054"/>
                        <wps:cNvSpPr/>
                        <wps:spPr>
                          <a:xfrm rot="0">
                            <a:off x="9525" y="7620"/>
                            <a:ext cx="6395085" cy="23367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055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056" o:spid="_x0000_s1056" coordorigin="912,9628" coordsize="10101,392" style="position:absolute;&#10;margin-left:45.6pt;&#10;margin-top:15.399988pt;&#10;width:505.05002pt;&#10;height:19.6pt;&#10;z-index:1441;&#10;mso-position-horizontal:absolute;&#10;mso-position-horizontal-relative:page;&#10;mso-position-vertical:absolute;&#10;mso-wrap-distance-left:0.0pt;&#10;mso-wrap-distance-right:0.0pt;">
                <v:shape type="#_x0000_t0" id="曲线 1057" o:spid="_x0000_s1057" coordsize="10101,392" path="m,353l,38l,33l1,28l3,23l5,18l7,14l11,11l14,7l18,4l24,2l28,1l33,l39,l10062,l10068,l10072,1l10076,2l10082,4l10086,7l10089,11l10093,14l10096,18l10097,23l10100,28l10101,33l10101,38l10101,353l10062,391l39,391l,358l,353l,353xe" style="position:absolute;&#10;left:912;&#10;top:9628;&#10;width:10101;&#10;height:391;" filled="f" stroked="t" strokeweight="0.54362833pt">
                  <v:stroke color="#8F949D"/>
                </v:shape>
                <v:shape type="#_x0000_t202" id="文本框 1058" o:spid="_x0000_s1058" style="position:absolute;&#10;left:927;&#10;top:9640;&#10;width:10071;&#10;height:367;&#10;mso-wrap-style:square;" filled="f" stroked="f" strokeweight="1.0pt">
                  <v:textbox id="1088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"http://118.185.187.137/moodle/mod/quiz/view.php?id=1346&amp;forceview=1"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5: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Finding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using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counter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method</w:t>
      </w:r>
      <w:r>
        <w:rPr>
          <w:color w:val="0E6BBE"/>
        </w:rPr>
        <w:fldChar w:fldCharType="end"/>
      </w:r>
    </w:p>
    <w:p>
      <w:pPr>
        <w:pStyle w:val="15"/>
        <w:spacing w:before="58"/>
        <w:ind w:right="420"/>
        <w:jc w:val="right"/>
      </w:pPr>
      <w:r>
        <w:rPr>
          <w:color w:val="0E6BBE"/>
        </w:rPr>
        <w:fldChar w:fldCharType="begin"/>
      </w:r>
      <w:r>
        <w:instrText>HYPERLINK "http://118.185.187.137/moodle/mod/quiz/view.php?id=1348&amp;forceview=1"</w:instrText>
      </w:r>
      <w:r>
        <w:rPr>
          <w:color w:val="0E6BBE"/>
        </w:rPr>
        <w:fldChar w:fldCharType="separate"/>
      </w:r>
      <w:r>
        <w:rPr>
          <w:color w:val="0E6BBE"/>
        </w:rPr>
        <w:t>2-Majority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Element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>
      <w:pPr>
        <w:jc w:val="right"/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"http://118.185.187.137/moodle/course/view.php?id=158&amp;section-3"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Divide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and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Conquer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"http://118.185.187.137/moodle/mod/quiz/view.php?id=1348"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2-Ma</w:t>
      </w:r>
      <w:r>
        <w:rPr>
          <w:color w:val="0E6BBE"/>
        </w:rPr>
        <w:t>j</w:t>
      </w:r>
      <w:r>
        <w:rPr>
          <w:color w:val="0E6BBE"/>
          <w:u w:val="single" w:color="0E6BBE"/>
        </w:rPr>
        <w:t>ority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Element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443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1071" name="曲线 107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072" o:spid="_x0000_s1072" fillcolor="#DEE2E6" stroked="f" strokeweight="1.0pt" coordsize="10438,11" path="m10438,l1620,l,l,11l1620,11l10438,11l10438,l10438,xe" style="position:absolute;&#10;margin-left:37.2pt;&#10;margin-top:19.75pt;&#10;width:521.9pt;&#10;height:0.55000037pt;&#10;z-index:1443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073" name="组合 107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074" name="组合 1074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075" name="曲线 1075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076" o:spid="_x0000_s1076" coordorigin="743,2350" coordsize="10438,11" style="width:521.9pt;&#10;height:0.55pt;">
                <v:shape type="#_x0000_t0" id="曲线 1077" o:spid="_x0000_s1077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44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1078" name="曲线 107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079" o:spid="_x0000_s1079" fillcolor="#DEE2E6" stroked="f" strokeweight="1.0pt" coordsize="10438,11" path="m10438,l1620,l,l,10l1620,10l10438,10l10438,l10438,xe" style="position:absolute;&#10;margin-left:37.2pt;&#10;margin-top:13.15pt;&#10;width:521.9pt;&#10;height:0.55000037pt;&#10;z-index:1444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080" name="组合 108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081" name="组合 1081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082" name="曲线 1082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083" o:spid="_x0000_s1083" coordorigin="743,2882" coordsize="10438,11" style="width:521.9pt;&#10;height:0.55pt;">
                <v:shape type="#_x0000_t0" id="曲线 1084" o:spid="_x0000_s1084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686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45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1085" name="曲线 108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086" o:spid="_x0000_s1086" fillcolor="#DEE2E6" stroked="f" strokeweight="1.0pt" coordsize="10438,11" path="m10438,l1620,l,l,10l1620,10l10438,10l10438,l10438,xe" style="position:absolute;&#10;margin-left:37.2pt;&#10;margin-top:12.6pt;&#10;width:521.9pt;&#10;height:0.55000037pt;&#10;z-index:1445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1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6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087" name="组合 108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088" name="组合 1088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089" name="曲线 1089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090" o:spid="_x0000_s1090" coordorigin="743,3414" coordsize="10438,11" style="width:521.9pt;&#10;height:0.55pt;">
                <v:shape type="#_x0000_t0" id="曲线 1091" o:spid="_x0000_s1091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jc w:val="center"/>
        <w:rPr>
          <w:sz w:val="16"/>
        </w:rPr>
        <w:sectPr>
          <w:headerReference w:type="default" r:id="rId142"/>
          <w:footerReference w:type="default" r:id="rId143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1104" name="文本框 110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1105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106" o:spid="_x0000_s1106" filled="f" stroked="t" strokeweight="1.1338583pt" style="width:521.35pt;&#10;height:46.75pt;&#10;mso-wrap-style:square;">
                <v:stroke color="#CAD0D6"/>
                <v:textbox id="1093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12"/>
        <w:rPr>
          <w:sz w:val="29"/>
        </w:rPr>
      </w:pPr>
    </w:p>
    <w:p>
      <w:pPr>
        <w:spacing w:before="103"/>
        <w:ind w:left="341"/>
        <w:rPr>
          <w:sz w:val="16"/>
        </w:rPr>
      </w:pPr>
      <w:r>
        <w:rPr>
          <w:color w:val="001A1D"/>
          <w:sz w:val="16"/>
        </w:rPr>
        <w:t>Given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an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 w:hAnsi="Consolas"/>
          <w:color w:val="942658"/>
          <w:sz w:val="14"/>
        </w:rPr>
        <w:t>nums</w:t>
      </w:r>
      <w:r>
        <w:rPr>
          <w:rFonts w:ascii="Consolas" w:hAnsi="Consolas"/>
          <w:color w:val="942658"/>
          <w:spacing w:val="-29"/>
          <w:sz w:val="14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size</w:t>
      </w:r>
      <w:r>
        <w:rPr>
          <w:color w:val="001A1D"/>
          <w:spacing w:val="4"/>
          <w:sz w:val="16"/>
        </w:rPr>
        <w:t xml:space="preserve"> </w:t>
      </w:r>
      <w:r>
        <w:rPr>
          <w:rFonts w:ascii="Consolas" w:hAnsi="Consolas"/>
          <w:color w:val="942658"/>
          <w:sz w:val="14"/>
        </w:rPr>
        <w:t>n</w:t>
      </w:r>
      <w:r>
        <w:rPr>
          <w:color w:val="001A1D"/>
          <w:sz w:val="16"/>
        </w:rPr>
        <w:t>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return</w:t>
      </w:r>
      <w:r>
        <w:rPr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the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majority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element</w:t>
      </w:r>
      <w:r>
        <w:rPr>
          <w:color w:val="001A1D"/>
          <w:sz w:val="16"/>
        </w:rPr>
        <w:t>.</w:t>
      </w:r>
    </w:p>
    <w:p>
      <w:pPr>
        <w:pStyle w:val="15"/>
        <w:spacing w:before="113" w:line="269" w:lineRule="auto"/>
        <w:ind w:left="341" w:right="476"/>
      </w:pP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appears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more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4"/>
        </w:rPr>
        <w:t xml:space="preserve"> </w:t>
      </w:r>
      <w:r>
        <w:rPr>
          <w:rFonts w:ascii="Cambria Math" w:hAnsi="Cambria Math"/>
          <w:color w:val="942658"/>
          <w:sz w:val="14"/>
        </w:rPr>
        <w:t>⌊</w:t>
      </w:r>
      <w:r>
        <w:rPr>
          <w:rFonts w:ascii="Consolas" w:hAnsi="Consolas"/>
          <w:color w:val="942658"/>
          <w:sz w:val="14"/>
        </w:rPr>
        <w:t>n</w:t>
      </w:r>
      <w:r>
        <w:rPr>
          <w:rFonts w:ascii="Consolas" w:hAnsi="Consolas"/>
          <w:color w:val="942658"/>
          <w:spacing w:val="7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/</w:t>
      </w:r>
      <w:r>
        <w:rPr>
          <w:rFonts w:ascii="Consolas" w:hAnsi="Consolas"/>
          <w:color w:val="942658"/>
          <w:spacing w:val="6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2</w:t>
      </w:r>
      <w:r>
        <w:rPr>
          <w:rFonts w:ascii="Cambria Math" w:hAnsi="Cambria Math"/>
          <w:color w:val="942658"/>
          <w:sz w:val="14"/>
        </w:rPr>
        <w:t>⌋</w:t>
      </w:r>
      <w:r>
        <w:rPr>
          <w:rFonts w:ascii="Cambria Math" w:hAnsi="Cambria Math"/>
          <w:color w:val="942658"/>
          <w:spacing w:val="22"/>
          <w:sz w:val="14"/>
        </w:rPr>
        <w:t xml:space="preserve"> </w:t>
      </w:r>
      <w:r>
        <w:rPr>
          <w:color w:val="001A1D"/>
        </w:rPr>
        <w:t>times.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majority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always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array.</w:t>
      </w:r>
    </w:p>
    <w:p>
      <w:pPr>
        <w:pStyle w:val="15"/>
        <w:spacing w:before="2"/>
        <w:rPr>
          <w:sz w:val="31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1446" behindDoc="1" locked="0" layoutInCell="1" hidden="0" allowOverlap="1">
                <wp:simplePos x="0" y="0"/>
                <wp:positionH relativeFrom="page">
                  <wp:posOffset>614044</wp:posOffset>
                </wp:positionH>
                <wp:positionV relativeFrom="paragraph">
                  <wp:posOffset>196215</wp:posOffset>
                </wp:positionV>
                <wp:extent cx="6344920" cy="283209"/>
                <wp:effectExtent l="0" t="0" r="0" b="0"/>
                <wp:wrapTopAndBottom/>
                <wp:docPr id="1107" name="文本框 110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4920" cy="283209"/>
                        </a:xfrm>
                        <a:prstGeom prst="rect"/>
                        <a:noFill/>
                        <a:ln w="6904" cmpd="sng" cap="flat">
                          <a:solidFill>
                            <a:srgbClr val="8F949D"/>
                          </a:solidFill>
                          <a:prstDash val="solid"/>
                          <a:miter/>
                        </a:ln>
                      </wps:spPr>
                      <wps:txbx id="1108">
                        <w:txbxContent>
                          <w:p>
                            <w:pPr>
                              <w:spacing w:before="23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Input: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nums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[3,2,3]</w:t>
                            </w:r>
                          </w:p>
                          <w:p>
                            <w:pPr>
                              <w:spacing w:before="54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Output: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109" o:spid="_x0000_s1109" filled="f" stroked="t" strokeweight="0.54362833pt" style="position:absolute;&#10;margin-left:48.349995pt;&#10;margin-top:15.45pt;&#10;width:499.6pt;&#10;height:22.3pt;&#10;z-index:1446;&#10;mso-position-horizontal:absolute;&#10;mso-position-horizontal-relative:page;&#10;mso-position-vertical:absolute;&#10;mso-wrap-distance-left:0.0pt;&#10;mso-wrap-distance-right:0.0pt;&#10;mso-wrap-style:square;">
                <v:stroke color="#8F949D"/>
                <v:textbox id="1094" inset="0mm,0mm,0mm,0mm" o:insetmode="custom" style="layout-flow:horizontal;&#10;v-text-anchor:top;">
                  <w:txbxContent>
                    <w:p>
                      <w:pPr>
                        <w:spacing w:before="23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Input: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nums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[3,2,3]</w:t>
                      </w:r>
                    </w:p>
                    <w:p>
                      <w:pPr>
                        <w:spacing w:before="54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Output: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color w:val="001A1D"/>
        </w:rPr>
        <w:t>Example</w:t>
      </w:r>
      <w:r>
        <w:rPr>
          <w:color w:val="001A1D"/>
          <w:spacing w:val="9"/>
        </w:rPr>
        <w:t xml:space="preserve"> </w:t>
      </w:r>
      <w:r>
        <w:rPr>
          <w:color w:val="001A1D"/>
        </w:rPr>
        <w:t>1:</w:t>
      </w:r>
    </w:p>
    <w:p>
      <w:pPr>
        <w:spacing w:before="156" w:after="90"/>
        <w:ind w:left="341"/>
        <w:rPr>
          <w:b/>
          <w:sz w:val="16"/>
        </w:rPr>
      </w:pPr>
      <w:r>
        <w:rPr>
          <w:b/>
          <w:color w:val="001A1D"/>
          <w:sz w:val="16"/>
        </w:rPr>
        <w:t>Example</w:t>
      </w:r>
      <w:r>
        <w:rPr>
          <w:b/>
          <w:color w:val="001A1D"/>
          <w:spacing w:val="9"/>
          <w:sz w:val="16"/>
        </w:rPr>
        <w:t xml:space="preserve"> </w:t>
      </w:r>
      <w:r>
        <w:rPr>
          <w:b/>
          <w:color w:val="001A1D"/>
          <w:sz w:val="16"/>
        </w:rPr>
        <w:t>2:</w:t>
      </w:r>
    </w:p>
    <w:p>
      <w:pPr>
        <w:pStyle w:val="15"/>
        <w:ind w:left="34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344920" cy="283209"/>
                <wp:effectExtent l="0" t="0" r="0" b="0"/>
                <wp:docPr id="1110" name="文本框 11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4920" cy="283209"/>
                        </a:xfrm>
                        <a:prstGeom prst="rect"/>
                        <a:noFill/>
                        <a:ln w="6904" cmpd="sng" cap="flat">
                          <a:solidFill>
                            <a:srgbClr val="8F949D"/>
                          </a:solidFill>
                          <a:prstDash val="solid"/>
                          <a:miter/>
                        </a:ln>
                      </wps:spPr>
                      <wps:txbx id="1111">
                        <w:txbxContent>
                          <w:p>
                            <w:pPr>
                              <w:spacing w:before="23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Input: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pacing w:val="8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nums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[2,2,1,1,1,2,2]</w:t>
                            </w:r>
                          </w:p>
                          <w:p>
                            <w:pPr>
                              <w:spacing w:before="54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Output: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112" o:spid="_x0000_s1112" filled="f" stroked="t" strokeweight="0.54362833pt" style="width:499.6pt;&#10;height:22.3pt;&#10;mso-wrap-style:square;">
                <v:stroke color="#8F949D"/>
                <v:textbox id="1095" inset="0mm,0mm,0mm,0mm" o:insetmode="custom" style="layout-flow:horizontal;&#10;v-text-anchor:top;">
                  <w:txbxContent>
                    <w:p>
                      <w:pPr>
                        <w:spacing w:before="23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Input: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pacing w:val="8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nums</w:t>
                      </w:r>
                      <w:r>
                        <w:rPr>
                          <w:rFonts w:ascii="Consolas" w:hAnsi="Consolas"/>
                          <w:color w:val="1C2025"/>
                          <w:spacing w:val="7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1C2025"/>
                          <w:spacing w:val="7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[2,2,1,1,1,2,2]</w:t>
                      </w:r>
                    </w:p>
                    <w:p>
                      <w:pPr>
                        <w:spacing w:before="54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Output: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8"/>
        <w:rPr>
          <w:b/>
          <w:sz w:val="27"/>
        </w:rPr>
      </w:pPr>
    </w:p>
    <w:p>
      <w:pPr>
        <w:pStyle w:val="2"/>
        <w:spacing w:before="102"/>
      </w:pPr>
      <w:r>
        <w:rPr>
          <w:color w:val="001A1D"/>
        </w:rPr>
        <w:t>Constraints:</w:t>
      </w:r>
    </w:p>
    <w:p>
      <w:pPr>
        <w:pStyle w:val="15"/>
        <w:spacing w:before="11"/>
        <w:rPr>
          <w:b/>
          <w:sz w:val="11"/>
        </w:rPr>
      </w:pPr>
    </w:p>
    <w:p>
      <w:pPr>
        <w:spacing w:line="367" w:lineRule="auto"/>
        <w:ind w:left="776" w:right="8595"/>
        <w:rPr>
          <w:rFonts w:ascii="Consolas" w:hAnsi="Consolas"/>
          <w:sz w:val="14"/>
        </w:rPr>
      </w:pPr>
      <w:r>
        <mc:AlternateContent>
          <mc:Choice Requires="wps">
            <w:drawing>
              <wp:anchor distT="0" distB="0" distL="114298" distR="114298" simplePos="0" relativeHeight="1447" behindDoc="0" locked="0" layoutInCell="1" hidden="0" allowOverlap="1">
                <wp:simplePos x="0" y="0"/>
                <wp:positionH relativeFrom="page">
                  <wp:posOffset>768984</wp:posOffset>
                </wp:positionH>
                <wp:positionV relativeFrom="paragraph">
                  <wp:posOffset>33655</wp:posOffset>
                </wp:positionV>
                <wp:extent cx="34925" cy="34925"/>
                <wp:effectExtent l="0" t="0" r="0" b="0"/>
                <wp:wrapNone/>
                <wp:docPr id="1113" name="曲线 111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925" cy="3492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12174" y="21599"/>
                              </a:moveTo>
                              <a:lnTo>
                                <a:pt x="9425" y="21599"/>
                              </a:lnTo>
                              <a:lnTo>
                                <a:pt x="8247" y="21199"/>
                              </a:lnTo>
                              <a:lnTo>
                                <a:pt x="0" y="12000"/>
                              </a:lnTo>
                              <a:lnTo>
                                <a:pt x="0" y="9200"/>
                              </a:lnTo>
                              <a:lnTo>
                                <a:pt x="9425" y="0"/>
                              </a:lnTo>
                              <a:lnTo>
                                <a:pt x="12174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000"/>
                              </a:lnTo>
                              <a:lnTo>
                                <a:pt x="12174" y="21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A1D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114" o:spid="_x0000_s1114" fillcolor="#001A1D" stroked="f" strokeweight="1.0pt" coordsize="55,54" path="m30,54l24,54l21,53l,30l,23l24,l30,l55,27l55,30l30,54l30,54xe" style="position:absolute;&#10;margin-left:60.549995pt;&#10;margin-top:2.65pt;&#10;width:2.750002pt;&#10;height:2.7499998pt;&#10;z-index:1447;&#10;mso-position-horizontal:absolute;&#10;mso-position-horizontal-relative:page;&#10;mso-position-vertical:absolute;&#10;mso-wrap-distance-left:8.999863pt;&#10;mso-wrap-distance-right:8.999863pt;">
                <v:stroke color="#000000"/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448" behindDoc="0" locked="0" layoutInCell="1" hidden="0" allowOverlap="1">
                <wp:simplePos x="0" y="0"/>
                <wp:positionH relativeFrom="page">
                  <wp:posOffset>768984</wp:posOffset>
                </wp:positionH>
                <wp:positionV relativeFrom="paragraph">
                  <wp:posOffset>192405</wp:posOffset>
                </wp:positionV>
                <wp:extent cx="34925" cy="34925"/>
                <wp:effectExtent l="0" t="0" r="0" b="0"/>
                <wp:wrapNone/>
                <wp:docPr id="1115" name="曲线 11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925" cy="3492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12174" y="21599"/>
                              </a:moveTo>
                              <a:lnTo>
                                <a:pt x="9425" y="21599"/>
                              </a:lnTo>
                              <a:lnTo>
                                <a:pt x="8247" y="21199"/>
                              </a:lnTo>
                              <a:lnTo>
                                <a:pt x="0" y="12399"/>
                              </a:lnTo>
                              <a:lnTo>
                                <a:pt x="0" y="9199"/>
                              </a:lnTo>
                              <a:lnTo>
                                <a:pt x="9425" y="0"/>
                              </a:lnTo>
                              <a:lnTo>
                                <a:pt x="12174" y="0"/>
                              </a:lnTo>
                              <a:lnTo>
                                <a:pt x="21600" y="10799"/>
                              </a:lnTo>
                              <a:lnTo>
                                <a:pt x="21600" y="12399"/>
                              </a:lnTo>
                              <a:lnTo>
                                <a:pt x="12174" y="21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A1D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116" o:spid="_x0000_s1116" fillcolor="#001A1D" stroked="f" strokeweight="1.0pt" coordsize="55,55" path="m30,54l24,54l21,53l,31l,23l24,l30,l55,27l55,31l30,54l30,54xe" style="position:absolute;&#10;margin-left:60.549995pt;&#10;margin-top:15.150001pt;&#10;width:2.750002pt;&#10;height:2.7500005pt;&#10;z-index:1448;&#10;mso-position-horizontal:absolute;&#10;mso-position-horizontal-relative:page;&#10;mso-position-vertical:absolute;&#10;mso-wrap-distance-left:8.999863pt;&#10;mso-wrap-distance-right:8.999863pt;">
                <v:stroke color="#000000"/>
              </v:shape>
            </w:pict>
          </mc:Fallback>
        </mc:AlternateContent>
      </w:r>
      <w:r>
        <w:rPr>
          <w:rFonts w:ascii="Consolas" w:hAnsi="Consolas"/>
          <w:color w:val="942658"/>
          <w:sz w:val="14"/>
        </w:rPr>
        <w:t>n</w:t>
      </w:r>
      <w:r>
        <w:rPr>
          <w:rFonts w:ascii="Consolas" w:hAnsi="Consolas"/>
          <w:color w:val="942658"/>
          <w:spacing w:val="4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==</w:t>
      </w:r>
      <w:r>
        <w:rPr>
          <w:rFonts w:ascii="Consolas" w:hAnsi="Consolas"/>
          <w:color w:val="942658"/>
          <w:spacing w:val="5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nums.length</w:t>
      </w:r>
      <w:r>
        <w:rPr>
          <w:rFonts w:ascii="Consolas" w:hAnsi="Consolas"/>
          <w:color w:val="942658"/>
          <w:spacing w:val="-74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1</w:t>
      </w:r>
      <w:r>
        <w:rPr>
          <w:rFonts w:ascii="Consolas" w:hAnsi="Consolas"/>
          <w:color w:val="942658"/>
          <w:spacing w:val="1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&lt;=</w:t>
      </w:r>
      <w:r>
        <w:rPr>
          <w:rFonts w:ascii="Consolas" w:hAnsi="Consolas"/>
          <w:color w:val="942658"/>
          <w:spacing w:val="1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n</w:t>
      </w:r>
      <w:r>
        <w:rPr>
          <w:rFonts w:ascii="Consolas" w:hAnsi="Consolas"/>
          <w:color w:val="942658"/>
          <w:spacing w:val="1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&lt;=</w:t>
      </w:r>
      <w:r>
        <w:rPr>
          <w:rFonts w:ascii="Consolas" w:hAnsi="Consolas"/>
          <w:color w:val="942658"/>
          <w:spacing w:val="1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5</w:t>
      </w:r>
      <w:r>
        <w:rPr>
          <w:rFonts w:ascii="Consolas" w:hAnsi="Consolas"/>
          <w:color w:val="942658"/>
          <w:spacing w:val="1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*</w:t>
      </w:r>
      <w:r>
        <w:rPr>
          <w:rFonts w:ascii="Consolas" w:hAnsi="Consolas"/>
          <w:color w:val="942658"/>
          <w:spacing w:val="1"/>
          <w:sz w:val="14"/>
        </w:rPr>
        <w:t xml:space="preserve"> </w:t>
      </w:r>
      <w:r>
        <w:rPr>
          <w:rFonts w:ascii="Consolas" w:hAnsi="Consolas"/>
          <w:color w:val="942658"/>
          <w:sz w:val="14"/>
        </w:rPr>
        <w:t>10</w:t>
      </w:r>
      <w:r>
        <w:rPr>
          <w:rFonts w:ascii="Consolas" w:hAnsi="Consolas"/>
          <w:color w:val="942658"/>
          <w:sz w:val="14"/>
          <w:vertAlign w:val="superscript"/>
        </w:rPr>
        <w:t>4</w:t>
      </w:r>
    </w:p>
    <w:p>
      <w:pPr>
        <w:spacing w:line="152" w:lineRule="exact"/>
        <w:ind w:left="776"/>
        <w:rPr>
          <w:rFonts w:ascii="Consolas" w:hAnsi="Consolas"/>
          <w:sz w:val="14"/>
        </w:rPr>
      </w:pPr>
      <w:r>
        <mc:AlternateContent>
          <mc:Choice Requires="wps">
            <w:drawing>
              <wp:anchor distT="0" distB="0" distL="114298" distR="114298" simplePos="0" relativeHeight="1449" behindDoc="0" locked="0" layoutInCell="1" hidden="0" allowOverlap="1">
                <wp:simplePos x="0" y="0"/>
                <wp:positionH relativeFrom="page">
                  <wp:posOffset>768984</wp:posOffset>
                </wp:positionH>
                <wp:positionV relativeFrom="paragraph">
                  <wp:posOffset>25400</wp:posOffset>
                </wp:positionV>
                <wp:extent cx="34925" cy="34925"/>
                <wp:effectExtent l="0" t="0" r="0" b="0"/>
                <wp:wrapNone/>
                <wp:docPr id="1117" name="曲线 111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925" cy="3492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12174" y="21599"/>
                              </a:moveTo>
                              <a:lnTo>
                                <a:pt x="9425" y="21599"/>
                              </a:lnTo>
                              <a:lnTo>
                                <a:pt x="8247" y="21207"/>
                              </a:lnTo>
                              <a:lnTo>
                                <a:pt x="0" y="12174"/>
                              </a:lnTo>
                              <a:lnTo>
                                <a:pt x="0" y="9425"/>
                              </a:lnTo>
                              <a:lnTo>
                                <a:pt x="9425" y="0"/>
                              </a:lnTo>
                              <a:lnTo>
                                <a:pt x="12174" y="0"/>
                              </a:lnTo>
                              <a:lnTo>
                                <a:pt x="21600" y="10603"/>
                              </a:lnTo>
                              <a:lnTo>
                                <a:pt x="21600" y="12174"/>
                              </a:lnTo>
                              <a:lnTo>
                                <a:pt x="12174" y="215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1A1D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118" o:spid="_x0000_s1118" fillcolor="#001A1D" stroked="f" strokeweight="1.0pt" coordsize="55,55" path="m30,54l24,54l21,53l,30l,23l24,l30,l55,26l55,30l30,54l30,54xe" style="position:absolute;&#10;margin-left:60.549995pt;&#10;margin-top:2.0pt;&#10;width:2.750002pt;&#10;height:2.75pt;&#10;z-index:1449;&#10;mso-position-horizontal:absolute;&#10;mso-position-horizontal-relative:page;&#10;mso-position-vertical:absolute;&#10;mso-wrap-distance-left:8.999863pt;&#10;mso-wrap-distance-right:8.999863pt;">
                <v:stroke color="#000000"/>
              </v:shape>
            </w:pict>
          </mc:Fallback>
        </mc:AlternateContent>
      </w:r>
      <w:r>
        <w:rPr>
          <w:rFonts w:ascii="Consolas" w:hAnsi="Consolas"/>
          <w:color w:val="942658"/>
          <w:w w:val="104"/>
          <w:sz w:val="14"/>
        </w:rPr>
        <w:t>-2</w:t>
      </w:r>
      <w:r>
        <w:rPr>
          <w:rFonts w:ascii="Consolas" w:hAnsi="Consolas"/>
          <w:color w:val="942658"/>
          <w:w w:val="104"/>
          <w:sz w:val="14"/>
          <w:vertAlign w:val="superscript"/>
        </w:rPr>
        <w:t>31</w:t>
      </w:r>
      <w:r>
        <w:rPr>
          <w:rFonts w:ascii="Consolas" w:hAnsi="Consolas"/>
          <w:color w:val="942658"/>
          <w:spacing w:val="-4"/>
          <w:w w:val="104"/>
          <w:sz w:val="14"/>
        </w:rPr>
        <w:t xml:space="preserve"> </w:t>
      </w:r>
      <w:r>
        <w:rPr>
          <w:rFonts w:ascii="Consolas" w:hAnsi="Consolas"/>
          <w:color w:val="942658"/>
          <w:w w:val="104"/>
          <w:sz w:val="14"/>
        </w:rPr>
        <w:t>&lt;=</w:t>
      </w:r>
      <w:r>
        <w:rPr>
          <w:rFonts w:ascii="Consolas" w:hAnsi="Consolas"/>
          <w:color w:val="942658"/>
          <w:spacing w:val="-5"/>
          <w:w w:val="104"/>
          <w:sz w:val="14"/>
        </w:rPr>
        <w:t xml:space="preserve"> </w:t>
      </w:r>
      <w:r>
        <w:rPr>
          <w:rFonts w:ascii="Consolas" w:hAnsi="Consolas"/>
          <w:color w:val="942658"/>
          <w:w w:val="104"/>
          <w:sz w:val="14"/>
        </w:rPr>
        <w:t>nums[i]</w:t>
      </w:r>
      <w:r>
        <w:rPr>
          <w:rFonts w:ascii="Consolas" w:hAnsi="Consolas"/>
          <w:color w:val="942658"/>
          <w:spacing w:val="-4"/>
          <w:w w:val="104"/>
          <w:sz w:val="14"/>
        </w:rPr>
        <w:t xml:space="preserve"> </w:t>
      </w:r>
      <w:r>
        <w:rPr>
          <w:rFonts w:ascii="Consolas" w:hAnsi="Consolas"/>
          <w:color w:val="942658"/>
          <w:w w:val="104"/>
          <w:sz w:val="14"/>
        </w:rPr>
        <w:t>&lt;=</w:t>
      </w:r>
      <w:r>
        <w:rPr>
          <w:rFonts w:ascii="Consolas" w:hAnsi="Consolas"/>
          <w:color w:val="942658"/>
          <w:spacing w:val="-5"/>
          <w:w w:val="104"/>
          <w:sz w:val="14"/>
        </w:rPr>
        <w:t xml:space="preserve"> </w:t>
      </w:r>
      <w:r>
        <w:rPr>
          <w:rFonts w:ascii="Consolas" w:hAnsi="Consolas"/>
          <w:color w:val="942658"/>
          <w:w w:val="104"/>
          <w:sz w:val="14"/>
        </w:rPr>
        <w:t>2</w:t>
      </w:r>
      <w:r>
        <w:rPr>
          <w:rFonts w:ascii="Consolas" w:hAnsi="Consolas"/>
          <w:color w:val="942658"/>
          <w:w w:val="104"/>
          <w:sz w:val="14"/>
          <w:vertAlign w:val="superscript"/>
        </w:rPr>
        <w:t>31</w:t>
      </w:r>
      <w:r>
        <w:rPr>
          <w:rFonts w:ascii="Consolas" w:hAnsi="Consolas"/>
          <w:color w:val="942658"/>
          <w:spacing w:val="-4"/>
          <w:w w:val="104"/>
          <w:sz w:val="14"/>
        </w:rPr>
        <w:t xml:space="preserve"> </w:t>
      </w:r>
      <w:r>
        <w:rPr>
          <w:rFonts w:ascii="Consolas" w:hAnsi="Consolas"/>
          <w:color w:val="942658"/>
          <w:w w:val="104"/>
          <w:sz w:val="14"/>
        </w:rPr>
        <w:t>-</w:t>
      </w:r>
      <w:r>
        <w:rPr>
          <w:rFonts w:ascii="Consolas" w:hAnsi="Consolas"/>
          <w:color w:val="942658"/>
          <w:spacing w:val="-4"/>
          <w:w w:val="104"/>
          <w:sz w:val="14"/>
        </w:rPr>
        <w:t xml:space="preserve"> </w:t>
      </w:r>
      <w:r>
        <w:rPr>
          <w:rFonts w:ascii="Consolas" w:hAnsi="Consolas"/>
          <w:color w:val="942658"/>
          <w:w w:val="104"/>
          <w:sz w:val="14"/>
        </w:rPr>
        <w:t>1</w:t>
      </w:r>
    </w:p>
    <w:p>
      <w:pPr>
        <w:pStyle w:val="15"/>
        <w:rPr>
          <w:rFonts w:ascii="Consolas" w:hAnsi="Consolas"/>
        </w:rPr>
      </w:pPr>
    </w:p>
    <w:p>
      <w:pPr>
        <w:pStyle w:val="15"/>
        <w:rPr>
          <w:rFonts w:ascii="Consolas" w:hAnsi="Consolas"/>
        </w:rPr>
      </w:pPr>
    </w:p>
    <w:p>
      <w:pPr>
        <w:pStyle w:val="15"/>
        <w:spacing w:before="4"/>
        <w:rPr>
          <w:rFonts w:ascii="Consolas" w:hAnsi="Consolas"/>
          <w:sz w:val="14"/>
        </w:rPr>
      </w:pPr>
    </w:p>
    <w:p>
      <w:pPr>
        <w:pStyle w:val="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15"/>
        <w:spacing w:before="10"/>
        <w:rPr>
          <w:b/>
          <w:sz w:val="6"/>
        </w:rPr>
      </w:pPr>
    </w:p>
    <w:tbl>
      <w:tblPr>
        <w:jc w:val="left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2"/>
        <w:gridCol w:w="608"/>
      </w:tblGrid>
      <w:tr>
        <w:trPr>
          <w:trHeight w:val="376"/>
        </w:trPr>
        <w:tc>
          <w:tcPr>
            <w:tcW w:w="1152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550"/>
        </w:trPr>
        <w:tc>
          <w:tcPr>
            <w:tcW w:w="1152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>
            <w:pPr>
              <w:pStyle w:val="17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8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</w:tr>
      <w:tr>
        <w:trPr>
          <w:trHeight w:val="550"/>
        </w:trPr>
        <w:tc>
          <w:tcPr>
            <w:tcW w:w="1152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>
            <w:pPr>
              <w:pStyle w:val="17"/>
              <w:spacing w:before="4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>
      <w:pPr>
        <w:pStyle w:val="15"/>
        <w:spacing w:before="7"/>
        <w:rPr>
          <w:b/>
          <w:sz w:val="29"/>
        </w:rPr>
      </w:pPr>
    </w:p>
    <w:p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0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17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maxElement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8" w:line="250" w:lineRule="auto"/>
              <w:ind w:left="39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frequency[maxElement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maxElement;i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frequency[i]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frequency[arr[i]]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maxElement;i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(frequency[i]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/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spacing w:before="5"/>
              <w:rPr>
                <w:rFonts w:ascii="Segoe UI" w:hAnsi="Segoe UI"/>
                <w:sz w:val="11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1119" name="组合 1119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1120" name="组合 1120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1121" name=" 1121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1122" o:spid="_x0000_s1122" coordorigin="10828,16146" coordsize="98,98" style="width:4.9pt;&#10;height:4.9pt;">
                      <v:shape type="#_x0000_t100" id=" 1123" o:spid="_x0000_s1123" style="position:absolute;&#10;left:10828;&#10;top:16146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spacing w:line="119" w:lineRule="exact"/>
        <w:rPr>
          <w:sz w:val="11"/>
        </w:rPr>
        <w:sectPr>
          <w:headerReference w:type="default" r:id="rId144"/>
          <w:footerReference w:type="default" r:id="rId145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rPr>
          <w:sz w:val="22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76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124" name="图片 1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5" name="图片 1125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126" name="图片 1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7" name="图片 1127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6"/>
        <w:rPr>
          <w:sz w:val="5"/>
        </w:rPr>
      </w:pPr>
    </w:p>
    <w:p>
      <w:pPr>
        <w:pStyle w:val="15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1452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128" name="图片 1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9" name="图片 1129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5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450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188595</wp:posOffset>
                </wp:positionV>
                <wp:extent cx="338455" cy="124460"/>
                <wp:effectExtent l="0" t="0" r="0" b="0"/>
                <wp:wrapTopAndBottom/>
                <wp:docPr id="1130" name="组合 113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131" name="组合 1131"/>
                      <wpg:cNvGrpSpPr/>
                      <wpg:grpSpPr>
                        <a:xfrm rot="0">
                          <a:off x="0" y="0"/>
                          <a:ext cx="338455" cy="124460"/>
                          <a:chOff x="0" y="0"/>
                          <a:chExt cx="338455" cy="1244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132" name="曲线 1132"/>
                        <wps:cNvSpPr/>
                        <wps:spPr>
                          <a:xfrm rot="0">
                            <a:off x="3175" y="3809"/>
                            <a:ext cx="331470" cy="11747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163"/>
                                </a:moveTo>
                                <a:lnTo>
                                  <a:pt x="0" y="4436"/>
                                </a:lnTo>
                                <a:lnTo>
                                  <a:pt x="0" y="3852"/>
                                </a:lnTo>
                                <a:lnTo>
                                  <a:pt x="41" y="3269"/>
                                </a:lnTo>
                                <a:lnTo>
                                  <a:pt x="124" y="2802"/>
                                </a:lnTo>
                                <a:lnTo>
                                  <a:pt x="206" y="2218"/>
                                </a:lnTo>
                                <a:lnTo>
                                  <a:pt x="289" y="1751"/>
                                </a:lnTo>
                                <a:lnTo>
                                  <a:pt x="455" y="1284"/>
                                </a:lnTo>
                                <a:lnTo>
                                  <a:pt x="620" y="934"/>
                                </a:lnTo>
                                <a:lnTo>
                                  <a:pt x="786" y="583"/>
                                </a:lnTo>
                                <a:lnTo>
                                  <a:pt x="951" y="350"/>
                                </a:lnTo>
                                <a:lnTo>
                                  <a:pt x="1158" y="116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6"/>
                                </a:lnTo>
                                <a:lnTo>
                                  <a:pt x="20606" y="350"/>
                                </a:lnTo>
                                <a:lnTo>
                                  <a:pt x="20813" y="583"/>
                                </a:lnTo>
                                <a:lnTo>
                                  <a:pt x="20979" y="934"/>
                                </a:lnTo>
                                <a:lnTo>
                                  <a:pt x="21144" y="1284"/>
                                </a:lnTo>
                                <a:lnTo>
                                  <a:pt x="21268" y="1751"/>
                                </a:lnTo>
                                <a:lnTo>
                                  <a:pt x="21600" y="4436"/>
                                </a:lnTo>
                                <a:lnTo>
                                  <a:pt x="21600" y="17163"/>
                                </a:lnTo>
                                <a:lnTo>
                                  <a:pt x="21600" y="17747"/>
                                </a:lnTo>
                                <a:lnTo>
                                  <a:pt x="21558" y="18330"/>
                                </a:lnTo>
                                <a:lnTo>
                                  <a:pt x="21475" y="18797"/>
                                </a:lnTo>
                                <a:lnTo>
                                  <a:pt x="21393" y="19381"/>
                                </a:lnTo>
                                <a:lnTo>
                                  <a:pt x="20606" y="21249"/>
                                </a:lnTo>
                                <a:lnTo>
                                  <a:pt x="20441" y="21483"/>
                                </a:lnTo>
                                <a:lnTo>
                                  <a:pt x="20234" y="21600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365" y="21600"/>
                                </a:lnTo>
                                <a:lnTo>
                                  <a:pt x="1158" y="21483"/>
                                </a:lnTo>
                                <a:lnTo>
                                  <a:pt x="951" y="21249"/>
                                </a:lnTo>
                                <a:lnTo>
                                  <a:pt x="786" y="21016"/>
                                </a:lnTo>
                                <a:lnTo>
                                  <a:pt x="124" y="18797"/>
                                </a:lnTo>
                                <a:lnTo>
                                  <a:pt x="41" y="18330"/>
                                </a:lnTo>
                                <a:lnTo>
                                  <a:pt x="0" y="17747"/>
                                </a:lnTo>
                                <a:lnTo>
                                  <a:pt x="0" y="171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33" name="文本框 1133"/>
                        <wps:cNvSpPr/>
                        <wps:spPr>
                          <a:xfrm rot="0">
                            <a:off x="0" y="0"/>
                            <a:ext cx="338455" cy="1244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134">
                          <w:txbxContent>
                            <w:p>
                              <w:pPr>
                                <w:spacing w:before="1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135" o:spid="_x0000_s1135" coordorigin="960,2443" coordsize="533,196" style="position:absolute;&#10;margin-left:48.05pt;&#10;margin-top:14.850005pt;&#10;width:26.65pt;&#10;height:9.8pt;&#10;z-index:1450;&#10;mso-position-horizontal:absolute;&#10;mso-position-horizontal-relative:page;&#10;mso-position-vertical:absolute;&#10;mso-wrap-distance-left:0.0pt;&#10;mso-wrap-distance-right:0.0pt;">
                <v:shape type="#_x0000_t0" id="曲线 1136" o:spid="_x0000_s1136" coordsize="522,184" path="m,147l,38l,33l0,28l3,24l4,19l7,14l11,11l14,8l18,5l22,3l27,1l33,l37,l483,l488,l494,1l498,3l502,5l506,8l510,11l513,14l521,38l521,147l521,152l521,157l518,161l517,165l498,182l494,184l488,185l483,185l37,185l33,185l27,184l22,182l18,179l3,161l0,157l,152l,147l,147xe" style="position:absolute;&#10;left:966;&#10;top:2449;&#10;width:522;&#10;height:185;" filled="f" stroked="t" strokeweight="0.54362833pt">
                  <v:stroke color="#000000"/>
                </v:shape>
                <v:shape type="#_x0000_t202" id="文本框 1137" o:spid="_x0000_s1137" style="position:absolute;&#10;left:960;&#10;top:2443;&#10;width:533;&#10;height:195;&#10;mso-wrap-style:square;" filled="f" stroked="f" strokeweight="1.0pt">
                  <v:textbox id="1103" inset="0mm,0mm,0mm,0mm" o:insetmode="custom" style="layout-flow:horizontal;&#10;v-text-anchor:top;">
                    <w:txbxContent>
                      <w:p>
                        <w:pPr>
                          <w:spacing w:before="1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spacing w:before="10"/>
        <w:rPr>
          <w:sz w:val="13"/>
        </w:rPr>
      </w:pPr>
    </w:p>
    <w:p>
      <w:pPr>
        <w:pStyle w:val="15"/>
        <w:ind w:left="428"/>
      </w:pPr>
      <w:r>
        <mc:AlternateContent>
          <mc:Choice Requires="wps">
            <w:drawing>
              <wp:anchor distT="0" distB="0" distL="0" distR="0" simplePos="0" relativeHeight="1451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195580</wp:posOffset>
                </wp:positionV>
                <wp:extent cx="6414135" cy="241935"/>
                <wp:effectExtent l="0" t="0" r="0" b="0"/>
                <wp:wrapTopAndBottom/>
                <wp:docPr id="1138" name="组合 113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139" name="组合 1139"/>
                      <wpg:cNvGrpSpPr/>
                      <wpg:grpSpPr>
                        <a:xfrm rot="0">
                          <a:off x="0" y="0"/>
                          <a:ext cx="6414135" cy="241935"/>
                          <a:chOff x="0" y="0"/>
                          <a:chExt cx="6414135" cy="2419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140" name="曲线 1140"/>
                        <wps:cNvSpPr/>
                        <wps:spPr>
                          <a:xfrm rot="0">
                            <a:off x="0" y="0"/>
                            <a:ext cx="6414135" cy="24193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439"/>
                                </a:moveTo>
                                <a:lnTo>
                                  <a:pt x="0" y="2160"/>
                                </a:lnTo>
                                <a:lnTo>
                                  <a:pt x="0" y="1875"/>
                                </a:lnTo>
                                <a:lnTo>
                                  <a:pt x="2" y="1591"/>
                                </a:lnTo>
                                <a:lnTo>
                                  <a:pt x="6" y="1307"/>
                                </a:lnTo>
                                <a:lnTo>
                                  <a:pt x="10" y="1023"/>
                                </a:lnTo>
                                <a:lnTo>
                                  <a:pt x="17" y="795"/>
                                </a:lnTo>
                                <a:lnTo>
                                  <a:pt x="25" y="625"/>
                                </a:lnTo>
                                <a:lnTo>
                                  <a:pt x="32" y="397"/>
                                </a:lnTo>
                                <a:lnTo>
                                  <a:pt x="40" y="227"/>
                                </a:lnTo>
                                <a:lnTo>
                                  <a:pt x="51" y="113"/>
                                </a:lnTo>
                                <a:lnTo>
                                  <a:pt x="62" y="56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6"/>
                                </a:lnTo>
                                <a:lnTo>
                                  <a:pt x="21548" y="113"/>
                                </a:lnTo>
                                <a:lnTo>
                                  <a:pt x="21559" y="227"/>
                                </a:lnTo>
                                <a:lnTo>
                                  <a:pt x="21567" y="397"/>
                                </a:lnTo>
                                <a:lnTo>
                                  <a:pt x="21574" y="625"/>
                                </a:lnTo>
                                <a:lnTo>
                                  <a:pt x="21582" y="795"/>
                                </a:lnTo>
                                <a:lnTo>
                                  <a:pt x="21589" y="1023"/>
                                </a:lnTo>
                                <a:lnTo>
                                  <a:pt x="21593" y="1307"/>
                                </a:lnTo>
                                <a:lnTo>
                                  <a:pt x="21597" y="1591"/>
                                </a:lnTo>
                                <a:lnTo>
                                  <a:pt x="21600" y="1875"/>
                                </a:lnTo>
                                <a:lnTo>
                                  <a:pt x="21600" y="2160"/>
                                </a:lnTo>
                                <a:lnTo>
                                  <a:pt x="21600" y="19439"/>
                                </a:lnTo>
                                <a:lnTo>
                                  <a:pt x="21516" y="21599"/>
                                </a:lnTo>
                                <a:lnTo>
                                  <a:pt x="83" y="21599"/>
                                </a:lnTo>
                                <a:lnTo>
                                  <a:pt x="0" y="19724"/>
                                </a:lnTo>
                                <a:lnTo>
                                  <a:pt x="0" y="194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141" name="文本框 1141"/>
                        <wps:cNvSpPr/>
                        <wps:spPr>
                          <a:xfrm rot="0">
                            <a:off x="9525" y="7620"/>
                            <a:ext cx="6395085" cy="2266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142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143" o:spid="_x0000_s1143" coordorigin="912,3817" coordsize="10101,381" style="position:absolute;&#10;margin-left:45.6pt;&#10;margin-top:15.4pt;&#10;width:505.05002pt;&#10;height:19.05pt;&#10;z-index:1451;&#10;mso-position-horizontal:absolute;&#10;mso-position-horizontal-relative:page;&#10;mso-position-vertical:absolute;&#10;mso-wrap-distance-left:0.0pt;&#10;mso-wrap-distance-right:0.0pt;">
                <v:shape type="#_x0000_t0" id="曲线 1144" o:spid="_x0000_s1144" coordsize="10101,381" path="m,342l,38l,33l1,28l3,23l5,18l7,14l11,11l14,7l18,4l24,2l28,1l33,l39,l10062,l10068,l10072,1l10076,2l10082,4l10086,7l10089,11l10093,14l10096,18l10097,23l10100,28l10101,33l10101,38l10101,342l10062,380l39,380l,347l,342l,342xe" style="position:absolute;&#10;left:912;&#10;top:3817;&#10;width:10101;&#10;height:380;" filled="f" stroked="t" strokeweight="0.54362833pt">
                  <v:stroke color="#8F949D"/>
                </v:shape>
                <v:shape type="#_x0000_t202" id="文本框 1145" o:spid="_x0000_s1145" style="position:absolute;&#10;left:927;&#10;top:3829;&#10;width:10071;&#10;height:357;&#10;mso-wrap-style:square;" filled="f" stroked="f" strokeweight="1.0pt">
                  <v:textbox id="1104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"http://118.185.187.137/moodle/mod/quiz/view.php?id=1347&amp;forceview=1"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1-Number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Zeros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in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a</w:t>
      </w:r>
      <w:r>
        <w:rPr>
          <w:color w:val="0E6BBE"/>
          <w:spacing w:val="3"/>
        </w:rPr>
        <w:t xml:space="preserve"> </w:t>
      </w:r>
      <w:r>
        <w:rPr>
          <w:color w:val="0E6BBE"/>
        </w:rPr>
        <w:t>Given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Array</w:t>
      </w:r>
      <w:r>
        <w:rPr>
          <w:color w:val="0E6BBE"/>
        </w:rPr>
        <w:fldChar w:fldCharType="end"/>
      </w:r>
    </w:p>
    <w:p>
      <w:pPr>
        <w:pStyle w:val="15"/>
        <w:spacing w:before="58"/>
        <w:ind w:right="420"/>
        <w:jc w:val="right"/>
      </w:pPr>
      <w:r>
        <w:rPr>
          <w:color w:val="0E6BBE"/>
        </w:rPr>
        <w:fldChar w:fldCharType="begin"/>
      </w:r>
      <w:r>
        <w:instrText>HYPERLINK "http://118.185.187.137/moodle/mod/quiz/view.php?id=1349&amp;forceview=1"</w:instrText>
      </w:r>
      <w:r>
        <w:rPr>
          <w:color w:val="0E6BBE"/>
        </w:rPr>
        <w:fldChar w:fldCharType="separate"/>
      </w:r>
      <w:r>
        <w:rPr>
          <w:color w:val="0E6BBE"/>
        </w:rPr>
        <w:t>3-Finding</w:t>
      </w:r>
      <w:r>
        <w:rPr>
          <w:color w:val="0E6BBE"/>
          <w:spacing w:val="1"/>
        </w:rPr>
        <w:t xml:space="preserve"> </w:t>
      </w:r>
      <w:r>
        <w:rPr>
          <w:color w:val="0E6BBE"/>
        </w:rPr>
        <w:t>Floor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Value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>
      <w:pPr>
        <w:jc w:val="right"/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2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"http://118.185.187.137/moodle/course/view.php?id=158&amp;section-3"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Divide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and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Conquer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"http://118.185.187.137/moodle/mod/quiz/view.php?id=1349"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3-Findin</w:t>
      </w:r>
      <w:r>
        <w:rPr>
          <w:color w:val="0E6BBE"/>
        </w:rPr>
        <w:t>g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Floor</w:t>
      </w:r>
      <w:r>
        <w:rPr>
          <w:color w:val="0E6BBE"/>
          <w:spacing w:val="2"/>
          <w:u w:val="single" w:color="0E6BBE"/>
        </w:rPr>
        <w:t xml:space="preserve"> </w:t>
      </w:r>
      <w:r>
        <w:rPr>
          <w:color w:val="0E6BBE"/>
          <w:u w:val="single" w:color="0E6BBE"/>
        </w:rPr>
        <w:t>Value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453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1158" name="曲线 115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159" o:spid="_x0000_s1159" fillcolor="#DEE2E6" stroked="f" strokeweight="1.0pt" coordsize="10438,11" path="m10438,l1620,l,l,11l1620,11l10438,11l10438,l10438,xe" style="position:absolute;&#10;margin-left:37.2pt;&#10;margin-top:19.75pt;&#10;width:521.9pt;&#10;height:0.55000037pt;&#10;z-index:1453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160" name="组合 116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161" name="组合 1161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162" name="曲线 1162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163" o:spid="_x0000_s1163" coordorigin="743,2350" coordsize="10438,11" style="width:521.9pt;&#10;height:0.55pt;">
                <v:shape type="#_x0000_t0" id="曲线 1164" o:spid="_x0000_s1164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54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1165" name="曲线 116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166" o:spid="_x0000_s1166" fillcolor="#DEE2E6" stroked="f" strokeweight="1.0pt" coordsize="10438,11" path="m10438,l1620,l,l,10l1620,10l10438,10l10438,l10438,xe" style="position:absolute;&#10;margin-left:37.2pt;&#10;margin-top:13.15pt;&#10;width:521.9pt;&#10;height:0.55000037pt;&#10;z-index:1454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167" name="组合 116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168" name="组合 1168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169" name="曲线 1169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170" o:spid="_x0000_s1170" coordorigin="743,2882" coordsize="10438,11" style="width:521.9pt;&#10;height:0.55pt;">
                <v:shape type="#_x0000_t0" id="曲线 1171" o:spid="_x0000_s1171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98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55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1172" name="曲线 117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173" o:spid="_x0000_s1173" fillcolor="#DEE2E6" stroked="f" strokeweight="1.0pt" coordsize="10438,11" path="m10438,l1620,l,l,10l1620,10l10438,10l10438,l10438,xe" style="position:absolute;&#10;margin-left:37.2pt;&#10;margin-top:12.6pt;&#10;width:521.9pt;&#10;height:0.55000037pt;&#10;z-index:1455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5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26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174" name="组合 117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175" name="组合 1175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176" name="曲线 1176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177" o:spid="_x0000_s1177" coordorigin="743,3414" coordsize="10438,11" style="width:521.9pt;&#10;height:0.55pt;">
                <v:shape type="#_x0000_t0" id="曲线 1178" o:spid="_x0000_s1178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jc w:val="center"/>
        <w:rPr>
          <w:sz w:val="16"/>
        </w:rPr>
        <w:sectPr>
          <w:headerReference w:type="default" r:id="rId149"/>
          <w:footerReference w:type="default" r:id="rId150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1191" name="文本框 119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1192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193" o:spid="_x0000_s1193" filled="f" stroked="t" strokeweight="1.1338583pt" style="width:521.35pt;&#10;height:46.75pt;&#10;mso-wrap-style:square;">
                <v:stroke color="#CAD0D6"/>
                <v:textbox id="1109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12"/>
        <w:rPr>
          <w:sz w:val="29"/>
        </w:rPr>
      </w:pPr>
    </w:p>
    <w:p>
      <w:pPr>
        <w:pStyle w:val="2"/>
        <w:spacing w:before="103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>
      <w:pPr>
        <w:pStyle w:val="15"/>
        <w:spacing w:before="26" w:line="269" w:lineRule="auto"/>
        <w:ind w:left="341" w:right="476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largest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smaller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equal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algorithm to find floor of x.</w:t>
      </w:r>
    </w:p>
    <w:p>
      <w:pPr>
        <w:pStyle w:val="2"/>
        <w:spacing w:before="13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>
      <w:pPr>
        <w:pStyle w:val="15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>
      <w:pPr>
        <w:pStyle w:val="15"/>
        <w:spacing w:before="26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 –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for x</w:t>
      </w:r>
    </w:p>
    <w:p>
      <w:pPr>
        <w:pStyle w:val="15"/>
        <w:rPr>
          <w:sz w:val="17"/>
        </w:rPr>
      </w:pPr>
    </w:p>
    <w:p>
      <w:pPr>
        <w:pStyle w:val="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>
      <w:pPr>
        <w:pStyle w:val="15"/>
        <w:spacing w:before="38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Floor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x</w:t>
      </w:r>
    </w:p>
    <w:p>
      <w:pPr>
        <w:pStyle w:val="15"/>
        <w:rPr>
          <w:sz w:val="22"/>
        </w:rPr>
      </w:pPr>
    </w:p>
    <w:p>
      <w:pPr>
        <w:pStyle w:val="15"/>
        <w:spacing w:before="11"/>
        <w:rPr>
          <w:sz w:val="20"/>
        </w:rPr>
      </w:pPr>
    </w:p>
    <w:p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0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4303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17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n,x;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 w:line="250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x;</w:t>
            </w:r>
          </w:p>
          <w:p>
            <w:pPr>
              <w:pStyle w:val="17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x)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minx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 w:line="250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215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spacing w:before="7"/>
              <w:rPr>
                <w:rFonts w:ascii="Segoe UI" w:hAnsi="Segoe UI"/>
                <w:sz w:val="6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1194" name="组合 1194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1195" name="组合 1195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1196" name=" 1196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1197" o:spid="_x0000_s1197" coordorigin="10828,10434" coordsize="98,98" style="width:4.9pt;&#10;height:4.9pt;">
                      <v:shape type="#_x0000_t100" id=" 1198" o:spid="_x0000_s1198" style="position:absolute;&#10;left:10828;&#10;top:10434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rPr>
          <w:sz w:val="25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82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199" name="图片 1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0" name="图片 1200"/>
                          <pic:cNvPicPr/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01" name="图片 1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2" name="图片 1202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76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03" name="图片 1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4" name="图片 1204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05" name="图片 1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6" name="图片 1206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</w:tbl>
    <w:p>
      <w:pPr>
        <w:rPr>
          <w:sz w:val="2"/>
          <w:szCs w:val="2"/>
        </w:rPr>
        <w:sectPr>
          <w:headerReference w:type="default" r:id="rId151"/>
          <w:footerReference w:type="default" r:id="rId152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spacing w:before="6"/>
        <w:rPr>
          <w:sz w:val="6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82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207" name="图片 1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8" name="图片 1208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209" name="图片 1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10" name="图片 1210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</w:tbl>
    <w:p>
      <w:pPr>
        <w:pStyle w:val="15"/>
        <w:spacing w:before="6"/>
        <w:rPr>
          <w:sz w:val="5"/>
        </w:rPr>
      </w:pPr>
    </w:p>
    <w:p>
      <w:pPr>
        <w:pStyle w:val="15"/>
        <w:spacing w:before="103"/>
        <w:ind w:left="422"/>
      </w:pPr>
      <w:r>
        <w:rPr>
          <w:lang w:val="en-IN" w:eastAsia="en-IN"/>
        </w:rPr>
        <w:drawing>
          <wp:anchor distT="0" distB="0" distL="0" distR="0" simplePos="0" relativeHeight="1458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98840</wp:posOffset>
            </wp:positionV>
            <wp:extent cx="98424" cy="76198"/>
            <wp:effectExtent l="0" t="0" r="0" b="0"/>
            <wp:wrapNone/>
            <wp:docPr id="1211" name="图片 12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12" name="图片 1212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456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187960</wp:posOffset>
                </wp:positionV>
                <wp:extent cx="338455" cy="131444"/>
                <wp:effectExtent l="0" t="0" r="0" b="0"/>
                <wp:wrapTopAndBottom/>
                <wp:docPr id="1213" name="组合 121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214" name="组合 1214"/>
                      <wpg:cNvGrpSpPr/>
                      <wpg:grpSpPr>
                        <a:xfrm rot="0">
                          <a:off x="0" y="0"/>
                          <a:ext cx="338455" cy="131444"/>
                          <a:chOff x="0" y="0"/>
                          <a:chExt cx="338455" cy="1314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215" name="曲线 1215"/>
                        <wps:cNvSpPr/>
                        <wps:spPr>
                          <a:xfrm rot="0">
                            <a:off x="3175" y="3174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393" y="2104"/>
                                </a:lnTo>
                                <a:lnTo>
                                  <a:pt x="21475" y="2547"/>
                                </a:lnTo>
                                <a:lnTo>
                                  <a:pt x="21558" y="3101"/>
                                </a:lnTo>
                                <a:lnTo>
                                  <a:pt x="21600" y="3655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027" y="21599"/>
                                </a:lnTo>
                                <a:lnTo>
                                  <a:pt x="1572" y="21599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216" name="文本框 1216"/>
                        <wps:cNvSpPr/>
                        <wps:spPr>
                          <a:xfrm rot="0">
                            <a:off x="0" y="0"/>
                            <a:ext cx="338455" cy="1314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217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218" o:spid="_x0000_s1218" coordorigin="960,3593" coordsize="533,206" style="position:absolute;&#10;margin-left:48.05pt;&#10;margin-top:14.800007pt;&#10;width:26.65pt;&#10;height:10.349999pt;&#10;z-index:1456;&#10;mso-position-horizontal:absolute;&#10;mso-position-horizontal-relative:page;&#10;mso-position-vertical:absolute;&#10;mso-wrap-distance-left:0.0pt;&#10;mso-wrap-distance-right:0.0pt;">
                <v:shape type="#_x0000_t0" id="曲线 1219" o:spid="_x0000_s1219" coordsize="522,196" path="m,157l,38l,33l0,28l3,23l4,19l7,14l11,11l14,7l18,5l22,3l27,1l33,l37,l483,l488,l494,1l498,3l502,5l506,7l510,11l513,14l517,19l518,23l521,28l521,33l521,38l521,157l521,162l521,167l518,172l517,177l483,195l37,195l3,172l0,167l,162l,157l,157xe" style="position:absolute;&#10;left:966;&#10;top:3598;&#10;width:522;&#10;height:195;" filled="f" stroked="t" strokeweight="0.54362833pt">
                  <v:stroke color="#000000"/>
                </v:shape>
                <v:shape type="#_x0000_t202" id="文本框 1220" o:spid="_x0000_s1220" style="position:absolute;&#10;left:960;&#10;top:3593;&#10;width:533;&#10;height:206;&#10;mso-wrap-style:square;" filled="f" stroked="f" strokeweight="1.0pt">
                  <v:textbox id="1121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spacing w:before="10"/>
        <w:rPr>
          <w:sz w:val="13"/>
        </w:rPr>
      </w:pPr>
    </w:p>
    <w:p>
      <w:pPr>
        <w:pStyle w:val="15"/>
        <w:ind w:left="428"/>
      </w:pPr>
      <w:r>
        <mc:AlternateContent>
          <mc:Choice Requires="wps">
            <w:drawing>
              <wp:anchor distT="0" distB="0" distL="0" distR="0" simplePos="0" relativeHeight="1457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195579</wp:posOffset>
                </wp:positionV>
                <wp:extent cx="6414135" cy="248920"/>
                <wp:effectExtent l="0" t="0" r="0" b="0"/>
                <wp:wrapTopAndBottom/>
                <wp:docPr id="1221" name="组合 122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222" name="组合 1222"/>
                      <wpg:cNvGrpSpPr/>
                      <wpg:grpSpPr>
                        <a:xfrm rot="0">
                          <a:off x="0" y="0"/>
                          <a:ext cx="6414135" cy="248920"/>
                          <a:chOff x="0" y="0"/>
                          <a:chExt cx="6414135" cy="2489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223" name="曲线 1223"/>
                        <wps:cNvSpPr/>
                        <wps:spPr>
                          <a:xfrm rot="0">
                            <a:off x="0" y="0"/>
                            <a:ext cx="6414135" cy="24892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500"/>
                                </a:moveTo>
                                <a:lnTo>
                                  <a:pt x="0" y="2099"/>
                                </a:lnTo>
                                <a:lnTo>
                                  <a:pt x="0" y="1823"/>
                                </a:lnTo>
                                <a:lnTo>
                                  <a:pt x="2" y="1546"/>
                                </a:lnTo>
                                <a:lnTo>
                                  <a:pt x="6" y="1270"/>
                                </a:lnTo>
                                <a:lnTo>
                                  <a:pt x="10" y="994"/>
                                </a:lnTo>
                                <a:lnTo>
                                  <a:pt x="17" y="773"/>
                                </a:lnTo>
                                <a:lnTo>
                                  <a:pt x="25" y="607"/>
                                </a:lnTo>
                                <a:lnTo>
                                  <a:pt x="32" y="386"/>
                                </a:lnTo>
                                <a:lnTo>
                                  <a:pt x="40" y="220"/>
                                </a:lnTo>
                                <a:lnTo>
                                  <a:pt x="51" y="110"/>
                                </a:lnTo>
                                <a:lnTo>
                                  <a:pt x="62" y="55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5"/>
                                </a:lnTo>
                                <a:lnTo>
                                  <a:pt x="21548" y="110"/>
                                </a:lnTo>
                                <a:lnTo>
                                  <a:pt x="21559" y="220"/>
                                </a:lnTo>
                                <a:lnTo>
                                  <a:pt x="21567" y="386"/>
                                </a:lnTo>
                                <a:lnTo>
                                  <a:pt x="21574" y="607"/>
                                </a:lnTo>
                                <a:lnTo>
                                  <a:pt x="21582" y="773"/>
                                </a:lnTo>
                                <a:lnTo>
                                  <a:pt x="21589" y="994"/>
                                </a:lnTo>
                                <a:lnTo>
                                  <a:pt x="21593" y="1270"/>
                                </a:lnTo>
                                <a:lnTo>
                                  <a:pt x="21597" y="1546"/>
                                </a:lnTo>
                                <a:lnTo>
                                  <a:pt x="21600" y="1823"/>
                                </a:lnTo>
                                <a:lnTo>
                                  <a:pt x="21600" y="2099"/>
                                </a:lnTo>
                                <a:lnTo>
                                  <a:pt x="21600" y="19500"/>
                                </a:lnTo>
                                <a:lnTo>
                                  <a:pt x="21516" y="21600"/>
                                </a:lnTo>
                                <a:lnTo>
                                  <a:pt x="83" y="21600"/>
                                </a:lnTo>
                                <a:lnTo>
                                  <a:pt x="6" y="20274"/>
                                </a:lnTo>
                                <a:lnTo>
                                  <a:pt x="2" y="20053"/>
                                </a:lnTo>
                                <a:lnTo>
                                  <a:pt x="0" y="19777"/>
                                </a:lnTo>
                                <a:lnTo>
                                  <a:pt x="0" y="19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224" name="文本框 1224"/>
                        <wps:cNvSpPr/>
                        <wps:spPr>
                          <a:xfrm rot="0">
                            <a:off x="9525" y="7620"/>
                            <a:ext cx="6395085" cy="23367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225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226" o:spid="_x0000_s1226" coordorigin="912,4966" coordsize="10101,392" style="position:absolute;&#10;margin-left:45.6pt;&#10;margin-top:15.399988pt;&#10;width:505.05002pt;&#10;height:19.6pt;&#10;z-index:1457;&#10;mso-position-horizontal:absolute;&#10;mso-position-horizontal-relative:page;&#10;mso-position-vertical:absolute;&#10;mso-wrap-distance-left:0.0pt;&#10;mso-wrap-distance-right:0.0pt;">
                <v:shape type="#_x0000_t0" id="曲线 1227" o:spid="_x0000_s1227" coordsize="10101,392" path="m,353l,38l,33l1,28l3,23l5,18l7,14l11,11l14,7l18,4l24,2l28,1l33,l39,l10062,l10068,l10072,1l10076,2l10082,4l10086,7l10089,11l10093,14l10096,18l10097,23l10100,28l10101,33l10101,38l10101,353l10062,392l39,392l3,367l1,363l,358l,353l,353xe" style="position:absolute;&#10;left:912;&#10;top:4966;&#10;width:10101;&#10;height:391;" filled="f" stroked="t" strokeweight="0.54362833pt">
                  <v:stroke color="#8F949D"/>
                </v:shape>
                <v:shape type="#_x0000_t202" id="文本框 1228" o:spid="_x0000_s1228" style="position:absolute;&#10;left:927;&#10;top:4978;&#10;width:10071;&#10;height:367;&#10;mso-wrap-style:square;" filled="f" stroked="f" strokeweight="1.0pt">
                  <v:textbox id="1122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"http://118.185.187.137/moodle/mod/quiz/view.php?id=1348&amp;forceview=1"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2-Majority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Element</w:t>
      </w:r>
      <w:r>
        <w:rPr>
          <w:color w:val="0E6BBE"/>
        </w:rPr>
        <w:fldChar w:fldCharType="end"/>
      </w:r>
    </w:p>
    <w:p>
      <w:pPr>
        <w:pStyle w:val="15"/>
        <w:spacing w:before="58"/>
        <w:ind w:right="420"/>
        <w:jc w:val="right"/>
      </w:pPr>
      <w:r>
        <w:rPr>
          <w:color w:val="0E6BBE"/>
        </w:rPr>
        <w:fldChar w:fldCharType="begin"/>
      </w:r>
      <w:r>
        <w:instrText>HYPERLINK "http://118.185.187.137/moodle/mod/quiz/view.php?id=1350&amp;forceview=1"</w:instrText>
      </w:r>
      <w:r>
        <w:rPr>
          <w:color w:val="0E6BBE"/>
        </w:rPr>
        <w:fldChar w:fldCharType="separate"/>
      </w:r>
      <w:r>
        <w:rPr>
          <w:color w:val="0E6BBE"/>
        </w:rPr>
        <w:t>4-Two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Elements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sum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to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x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>
      <w:pPr>
        <w:jc w:val="right"/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"http://118.185.187.137/moodle/course/view.php?id=158&amp;section-3"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Divide</w:t>
      </w:r>
      <w:r>
        <w:rPr>
          <w:color w:val="0E6BBE"/>
          <w:spacing w:val="2"/>
          <w:u w:val="single" w:color="0E6BBE"/>
        </w:rPr>
        <w:t xml:space="preserve"> </w:t>
      </w:r>
      <w:r>
        <w:rPr>
          <w:color w:val="0E6BBE"/>
          <w:u w:val="single" w:color="0E6BBE"/>
        </w:rPr>
        <w:t>and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Conquer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"http://118.185.187.137/moodle/mod/quiz/view.php?id=1350"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4-Two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Elements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sum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to</w:t>
      </w:r>
      <w:r>
        <w:rPr>
          <w:color w:val="0E6BBE"/>
          <w:spacing w:val="2"/>
          <w:u w:val="single" w:color="0E6BBE"/>
        </w:rPr>
        <w:t xml:space="preserve"> </w:t>
      </w:r>
      <w:r>
        <w:rPr>
          <w:color w:val="0E6BBE"/>
          <w:u w:val="single" w:color="0E6BBE"/>
        </w:rPr>
        <w:t>x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459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1241" name="曲线 124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242" o:spid="_x0000_s1242" fillcolor="#DEE2E6" stroked="f" strokeweight="1.0pt" coordsize="10438,11" path="m10438,l1620,l,l,11l1620,11l10438,11l10438,l10438,xe" style="position:absolute;&#10;margin-left:37.2pt;&#10;margin-top:19.75pt;&#10;width:521.9pt;&#10;height:0.55000037pt;&#10;z-index:1459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12:11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243" name="组合 124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244" name="组合 1244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245" name="曲线 1245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246" o:spid="_x0000_s1246" coordorigin="743,2350" coordsize="10438,11" style="width:521.9pt;&#10;height:0.55pt;">
                <v:shape type="#_x0000_t0" id="曲线 1247" o:spid="_x0000_s1247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60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1248" name="曲线 124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249" o:spid="_x0000_s1249" fillcolor="#DEE2E6" stroked="f" strokeweight="1.0pt" coordsize="10438,11" path="m10438,l1620,l,l,10l1620,10l10438,10l10438,l10438,xe" style="position:absolute;&#10;margin-left:37.2pt;&#10;margin-top:13.15pt;&#10;width:521.9pt;&#10;height:0.55000037pt;&#10;z-index:1460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250" name="组合 125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251" name="组合 1251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252" name="曲线 1252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253" o:spid="_x0000_s1253" coordorigin="743,2882" coordsize="10438,11" style="width:521.9pt;&#10;height:0.55pt;">
                <v:shape type="#_x0000_t0" id="曲线 1254" o:spid="_x0000_s1254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98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61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1255" name="曲线 125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256" o:spid="_x0000_s1256" fillcolor="#DEE2E6" stroked="f" strokeweight="1.0pt" coordsize="10438,11" path="m10438,l1620,l,l,10l1620,10l10438,10l10438,l10438,xe" style="position:absolute;&#10;margin-left:37.2pt;&#10;margin-top:12.6pt;&#10;width:521.9pt;&#10;height:0.55000037pt;&#10;z-index:1461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5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257" name="组合 125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258" name="组合 1258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259" name="曲线 1259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260" o:spid="_x0000_s1260" coordorigin="743,3414" coordsize="10438,11" style="width:521.9pt;&#10;height:0.55pt;">
                <v:shape type="#_x0000_t0" id="曲线 1261" o:spid="_x0000_s1261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jc w:val="center"/>
        <w:rPr>
          <w:sz w:val="16"/>
        </w:rPr>
        <w:sectPr>
          <w:headerReference w:type="default" r:id="rId160"/>
          <w:footerReference w:type="default" r:id="rId161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1274" name="文本框 127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1275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276" o:spid="_x0000_s1276" filled="f" stroked="t" strokeweight="1.1338583pt" style="width:521.35pt;&#10;height:46.75pt;&#10;mso-wrap-style:square;">
                <v:stroke color="#CAD0D6"/>
                <v:textbox id="1127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5"/>
        <w:rPr>
          <w:sz w:val="23"/>
        </w:rPr>
      </w:pPr>
    </w:p>
    <w:p>
      <w:pPr>
        <w:pStyle w:val="2"/>
        <w:spacing w:before="102"/>
      </w:pPr>
      <w:r>
        <w:rPr>
          <w:color w:val="001A1D"/>
        </w:rPr>
        <w:t>Problem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Statement:</w:t>
      </w:r>
    </w:p>
    <w:p>
      <w:pPr>
        <w:pStyle w:val="15"/>
        <w:spacing w:before="27" w:line="283" w:lineRule="auto"/>
        <w:ind w:left="341" w:right="323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say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arr[]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recursive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strategy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x.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numbers,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otherwise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“No”.</w:t>
      </w:r>
    </w:p>
    <w:p>
      <w:pPr>
        <w:pStyle w:val="15"/>
        <w:spacing w:line="200" w:lineRule="exact"/>
        <w:ind w:left="341"/>
      </w:pPr>
      <w:r>
        <w:rPr>
          <w:color w:val="001A1D"/>
        </w:rPr>
        <w:t>Note: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Write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Divide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Conquer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Solution</w:t>
      </w:r>
    </w:p>
    <w:p>
      <w:pPr>
        <w:pStyle w:val="2"/>
        <w:spacing w:before="37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>
      <w:pPr>
        <w:pStyle w:val="15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</w:p>
    <w:p>
      <w:pPr>
        <w:pStyle w:val="15"/>
        <w:spacing w:before="27" w:line="283" w:lineRule="auto"/>
        <w:ind w:left="474" w:right="6027"/>
      </w:pPr>
      <w:r>
        <w:rPr>
          <w:color w:val="001A1D"/>
        </w:rPr>
        <w:t>Next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Last Line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Contains Integer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– Sum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</w:t>
      </w:r>
    </w:p>
    <w:p>
      <w:pPr>
        <w:pStyle w:val="2"/>
        <w:spacing w:line="200" w:lineRule="exact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>
      <w:pPr>
        <w:pStyle w:val="15"/>
        <w:spacing w:before="26"/>
        <w:ind w:left="474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Element1</w:t>
      </w:r>
    </w:p>
    <w:p>
      <w:pPr>
        <w:pStyle w:val="15"/>
        <w:spacing w:before="37"/>
        <w:ind w:left="474"/>
      </w:pPr>
      <w:r>
        <w:rPr>
          <w:color w:val="001A1D"/>
        </w:rPr>
        <w:t>Second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–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(Element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together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sums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“x”)</w:t>
      </w:r>
    </w:p>
    <w:p>
      <w:pPr>
        <w:pStyle w:val="15"/>
        <w:spacing w:before="5"/>
        <w:rPr>
          <w:sz w:val="18"/>
        </w:rPr>
      </w:pPr>
    </w:p>
    <w:p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0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62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>
            <w:pPr>
              <w:pStyle w:val="17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 w:line="250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sum;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sum);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sum)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 w:line="250" w:lineRule="auto"/>
              <w:ind w:left="1461" w:right="5920"/>
              <w:rPr>
                <w:sz w:val="16"/>
              </w:rPr>
            </w:pPr>
            <w:r>
              <w:rPr>
                <w:sz w:val="16"/>
              </w:rPr>
              <w:t>found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,arr[i]);</w:t>
            </w:r>
          </w:p>
          <w:p>
            <w:pPr>
              <w:pStyle w:val="17"/>
              <w:spacing w:before="2" w:line="250" w:lineRule="auto"/>
              <w:ind w:left="1461" w:right="6146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i/>
                <w:color w:val="036A07"/>
                <w:sz w:val="16"/>
              </w:rPr>
              <w:t>"</w:t>
            </w:r>
            <w:r>
              <w:rPr>
                <w:sz w:val="16"/>
              </w:rPr>
              <w:t>,arr[j]);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(found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i/>
                <w:color w:val="036A07"/>
                <w:sz w:val="16"/>
              </w:rPr>
              <w:t>"No"</w:t>
            </w:r>
            <w:r>
              <w:rPr>
                <w:sz w:val="16"/>
              </w:rPr>
              <w:t>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324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spacing w:before="9"/>
              <w:rPr>
                <w:rFonts w:ascii="Segoe UI" w:hAnsi="Segoe UI"/>
                <w:sz w:val="14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1277" name="组合 1277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1278" name="组合 1278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1279" name=" 1279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1280" o:spid="_x0000_s1280" coordorigin="10828,12637" coordsize="98,98" style="width:4.9pt;&#10;height:4.9pt;">
                      <v:shape type="#_x0000_t100" id=" 1281" o:spid="_x0000_s1281" style="position:absolute;&#10;left:10828;&#10;top:12637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rPr>
          <w:sz w:val="25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76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6"/>
              </w:rPr>
            </w:pPr>
          </w:p>
        </w:tc>
      </w:tr>
      <w:tr>
        <w:trPr>
          <w:trHeight w:val="271"/>
        </w:trPr>
        <w:tc>
          <w:tcPr>
            <w:tcW w:w="402" w:type="dxa"/>
            <w:vMerge w:val="restart"/>
          </w:tcPr>
          <w:p>
            <w:pPr>
              <w:pStyle w:val="17"/>
              <w:spacing w:before="2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82" name="图片 1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3" name="图片 1283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17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17"/>
              <w:spacing w:before="75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17"/>
              <w:spacing w:before="75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2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84" name="图片 1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5" name="图片 1285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14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76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86" name="图片 1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7" name="图片 1287"/>
                          <pic:cNvPicPr/>
                        </pic:nvPicPr>
                        <pic:blipFill>
                          <a:blip r:embed="rId16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No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288" name="图片 12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9" name="图片 1289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</w:tbl>
    <w:p>
      <w:pPr>
        <w:rPr>
          <w:sz w:val="2"/>
          <w:szCs w:val="2"/>
        </w:rPr>
        <w:sectPr>
          <w:headerReference w:type="default" r:id="rId162"/>
          <w:footerReference w:type="default" r:id="rId163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spacing w:before="98"/>
        <w:ind w:left="422"/>
      </w:pPr>
      <w:r>
        <w:rPr>
          <w:lang w:val="en-IN" w:eastAsia="en-IN"/>
        </w:rPr>
        <w:drawing>
          <wp:anchor distT="0" distB="0" distL="0" distR="0" simplePos="0" relativeHeight="1464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95665</wp:posOffset>
            </wp:positionV>
            <wp:extent cx="98424" cy="76199"/>
            <wp:effectExtent l="0" t="0" r="0" b="0"/>
            <wp:wrapNone/>
            <wp:docPr id="1290" name="图片 12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91" name="图片 1291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462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187960</wp:posOffset>
                </wp:positionV>
                <wp:extent cx="338455" cy="131444"/>
                <wp:effectExtent l="0" t="0" r="0" b="0"/>
                <wp:wrapTopAndBottom/>
                <wp:docPr id="1292" name="组合 129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293" name="组合 1293"/>
                      <wpg:cNvGrpSpPr/>
                      <wpg:grpSpPr>
                        <a:xfrm rot="0">
                          <a:off x="0" y="0"/>
                          <a:ext cx="338455" cy="131444"/>
                          <a:chOff x="0" y="0"/>
                          <a:chExt cx="338455" cy="1314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294" name="曲线 1294"/>
                        <wps:cNvSpPr/>
                        <wps:spPr>
                          <a:xfrm rot="0">
                            <a:off x="3175" y="3174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393" y="2104"/>
                                </a:lnTo>
                                <a:lnTo>
                                  <a:pt x="21475" y="2547"/>
                                </a:lnTo>
                                <a:lnTo>
                                  <a:pt x="21558" y="3101"/>
                                </a:lnTo>
                                <a:lnTo>
                                  <a:pt x="21600" y="3655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606" y="21378"/>
                                </a:lnTo>
                                <a:lnTo>
                                  <a:pt x="20441" y="21489"/>
                                </a:lnTo>
                                <a:lnTo>
                                  <a:pt x="20234" y="21599"/>
                                </a:lnTo>
                                <a:lnTo>
                                  <a:pt x="20027" y="21599"/>
                                </a:lnTo>
                                <a:lnTo>
                                  <a:pt x="1572" y="21599"/>
                                </a:lnTo>
                                <a:lnTo>
                                  <a:pt x="1365" y="21599"/>
                                </a:lnTo>
                                <a:lnTo>
                                  <a:pt x="1158" y="21489"/>
                                </a:lnTo>
                                <a:lnTo>
                                  <a:pt x="951" y="21378"/>
                                </a:lnTo>
                                <a:lnTo>
                                  <a:pt x="786" y="21156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295" name="文本框 1295"/>
                        <wps:cNvSpPr/>
                        <wps:spPr>
                          <a:xfrm rot="0">
                            <a:off x="0" y="0"/>
                            <a:ext cx="338455" cy="1314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296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297" o:spid="_x0000_s1297" coordorigin="960,1092" coordsize="533,206" style="position:absolute;&#10;margin-left:48.05pt;&#10;margin-top:14.800001pt;&#10;width:26.65pt;&#10;height:10.349999pt;&#10;z-index:1462;&#10;mso-position-horizontal:absolute;&#10;mso-position-horizontal-relative:page;&#10;mso-position-vertical:absolute;&#10;mso-wrap-distance-left:0.0pt;&#10;mso-wrap-distance-right:0.0pt;">
                <v:shape type="#_x0000_t0" id="曲线 1298" o:spid="_x0000_s1298" coordsize="522,196" path="m,157l,38l,33l0,28l3,23l4,19l7,14l11,11l14,7l18,5l22,3l27,1l33,l37,l483,l488,l494,1l498,3l502,5l506,7l510,11l513,14l517,19l518,23l521,28l521,33l521,38l521,157l521,162l521,167l518,172l517,177l498,193l494,194l488,195l483,195l37,195l33,195l27,194l22,193l18,191l3,172l0,167l,162l,157l,157xe" style="position:absolute;&#10;left:966;&#10;top:1097;&#10;width:522;&#10;height:195;" filled="f" stroked="t" strokeweight="0.54362833pt">
                  <v:stroke color="#000000"/>
                </v:shape>
                <v:shape type="#_x0000_t202" id="文本框 1299" o:spid="_x0000_s1299" style="position:absolute;&#10;left:960;&#10;top:1092;&#10;width:533;&#10;height:206;&#10;mso-wrap-style:square;" filled="f" stroked="f" strokeweight="1.0pt">
                  <v:textbox id="1137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spacing w:before="10"/>
        <w:rPr>
          <w:sz w:val="13"/>
        </w:rPr>
      </w:pPr>
    </w:p>
    <w:p>
      <w:pPr>
        <w:pStyle w:val="15"/>
        <w:ind w:left="428"/>
      </w:pPr>
      <w:r>
        <mc:AlternateContent>
          <mc:Choice Requires="wps">
            <w:drawing>
              <wp:anchor distT="0" distB="0" distL="0" distR="0" simplePos="0" relativeHeight="1463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195580</wp:posOffset>
                </wp:positionV>
                <wp:extent cx="6414135" cy="248920"/>
                <wp:effectExtent l="0" t="0" r="0" b="0"/>
                <wp:wrapTopAndBottom/>
                <wp:docPr id="1300" name="组合 130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01" name="组合 1301"/>
                      <wpg:cNvGrpSpPr/>
                      <wpg:grpSpPr>
                        <a:xfrm rot="0">
                          <a:off x="0" y="0"/>
                          <a:ext cx="6414135" cy="248920"/>
                          <a:chOff x="0" y="0"/>
                          <a:chExt cx="6414135" cy="2489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302" name="曲线 1302"/>
                        <wps:cNvSpPr/>
                        <wps:spPr>
                          <a:xfrm rot="0">
                            <a:off x="0" y="0"/>
                            <a:ext cx="6414135" cy="24892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500"/>
                                </a:moveTo>
                                <a:lnTo>
                                  <a:pt x="0" y="2099"/>
                                </a:lnTo>
                                <a:lnTo>
                                  <a:pt x="0" y="1823"/>
                                </a:lnTo>
                                <a:lnTo>
                                  <a:pt x="2" y="1546"/>
                                </a:lnTo>
                                <a:lnTo>
                                  <a:pt x="6" y="1270"/>
                                </a:lnTo>
                                <a:lnTo>
                                  <a:pt x="10" y="994"/>
                                </a:lnTo>
                                <a:lnTo>
                                  <a:pt x="17" y="773"/>
                                </a:lnTo>
                                <a:lnTo>
                                  <a:pt x="25" y="607"/>
                                </a:lnTo>
                                <a:lnTo>
                                  <a:pt x="32" y="386"/>
                                </a:lnTo>
                                <a:lnTo>
                                  <a:pt x="40" y="220"/>
                                </a:lnTo>
                                <a:lnTo>
                                  <a:pt x="51" y="110"/>
                                </a:lnTo>
                                <a:lnTo>
                                  <a:pt x="62" y="55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5"/>
                                </a:lnTo>
                                <a:lnTo>
                                  <a:pt x="21548" y="110"/>
                                </a:lnTo>
                                <a:lnTo>
                                  <a:pt x="21559" y="220"/>
                                </a:lnTo>
                                <a:lnTo>
                                  <a:pt x="21567" y="386"/>
                                </a:lnTo>
                                <a:lnTo>
                                  <a:pt x="21574" y="607"/>
                                </a:lnTo>
                                <a:lnTo>
                                  <a:pt x="21582" y="773"/>
                                </a:lnTo>
                                <a:lnTo>
                                  <a:pt x="21589" y="994"/>
                                </a:lnTo>
                                <a:lnTo>
                                  <a:pt x="21593" y="1270"/>
                                </a:lnTo>
                                <a:lnTo>
                                  <a:pt x="21597" y="1546"/>
                                </a:lnTo>
                                <a:lnTo>
                                  <a:pt x="21600" y="1823"/>
                                </a:lnTo>
                                <a:lnTo>
                                  <a:pt x="21600" y="2099"/>
                                </a:lnTo>
                                <a:lnTo>
                                  <a:pt x="21600" y="19500"/>
                                </a:lnTo>
                                <a:lnTo>
                                  <a:pt x="21516" y="21599"/>
                                </a:lnTo>
                                <a:lnTo>
                                  <a:pt x="83" y="21599"/>
                                </a:lnTo>
                                <a:lnTo>
                                  <a:pt x="0" y="19776"/>
                                </a:lnTo>
                                <a:lnTo>
                                  <a:pt x="0" y="19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03" name="文本框 1303"/>
                        <wps:cNvSpPr/>
                        <wps:spPr>
                          <a:xfrm rot="0">
                            <a:off x="9525" y="7620"/>
                            <a:ext cx="6395085" cy="23367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304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305" o:spid="_x0000_s1305" coordorigin="912,2467" coordsize="10101,392" style="position:absolute;&#10;margin-left:45.6pt;&#10;margin-top:15.4pt;&#10;width:505.05002pt;&#10;height:19.6pt;&#10;z-index:1463;&#10;mso-position-horizontal:absolute;&#10;mso-position-horizontal-relative:page;&#10;mso-position-vertical:absolute;&#10;mso-wrap-distance-left:0.0pt;&#10;mso-wrap-distance-right:0.0pt;">
                <v:shape type="#_x0000_t0" id="曲线 1306" o:spid="_x0000_s1306" coordsize="10101,392" path="m,353l,38l,33l1,28l3,23l5,18l7,14l11,11l14,7l18,4l24,2l28,1l33,l39,l10062,l10068,l10072,1l10076,2l10082,4l10086,7l10089,11l10093,14l10096,18l10097,23l10100,28l10101,33l10101,38l10101,353l10062,391l39,391l,358l,353l,353xe" style="position:absolute;&#10;left:912;&#10;top:2467;&#10;width:10101;&#10;height:391;" filled="f" stroked="t" strokeweight="0.54362833pt">
                  <v:stroke color="#8F949D"/>
                </v:shape>
                <v:shape type="#_x0000_t202" id="文本框 1307" o:spid="_x0000_s1307" style="position:absolute;&#10;left:927;&#10;top:2479;&#10;width:10071;&#10;height:367;&#10;mso-wrap-style:square;" filled="f" stroked="f" strokeweight="1.0pt">
                  <v:textbox id="1138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"http://118.185.187.137/moodle/mod/quiz/view.php?id=1349&amp;forceview=1"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1"/>
        </w:rPr>
        <w:t xml:space="preserve"> </w:t>
      </w:r>
      <w:r>
        <w:rPr>
          <w:color w:val="0E6BBE"/>
        </w:rPr>
        <w:t>3-Finding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Floor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Value</w:t>
      </w:r>
      <w:r>
        <w:rPr>
          <w:color w:val="0E6BBE"/>
        </w:rPr>
        <w:fldChar w:fldCharType="end"/>
      </w:r>
    </w:p>
    <w:p>
      <w:pPr>
        <w:pStyle w:val="15"/>
        <w:spacing w:before="58"/>
        <w:ind w:right="420"/>
        <w:jc w:val="right"/>
      </w:pPr>
      <w:r>
        <w:rPr>
          <w:color w:val="0E6BBE"/>
        </w:rPr>
        <w:fldChar w:fldCharType="begin"/>
      </w:r>
      <w:r>
        <w:instrText>HYPERLINK "http://118.185.187.137/moodle/mod/quiz/view.php?id=1351&amp;forceview=1"</w:instrText>
      </w:r>
      <w:r>
        <w:rPr>
          <w:color w:val="0E6BBE"/>
        </w:rPr>
        <w:fldChar w:fldCharType="separate"/>
      </w:r>
      <w:r>
        <w:rPr>
          <w:color w:val="0E6BBE"/>
        </w:rPr>
        <w:t>6-Implementation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Quick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Sort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>
      <w:pPr>
        <w:jc w:val="right"/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"http://118.185.187.137/moodle/course/view.php?id=158&amp;section-3"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Divide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and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Conquer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"http://118.185.187.137/moodle/mod/quiz/view.php?id=1351"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6-Implementation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Quick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Sort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465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1320" name="曲线 132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321" o:spid="_x0000_s1321" fillcolor="#DEE2E6" stroked="f" strokeweight="1.0pt" coordsize="10438,11" path="m10438,l1620,l,l,11l1620,11l10438,11l10438,l10438,xe" style="position:absolute;&#10;margin-left:37.2pt;&#10;margin-top:19.75pt;&#10;width:521.9pt;&#10;height:0.55000037pt;&#10;z-index:1465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12:14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322" name="组合 132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23" name="组合 1323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324" name="曲线 1324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325" o:spid="_x0000_s1325" coordorigin="743,2350" coordsize="10438,11" style="width:521.9pt;&#10;height:0.55pt;">
                <v:shape type="#_x0000_t0" id="曲线 1326" o:spid="_x0000_s1326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66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1327" name="曲线 132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328" o:spid="_x0000_s1328" fillcolor="#DEE2E6" stroked="f" strokeweight="1.0pt" coordsize="10438,11" path="m10438,l1620,l,l,10l1620,10l10438,10l10438,l10438,xe" style="position:absolute;&#10;margin-left:37.2pt;&#10;margin-top:13.15pt;&#10;width:521.9pt;&#10;height:0.55000037pt;&#10;z-index:1466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329" name="组合 132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30" name="组合 1330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331" name="曲线 1331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332" o:spid="_x0000_s1332" coordorigin="743,2882" coordsize="10438,11" style="width:521.9pt;&#10;height:0.55pt;">
                <v:shape type="#_x0000_t0" id="曲线 1333" o:spid="_x0000_s1333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98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67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1334" name="曲线 133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335" o:spid="_x0000_s1335" fillcolor="#DEE2E6" stroked="f" strokeweight="1.0pt" coordsize="10438,11" path="m10438,l1620,l,l,10l1620,10l10438,10l10438,l10438,xe" style="position:absolute;&#10;margin-left:37.2pt;&#10;margin-top:12.6pt;&#10;width:521.9pt;&#10;height:0.55000037pt;&#10;z-index:1467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6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52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336" name="组合 133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37" name="组合 1337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338" name="曲线 1338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339" o:spid="_x0000_s1339" coordorigin="743,3414" coordsize="10438,11" style="width:521.9pt;&#10;height:0.55pt;">
                <v:shape type="#_x0000_t0" id="曲线 1340" o:spid="_x0000_s1340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jc w:val="center"/>
        <w:rPr>
          <w:sz w:val="16"/>
        </w:rPr>
        <w:sectPr>
          <w:headerReference w:type="default" r:id="rId169"/>
          <w:footerReference w:type="default" r:id="rId170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1353" name="文本框 135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1354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355" o:spid="_x0000_s1355" filled="f" stroked="t" strokeweight="1.1338583pt" style="width:521.35pt;&#10;height:46.75pt;&#10;mso-wrap-style:square;">
                <v:stroke color="#CAD0D6"/>
                <v:textbox id="1143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5"/>
        <w:rPr>
          <w:sz w:val="23"/>
        </w:rPr>
      </w:pPr>
    </w:p>
    <w:p>
      <w:pPr>
        <w:pStyle w:val="15"/>
        <w:spacing w:before="102"/>
        <w:ind w:left="341"/>
      </w:pPr>
      <w:r>
        <w:rPr>
          <w:color w:val="001A1D"/>
        </w:rPr>
        <w:t>Write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Implement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Quick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Sort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Algorithm</w:t>
      </w:r>
    </w:p>
    <w:p>
      <w:pPr>
        <w:pStyle w:val="15"/>
        <w:spacing w:before="11"/>
        <w:rPr>
          <w:sz w:val="20"/>
        </w:rPr>
      </w:pPr>
    </w:p>
    <w:p>
      <w:pPr>
        <w:pStyle w:val="15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>
      <w:pPr>
        <w:pStyle w:val="15"/>
        <w:spacing w:before="26" w:line="283" w:lineRule="auto"/>
        <w:ind w:left="341" w:right="6523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list-n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 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elements.</w:t>
      </w:r>
    </w:p>
    <w:p>
      <w:pPr>
        <w:pStyle w:val="15"/>
        <w:rPr>
          <w:sz w:val="17"/>
        </w:rPr>
      </w:pPr>
    </w:p>
    <w:p>
      <w:pPr>
        <w:pStyle w:val="15"/>
        <w:ind w:left="341"/>
      </w:pPr>
      <w:r>
        <w:rPr>
          <w:color w:val="001A1D"/>
        </w:rPr>
        <w:t>Output:</w:t>
      </w:r>
    </w:p>
    <w:p>
      <w:pPr>
        <w:pStyle w:val="15"/>
        <w:spacing w:before="38"/>
        <w:ind w:left="341"/>
      </w:pPr>
      <w:r>
        <w:rPr>
          <w:color w:val="001A1D"/>
        </w:rPr>
        <w:t>Sorted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</w:p>
    <w:p>
      <w:pPr>
        <w:pStyle w:val="15"/>
        <w:spacing w:before="12"/>
        <w:rPr>
          <w:sz w:val="19"/>
        </w:rPr>
      </w:pPr>
    </w:p>
    <w:p>
      <w:pPr>
        <w:pStyle w:val="2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15"/>
        <w:spacing w:before="8"/>
        <w:rPr>
          <w:b/>
          <w:sz w:val="7"/>
        </w:rPr>
      </w:pPr>
    </w:p>
    <w:tbl>
      <w:tblPr>
        <w:jc w:val="left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9"/>
        <w:gridCol w:w="1240"/>
      </w:tblGrid>
      <w:tr>
        <w:trPr>
          <w:trHeight w:val="365"/>
        </w:trPr>
        <w:tc>
          <w:tcPr>
            <w:tcW w:w="1229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1240" w:type="dxa"/>
          </w:tcPr>
          <w:p>
            <w:pPr>
              <w:pStyle w:val="17"/>
              <w:spacing w:before="75"/>
              <w:ind w:left="70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550"/>
        </w:trPr>
        <w:tc>
          <w:tcPr>
            <w:tcW w:w="1229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>
            <w:pPr>
              <w:pStyle w:val="17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1240" w:type="dxa"/>
          </w:tcPr>
          <w:p>
            <w:pPr>
              <w:pStyle w:val="17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</w:tr>
    </w:tbl>
    <w:p>
      <w:pPr>
        <w:pStyle w:val="15"/>
        <w:spacing w:before="6"/>
        <w:rPr>
          <w:b/>
          <w:sz w:val="29"/>
        </w:rPr>
      </w:pPr>
    </w:p>
    <w:p>
      <w:pPr>
        <w:spacing w:before="1"/>
        <w:ind w:left="341"/>
        <w:rPr>
          <w:b/>
          <w:sz w:val="16"/>
        </w:rPr>
      </w:pPr>
      <w:r>
        <w:rPr>
          <w:b/>
          <w:color w:val="001A1D"/>
          <w:sz w:val="16"/>
        </w:rPr>
        <w:t>Answer:</w:t>
      </w:r>
    </w:p>
    <w:p>
      <w:pPr>
        <w:pStyle w:val="15"/>
        <w:spacing w:before="8"/>
        <w:rPr>
          <w:b/>
          <w:sz w:val="7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919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43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  <w:p>
            <w:pPr>
              <w:pStyle w:val="17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>
            <w:pPr>
              <w:pStyle w:val="17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swap(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i,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j)</w:t>
            </w:r>
          </w:p>
          <w:p>
            <w:pPr>
              <w:pStyle w:val="1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arr[j];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>
            <w:pPr>
              <w:pStyle w:val="17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partition(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>
            <w:pPr>
              <w:pStyle w:val="1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 w:line="250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pivot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arr[high];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7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low;j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pivot)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swap(arr,i,j);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 w:line="250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swap(arr,i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sz w:val="16"/>
              </w:rPr>
              <w:t>(i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);</w:t>
            </w:r>
          </w:p>
          <w:p>
            <w:pPr>
              <w:pStyle w:val="17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quickSort(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low,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high)</w:t>
            </w:r>
          </w:p>
          <w:p>
            <w:pPr>
              <w:pStyle w:val="1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(low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high)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 w:line="250" w:lineRule="auto"/>
              <w:ind w:left="748" w:right="5920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pi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partition(arr,low,high);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quickSort(arr,low,pi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quickSort(arr,pi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,high);</w:t>
            </w:r>
          </w:p>
          <w:p>
            <w:pPr>
              <w:pStyle w:val="17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 w:line="250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17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 w:line="250" w:lineRule="auto"/>
              <w:ind w:left="391" w:right="7127"/>
              <w:rPr>
                <w:sz w:val="16"/>
              </w:rPr>
            </w:pPr>
            <w:r>
              <w:rPr>
                <w:sz w:val="16"/>
              </w:rPr>
              <w:t>quickSort(arr,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4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,arr[i]);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8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487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spacing w:before="12" w:after="1"/>
              <w:rPr>
                <w:rFonts w:ascii="Segoe UI" w:hAnsi="Segoe UI"/>
                <w:b/>
                <w:sz w:val="26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1356" name="组合 1356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1357" name="组合 1357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1358" name=" 1358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1359" o:spid="_x0000_s1359" coordorigin="10828,10059" coordsize="98,98" style="width:4.9pt;&#10;height:4.9pt;">
                      <v:shape type="#_x0000_t100" id=" 1360" o:spid="_x0000_s1360" style="position:absolute;&#10;left:10828;&#10;top:10059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spacing w:line="119" w:lineRule="exact"/>
        <w:rPr>
          <w:sz w:val="11"/>
        </w:rPr>
        <w:sectPr>
          <w:headerReference w:type="default" r:id="rId171"/>
          <w:footerReference w:type="default" r:id="rId172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rPr>
          <w:b/>
          <w:sz w:val="22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2402"/>
        <w:gridCol w:w="2402"/>
        <w:gridCol w:w="2402"/>
        <w:gridCol w:w="402"/>
      </w:tblGrid>
      <w:tr>
        <w:trPr>
          <w:trHeight w:val="376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2402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2402" w:type="dxa"/>
          </w:tcPr>
          <w:p>
            <w:pPr>
              <w:pStyle w:val="17"/>
              <w:spacing w:before="75"/>
              <w:ind w:left="70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2402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b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61" name="图片 1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2" name="图片 1362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</w:p>
        </w:tc>
        <w:tc>
          <w:tcPr>
            <w:tcW w:w="2402" w:type="dxa"/>
          </w:tcPr>
          <w:p>
            <w:pPr>
              <w:pStyle w:val="17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2402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98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b/>
                <w:sz w:val="7"/>
              </w:rPr>
            </w:pPr>
          </w:p>
          <w:p>
            <w:pPr>
              <w:pStyle w:val="17"/>
              <w:spacing w:line="118" w:lineRule="exact"/>
              <w:ind w:left="78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63" name="图片 1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4" name="图片 1364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b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65" name="图片 1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6" name="图片 1366"/>
                          <pic:cNvPicPr/>
                        </pic:nvPicPr>
                        <pic:blipFill>
                          <a:blip r:embed="rId1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>
            <w:pPr>
              <w:pStyle w:val="17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2402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114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b/>
                <w:sz w:val="7"/>
              </w:rPr>
            </w:pPr>
          </w:p>
          <w:p>
            <w:pPr>
              <w:pStyle w:val="17"/>
              <w:spacing w:line="118" w:lineRule="exact"/>
              <w:ind w:left="78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67" name="图片 1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8" name="图片 1368"/>
                          <pic:cNvPicPr/>
                        </pic:nvPicPr>
                        <pic:blipFill>
                          <a:blip r:embed="rId1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b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69" name="图片 1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70" name="图片 1370"/>
                          <pic:cNvPicPr/>
                        </pic:nvPicPr>
                        <pic:blipFill>
                          <a:blip r:embed="rId17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2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>
            <w:pPr>
              <w:pStyle w:val="17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2402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90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b/>
                <w:sz w:val="7"/>
              </w:rPr>
            </w:pPr>
          </w:p>
          <w:p>
            <w:pPr>
              <w:pStyle w:val="17"/>
              <w:spacing w:line="118" w:lineRule="exact"/>
              <w:ind w:left="78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371" name="图片 1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72" name="图片 1372"/>
                          <pic:cNvPicPr/>
                        </pic:nvPicPr>
                        <pic:blipFill>
                          <a:blip r:embed="rId17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6"/>
        <w:rPr>
          <w:b/>
          <w:sz w:val="5"/>
        </w:rPr>
      </w:pPr>
    </w:p>
    <w:p>
      <w:pPr>
        <w:pStyle w:val="15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1470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373" name="图片 13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74" name="图片 1374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5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468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188595</wp:posOffset>
                </wp:positionV>
                <wp:extent cx="338455" cy="124460"/>
                <wp:effectExtent l="0" t="0" r="0" b="0"/>
                <wp:wrapTopAndBottom/>
                <wp:docPr id="1375" name="组合 137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76" name="组合 1376"/>
                      <wpg:cNvGrpSpPr/>
                      <wpg:grpSpPr>
                        <a:xfrm rot="0">
                          <a:off x="0" y="0"/>
                          <a:ext cx="338455" cy="124460"/>
                          <a:chOff x="0" y="0"/>
                          <a:chExt cx="338455" cy="1244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377" name="曲线 1377"/>
                        <wps:cNvSpPr/>
                        <wps:spPr>
                          <a:xfrm rot="0">
                            <a:off x="3175" y="3809"/>
                            <a:ext cx="331470" cy="11747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163"/>
                                </a:moveTo>
                                <a:lnTo>
                                  <a:pt x="0" y="4436"/>
                                </a:lnTo>
                                <a:lnTo>
                                  <a:pt x="0" y="3852"/>
                                </a:lnTo>
                                <a:lnTo>
                                  <a:pt x="41" y="3269"/>
                                </a:lnTo>
                                <a:lnTo>
                                  <a:pt x="124" y="2802"/>
                                </a:lnTo>
                                <a:lnTo>
                                  <a:pt x="206" y="2218"/>
                                </a:lnTo>
                                <a:lnTo>
                                  <a:pt x="289" y="1751"/>
                                </a:lnTo>
                                <a:lnTo>
                                  <a:pt x="455" y="1284"/>
                                </a:lnTo>
                                <a:lnTo>
                                  <a:pt x="620" y="934"/>
                                </a:lnTo>
                                <a:lnTo>
                                  <a:pt x="786" y="583"/>
                                </a:lnTo>
                                <a:lnTo>
                                  <a:pt x="951" y="350"/>
                                </a:lnTo>
                                <a:lnTo>
                                  <a:pt x="1158" y="116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6"/>
                                </a:lnTo>
                                <a:lnTo>
                                  <a:pt x="20606" y="350"/>
                                </a:lnTo>
                                <a:lnTo>
                                  <a:pt x="20813" y="583"/>
                                </a:lnTo>
                                <a:lnTo>
                                  <a:pt x="20979" y="934"/>
                                </a:lnTo>
                                <a:lnTo>
                                  <a:pt x="21144" y="1284"/>
                                </a:lnTo>
                                <a:lnTo>
                                  <a:pt x="21268" y="1751"/>
                                </a:lnTo>
                                <a:lnTo>
                                  <a:pt x="21600" y="4436"/>
                                </a:lnTo>
                                <a:lnTo>
                                  <a:pt x="21600" y="17163"/>
                                </a:lnTo>
                                <a:lnTo>
                                  <a:pt x="21600" y="17747"/>
                                </a:lnTo>
                                <a:lnTo>
                                  <a:pt x="21558" y="18330"/>
                                </a:lnTo>
                                <a:lnTo>
                                  <a:pt x="21475" y="18797"/>
                                </a:lnTo>
                                <a:lnTo>
                                  <a:pt x="21393" y="19381"/>
                                </a:lnTo>
                                <a:lnTo>
                                  <a:pt x="20606" y="21249"/>
                                </a:lnTo>
                                <a:lnTo>
                                  <a:pt x="20441" y="21483"/>
                                </a:lnTo>
                                <a:lnTo>
                                  <a:pt x="20234" y="21600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365" y="21600"/>
                                </a:lnTo>
                                <a:lnTo>
                                  <a:pt x="1158" y="21483"/>
                                </a:lnTo>
                                <a:lnTo>
                                  <a:pt x="951" y="21249"/>
                                </a:lnTo>
                                <a:lnTo>
                                  <a:pt x="786" y="21016"/>
                                </a:lnTo>
                                <a:lnTo>
                                  <a:pt x="124" y="18797"/>
                                </a:lnTo>
                                <a:lnTo>
                                  <a:pt x="41" y="18330"/>
                                </a:lnTo>
                                <a:lnTo>
                                  <a:pt x="0" y="17747"/>
                                </a:lnTo>
                                <a:lnTo>
                                  <a:pt x="0" y="171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78" name="文本框 1378"/>
                        <wps:cNvSpPr/>
                        <wps:spPr>
                          <a:xfrm rot="0">
                            <a:off x="0" y="0"/>
                            <a:ext cx="338455" cy="1244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379">
                          <w:txbxContent>
                            <w:p>
                              <w:pPr>
                                <w:spacing w:before="1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380" o:spid="_x0000_s1380" coordorigin="960,3573" coordsize="533,196" style="position:absolute;&#10;margin-left:48.05pt;&#10;margin-top:14.850005pt;&#10;width:26.65pt;&#10;height:9.8pt;&#10;z-index:1468;&#10;mso-position-horizontal:absolute;&#10;mso-position-horizontal-relative:page;&#10;mso-position-vertical:absolute;&#10;mso-wrap-distance-left:0.0pt;&#10;mso-wrap-distance-right:0.0pt;">
                <v:shape type="#_x0000_t0" id="曲线 1381" o:spid="_x0000_s1381" coordsize="522,184" path="m,147l,37l,33l0,28l3,24l4,19l7,14l11,11l14,7l18,5l22,3l27,0l33,l37,l483,l488,l494,0l498,3l502,5l506,7l510,11l513,14l521,37l521,147l521,152l521,157l518,161l517,166l498,182l494,184l488,185l483,185l37,185l33,185l27,184l22,182l18,179l3,161l0,157l,152l,147l,147xe" style="position:absolute;&#10;left:966;&#10;top:3579;&#10;width:522;&#10;height:185;" filled="f" stroked="t" strokeweight="0.54362833pt">
                  <v:stroke color="#000000"/>
                </v:shape>
                <v:shape type="#_x0000_t202" id="文本框 1382" o:spid="_x0000_s1382" style="position:absolute;&#10;left:960;&#10;top:3573;&#10;width:533;&#10;height:195;&#10;mso-wrap-style:square;" filled="f" stroked="f" strokeweight="1.0pt">
                  <v:textbox id="1155" inset="0mm,0mm,0mm,0mm" o:insetmode="custom" style="layout-flow:horizontal;&#10;v-text-anchor:top;">
                    <w:txbxContent>
                      <w:p>
                        <w:pPr>
                          <w:spacing w:before="1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spacing w:before="10"/>
        <w:rPr>
          <w:sz w:val="13"/>
        </w:rPr>
      </w:pPr>
    </w:p>
    <w:p>
      <w:pPr>
        <w:pStyle w:val="15"/>
        <w:ind w:left="428"/>
      </w:pPr>
      <w:r>
        <mc:AlternateContent>
          <mc:Choice Requires="wps">
            <w:drawing>
              <wp:anchor distT="0" distB="0" distL="0" distR="0" simplePos="0" relativeHeight="1469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195579</wp:posOffset>
                </wp:positionV>
                <wp:extent cx="6414135" cy="241935"/>
                <wp:effectExtent l="0" t="0" r="0" b="0"/>
                <wp:wrapTopAndBottom/>
                <wp:docPr id="1383" name="组合 138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384" name="组合 1384"/>
                      <wpg:cNvGrpSpPr/>
                      <wpg:grpSpPr>
                        <a:xfrm rot="0">
                          <a:off x="0" y="0"/>
                          <a:ext cx="6414135" cy="241935"/>
                          <a:chOff x="0" y="0"/>
                          <a:chExt cx="6414135" cy="2419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385" name="曲线 1385"/>
                        <wps:cNvSpPr/>
                        <wps:spPr>
                          <a:xfrm rot="0">
                            <a:off x="0" y="0"/>
                            <a:ext cx="6414135" cy="24193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440"/>
                                </a:moveTo>
                                <a:lnTo>
                                  <a:pt x="0" y="2160"/>
                                </a:lnTo>
                                <a:lnTo>
                                  <a:pt x="0" y="1875"/>
                                </a:lnTo>
                                <a:lnTo>
                                  <a:pt x="2" y="1591"/>
                                </a:lnTo>
                                <a:lnTo>
                                  <a:pt x="6" y="1307"/>
                                </a:lnTo>
                                <a:lnTo>
                                  <a:pt x="10" y="1023"/>
                                </a:lnTo>
                                <a:lnTo>
                                  <a:pt x="17" y="795"/>
                                </a:lnTo>
                                <a:lnTo>
                                  <a:pt x="25" y="625"/>
                                </a:lnTo>
                                <a:lnTo>
                                  <a:pt x="32" y="397"/>
                                </a:lnTo>
                                <a:lnTo>
                                  <a:pt x="40" y="227"/>
                                </a:lnTo>
                                <a:lnTo>
                                  <a:pt x="51" y="113"/>
                                </a:lnTo>
                                <a:lnTo>
                                  <a:pt x="62" y="56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6"/>
                                </a:lnTo>
                                <a:lnTo>
                                  <a:pt x="21548" y="113"/>
                                </a:lnTo>
                                <a:lnTo>
                                  <a:pt x="21559" y="227"/>
                                </a:lnTo>
                                <a:lnTo>
                                  <a:pt x="21567" y="397"/>
                                </a:lnTo>
                                <a:lnTo>
                                  <a:pt x="21574" y="625"/>
                                </a:lnTo>
                                <a:lnTo>
                                  <a:pt x="21582" y="795"/>
                                </a:lnTo>
                                <a:lnTo>
                                  <a:pt x="21589" y="1023"/>
                                </a:lnTo>
                                <a:lnTo>
                                  <a:pt x="21593" y="1307"/>
                                </a:lnTo>
                                <a:lnTo>
                                  <a:pt x="21597" y="1591"/>
                                </a:lnTo>
                                <a:lnTo>
                                  <a:pt x="21600" y="1875"/>
                                </a:lnTo>
                                <a:lnTo>
                                  <a:pt x="21600" y="2160"/>
                                </a:lnTo>
                                <a:lnTo>
                                  <a:pt x="21600" y="19440"/>
                                </a:lnTo>
                                <a:lnTo>
                                  <a:pt x="21548" y="21429"/>
                                </a:lnTo>
                                <a:lnTo>
                                  <a:pt x="21537" y="21543"/>
                                </a:lnTo>
                                <a:lnTo>
                                  <a:pt x="21529" y="21600"/>
                                </a:lnTo>
                                <a:lnTo>
                                  <a:pt x="21516" y="21600"/>
                                </a:lnTo>
                                <a:lnTo>
                                  <a:pt x="83" y="21600"/>
                                </a:lnTo>
                                <a:lnTo>
                                  <a:pt x="70" y="21600"/>
                                </a:lnTo>
                                <a:lnTo>
                                  <a:pt x="62" y="21543"/>
                                </a:lnTo>
                                <a:lnTo>
                                  <a:pt x="51" y="21429"/>
                                </a:lnTo>
                                <a:lnTo>
                                  <a:pt x="40" y="21315"/>
                                </a:lnTo>
                                <a:lnTo>
                                  <a:pt x="0" y="19724"/>
                                </a:lnTo>
                                <a:lnTo>
                                  <a:pt x="0" y="194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386" name="文本框 1386"/>
                        <wps:cNvSpPr/>
                        <wps:spPr>
                          <a:xfrm rot="0">
                            <a:off x="9525" y="7620"/>
                            <a:ext cx="6395085" cy="2266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387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388" o:spid="_x0000_s1388" coordorigin="912,4947" coordsize="10101,381" style="position:absolute;&#10;margin-left:45.6pt;&#10;margin-top:15.399988pt;&#10;width:505.05002pt;&#10;height:19.05pt;&#10;z-index:1469;&#10;mso-position-horizontal:absolute;&#10;mso-position-horizontal-relative:page;&#10;mso-position-vertical:absolute;&#10;mso-wrap-distance-left:0.0pt;&#10;mso-wrap-distance-right:0.0pt;">
                <v:shape type="#_x0000_t0" id="曲线 1389" o:spid="_x0000_s1389" coordsize="10101,381" path="m,342l,38l,33l1,28l3,23l5,18l7,14l11,11l14,7l18,4l24,2l28,1l33,l39,l10062,l10068,l10072,1l10076,2l10082,4l10086,7l10089,11l10093,14l10096,18l10097,23l10100,28l10101,33l10101,38l10101,342l10076,377l10072,379l10068,381l10062,381l39,381l33,381l28,379l24,377l18,375l,347l,342l,342xe" style="position:absolute;&#10;left:912;&#10;top:4947;&#10;width:10101;&#10;height:381;" filled="f" stroked="t" strokeweight="0.54362833pt">
                  <v:stroke color="#8F949D"/>
                </v:shape>
                <v:shape type="#_x0000_t202" id="文本框 1390" o:spid="_x0000_s1390" style="position:absolute;&#10;left:927;&#10;top:4959;&#10;width:10071;&#10;height:356;&#10;mso-wrap-style:square;" filled="f" stroked="f" strokeweight="1.0pt">
                  <v:textbox id="1156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"http://118.185.187.137/moodle/mod/quiz/view.php?id=1350&amp;forceview=1"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4-Two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Elements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sum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to</w:t>
      </w:r>
      <w:r>
        <w:rPr>
          <w:color w:val="0E6BBE"/>
          <w:spacing w:val="2"/>
        </w:rPr>
        <w:t xml:space="preserve"> </w:t>
      </w:r>
      <w:r>
        <w:rPr>
          <w:color w:val="0E6BBE"/>
        </w:rPr>
        <w:t>x</w:t>
      </w:r>
      <w:r>
        <w:rPr>
          <w:color w:val="0E6BBE"/>
        </w:rPr>
        <w:fldChar w:fldCharType="end"/>
      </w:r>
    </w:p>
    <w:p>
      <w:pPr>
        <w:pStyle w:val="15"/>
        <w:spacing w:before="58"/>
        <w:ind w:right="420"/>
        <w:jc w:val="right"/>
      </w:pPr>
      <w:r>
        <w:rPr>
          <w:color w:val="0E6BBE"/>
        </w:rPr>
        <w:fldChar w:fldCharType="begin"/>
      </w:r>
      <w:r>
        <w:instrText>HYPERLINK "http://118.185.187.137/moodle/mod/quiz/view.php?id=1352&amp;forceview=1"</w:instrText>
      </w:r>
      <w:r>
        <w:rPr>
          <w:color w:val="0E6BBE"/>
        </w:rPr>
        <w:fldChar w:fldCharType="separate"/>
      </w:r>
      <w:r>
        <w:rPr>
          <w:color w:val="0E6BBE"/>
        </w:rPr>
        <w:t>1-G-Coin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>
      <w:pPr>
        <w:jc w:val="right"/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"http://118.185.187.137/moodle/course/view.php?id=158&amp;section-4"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Greedy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Algorithms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"http://118.185.187.137/moodle/mod/quiz/view.php?id=1352"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1-G-Coin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Problem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471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1403" name="曲线 140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404" o:spid="_x0000_s1404" fillcolor="#DEE2E6" stroked="f" strokeweight="1.0pt" coordsize="10438,11" path="m10438,l1620,l,l,11l1620,11l10438,11l10438,l10438,xe" style="position:absolute;&#10;margin-left:37.2pt;&#10;margin-top:19.75pt;&#10;width:521.9pt;&#10;height:0.55000037pt;&#10;z-index:1471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586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2:07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405" name="组合 140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06" name="组合 1406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407" name="曲线 1407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408" o:spid="_x0000_s1408" coordorigin="743,2350" coordsize="10438,11" style="width:521.9pt;&#10;height:0.55pt;">
                <v:shape type="#_x0000_t0" id="曲线 1409" o:spid="_x0000_s1409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72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1410" name="曲线 14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411" o:spid="_x0000_s1411" fillcolor="#DEE2E6" stroked="f" strokeweight="1.0pt" coordsize="10438,11" path="m10438,l1620,l,l,10l1620,10l10438,10l10438,l10438,xe" style="position:absolute;&#10;margin-left:37.2pt;&#10;margin-top:13.15pt;&#10;width:521.9pt;&#10;height:0.55000037pt;&#10;z-index:1472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56" w:right="6100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412" name="组合 141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13" name="组合 1413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414" name="曲线 1414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415" o:spid="_x0000_s1415" coordorigin="743,2882" coordsize="10438,11" style="width:521.9pt;&#10;height:0.55pt;">
                <v:shape type="#_x0000_t0" id="曲线 1416" o:spid="_x0000_s1416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98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73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1417" name="曲线 141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418" o:spid="_x0000_s1418" fillcolor="#DEE2E6" stroked="f" strokeweight="1.0pt" coordsize="10438,11" path="m10438,l1620,l,l,10l1620,10l10438,10l10438,l10438,xe" style="position:absolute;&#10;margin-left:37.2pt;&#10;margin-top:12.6pt;&#10;width:521.9pt;&#10;height:0.55000037pt;&#10;z-index:1473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2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19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419" name="组合 141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20" name="组合 1420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421" name="曲线 1421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422" o:spid="_x0000_s1422" coordorigin="743,3414" coordsize="10438,11" style="width:521.9pt;&#10;height:0.55pt;">
                <v:shape type="#_x0000_t0" id="曲线 1423" o:spid="_x0000_s1423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jc w:val="center"/>
        <w:rPr>
          <w:sz w:val="16"/>
        </w:rPr>
        <w:sectPr>
          <w:headerReference w:type="default" r:id="rId180"/>
          <w:footerReference w:type="default" r:id="rId181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1436" name="文本框 143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1437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438" o:spid="_x0000_s1438" filled="f" stroked="t" strokeweight="1.1338583pt" style="width:521.35pt;&#10;height:46.75pt;&#10;mso-wrap-style:square;">
                <v:stroke color="#CAD0D6"/>
                <v:textbox id="1161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12"/>
        <w:rPr>
          <w:sz w:val="29"/>
        </w:rPr>
      </w:pPr>
    </w:p>
    <w:p>
      <w:pPr>
        <w:pStyle w:val="15"/>
        <w:spacing w:before="103" w:line="269" w:lineRule="auto"/>
        <w:ind w:left="341" w:right="369"/>
      </w:pPr>
      <w:r>
        <w:rPr>
          <w:color w:val="001A1D"/>
        </w:rPr>
        <w:t>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program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take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10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Rs,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denominations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Indian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currency,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i.e.,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infinite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supply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{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5,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500,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1000}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coins/notes,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and/or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notes needed to make the change.</w:t>
      </w:r>
    </w:p>
    <w:p>
      <w:pPr>
        <w:pStyle w:val="15"/>
        <w:spacing w:before="89"/>
        <w:ind w:left="341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>
      <w:pPr>
        <w:pStyle w:val="15"/>
        <w:spacing w:before="113" w:line="367" w:lineRule="auto"/>
        <w:ind w:left="341" w:right="8425"/>
      </w:pPr>
      <w:r>
        <w:rPr>
          <w:color w:val="001A1D"/>
        </w:rPr>
        <w:t>Take an integer from stdin.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>
      <w:pPr>
        <w:pStyle w:val="15"/>
        <w:spacing w:line="367" w:lineRule="auto"/>
        <w:ind w:left="341" w:right="6523"/>
      </w:pPr>
      <w:r>
        <w:rPr>
          <w:color w:val="001A1D"/>
        </w:rPr>
        <w:t>print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change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Example Input :</w:t>
      </w:r>
    </w:p>
    <w:p>
      <w:pPr>
        <w:pStyle w:val="15"/>
        <w:ind w:left="341"/>
      </w:pPr>
      <w:r>
        <w:rPr>
          <w:color w:val="001A1D"/>
        </w:rPr>
        <w:t>64</w:t>
      </w:r>
    </w:p>
    <w:p>
      <w:pPr>
        <w:pStyle w:val="15"/>
        <w:spacing w:before="105"/>
        <w:ind w:left="341"/>
      </w:pPr>
      <w:r>
        <w:rPr>
          <w:color w:val="001A1D"/>
        </w:rPr>
        <w:t>Output:</w:t>
      </w:r>
    </w:p>
    <w:p>
      <w:pPr>
        <w:pStyle w:val="15"/>
        <w:spacing w:before="113"/>
        <w:ind w:left="341"/>
      </w:pPr>
      <w:r>
        <w:rPr>
          <w:color w:val="001A1D"/>
          <w:w w:val="101"/>
        </w:rPr>
        <w:t>4</w:t>
      </w:r>
    </w:p>
    <w:p>
      <w:pPr>
        <w:pStyle w:val="15"/>
        <w:spacing w:before="103"/>
        <w:ind w:left="341"/>
      </w:pPr>
      <w:r>
        <w:rPr>
          <w:color w:val="001A1D"/>
        </w:rPr>
        <w:t>Explanaton:</w:t>
      </w:r>
    </w:p>
    <w:p>
      <w:pPr>
        <w:pStyle w:val="15"/>
        <w:spacing w:before="113"/>
        <w:ind w:left="341"/>
      </w:pPr>
      <w:r>
        <w:rPr>
          <w:color w:val="001A1D"/>
        </w:rPr>
        <w:t>We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50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note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rupee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coins.</w:t>
      </w:r>
    </w:p>
    <w:p>
      <w:pPr>
        <w:pStyle w:val="15"/>
        <w:rPr>
          <w:sz w:val="22"/>
        </w:rPr>
      </w:pPr>
    </w:p>
    <w:p>
      <w:pPr>
        <w:pStyle w:val="15"/>
        <w:rPr>
          <w:sz w:val="22"/>
        </w:rPr>
      </w:pPr>
    </w:p>
    <w:p>
      <w:pPr>
        <w:pStyle w:val="15"/>
        <w:spacing w:before="5"/>
        <w:rPr>
          <w:sz w:val="23"/>
        </w:rPr>
      </w:pPr>
    </w:p>
    <w:p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8"/>
        <w:rPr>
          <w:sz w:val="7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46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17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1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</w:p>
          <w:p>
            <w:pPr>
              <w:pStyle w:val="17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void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mincoincount(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x)</w:t>
            </w:r>
          </w:p>
          <w:p>
            <w:pPr>
              <w:pStyle w:val="1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coins[]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color w:val="0000CC"/>
                <w:sz w:val="16"/>
              </w:rPr>
              <w:t>1000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20</w:t>
            </w:r>
            <w:r>
              <w:rPr>
                <w:sz w:val="16"/>
              </w:rPr>
              <w:t>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10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5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2</w:t>
            </w:r>
            <w:r>
              <w:rPr>
                <w:sz w:val="16"/>
              </w:rPr>
              <w:t>,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};</w:t>
            </w:r>
          </w:p>
          <w:p>
            <w:pPr>
              <w:pStyle w:val="17"/>
              <w:spacing w:before="8" w:line="250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(x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coins[i])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1104" w:right="7077"/>
              <w:rPr>
                <w:sz w:val="16"/>
              </w:rPr>
            </w:pPr>
            <w:r>
              <w:rPr>
                <w:sz w:val="16"/>
              </w:rPr>
              <w:t xml:space="preserve">x </w:t>
            </w:r>
            <w:r>
              <w:rPr>
                <w:color w:val="262B33"/>
                <w:sz w:val="16"/>
              </w:rPr>
              <w:t xml:space="preserve">-= </w:t>
            </w:r>
            <w:r>
              <w:rPr>
                <w:sz w:val="16"/>
              </w:rPr>
              <w:t>coins[i];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{i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5"/>
                <w:sz w:val="16"/>
              </w:rPr>
              <w:t xml:space="preserve"> </w:t>
            </w:r>
            <w:r>
              <w:rPr>
                <w:sz w:val="16"/>
              </w:rPr>
              <w:t>count);</w:t>
            </w:r>
          </w:p>
          <w:p>
            <w:pPr>
              <w:pStyle w:val="17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 w:line="250" w:lineRule="auto"/>
              <w:ind w:left="390" w:right="8323" w:hanging="35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main() 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x;</w:t>
            </w:r>
          </w:p>
          <w:p>
            <w:pPr>
              <w:pStyle w:val="17"/>
              <w:spacing w:before="2" w:line="250" w:lineRule="auto"/>
              <w:ind w:left="391" w:right="7612"/>
              <w:jc w:val="both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 xml:space="preserve">,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mincoincount(x);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237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spacing w:before="2"/>
              <w:rPr>
                <w:rFonts w:ascii="Segoe UI" w:hAnsi="Segoe UI"/>
                <w:sz w:val="8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1439" name="组合 1439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1440" name="组合 1440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1441" name=" 1441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1442" o:spid="_x0000_s1442" coordorigin="10828,12819" coordsize="98,98" style="width:4.9pt;&#10;height:4.9pt;">
                      <v:shape type="#_x0000_t100" id=" 1443" o:spid="_x0000_s1443" style="position:absolute;&#10;left:10828;&#10;top:12819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spacing w:before="1" w:after="1"/>
        <w:rPr>
          <w:sz w:val="24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76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44" name="图片 1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5" name="图片 1445"/>
                          <pic:cNvPicPr/>
                        </pic:nvPicPr>
                        <pic:blipFill>
                          <a:blip r:embed="rId1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49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446" name="图片 1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7" name="图片 1447"/>
                          <pic:cNvPicPr/>
                        </pic:nvPicPr>
                        <pic:blipFill>
                          <a:blip r:embed="rId1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1476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1448" name="图片 14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9" name="图片 1449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474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188594</wp:posOffset>
                </wp:positionV>
                <wp:extent cx="338455" cy="124460"/>
                <wp:effectExtent l="0" t="0" r="0" b="0"/>
                <wp:wrapTopAndBottom/>
                <wp:docPr id="1450" name="组合 145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51" name="组合 1451"/>
                      <wpg:cNvGrpSpPr/>
                      <wpg:grpSpPr>
                        <a:xfrm rot="0">
                          <a:off x="0" y="0"/>
                          <a:ext cx="338455" cy="124460"/>
                          <a:chOff x="0" y="0"/>
                          <a:chExt cx="338455" cy="1244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452" name="曲线 1452"/>
                        <wps:cNvSpPr/>
                        <wps:spPr>
                          <a:xfrm rot="0">
                            <a:off x="3175" y="3175"/>
                            <a:ext cx="331470" cy="11747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139"/>
                                </a:moveTo>
                                <a:lnTo>
                                  <a:pt x="0" y="4460"/>
                                </a:lnTo>
                                <a:lnTo>
                                  <a:pt x="0" y="3873"/>
                                </a:lnTo>
                                <a:lnTo>
                                  <a:pt x="41" y="3286"/>
                                </a:lnTo>
                                <a:lnTo>
                                  <a:pt x="124" y="2699"/>
                                </a:lnTo>
                                <a:lnTo>
                                  <a:pt x="206" y="2113"/>
                                </a:lnTo>
                                <a:lnTo>
                                  <a:pt x="289" y="1643"/>
                                </a:lnTo>
                                <a:lnTo>
                                  <a:pt x="455" y="1291"/>
                                </a:lnTo>
                                <a:lnTo>
                                  <a:pt x="620" y="821"/>
                                </a:lnTo>
                                <a:lnTo>
                                  <a:pt x="786" y="469"/>
                                </a:lnTo>
                                <a:lnTo>
                                  <a:pt x="951" y="234"/>
                                </a:lnTo>
                                <a:lnTo>
                                  <a:pt x="1158" y="117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7"/>
                                </a:lnTo>
                                <a:lnTo>
                                  <a:pt x="20606" y="234"/>
                                </a:lnTo>
                                <a:lnTo>
                                  <a:pt x="20813" y="469"/>
                                </a:lnTo>
                                <a:lnTo>
                                  <a:pt x="20979" y="821"/>
                                </a:lnTo>
                                <a:lnTo>
                                  <a:pt x="21144" y="1291"/>
                                </a:lnTo>
                                <a:lnTo>
                                  <a:pt x="21268" y="1643"/>
                                </a:lnTo>
                                <a:lnTo>
                                  <a:pt x="21393" y="2113"/>
                                </a:lnTo>
                                <a:lnTo>
                                  <a:pt x="21475" y="2699"/>
                                </a:lnTo>
                                <a:lnTo>
                                  <a:pt x="21558" y="3286"/>
                                </a:lnTo>
                                <a:lnTo>
                                  <a:pt x="21600" y="3873"/>
                                </a:lnTo>
                                <a:lnTo>
                                  <a:pt x="21600" y="4460"/>
                                </a:lnTo>
                                <a:lnTo>
                                  <a:pt x="21600" y="17139"/>
                                </a:lnTo>
                                <a:lnTo>
                                  <a:pt x="21600" y="17726"/>
                                </a:lnTo>
                                <a:lnTo>
                                  <a:pt x="21558" y="18313"/>
                                </a:lnTo>
                                <a:lnTo>
                                  <a:pt x="21475" y="18899"/>
                                </a:lnTo>
                                <a:lnTo>
                                  <a:pt x="21393" y="19486"/>
                                </a:lnTo>
                                <a:lnTo>
                                  <a:pt x="20027" y="21599"/>
                                </a:lnTo>
                                <a:lnTo>
                                  <a:pt x="1572" y="21599"/>
                                </a:lnTo>
                                <a:lnTo>
                                  <a:pt x="124" y="18899"/>
                                </a:lnTo>
                                <a:lnTo>
                                  <a:pt x="41" y="18313"/>
                                </a:lnTo>
                                <a:lnTo>
                                  <a:pt x="0" y="17726"/>
                                </a:lnTo>
                                <a:lnTo>
                                  <a:pt x="0" y="171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53" name="文本框 1453"/>
                        <wps:cNvSpPr/>
                        <wps:spPr>
                          <a:xfrm rot="0">
                            <a:off x="0" y="0"/>
                            <a:ext cx="338455" cy="1244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454">
                          <w:txbxContent>
                            <w:p>
                              <w:pPr>
                                <w:spacing w:before="1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455" o:spid="_x0000_s1455" coordorigin="960,15039" coordsize="533,196" style="position:absolute;&#10;margin-left:48.05pt;&#10;margin-top:14.849994pt;&#10;width:26.65pt;&#10;height:9.8pt;&#10;z-index:1474;&#10;mso-position-horizontal:absolute;&#10;mso-position-horizontal-relative:page;&#10;mso-position-vertical:absolute;&#10;mso-wrap-distance-left:0.0pt;&#10;mso-wrap-distance-right:0.0pt;">
                <v:shape type="#_x0000_t0" id="曲线 1456" o:spid="_x0000_s1456" coordsize="522,185" path="m,146l,38l,33l0,28l3,23l4,18l7,14l11,11l14,7l18,4l22,2l27,1l33,l37,l483,l488,l494,1l498,2l502,4l506,7l510,11l513,14l517,18l518,23l521,28l521,33l521,38l521,146l521,151l521,156l518,161l517,166l483,184l37,184l3,161l0,156l,151l,146l,146xe" style="position:absolute;&#10;left:966;&#10;top:15044;&#10;width:522;&#10;height:184;" filled="f" stroked="t" strokeweight="0.54362833pt">
                  <v:stroke color="#000000"/>
                </v:shape>
                <v:shape type="#_x0000_t202" id="文本框 1457" o:spid="_x0000_s1457" style="position:absolute;&#10;left:960;&#10;top:15039;&#10;width:533;&#10;height:196;&#10;mso-wrap-style:square;" filled="f" stroked="f" strokeweight="1.0pt">
                  <v:textbox id="1165" inset="0mm,0mm,0mm,0mm" o:insetmode="custom" style="layout-flow:horizontal;&#10;v-text-anchor:top;">
                    <w:txbxContent>
                      <w:p>
                        <w:pPr>
                          <w:spacing w:before="1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spacing w:before="10"/>
        <w:rPr>
          <w:sz w:val="13"/>
        </w:rPr>
      </w:pPr>
    </w:p>
    <w:p>
      <w:pPr>
        <w:pStyle w:val="15"/>
        <w:ind w:left="428"/>
      </w:pPr>
      <w:r>
        <mc:AlternateContent>
          <mc:Choice Requires="wps">
            <w:drawing>
              <wp:anchor distT="0" distB="0" distL="0" distR="0" simplePos="0" relativeHeight="1475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186054</wp:posOffset>
                </wp:positionV>
                <wp:extent cx="6414135" cy="241935"/>
                <wp:effectExtent l="0" t="0" r="0" b="0"/>
                <wp:wrapTopAndBottom/>
                <wp:docPr id="1458" name="组合 145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59" name="组合 1459"/>
                      <wpg:cNvGrpSpPr/>
                      <wpg:grpSpPr>
                        <a:xfrm rot="0">
                          <a:off x="0" y="0"/>
                          <a:ext cx="6414135" cy="241935"/>
                          <a:chOff x="0" y="0"/>
                          <a:chExt cx="6414135" cy="2419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460" name="曲线 1460"/>
                        <wps:cNvSpPr/>
                        <wps:spPr>
                          <a:xfrm rot="0">
                            <a:off x="0" y="0"/>
                            <a:ext cx="6414135" cy="24193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388"/>
                                </a:moveTo>
                                <a:lnTo>
                                  <a:pt x="0" y="2154"/>
                                </a:lnTo>
                                <a:lnTo>
                                  <a:pt x="0" y="1870"/>
                                </a:lnTo>
                                <a:lnTo>
                                  <a:pt x="2" y="1587"/>
                                </a:lnTo>
                                <a:lnTo>
                                  <a:pt x="6" y="1303"/>
                                </a:lnTo>
                                <a:lnTo>
                                  <a:pt x="10" y="1077"/>
                                </a:lnTo>
                                <a:lnTo>
                                  <a:pt x="17" y="850"/>
                                </a:lnTo>
                                <a:lnTo>
                                  <a:pt x="25" y="623"/>
                                </a:lnTo>
                                <a:lnTo>
                                  <a:pt x="32" y="453"/>
                                </a:lnTo>
                                <a:lnTo>
                                  <a:pt x="40" y="283"/>
                                </a:lnTo>
                                <a:lnTo>
                                  <a:pt x="51" y="170"/>
                                </a:lnTo>
                                <a:lnTo>
                                  <a:pt x="62" y="56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6"/>
                                </a:lnTo>
                                <a:lnTo>
                                  <a:pt x="21548" y="170"/>
                                </a:lnTo>
                                <a:lnTo>
                                  <a:pt x="21559" y="283"/>
                                </a:lnTo>
                                <a:lnTo>
                                  <a:pt x="21567" y="453"/>
                                </a:lnTo>
                                <a:lnTo>
                                  <a:pt x="21574" y="623"/>
                                </a:lnTo>
                                <a:lnTo>
                                  <a:pt x="21582" y="850"/>
                                </a:lnTo>
                                <a:lnTo>
                                  <a:pt x="21600" y="2154"/>
                                </a:lnTo>
                                <a:lnTo>
                                  <a:pt x="21600" y="19388"/>
                                </a:lnTo>
                                <a:lnTo>
                                  <a:pt x="21548" y="21429"/>
                                </a:lnTo>
                                <a:lnTo>
                                  <a:pt x="21537" y="21543"/>
                                </a:lnTo>
                                <a:lnTo>
                                  <a:pt x="21529" y="21599"/>
                                </a:lnTo>
                                <a:lnTo>
                                  <a:pt x="21516" y="21599"/>
                                </a:lnTo>
                                <a:lnTo>
                                  <a:pt x="83" y="21599"/>
                                </a:lnTo>
                                <a:lnTo>
                                  <a:pt x="70" y="21599"/>
                                </a:lnTo>
                                <a:lnTo>
                                  <a:pt x="62" y="21543"/>
                                </a:lnTo>
                                <a:lnTo>
                                  <a:pt x="51" y="21429"/>
                                </a:lnTo>
                                <a:lnTo>
                                  <a:pt x="40" y="21316"/>
                                </a:lnTo>
                                <a:lnTo>
                                  <a:pt x="6" y="20239"/>
                                </a:lnTo>
                                <a:lnTo>
                                  <a:pt x="2" y="19955"/>
                                </a:lnTo>
                                <a:lnTo>
                                  <a:pt x="0" y="19729"/>
                                </a:lnTo>
                                <a:lnTo>
                                  <a:pt x="0" y="193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461" name="文本框 1461"/>
                        <wps:cNvSpPr/>
                        <wps:spPr>
                          <a:xfrm rot="0">
                            <a:off x="9525" y="7619"/>
                            <a:ext cx="6395085" cy="2266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462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463" o:spid="_x0000_s1463" coordorigin="912,16398" coordsize="10101,381" style="position:absolute;&#10;margin-left:45.6pt;&#10;margin-top:14.649954pt;&#10;width:505.05002pt;&#10;height:19.05pt;&#10;z-index:1475;&#10;mso-position-horizontal:absolute;&#10;mso-position-horizontal-relative:page;&#10;mso-position-vertical:absolute;&#10;mso-wrap-distance-left:0.0pt;&#10;mso-wrap-distance-right:0.0pt;">
                <v:shape type="#_x0000_t0" id="曲线 1464" o:spid="_x0000_s1464" coordsize="10101,381" path="m,341l,37l,32l1,27l3,22l5,18l7,14l11,10l14,7l18,4l24,2l28,0l33,l39,l10062,l10068,l10072,0l10076,2l10082,4l10086,7l10089,10l10093,14l10101,37l10101,341l10076,377l10072,379l10068,380l10062,380l39,380l33,380l28,379l24,377l18,375l3,356l1,351l,347l,341l,341xe" style="position:absolute;&#10;left:912;&#10;top:16398;&#10;width:10101;&#10;height:381;" filled="f" stroked="t" strokeweight="0.54362833pt">
                  <v:stroke color="#8F949D"/>
                </v:shape>
                <v:shape type="#_x0000_t202" id="文本框 1465" o:spid="_x0000_s1465" style="position:absolute;&#10;left:927;&#10;top:16410;&#10;width:10071;&#10;height:357;&#10;mso-wrap-style:square;" filled="f" stroked="f" strokeweight="1.0pt">
                  <v:textbox id="1166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"http://118.185.187.137/moodle/mod/quiz/view.php?id=1351&amp;forceview=1"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6-Implementation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Quick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Sort</w:t>
      </w:r>
      <w:r>
        <w:rPr>
          <w:color w:val="0E6BBE"/>
        </w:rPr>
        <w:fldChar w:fldCharType="end"/>
      </w:r>
    </w:p>
    <w:p>
      <w:pPr>
        <w:sectPr>
          <w:headerReference w:type="default" r:id="rId182"/>
          <w:footerReference w:type="default" r:id="rId183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spacing w:before="174"/>
        <w:ind w:right="420"/>
        <w:jc w:val="right"/>
      </w:pPr>
      <w:r>
        <w:rPr>
          <w:color w:val="0E6BBE"/>
        </w:rPr>
        <w:fldChar w:fldCharType="begin"/>
      </w:r>
      <w:r>
        <w:instrText>HYPERLINK "http://118.185.187.137/moodle/mod/quiz/view.php?id=1353&amp;forceview=1"</w:instrText>
      </w:r>
      <w:r>
        <w:rPr>
          <w:color w:val="0E6BBE"/>
        </w:rPr>
        <w:fldChar w:fldCharType="separate"/>
      </w:r>
      <w:r>
        <w:rPr>
          <w:color w:val="0E6BBE"/>
        </w:rPr>
        <w:t>2-G-Cookies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>
      <w:pPr>
        <w:jc w:val="right"/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"http://118.185.187.137/moodle/course/view.php?id=158&amp;section-4"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Greedy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Algorithms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"http://118.185.187.137/moodle/mod/quiz/view.php?id=1353"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2-G-Cookies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Problem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477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1478" name="曲线 147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479" o:spid="_x0000_s1479" fillcolor="#DEE2E6" stroked="f" strokeweight="1.0pt" coordsize="10438,11" path="m10438,l1620,l,l,11l1620,11l10438,11l10438,l10438,xe" style="position:absolute;&#10;margin-left:37.2pt;&#10;margin-top:19.75pt;&#10;width:521.9pt;&#10;height:0.55000037pt;&#10;z-index:1477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2:09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480" name="组合 148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81" name="组合 1481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482" name="曲线 1482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483" o:spid="_x0000_s1483" coordorigin="743,2350" coordsize="10438,11" style="width:521.9pt;&#10;height:0.55pt;">
                <v:shape type="#_x0000_t0" id="曲线 1484" o:spid="_x0000_s1484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1276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78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1485" name="曲线 148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486" o:spid="_x0000_s1486" fillcolor="#DEE2E6" stroked="f" strokeweight="1.0pt" coordsize="10438,11" path="m10438,l1620,l,l,10l1620,10l10438,10l10438,l10438,xe" style="position:absolute;&#10;margin-left:37.2pt;&#10;margin-top:13.15pt;&#10;width:521.9pt;&#10;height:0.55000037pt;&#10;z-index:1478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487" name="组合 148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88" name="组合 1488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489" name="曲线 1489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490" o:spid="_x0000_s1490" coordorigin="743,2882" coordsize="10438,11" style="width:521.9pt;&#10;height:0.55pt;">
                <v:shape type="#_x0000_t0" id="曲线 1491" o:spid="_x0000_s1491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817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79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1492" name="曲线 149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493" o:spid="_x0000_s1493" fillcolor="#DEE2E6" stroked="f" strokeweight="1.0pt" coordsize="10438,11" path="m10438,l1620,l,l,10l1620,10l10438,10l10438,l10438,xe" style="position:absolute;&#10;margin-left:37.2pt;&#10;margin-top:12.6pt;&#10;width:521.9pt;&#10;height:0.55000037pt;&#10;z-index:1479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1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55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494" name="组合 149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495" name="组合 1495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496" name="曲线 1496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497" o:spid="_x0000_s1497" coordorigin="743,3414" coordsize="10438,11" style="width:521.9pt;&#10;height:0.55pt;">
                <v:shape type="#_x0000_t0" id="曲线 1498" o:spid="_x0000_s1498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rPr>
          <w:sz w:val="16"/>
        </w:rPr>
        <w:sectPr>
          <w:headerReference w:type="default" r:id="rId187"/>
          <w:footerReference w:type="default" r:id="rId188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1511" name="文本框 15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1512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513" o:spid="_x0000_s1513" filled="f" stroked="t" strokeweight="1.1338583pt" style="width:521.35pt;&#10;height:46.75pt;&#10;mso-wrap-style:square;">
                <v:stroke color="#CAD0D6"/>
                <v:textbox id="1175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12"/>
        <w:rPr>
          <w:sz w:val="29"/>
        </w:rPr>
      </w:pPr>
    </w:p>
    <w:p>
      <w:pPr>
        <w:pStyle w:val="15"/>
        <w:spacing w:before="103"/>
        <w:ind w:left="341"/>
      </w:pPr>
      <w:r>
        <w:rPr>
          <w:color w:val="001A1D"/>
        </w:rPr>
        <w:t>Assume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awesome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parent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some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But,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should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cookie.</w:t>
      </w:r>
    </w:p>
    <w:p>
      <w:pPr>
        <w:pStyle w:val="15"/>
        <w:spacing w:before="102" w:line="276" w:lineRule="auto"/>
        <w:ind w:left="341" w:right="323"/>
      </w:pPr>
      <w:r>
        <w:rPr>
          <w:color w:val="001A1D"/>
        </w:rPr>
        <w:t>Each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minimum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with;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s[j].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&gt;=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assign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cookie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goal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your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children and output the maximum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number.</w:t>
      </w:r>
    </w:p>
    <w:p>
      <w:pPr>
        <w:pStyle w:val="2"/>
        <w:spacing w:before="81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Input:</w:t>
      </w:r>
    </w:p>
    <w:p>
      <w:pPr>
        <w:pStyle w:val="15"/>
        <w:spacing w:before="102"/>
        <w:ind w:left="341"/>
      </w:pPr>
      <w:r>
        <w:rPr>
          <w:color w:val="001A1D"/>
          <w:w w:val="101"/>
        </w:rPr>
        <w:t>3</w:t>
      </w:r>
    </w:p>
    <w:p>
      <w:pPr>
        <w:pStyle w:val="15"/>
        <w:spacing w:before="113"/>
        <w:ind w:left="341"/>
      </w:pP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</w:p>
    <w:p>
      <w:pPr>
        <w:pStyle w:val="15"/>
        <w:spacing w:before="114"/>
        <w:ind w:left="341"/>
      </w:pPr>
      <w:r>
        <w:rPr>
          <w:color w:val="001A1D"/>
          <w:w w:val="101"/>
        </w:rPr>
        <w:t>2</w:t>
      </w:r>
    </w:p>
    <w:p>
      <w:pPr>
        <w:pStyle w:val="15"/>
        <w:spacing w:before="113"/>
        <w:ind w:left="341"/>
      </w:pPr>
      <w:r>
        <w:rPr>
          <w:color w:val="001A1D"/>
        </w:rPr>
        <w:t>1 1</w:t>
      </w:r>
    </w:p>
    <w:p>
      <w:pPr>
        <w:pStyle w:val="2"/>
        <w:spacing w:before="113"/>
      </w:pPr>
      <w:r>
        <w:rPr>
          <w:color w:val="001A1D"/>
        </w:rPr>
        <w:t>Output:</w:t>
      </w:r>
    </w:p>
    <w:p>
      <w:pPr>
        <w:pStyle w:val="15"/>
        <w:spacing w:before="103"/>
        <w:ind w:left="341"/>
      </w:pPr>
      <w:r>
        <w:rPr>
          <w:color w:val="001A1D"/>
          <w:w w:val="101"/>
        </w:rPr>
        <w:t>1</w:t>
      </w:r>
    </w:p>
    <w:p>
      <w:pPr>
        <w:pStyle w:val="15"/>
        <w:spacing w:before="113"/>
        <w:ind w:left="341"/>
      </w:pPr>
      <w:r>
        <w:rPr>
          <w:color w:val="001A1D"/>
        </w:rPr>
        <w:t>Explanation: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cookies.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factors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children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</w:p>
    <w:p>
      <w:pPr>
        <w:pStyle w:val="15"/>
        <w:spacing w:before="114" w:line="367" w:lineRule="auto"/>
        <w:ind w:left="341" w:right="1348"/>
      </w:pP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though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cookies,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since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their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you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could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make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child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whose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greed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factor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content.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You need to output 1.</w:t>
      </w:r>
    </w:p>
    <w:p>
      <w:pPr>
        <w:pStyle w:val="2"/>
        <w:spacing w:before="1"/>
      </w:pPr>
      <w:r>
        <w:rPr>
          <w:color w:val="001A1D"/>
        </w:rPr>
        <w:t>Constraints:</w:t>
      </w:r>
    </w:p>
    <w:p>
      <w:pPr>
        <w:pStyle w:val="15"/>
        <w:spacing w:before="113" w:line="362" w:lineRule="auto"/>
        <w:ind w:left="341" w:right="8423"/>
        <w:jc w:val="both"/>
      </w:pPr>
      <w:r>
        <w:rPr>
          <w:color w:val="001A1D"/>
        </w:rPr>
        <w:t>1 &lt;= g.length &lt;= 3 * 10^4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0 &lt;= s.length &lt;= 3 * 10^4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g[i],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s[j]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&lt;=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2^31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>
      <w:pPr>
        <w:pStyle w:val="15"/>
        <w:rPr>
          <w:sz w:val="22"/>
        </w:rPr>
      </w:pPr>
    </w:p>
    <w:p>
      <w:pPr>
        <w:spacing w:before="168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8"/>
        <w:rPr>
          <w:sz w:val="7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7462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2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</w:p>
          <w:p>
            <w:pPr>
              <w:pStyle w:val="17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9" w:line="250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x[a];</w:t>
            </w:r>
          </w:p>
          <w:p>
            <w:pPr>
              <w:pStyle w:val="17"/>
              <w:spacing w:before="1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x[i]);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 w:line="250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y[b];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y[i]);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x[j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x[j];</w:t>
            </w:r>
          </w:p>
          <w:p>
            <w:pPr>
              <w:pStyle w:val="17"/>
              <w:spacing w:before="1" w:line="250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x[j]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x[j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>
            <w:pPr>
              <w:pStyle w:val="17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1104" w:right="4535" w:hanging="357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color w:val="0000CC"/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)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y[j];</w:t>
            </w:r>
          </w:p>
          <w:p>
            <w:pPr>
              <w:pStyle w:val="17"/>
              <w:spacing w:before="1" w:line="250" w:lineRule="auto"/>
              <w:ind w:left="1104" w:right="6675"/>
              <w:rPr>
                <w:sz w:val="16"/>
              </w:rPr>
            </w:pPr>
            <w:r>
              <w:rPr>
                <w:sz w:val="16"/>
              </w:rPr>
              <w:t xml:space="preserve">y[j]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 xml:space="preserve">y[j </w:t>
            </w:r>
            <w:r>
              <w:rPr>
                <w:color w:val="262B33"/>
                <w:sz w:val="16"/>
              </w:rPr>
              <w:t>-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>
            <w:pPr>
              <w:pStyle w:val="17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b;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(i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y[j]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x[i])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 w:line="250" w:lineRule="auto"/>
              <w:ind w:left="1104" w:right="7957"/>
              <w:rPr>
                <w:sz w:val="16"/>
              </w:rPr>
            </w:pPr>
            <w:r>
              <w:rPr>
                <w:sz w:val="16"/>
              </w:rPr>
              <w:t>e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2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</w:tbl>
    <w:p>
      <w:pPr>
        <w:rPr>
          <w:sz w:val="16"/>
        </w:rPr>
        <w:sectPr>
          <w:headerReference w:type="default" r:id="rId189"/>
          <w:footerReference w:type="default" r:id="rId190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spacing w:before="5"/>
        <w:rPr>
          <w:sz w:val="6"/>
        </w:rPr>
      </w:pPr>
      <w:r>
        <mc:AlternateContent>
          <mc:Choice Requires="wps">
            <w:drawing>
              <wp:anchor distT="0" distB="0" distL="114298" distR="114298" simplePos="0" relativeHeight="142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ge">
                  <wp:posOffset>361950</wp:posOffset>
                </wp:positionV>
                <wp:extent cx="6351905" cy="890905"/>
                <wp:effectExtent l="0" t="0" r="0" b="0"/>
                <wp:wrapNone/>
                <wp:docPr id="1514" name="曲线 151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1905" cy="89090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576" y="0"/>
                              </a:lnTo>
                              <a:lnTo>
                                <a:pt x="21576" y="21445"/>
                              </a:lnTo>
                              <a:lnTo>
                                <a:pt x="23" y="21445"/>
                              </a:lnTo>
                              <a:lnTo>
                                <a:pt x="23" y="0"/>
                              </a:lnTo>
                              <a:lnTo>
                                <a:pt x="0" y="0"/>
                              </a:lnTo>
                              <a:lnTo>
                                <a:pt x="0" y="21445"/>
                              </a:lnTo>
                              <a:lnTo>
                                <a:pt x="0" y="21600"/>
                              </a:lnTo>
                              <a:lnTo>
                                <a:pt x="23" y="21600"/>
                              </a:lnTo>
                              <a:lnTo>
                                <a:pt x="21576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21445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515" o:spid="_x0000_s1515" fillcolor="#A8A8A8" stroked="f" strokeweight="1.0pt" coordsize="10003,1403" path="m10002,l9991,l9991,1392l11,1392l11,l,l,1392l,1402l11,1402l9991,1402l10002,1402l10002,1392l10002,l10002,xe" style="position:absolute;&#10;margin-left:48.05pt;&#10;margin-top:28.5pt;&#10;width:500.15pt;&#10;height:70.15pt;&#10;z-index:-641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shape>
            </w:pict>
          </mc:Fallback>
        </mc:AlternateContent>
      </w:r>
    </w:p>
    <w:tbl>
      <w:tblPr>
        <w:jc w:val="left"/>
        <w:tblInd w:w="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261"/>
        <w:gridCol w:w="1610"/>
      </w:tblGrid>
      <w:tr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1610" w:type="dxa"/>
          </w:tcPr>
          <w:p>
            <w:pPr>
              <w:pStyle w:val="17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1610" w:type="dxa"/>
          </w:tcPr>
          <w:p>
            <w:pPr>
              <w:pStyle w:val="17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e);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1610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1610" w:type="dxa"/>
          </w:tcPr>
          <w:p>
            <w:pPr>
              <w:pStyle w:val="17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1610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</w:tr>
    </w:tbl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4"/>
        <w:rPr>
          <w:sz w:val="19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64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64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64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385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516" name="图片 1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17" name="图片 1517"/>
                          <pic:cNvPicPr/>
                        </pic:nvPicPr>
                        <pic:blipFill>
                          <a:blip r:embed="rId19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518" name="图片 1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19" name="图片 1519"/>
                          <pic:cNvPicPr/>
                        </pic:nvPicPr>
                        <pic:blipFill>
                          <a:blip r:embed="rId19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409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36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</w:tcBorders>
          </w:tcPr>
          <w:p>
            <w:pPr>
              <w:pStyle w:val="17"/>
              <w:spacing w:before="110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</w:tbl>
    <w:p>
      <w:pPr>
        <w:pStyle w:val="15"/>
        <w:spacing w:before="6"/>
        <w:rPr>
          <w:sz w:val="5"/>
        </w:rPr>
      </w:pPr>
    </w:p>
    <w:p>
      <w:pPr>
        <w:pStyle w:val="15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1482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8"/>
            <wp:effectExtent l="0" t="0" r="0" b="0"/>
            <wp:wrapNone/>
            <wp:docPr id="1520" name="图片 15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1" name="图片 1521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7"/>
        <w:rPr>
          <w:sz w:val="18"/>
        </w:rPr>
      </w:pPr>
      <w:r>
        <mc:AlternateContent>
          <mc:Choice Requires="wps">
            <w:drawing>
              <wp:anchor distT="0" distB="0" distL="0" distR="0" simplePos="0" relativeHeight="1480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181609</wp:posOffset>
                </wp:positionV>
                <wp:extent cx="338455" cy="131445"/>
                <wp:effectExtent l="0" t="0" r="0" b="0"/>
                <wp:wrapTopAndBottom/>
                <wp:docPr id="1522" name="组合 152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523" name="组合 1523"/>
                      <wpg:cNvGrpSpPr/>
                      <wpg:grpSpPr>
                        <a:xfrm rot="0">
                          <a:off x="0" y="0"/>
                          <a:ext cx="338455" cy="131445"/>
                          <a:chOff x="0" y="0"/>
                          <a:chExt cx="338455" cy="1314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524" name="曲线 1524"/>
                        <wps:cNvSpPr/>
                        <wps:spPr>
                          <a:xfrm rot="0">
                            <a:off x="3175" y="3809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412"/>
                                </a:moveTo>
                                <a:lnTo>
                                  <a:pt x="0" y="4187"/>
                                </a:lnTo>
                                <a:lnTo>
                                  <a:pt x="0" y="3636"/>
                                </a:lnTo>
                                <a:lnTo>
                                  <a:pt x="41" y="3085"/>
                                </a:lnTo>
                                <a:lnTo>
                                  <a:pt x="124" y="2644"/>
                                </a:lnTo>
                                <a:lnTo>
                                  <a:pt x="206" y="2093"/>
                                </a:lnTo>
                                <a:lnTo>
                                  <a:pt x="289" y="1653"/>
                                </a:lnTo>
                                <a:lnTo>
                                  <a:pt x="455" y="1212"/>
                                </a:lnTo>
                                <a:lnTo>
                                  <a:pt x="620" y="881"/>
                                </a:lnTo>
                                <a:lnTo>
                                  <a:pt x="786" y="551"/>
                                </a:lnTo>
                                <a:lnTo>
                                  <a:pt x="951" y="330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0"/>
                                </a:lnTo>
                                <a:lnTo>
                                  <a:pt x="20813" y="551"/>
                                </a:lnTo>
                                <a:lnTo>
                                  <a:pt x="20979" y="881"/>
                                </a:lnTo>
                                <a:lnTo>
                                  <a:pt x="21144" y="1212"/>
                                </a:lnTo>
                                <a:lnTo>
                                  <a:pt x="21268" y="1653"/>
                                </a:lnTo>
                                <a:lnTo>
                                  <a:pt x="21600" y="4187"/>
                                </a:lnTo>
                                <a:lnTo>
                                  <a:pt x="21600" y="17412"/>
                                </a:lnTo>
                                <a:lnTo>
                                  <a:pt x="20027" y="21599"/>
                                </a:lnTo>
                                <a:lnTo>
                                  <a:pt x="1572" y="21599"/>
                                </a:lnTo>
                                <a:lnTo>
                                  <a:pt x="124" y="18955"/>
                                </a:lnTo>
                                <a:lnTo>
                                  <a:pt x="41" y="18514"/>
                                </a:lnTo>
                                <a:lnTo>
                                  <a:pt x="0" y="17963"/>
                                </a:lnTo>
                                <a:lnTo>
                                  <a:pt x="0" y="17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25" name="文本框 1525"/>
                        <wps:cNvSpPr/>
                        <wps:spPr>
                          <a:xfrm rot="0">
                            <a:off x="0" y="0"/>
                            <a:ext cx="338455" cy="1314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526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527" o:spid="_x0000_s1527" coordorigin="960,5254" coordsize="533,207" style="position:absolute;&#10;margin-left:48.05pt;&#10;margin-top:14.299999pt;&#10;width:26.65pt;&#10;height:10.35pt;&#10;z-index:1480;&#10;mso-position-horizontal:absolute;&#10;mso-position-horizontal-relative:page;&#10;mso-position-vertical:absolute;&#10;mso-wrap-distance-left:0.0pt;&#10;mso-wrap-distance-right:0.0pt;">
                <v:shape type="#_x0000_t0" id="曲线 1528" o:spid="_x0000_s1528" coordsize="522,196" path="m,158l,38l,33l0,28l3,24l4,19l7,15l11,11l14,8l18,5l22,3l27,1l33,l37,l483,l488,l494,1l498,3l502,5l506,8l510,11l513,15l521,38l521,158l483,195l37,195l3,172l0,168l,163l,158l,158xe" style="position:absolute;&#10;left:966;&#10;top:5260;&#10;width:522;&#10;height:195;" filled="f" stroked="t" strokeweight="0.54362833pt">
                  <v:stroke color="#000000"/>
                </v:shape>
                <v:shape type="#_x0000_t202" id="文本框 1529" o:spid="_x0000_s1529" style="position:absolute;&#10;left:960;&#10;top:5254;&#10;width:533;&#10;height:206;&#10;mso-wrap-style:square;" filled="f" stroked="f" strokeweight="1.0pt">
                  <v:textbox id="1183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spacing w:before="12"/>
        <w:rPr>
          <w:sz w:val="12"/>
        </w:rPr>
      </w:pPr>
    </w:p>
    <w:p>
      <w:pPr>
        <w:pStyle w:val="15"/>
        <w:ind w:left="428"/>
      </w:pPr>
      <w:r>
        <mc:AlternateContent>
          <mc:Choice Requires="wps">
            <w:drawing>
              <wp:anchor distT="0" distB="0" distL="0" distR="0" simplePos="0" relativeHeight="1481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202565</wp:posOffset>
                </wp:positionV>
                <wp:extent cx="6414135" cy="241935"/>
                <wp:effectExtent l="0" t="0" r="0" b="0"/>
                <wp:wrapTopAndBottom/>
                <wp:docPr id="1530" name="组合 153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531" name="组合 1531"/>
                      <wpg:cNvGrpSpPr/>
                      <wpg:grpSpPr>
                        <a:xfrm rot="0">
                          <a:off x="0" y="0"/>
                          <a:ext cx="6414135" cy="241935"/>
                          <a:chOff x="0" y="0"/>
                          <a:chExt cx="6414135" cy="2419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532" name="曲线 1532"/>
                        <wps:cNvSpPr/>
                        <wps:spPr>
                          <a:xfrm rot="0">
                            <a:off x="0" y="0"/>
                            <a:ext cx="6414135" cy="24193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445"/>
                                </a:moveTo>
                                <a:lnTo>
                                  <a:pt x="0" y="2154"/>
                                </a:lnTo>
                                <a:lnTo>
                                  <a:pt x="0" y="1870"/>
                                </a:lnTo>
                                <a:lnTo>
                                  <a:pt x="2" y="1644"/>
                                </a:lnTo>
                                <a:lnTo>
                                  <a:pt x="6" y="1360"/>
                                </a:lnTo>
                                <a:lnTo>
                                  <a:pt x="10" y="1077"/>
                                </a:lnTo>
                                <a:lnTo>
                                  <a:pt x="17" y="850"/>
                                </a:lnTo>
                                <a:lnTo>
                                  <a:pt x="25" y="680"/>
                                </a:lnTo>
                                <a:lnTo>
                                  <a:pt x="32" y="453"/>
                                </a:lnTo>
                                <a:lnTo>
                                  <a:pt x="40" y="283"/>
                                </a:lnTo>
                                <a:lnTo>
                                  <a:pt x="51" y="170"/>
                                </a:lnTo>
                                <a:lnTo>
                                  <a:pt x="62" y="56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6"/>
                                </a:lnTo>
                                <a:lnTo>
                                  <a:pt x="21548" y="170"/>
                                </a:lnTo>
                                <a:lnTo>
                                  <a:pt x="21559" y="283"/>
                                </a:lnTo>
                                <a:lnTo>
                                  <a:pt x="21567" y="453"/>
                                </a:lnTo>
                                <a:lnTo>
                                  <a:pt x="21574" y="680"/>
                                </a:lnTo>
                                <a:lnTo>
                                  <a:pt x="21582" y="850"/>
                                </a:lnTo>
                                <a:lnTo>
                                  <a:pt x="21600" y="2154"/>
                                </a:lnTo>
                                <a:lnTo>
                                  <a:pt x="21600" y="19445"/>
                                </a:lnTo>
                                <a:lnTo>
                                  <a:pt x="21548" y="21429"/>
                                </a:lnTo>
                                <a:lnTo>
                                  <a:pt x="21537" y="21543"/>
                                </a:lnTo>
                                <a:lnTo>
                                  <a:pt x="21529" y="21600"/>
                                </a:lnTo>
                                <a:lnTo>
                                  <a:pt x="21516" y="21600"/>
                                </a:lnTo>
                                <a:lnTo>
                                  <a:pt x="83" y="21600"/>
                                </a:lnTo>
                                <a:lnTo>
                                  <a:pt x="70" y="21600"/>
                                </a:lnTo>
                                <a:lnTo>
                                  <a:pt x="62" y="21543"/>
                                </a:lnTo>
                                <a:lnTo>
                                  <a:pt x="51" y="21429"/>
                                </a:lnTo>
                                <a:lnTo>
                                  <a:pt x="40" y="21316"/>
                                </a:lnTo>
                                <a:lnTo>
                                  <a:pt x="6" y="20239"/>
                                </a:lnTo>
                                <a:lnTo>
                                  <a:pt x="2" y="20012"/>
                                </a:lnTo>
                                <a:lnTo>
                                  <a:pt x="0" y="19729"/>
                                </a:lnTo>
                                <a:lnTo>
                                  <a:pt x="0" y="194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533" name="文本框 1533"/>
                        <wps:cNvSpPr/>
                        <wps:spPr>
                          <a:xfrm rot="0">
                            <a:off x="9525" y="7620"/>
                            <a:ext cx="6395085" cy="2266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534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535" o:spid="_x0000_s1535" coordorigin="912,6639" coordsize="10101,381" style="position:absolute;&#10;margin-left:45.6pt;&#10;margin-top:15.950006pt;&#10;width:505.05002pt;&#10;height:19.05pt;&#10;z-index:1481;&#10;mso-position-horizontal:absolute;&#10;mso-position-horizontal-relative:page;&#10;mso-position-vertical:absolute;&#10;mso-wrap-distance-left:0.0pt;&#10;mso-wrap-distance-right:0.0pt;">
                <v:shape type="#_x0000_t0" id="曲线 1536" o:spid="_x0000_s1536" coordsize="10101,381" path="m,342l,37l,32l1,28l3,23l5,18l7,14l11,12l14,7l18,5l24,2l28,0l33,l39,l10062,l10068,l10072,0l10076,2l10082,5l10086,7l10089,12l10093,14l10101,37l10101,342l10076,377l10072,379l10068,381l10062,381l39,381l33,381l28,379l24,377l18,375l3,356l1,352l,347l,342l,342xe" style="position:absolute;&#10;left:912;&#10;top:6639;&#10;width:10101;&#10;height:381;" filled="f" stroked="t" strokeweight="0.54362833pt">
                  <v:stroke color="#8F949D"/>
                </v:shape>
                <v:shape type="#_x0000_t202" id="文本框 1537" o:spid="_x0000_s1537" style="position:absolute;&#10;left:927;&#10;top:6651;&#10;width:10071;&#10;height:356;&#10;mso-wrap-style:square;" filled="f" stroked="f" strokeweight="1.0pt">
                  <v:textbox id="1184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"http://118.185.187.137/moodle/mod/quiz/view.php?id=1352&amp;forceview=1"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1-G-Coin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</w:rPr>
        <w:fldChar w:fldCharType="end"/>
      </w:r>
    </w:p>
    <w:p>
      <w:pPr>
        <w:pStyle w:val="15"/>
        <w:spacing w:before="58"/>
        <w:ind w:right="420"/>
        <w:jc w:val="right"/>
      </w:pPr>
      <w:r>
        <w:rPr>
          <w:color w:val="0E6BBE"/>
        </w:rPr>
        <w:fldChar w:fldCharType="begin"/>
      </w:r>
      <w:r>
        <w:instrText>HYPERLINK "http://118.185.187.137/moodle/mod/quiz/view.php?id=1354&amp;forceview=1"</w:instrText>
      </w:r>
      <w:r>
        <w:rPr>
          <w:color w:val="0E6BBE"/>
        </w:rPr>
        <w:fldChar w:fldCharType="separate"/>
      </w:r>
      <w:r>
        <w:rPr>
          <w:color w:val="0E6BBE"/>
        </w:rPr>
        <w:t>3-G-Burger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>
      <w:pPr>
        <w:jc w:val="right"/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"http://118.185.187.137/moodle/course/view.php?id=158&amp;section-4"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Greedy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Algorithms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"http://118.185.187.137/moodle/mod/quiz/view.php?id=1354"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3-G-Bur</w:t>
      </w:r>
      <w:r>
        <w:rPr>
          <w:color w:val="0E6BBE"/>
        </w:rPr>
        <w:t>g</w:t>
      </w:r>
      <w:r>
        <w:rPr>
          <w:color w:val="0E6BBE"/>
          <w:u w:val="single" w:color="0E6BBE"/>
        </w:rPr>
        <w:t>er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Problem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483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1550" name="曲线 155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551" o:spid="_x0000_s1551" fillcolor="#DEE2E6" stroked="f" strokeweight="1.0pt" coordsize="10438,11" path="m10438,l1620,l,l,11l1620,11l10438,11l10438,l10438,xe" style="position:absolute;&#10;margin-left:37.2pt;&#10;margin-top:19.75pt;&#10;width:521.9pt;&#10;height:0.55000037pt;&#10;z-index:1483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12:23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552" name="组合 155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553" name="组合 1553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554" name="曲线 1554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555" o:spid="_x0000_s1555" coordorigin="743,2350" coordsize="10438,11" style="width:521.9pt;&#10;height:0.55pt;">
                <v:shape type="#_x0000_t0" id="曲线 1556" o:spid="_x0000_s1556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84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1557" name="曲线 155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558" o:spid="_x0000_s1558" fillcolor="#DEE2E6" stroked="f" strokeweight="1.0pt" coordsize="10438,11" path="m10438,l1620,l,l,10l1620,10l10438,10l10438,l10438,xe" style="position:absolute;&#10;margin-left:37.2pt;&#10;margin-top:13.15pt;&#10;width:521.9pt;&#10;height:0.55000037pt;&#10;z-index:1484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96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559" name="组合 155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560" name="组合 1560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561" name="曲线 1561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562" o:spid="_x0000_s1562" coordorigin="743,2882" coordsize="10438,11" style="width:521.9pt;&#10;height:0.55pt;">
                <v:shape type="#_x0000_t0" id="曲线 1563" o:spid="_x0000_s1563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686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85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1564" name="曲线 156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565" o:spid="_x0000_s1565" fillcolor="#DEE2E6" stroked="f" strokeweight="1.0pt" coordsize="10438,11" path="m10438,l1620,l,l,10l1620,10l10438,10l10438,l10438,xe" style="position:absolute;&#10;margin-left:37.2pt;&#10;margin-top:12.6pt;&#10;width:521.9pt;&#10;height:0.55000037pt;&#10;z-index:1485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1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566" name="组合 156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567" name="组合 1567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568" name="曲线 1568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569" o:spid="_x0000_s1569" coordorigin="743,3414" coordsize="10438,11" style="width:521.9pt;&#10;height:0.55pt;">
                <v:shape type="#_x0000_t0" id="曲线 1570" o:spid="_x0000_s1570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jc w:val="center"/>
        <w:rPr>
          <w:sz w:val="16"/>
        </w:rPr>
        <w:sectPr>
          <w:headerReference w:type="default" r:id="rId194"/>
          <w:footerReference w:type="default" r:id="rId195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1583" name="文本框 158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1584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585" o:spid="_x0000_s1585" filled="f" stroked="t" strokeweight="1.1338583pt" style="width:521.35pt;&#10;height:46.75pt;&#10;mso-wrap-style:square;">
                <v:stroke color="#CAD0D6"/>
                <v:textbox id="1189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spacing w:before="9"/>
        <w:rPr>
          <w:sz w:val="13"/>
        </w:rPr>
      </w:pPr>
      <w:r>
        <mc:AlternateContent>
          <mc:Choice Requires="wps">
            <w:drawing>
              <wp:anchor distT="0" distB="0" distL="0" distR="0" simplePos="0" relativeHeight="1486" behindDoc="1" locked="0" layoutInCell="1" hidden="0" allowOverlap="1">
                <wp:simplePos x="0" y="0"/>
                <wp:positionH relativeFrom="page">
                  <wp:posOffset>614044</wp:posOffset>
                </wp:positionH>
                <wp:positionV relativeFrom="paragraph">
                  <wp:posOffset>144779</wp:posOffset>
                </wp:positionV>
                <wp:extent cx="6344920" cy="3562350"/>
                <wp:effectExtent l="0" t="0" r="0" b="0"/>
                <wp:wrapTopAndBottom/>
                <wp:docPr id="1586" name="文本框 158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44920" cy="3562350"/>
                        </a:xfrm>
                        <a:prstGeom prst="rect"/>
                        <a:noFill/>
                        <a:ln w="6904" cmpd="sng" cap="flat">
                          <a:solidFill>
                            <a:srgbClr val="8F949D"/>
                          </a:solidFill>
                          <a:prstDash val="solid"/>
                          <a:miter/>
                        </a:ln>
                      </wps:spPr>
                      <wps:txbx id="1587">
                        <w:txbxContent>
                          <w:p>
                            <w:pPr>
                              <w:spacing w:before="23" w:line="302" w:lineRule="auto"/>
                              <w:ind w:left="-1" w:firstLine="77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person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needs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eat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burgers.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Each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burger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contains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calorie.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After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eating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burger,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person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needs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run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7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distance to burn out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his calories.</w:t>
                            </w:r>
                          </w:p>
                          <w:p>
                            <w:pPr>
                              <w:spacing w:before="11" w:line="302" w:lineRule="auto"/>
                              <w:ind w:left="-1" w:firstLine="77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has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eaten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1C202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burgers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calories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each,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then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has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run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least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1C2025"/>
                                <w:sz w:val="14"/>
                              </w:rPr>
                              <w:t>3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1C2025"/>
                                <w:sz w:val="14"/>
                                <w:vertAlign w:val="superscript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1C2025"/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1C2025"/>
                                <w:sz w:val="14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1C2025"/>
                                <w:sz w:val="14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i/>
                                <w:color w:val="1C2025"/>
                                <w:spacing w:val="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kilometers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burn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out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calories.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For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7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example, if he ate 3</w:t>
                            </w:r>
                          </w:p>
                          <w:p>
                            <w:pPr>
                              <w:spacing w:before="11"/>
                              <w:ind w:left="77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burgers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with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count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calorie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order: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[1,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3,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2],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kilometers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needs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run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are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(3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  <w:vertAlign w:val="superscript"/>
                              </w:rPr>
                              <w:t>0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1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1)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(3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3)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(3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*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2)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1</w:t>
                            </w:r>
                          </w:p>
                          <w:p>
                            <w:pPr>
                              <w:spacing w:before="43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9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18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2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28.</w:t>
                            </w:r>
                          </w:p>
                          <w:p>
                            <w:pPr>
                              <w:spacing w:before="53" w:line="302" w:lineRule="auto"/>
                              <w:ind w:left="-1" w:firstLine="77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But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this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not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minimum,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so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need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try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out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other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orders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consumption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choose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minimum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value.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Determine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minimum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7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distance</w:t>
                            </w:r>
                          </w:p>
                          <w:p>
                            <w:pPr>
                              <w:spacing w:before="11" w:line="319" w:lineRule="auto"/>
                              <w:ind w:left="-1" w:firstLine="77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needs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run.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Note: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can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eat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burger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any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order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use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an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efficient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sorting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algorithm.Apply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greedy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approach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solve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-7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problem.</w:t>
                            </w:r>
                          </w:p>
                          <w:p>
                            <w:pPr>
                              <w:spacing w:line="152" w:lineRule="exact"/>
                              <w:ind w:left="-1"/>
                              <w:rPr>
                                <w:rFonts w:ascii="Consolas" w:hAns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Input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Format</w:t>
                            </w:r>
                          </w:p>
                          <w:p>
                            <w:pPr>
                              <w:spacing w:before="54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First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Line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contains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number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burgers</w:t>
                            </w:r>
                          </w:p>
                          <w:p>
                            <w:pPr>
                              <w:spacing w:before="42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Second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line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contains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calories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each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burger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which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space-separate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integers</w:t>
                            </w:r>
                          </w:p>
                          <w:p>
                            <w:pPr>
                              <w:pStyle w:val="15"/>
                              <w:rPr>
                                <w:rFonts w:ascii="Consolas" w:hAnsi="Consolas"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96"/>
                              <w:ind w:left="-1"/>
                              <w:rPr>
                                <w:rFonts w:ascii="Consolas" w:hAns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Output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Format</w:t>
                            </w:r>
                          </w:p>
                          <w:p>
                            <w:pPr>
                              <w:pStyle w:val="15"/>
                              <w:rPr>
                                <w:rFonts w:ascii="Consolas" w:hAnsi="Consolas"/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107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Print: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Minimum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number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of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kilometers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needed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run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to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burn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4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out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the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calories</w:t>
                            </w:r>
                          </w:p>
                          <w:p>
                            <w:pPr>
                              <w:pStyle w:val="15"/>
                              <w:rPr>
                                <w:rFonts w:ascii="Consolas" w:hAnsi="Consolas"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97"/>
                              <w:ind w:left="-1"/>
                              <w:rPr>
                                <w:rFonts w:ascii="Consolas" w:hAns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Sample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pacing w:val="6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Input</w:t>
                            </w:r>
                          </w:p>
                          <w:p>
                            <w:pPr>
                              <w:pStyle w:val="15"/>
                              <w:rPr>
                                <w:rFonts w:ascii="Consolas" w:hAnsi="Consolas"/>
                                <w:b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96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w w:val="101"/>
                                <w:sz w:val="14"/>
                              </w:rPr>
                              <w:t>3</w:t>
                            </w:r>
                          </w:p>
                          <w:p>
                            <w:pPr>
                              <w:spacing w:before="42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5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10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pacing w:val="1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7</w:t>
                            </w:r>
                          </w:p>
                          <w:p>
                            <w:pPr>
                              <w:pStyle w:val="15"/>
                              <w:rPr>
                                <w:rFonts w:ascii="Consolas" w:hAnsi="Consolas"/>
                                <w:sz w:val="14"/>
                              </w:rPr>
                            </w:pPr>
                          </w:p>
                          <w:p>
                            <w:pPr>
                              <w:spacing w:before="96"/>
                              <w:ind w:left="-1"/>
                              <w:rPr>
                                <w:rFonts w:ascii="Consolas" w:hAnsi="Consolas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Sample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pacing w:val="7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color w:val="1C2025"/>
                                <w:sz w:val="14"/>
                              </w:rPr>
                              <w:t>Output</w:t>
                            </w:r>
                          </w:p>
                          <w:p>
                            <w:pPr>
                              <w:spacing w:before="54"/>
                              <w:ind w:left="-1"/>
                              <w:rPr>
                                <w:rFonts w:ascii="Consolas" w:hAnsi="Consolas"/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1C2025"/>
                                <w:sz w:val="14"/>
                              </w:rPr>
                              <w:t>76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588" o:spid="_x0000_s1588" filled="f" stroked="t" strokeweight="0.54362833pt" style="position:absolute;&#10;margin-left:48.349995pt;&#10;margin-top:11.4pt;&#10;width:499.6pt;&#10;height:280.5pt;&#10;z-index:1486;&#10;mso-position-horizontal:absolute;&#10;mso-position-horizontal-relative:page;&#10;mso-position-vertical:absolute;&#10;mso-wrap-distance-left:0.0pt;&#10;mso-wrap-distance-right:0.0pt;&#10;mso-wrap-style:square;">
                <v:stroke color="#8F949D"/>
                <v:textbox id="1190" inset="0mm,0mm,0mm,0mm" o:insetmode="custom" style="layout-flow:horizontal;&#10;v-text-anchor:top;">
                  <w:txbxContent>
                    <w:p>
                      <w:pPr>
                        <w:spacing w:before="23" w:line="302" w:lineRule="auto"/>
                        <w:ind w:left="-1" w:firstLine="77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person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needs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to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eat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burgers.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Each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burger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contains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of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calorie.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After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eating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burger,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person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needs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to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run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</w:t>
                      </w:r>
                      <w:r>
                        <w:rPr>
                          <w:rFonts w:ascii="Consolas" w:hAnsi="Consolas"/>
                          <w:color w:val="1C2025"/>
                          <w:spacing w:val="-7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distance to burn out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his calories.</w:t>
                      </w:r>
                    </w:p>
                    <w:p>
                      <w:pPr>
                        <w:spacing w:before="11" w:line="302" w:lineRule="auto"/>
                        <w:ind w:left="-1" w:firstLine="77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1C2025"/>
                          <w:spacing w:val="3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he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has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eaten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1C2025"/>
                          <w:sz w:val="14"/>
                        </w:rPr>
                        <w:t>i</w:t>
                      </w:r>
                      <w:r>
                        <w:rPr>
                          <w:rFonts w:ascii="Consolas" w:hAnsi="Consolas"/>
                          <w:i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burgers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with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calories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each,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then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he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has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to</w:t>
                      </w:r>
                      <w:r>
                        <w:rPr>
                          <w:rFonts w:ascii="Consolas" w:hAnsi="Consolas"/>
                          <w:color w:val="1C2025"/>
                          <w:spacing w:val="3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run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at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least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1C2025"/>
                          <w:sz w:val="14"/>
                        </w:rPr>
                        <w:t>3</w:t>
                      </w:r>
                      <w:r>
                        <w:rPr>
                          <w:rFonts w:ascii="Consolas" w:hAnsi="Consolas"/>
                          <w:i/>
                          <w:color w:val="1C2025"/>
                          <w:sz w:val="14"/>
                          <w:vertAlign w:val="superscript"/>
                        </w:rPr>
                        <w:t>i</w:t>
                      </w:r>
                      <w:r>
                        <w:rPr>
                          <w:rFonts w:ascii="Consolas" w:hAnsi="Consolas"/>
                          <w:i/>
                          <w:color w:val="1C2025"/>
                          <w:spacing w:val="-1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1C2025"/>
                          <w:sz w:val="14"/>
                        </w:rPr>
                        <w:t>*</w:t>
                      </w:r>
                      <w:r>
                        <w:rPr>
                          <w:rFonts w:ascii="Consolas" w:hAnsi="Consolas"/>
                          <w:i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i/>
                          <w:color w:val="1C2025"/>
                          <w:sz w:val="14"/>
                        </w:rPr>
                        <w:t>c</w:t>
                      </w:r>
                      <w:r>
                        <w:rPr>
                          <w:rFonts w:ascii="Consolas" w:hAnsi="Consolas"/>
                          <w:i/>
                          <w:color w:val="1C2025"/>
                          <w:spacing w:val="10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kilometers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to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burn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out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calories.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For</w:t>
                      </w:r>
                      <w:r>
                        <w:rPr>
                          <w:rFonts w:ascii="Consolas" w:hAnsi="Consolas"/>
                          <w:color w:val="1C2025"/>
                          <w:spacing w:val="-7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example, if he ate 3</w:t>
                      </w:r>
                    </w:p>
                    <w:p>
                      <w:pPr>
                        <w:spacing w:before="11"/>
                        <w:ind w:left="77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burgers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with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count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of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calorie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order: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[1,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3,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2],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kilometers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he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needs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to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run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are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(3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  <w:vertAlign w:val="superscript"/>
                        </w:rPr>
                        <w:t>0</w:t>
                      </w:r>
                      <w:r>
                        <w:rPr>
                          <w:rFonts w:ascii="Consolas" w:hAnsi="Consolas"/>
                          <w:color w:val="1C2025"/>
                          <w:spacing w:val="-1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1)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(3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  <w:vertAlign w:val="superscript"/>
                        </w:rPr>
                        <w:t>1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3)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(3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  <w:vertAlign w:val="superscript"/>
                        </w:rPr>
                        <w:t>2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*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2)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1</w:t>
                      </w:r>
                    </w:p>
                    <w:p>
                      <w:pPr>
                        <w:spacing w:before="43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9</w:t>
                      </w:r>
                      <w:r>
                        <w:rPr>
                          <w:rFonts w:ascii="Consolas" w:hAnsi="Consolas"/>
                          <w:color w:val="1C2025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+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18</w:t>
                      </w:r>
                      <w:r>
                        <w:rPr>
                          <w:rFonts w:ascii="Consolas" w:hAnsi="Consolas"/>
                          <w:color w:val="1C2025"/>
                          <w:spacing w:val="2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28.</w:t>
                      </w:r>
                    </w:p>
                    <w:p>
                      <w:pPr>
                        <w:spacing w:before="53" w:line="302" w:lineRule="auto"/>
                        <w:ind w:left="-1" w:firstLine="77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But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this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is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not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minimum,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so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need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to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try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out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other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orders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of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consumption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choose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minimum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value.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Determine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minimum</w:t>
                      </w:r>
                      <w:r>
                        <w:rPr>
                          <w:rFonts w:ascii="Consolas" w:hAnsi="Consolas"/>
                          <w:color w:val="1C2025"/>
                          <w:spacing w:val="-7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distance</w:t>
                      </w:r>
                    </w:p>
                    <w:p>
                      <w:pPr>
                        <w:spacing w:before="11" w:line="319" w:lineRule="auto"/>
                        <w:ind w:left="-1" w:firstLine="77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he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needs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to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run.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Note: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He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can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eat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burger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any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order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and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use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an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efficient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sorting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algorithm.Apply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greedy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approach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to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solve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-7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problem.</w:t>
                      </w:r>
                    </w:p>
                    <w:p>
                      <w:pPr>
                        <w:spacing w:line="152" w:lineRule="exact"/>
                        <w:ind w:left="-1"/>
                        <w:rPr>
                          <w:rFonts w:ascii="Consolas" w:hAnsi="Consolas"/>
                          <w:b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Input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Format</w:t>
                      </w:r>
                    </w:p>
                    <w:p>
                      <w:pPr>
                        <w:spacing w:before="54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First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Line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contains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number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of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burgers</w:t>
                      </w:r>
                    </w:p>
                    <w:p>
                      <w:pPr>
                        <w:spacing w:before="42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Second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line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contains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calories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of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each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burger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which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is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</w:t>
                      </w:r>
                      <w:r>
                        <w:rPr>
                          <w:rFonts w:ascii="Consolas" w:hAnsi="Consolas"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space-separate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integers</w:t>
                      </w:r>
                    </w:p>
                    <w:p>
                      <w:pPr>
                        <w:pStyle w:val="15"/>
                        <w:rPr>
                          <w:rFonts w:ascii="Consolas" w:hAnsi="Consolas"/>
                          <w:sz w:val="14"/>
                        </w:rPr>
                      </w:pPr>
                    </w:p>
                    <w:p>
                      <w:pPr>
                        <w:spacing w:before="96"/>
                        <w:ind w:left="-1"/>
                        <w:rPr>
                          <w:rFonts w:ascii="Consolas" w:hAnsi="Consolas"/>
                          <w:b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Output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pacing w:val="7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Format</w:t>
                      </w:r>
                    </w:p>
                    <w:p>
                      <w:pPr>
                        <w:pStyle w:val="15"/>
                        <w:rPr>
                          <w:rFonts w:ascii="Consolas" w:hAnsi="Consolas"/>
                          <w:b/>
                          <w:sz w:val="14"/>
                        </w:rPr>
                      </w:pPr>
                    </w:p>
                    <w:p>
                      <w:pPr>
                        <w:spacing w:before="107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Print: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Minimum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number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of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kilometers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needed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to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run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to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burn</w:t>
                      </w:r>
                      <w:r>
                        <w:rPr>
                          <w:rFonts w:ascii="Consolas" w:hAnsi="Consolas"/>
                          <w:color w:val="1C2025"/>
                          <w:spacing w:val="4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out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the</w:t>
                      </w:r>
                      <w:r>
                        <w:rPr>
                          <w:rFonts w:ascii="Consolas" w:hAnsi="Consolas"/>
                          <w:color w:val="1C2025"/>
                          <w:spacing w:val="5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calories</w:t>
                      </w:r>
                    </w:p>
                    <w:p>
                      <w:pPr>
                        <w:pStyle w:val="15"/>
                        <w:rPr>
                          <w:rFonts w:ascii="Consolas" w:hAnsi="Consolas"/>
                          <w:sz w:val="14"/>
                        </w:rPr>
                      </w:pPr>
                    </w:p>
                    <w:p>
                      <w:pPr>
                        <w:spacing w:before="97"/>
                        <w:ind w:left="-1"/>
                        <w:rPr>
                          <w:rFonts w:ascii="Consolas" w:hAnsi="Consolas"/>
                          <w:b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Sample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pacing w:val="6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Input</w:t>
                      </w:r>
                    </w:p>
                    <w:p>
                      <w:pPr>
                        <w:pStyle w:val="15"/>
                        <w:rPr>
                          <w:rFonts w:ascii="Consolas" w:hAnsi="Consolas"/>
                          <w:b/>
                          <w:sz w:val="14"/>
                        </w:rPr>
                      </w:pPr>
                    </w:p>
                    <w:p>
                      <w:pPr>
                        <w:spacing w:before="96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w w:val="101"/>
                          <w:sz w:val="14"/>
                        </w:rPr>
                        <w:t>3</w:t>
                      </w:r>
                    </w:p>
                    <w:p>
                      <w:pPr>
                        <w:spacing w:before="42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5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10</w:t>
                      </w:r>
                      <w:r>
                        <w:rPr>
                          <w:rFonts w:ascii="Consolas" w:hAnsi="Consolas"/>
                          <w:color w:val="1C2025"/>
                          <w:spacing w:val="1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7</w:t>
                      </w:r>
                    </w:p>
                    <w:p>
                      <w:pPr>
                        <w:pStyle w:val="15"/>
                        <w:rPr>
                          <w:rFonts w:ascii="Consolas" w:hAnsi="Consolas"/>
                          <w:sz w:val="14"/>
                        </w:rPr>
                      </w:pPr>
                    </w:p>
                    <w:p>
                      <w:pPr>
                        <w:spacing w:before="96"/>
                        <w:ind w:left="-1"/>
                        <w:rPr>
                          <w:rFonts w:ascii="Consolas" w:hAnsi="Consolas"/>
                          <w:b/>
                          <w:sz w:val="14"/>
                        </w:rPr>
                      </w:pP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Sample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pacing w:val="7"/>
                          <w:sz w:val="14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color w:val="1C2025"/>
                          <w:sz w:val="14"/>
                        </w:rPr>
                        <w:t>Output</w:t>
                      </w:r>
                    </w:p>
                    <w:p>
                      <w:pPr>
                        <w:spacing w:before="54"/>
                        <w:ind w:left="-1"/>
                        <w:rPr>
                          <w:rFonts w:ascii="Consolas" w:hAnsi="Consolas"/>
                          <w:sz w:val="14"/>
                        </w:rPr>
                      </w:pPr>
                      <w:r>
                        <w:rPr>
                          <w:rFonts w:ascii="Consolas" w:hAnsi="Consolas"/>
                          <w:color w:val="1C2025"/>
                          <w:sz w:val="14"/>
                        </w:rPr>
                        <w:t>76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2"/>
        <w:spacing w:before="15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15"/>
        <w:spacing w:before="11"/>
        <w:rPr>
          <w:b/>
          <w:sz w:val="6"/>
        </w:rPr>
      </w:pPr>
    </w:p>
    <w:tbl>
      <w:tblPr>
        <w:jc w:val="left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00"/>
        <w:gridCol w:w="543"/>
        <w:gridCol w:w="608"/>
      </w:tblGrid>
      <w:tr>
        <w:trPr>
          <w:trHeight w:val="376"/>
        </w:trPr>
        <w:tc>
          <w:tcPr>
            <w:tcW w:w="1000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Test</w:t>
            </w:r>
          </w:p>
        </w:tc>
        <w:tc>
          <w:tcPr>
            <w:tcW w:w="543" w:type="dxa"/>
          </w:tcPr>
          <w:p>
            <w:pPr>
              <w:pStyle w:val="17"/>
              <w:spacing w:before="75"/>
              <w:ind w:left="65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>
            <w:pPr>
              <w:pStyle w:val="17"/>
              <w:spacing w:before="75"/>
              <w:ind w:left="7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550"/>
        </w:trPr>
        <w:tc>
          <w:tcPr>
            <w:tcW w:w="1000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543" w:type="dxa"/>
          </w:tcPr>
          <w:p>
            <w:pPr>
              <w:pStyle w:val="1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>
            <w:pPr>
              <w:pStyle w:val="17"/>
              <w:spacing w:before="43"/>
              <w:ind w:left="65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8" w:type="dxa"/>
          </w:tcPr>
          <w:p>
            <w:pPr>
              <w:pStyle w:val="17"/>
              <w:spacing w:before="86"/>
              <w:ind w:left="74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</w:tr>
    </w:tbl>
    <w:p>
      <w:pPr>
        <w:pStyle w:val="15"/>
        <w:spacing w:before="7"/>
        <w:rPr>
          <w:b/>
          <w:sz w:val="29"/>
        </w:rPr>
      </w:pPr>
    </w:p>
    <w:p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0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>
            <w:pPr>
              <w:pStyle w:val="1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9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>
            <w:pPr>
              <w:pStyle w:val="17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872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&lt;math.h&gt;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n,s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cal[n];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cal[i]);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(cal[j]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])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1461" w:right="6543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temp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cal[j];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cal[j]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sz w:val="16"/>
              </w:rPr>
              <w:t>cal[j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temp;</w:t>
            </w:r>
          </w:p>
          <w:p>
            <w:pPr>
              <w:pStyle w:val="17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3C4B72"/>
                <w:sz w:val="16"/>
              </w:rPr>
              <w:t>pow</w:t>
            </w:r>
            <w:r>
              <w:rPr>
                <w:sz w:val="16"/>
              </w:rPr>
              <w:t>(n,i)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cal[i];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 w:line="250" w:lineRule="auto"/>
              <w:ind w:left="391" w:right="765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,s);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1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spacing w:after="1"/>
              <w:rPr>
                <w:rFonts w:ascii="Segoe UI" w:hAnsi="Segoe UI"/>
                <w:sz w:val="13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1589" name="组合 1589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1590" name="组合 1590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1591" name=" 1591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0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1592" o:spid="_x0000_s1592" coordorigin="10828,6542" coordsize="98,98" style="width:4.9pt;&#10;height:4.9pt;">
                      <v:shape type="#_x0000_t100" id=" 1593" o:spid="_x0000_s1593" style="position:absolute;&#10;left:10828;&#10;top:6542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spacing w:line="119" w:lineRule="exact"/>
        <w:rPr>
          <w:sz w:val="11"/>
        </w:rPr>
        <w:sectPr>
          <w:headerReference w:type="default" r:id="rId196"/>
          <w:footerReference w:type="default" r:id="rId197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rPr>
          <w:sz w:val="22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1000"/>
        <w:gridCol w:w="685"/>
        <w:gridCol w:w="837"/>
        <w:gridCol w:w="413"/>
        <w:gridCol w:w="402"/>
      </w:tblGrid>
      <w:tr>
        <w:trPr>
          <w:trHeight w:val="376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1000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Test</w:t>
            </w:r>
          </w:p>
        </w:tc>
        <w:tc>
          <w:tcPr>
            <w:tcW w:w="685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70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6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594" name="图片 1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95" name="图片 1595"/>
                          <pic:cNvPicPr/>
                        </pic:nvPicPr>
                        <pic:blipFill>
                          <a:blip r:embed="rId19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85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>
            <w:pPr>
              <w:pStyle w:val="17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18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0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596" name="图片 1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97" name="图片 1597"/>
                          <pic:cNvPicPr/>
                        </pic:nvPicPr>
                        <pic:blipFill>
                          <a:blip r:embed="rId19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598" name="图片 1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99" name="图片 1599"/>
                          <pic:cNvPicPr/>
                        </pic:nvPicPr>
                        <pic:blipFill>
                          <a:blip r:embed="rId20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85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  <w:p>
            <w:pPr>
              <w:pStyle w:val="17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389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0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600" name="图片 1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1" name="图片 1601"/>
                          <pic:cNvPicPr/>
                        </pic:nvPicPr>
                        <pic:blipFill>
                          <a:blip r:embed="rId20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602" name="图片 1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3" name="图片 1603"/>
                          <pic:cNvPicPr/>
                        </pic:nvPicPr>
                        <pic:blipFill>
                          <a:blip r:embed="rId2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0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Test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Case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85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  <w:p>
            <w:pPr>
              <w:pStyle w:val="17"/>
              <w:spacing w:before="43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70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sz w:val="14"/>
              </w:rPr>
              <w:t>76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0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604" name="图片 1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5" name="图片 1605"/>
                          <pic:cNvPicPr/>
                        </pic:nvPicPr>
                        <pic:blipFill>
                          <a:blip r:embed="rId2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6"/>
        <w:rPr>
          <w:sz w:val="5"/>
        </w:rPr>
      </w:pPr>
    </w:p>
    <w:p>
      <w:pPr>
        <w:pStyle w:val="15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1489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606" name="图片 16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7" name="图片 1607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5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487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188595</wp:posOffset>
                </wp:positionV>
                <wp:extent cx="338455" cy="124460"/>
                <wp:effectExtent l="0" t="0" r="0" b="0"/>
                <wp:wrapTopAndBottom/>
                <wp:docPr id="1608" name="组合 160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609" name="组合 1609"/>
                      <wpg:cNvGrpSpPr/>
                      <wpg:grpSpPr>
                        <a:xfrm rot="0">
                          <a:off x="0" y="0"/>
                          <a:ext cx="338455" cy="124460"/>
                          <a:chOff x="0" y="0"/>
                          <a:chExt cx="338455" cy="1244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610" name="曲线 1610"/>
                        <wps:cNvSpPr/>
                        <wps:spPr>
                          <a:xfrm rot="0">
                            <a:off x="3175" y="3809"/>
                            <a:ext cx="331470" cy="11747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163"/>
                                </a:moveTo>
                                <a:lnTo>
                                  <a:pt x="0" y="4436"/>
                                </a:lnTo>
                                <a:lnTo>
                                  <a:pt x="0" y="3852"/>
                                </a:lnTo>
                                <a:lnTo>
                                  <a:pt x="41" y="3269"/>
                                </a:lnTo>
                                <a:lnTo>
                                  <a:pt x="124" y="2802"/>
                                </a:lnTo>
                                <a:lnTo>
                                  <a:pt x="206" y="2218"/>
                                </a:lnTo>
                                <a:lnTo>
                                  <a:pt x="289" y="1751"/>
                                </a:lnTo>
                                <a:lnTo>
                                  <a:pt x="455" y="1284"/>
                                </a:lnTo>
                                <a:lnTo>
                                  <a:pt x="620" y="934"/>
                                </a:lnTo>
                                <a:lnTo>
                                  <a:pt x="786" y="583"/>
                                </a:lnTo>
                                <a:lnTo>
                                  <a:pt x="951" y="350"/>
                                </a:lnTo>
                                <a:lnTo>
                                  <a:pt x="1158" y="116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6"/>
                                </a:lnTo>
                                <a:lnTo>
                                  <a:pt x="20606" y="350"/>
                                </a:lnTo>
                                <a:lnTo>
                                  <a:pt x="20813" y="583"/>
                                </a:lnTo>
                                <a:lnTo>
                                  <a:pt x="20979" y="934"/>
                                </a:lnTo>
                                <a:lnTo>
                                  <a:pt x="21144" y="1284"/>
                                </a:lnTo>
                                <a:lnTo>
                                  <a:pt x="21268" y="1751"/>
                                </a:lnTo>
                                <a:lnTo>
                                  <a:pt x="21600" y="4436"/>
                                </a:lnTo>
                                <a:lnTo>
                                  <a:pt x="21600" y="17163"/>
                                </a:lnTo>
                                <a:lnTo>
                                  <a:pt x="21600" y="17747"/>
                                </a:lnTo>
                                <a:lnTo>
                                  <a:pt x="21558" y="18330"/>
                                </a:lnTo>
                                <a:lnTo>
                                  <a:pt x="21475" y="18797"/>
                                </a:lnTo>
                                <a:lnTo>
                                  <a:pt x="21393" y="19381"/>
                                </a:lnTo>
                                <a:lnTo>
                                  <a:pt x="20606" y="21249"/>
                                </a:lnTo>
                                <a:lnTo>
                                  <a:pt x="20441" y="21483"/>
                                </a:lnTo>
                                <a:lnTo>
                                  <a:pt x="20234" y="21600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365" y="21600"/>
                                </a:lnTo>
                                <a:lnTo>
                                  <a:pt x="1158" y="21483"/>
                                </a:lnTo>
                                <a:lnTo>
                                  <a:pt x="951" y="21249"/>
                                </a:lnTo>
                                <a:lnTo>
                                  <a:pt x="786" y="21016"/>
                                </a:lnTo>
                                <a:lnTo>
                                  <a:pt x="124" y="18797"/>
                                </a:lnTo>
                                <a:lnTo>
                                  <a:pt x="41" y="18330"/>
                                </a:lnTo>
                                <a:lnTo>
                                  <a:pt x="0" y="17747"/>
                                </a:lnTo>
                                <a:lnTo>
                                  <a:pt x="0" y="171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611" name="文本框 1611"/>
                        <wps:cNvSpPr/>
                        <wps:spPr>
                          <a:xfrm rot="0">
                            <a:off x="0" y="0"/>
                            <a:ext cx="338455" cy="1244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612">
                          <w:txbxContent>
                            <w:p>
                              <w:pPr>
                                <w:spacing w:before="1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613" o:spid="_x0000_s1613" coordorigin="960,3573" coordsize="533,196" style="position:absolute;&#10;margin-left:48.05pt;&#10;margin-top:14.850005pt;&#10;width:26.65pt;&#10;height:9.8pt;&#10;z-index:1487;&#10;mso-position-horizontal:absolute;&#10;mso-position-horizontal-relative:page;&#10;mso-position-vertical:absolute;&#10;mso-wrap-distance-left:0.0pt;&#10;mso-wrap-distance-right:0.0pt;">
                <v:shape type="#_x0000_t0" id="曲线 1614" o:spid="_x0000_s1614" coordsize="522,184" path="m,147l,37l,33l0,28l3,24l4,19l7,14l11,11l14,7l18,5l22,3l27,0l33,l37,l483,l488,l494,0l498,3l502,5l506,7l510,11l513,14l521,37l521,147l521,152l521,157l518,161l517,166l498,182l494,184l488,185l483,185l37,185l33,185l27,184l22,182l18,179l3,161l0,157l,152l,147l,147xe" style="position:absolute;&#10;left:966;&#10;top:3579;&#10;width:522;&#10;height:185;" filled="f" stroked="t" strokeweight="0.54362833pt">
                  <v:stroke color="#000000"/>
                </v:shape>
                <v:shape type="#_x0000_t202" id="文本框 1615" o:spid="_x0000_s1615" style="position:absolute;&#10;left:960;&#10;top:3573;&#10;width:533;&#10;height:195;&#10;mso-wrap-style:square;" filled="f" stroked="f" strokeweight="1.0pt">
                  <v:textbox id="1202" inset="0mm,0mm,0mm,0mm" o:insetmode="custom" style="layout-flow:horizontal;&#10;v-text-anchor:top;">
                    <w:txbxContent>
                      <w:p>
                        <w:pPr>
                          <w:spacing w:before="1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spacing w:before="10"/>
        <w:rPr>
          <w:sz w:val="13"/>
        </w:rPr>
      </w:pPr>
    </w:p>
    <w:p>
      <w:pPr>
        <w:pStyle w:val="15"/>
        <w:ind w:left="428"/>
      </w:pPr>
      <w:r>
        <mc:AlternateContent>
          <mc:Choice Requires="wps">
            <w:drawing>
              <wp:anchor distT="0" distB="0" distL="0" distR="0" simplePos="0" relativeHeight="1488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195579</wp:posOffset>
                </wp:positionV>
                <wp:extent cx="6414135" cy="241935"/>
                <wp:effectExtent l="0" t="0" r="0" b="0"/>
                <wp:wrapTopAndBottom/>
                <wp:docPr id="1616" name="组合 161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617" name="组合 1617"/>
                      <wpg:cNvGrpSpPr/>
                      <wpg:grpSpPr>
                        <a:xfrm rot="0">
                          <a:off x="0" y="0"/>
                          <a:ext cx="6414135" cy="241935"/>
                          <a:chOff x="0" y="0"/>
                          <a:chExt cx="6414135" cy="2419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618" name="曲线 1618"/>
                        <wps:cNvSpPr/>
                        <wps:spPr>
                          <a:xfrm rot="0">
                            <a:off x="0" y="0"/>
                            <a:ext cx="6414135" cy="24193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440"/>
                                </a:moveTo>
                                <a:lnTo>
                                  <a:pt x="0" y="2160"/>
                                </a:lnTo>
                                <a:lnTo>
                                  <a:pt x="0" y="1875"/>
                                </a:lnTo>
                                <a:lnTo>
                                  <a:pt x="2" y="1591"/>
                                </a:lnTo>
                                <a:lnTo>
                                  <a:pt x="6" y="1307"/>
                                </a:lnTo>
                                <a:lnTo>
                                  <a:pt x="10" y="1023"/>
                                </a:lnTo>
                                <a:lnTo>
                                  <a:pt x="17" y="795"/>
                                </a:lnTo>
                                <a:lnTo>
                                  <a:pt x="25" y="625"/>
                                </a:lnTo>
                                <a:lnTo>
                                  <a:pt x="32" y="397"/>
                                </a:lnTo>
                                <a:lnTo>
                                  <a:pt x="40" y="227"/>
                                </a:lnTo>
                                <a:lnTo>
                                  <a:pt x="51" y="113"/>
                                </a:lnTo>
                                <a:lnTo>
                                  <a:pt x="62" y="56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6"/>
                                </a:lnTo>
                                <a:lnTo>
                                  <a:pt x="21548" y="113"/>
                                </a:lnTo>
                                <a:lnTo>
                                  <a:pt x="21559" y="227"/>
                                </a:lnTo>
                                <a:lnTo>
                                  <a:pt x="21567" y="397"/>
                                </a:lnTo>
                                <a:lnTo>
                                  <a:pt x="21574" y="625"/>
                                </a:lnTo>
                                <a:lnTo>
                                  <a:pt x="21582" y="795"/>
                                </a:lnTo>
                                <a:lnTo>
                                  <a:pt x="21589" y="1023"/>
                                </a:lnTo>
                                <a:lnTo>
                                  <a:pt x="21593" y="1307"/>
                                </a:lnTo>
                                <a:lnTo>
                                  <a:pt x="21597" y="1591"/>
                                </a:lnTo>
                                <a:lnTo>
                                  <a:pt x="21600" y="1875"/>
                                </a:lnTo>
                                <a:lnTo>
                                  <a:pt x="21600" y="2160"/>
                                </a:lnTo>
                                <a:lnTo>
                                  <a:pt x="21600" y="19440"/>
                                </a:lnTo>
                                <a:lnTo>
                                  <a:pt x="21548" y="21429"/>
                                </a:lnTo>
                                <a:lnTo>
                                  <a:pt x="21537" y="21543"/>
                                </a:lnTo>
                                <a:lnTo>
                                  <a:pt x="21529" y="21600"/>
                                </a:lnTo>
                                <a:lnTo>
                                  <a:pt x="21516" y="21600"/>
                                </a:lnTo>
                                <a:lnTo>
                                  <a:pt x="83" y="21600"/>
                                </a:lnTo>
                                <a:lnTo>
                                  <a:pt x="70" y="21600"/>
                                </a:lnTo>
                                <a:lnTo>
                                  <a:pt x="62" y="21543"/>
                                </a:lnTo>
                                <a:lnTo>
                                  <a:pt x="51" y="21429"/>
                                </a:lnTo>
                                <a:lnTo>
                                  <a:pt x="40" y="21315"/>
                                </a:lnTo>
                                <a:lnTo>
                                  <a:pt x="0" y="19724"/>
                                </a:lnTo>
                                <a:lnTo>
                                  <a:pt x="0" y="194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619" name="文本框 1619"/>
                        <wps:cNvSpPr/>
                        <wps:spPr>
                          <a:xfrm rot="0">
                            <a:off x="9525" y="7620"/>
                            <a:ext cx="6395085" cy="2266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620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621" o:spid="_x0000_s1621" coordorigin="912,4947" coordsize="10101,381" style="position:absolute;&#10;margin-left:45.6pt;&#10;margin-top:15.399988pt;&#10;width:505.05002pt;&#10;height:19.05pt;&#10;z-index:1488;&#10;mso-position-horizontal:absolute;&#10;mso-position-horizontal-relative:page;&#10;mso-position-vertical:absolute;&#10;mso-wrap-distance-left:0.0pt;&#10;mso-wrap-distance-right:0.0pt;">
                <v:shape type="#_x0000_t0" id="曲线 1622" o:spid="_x0000_s1622" coordsize="10101,381" path="m,342l,38l,33l1,28l3,23l5,18l7,14l11,11l14,7l18,4l24,2l28,1l33,l39,l10062,l10068,l10072,1l10076,2l10082,4l10086,7l10089,11l10093,14l10096,18l10097,23l10100,28l10101,33l10101,38l10101,342l10076,377l10072,379l10068,381l10062,381l39,381l33,381l28,379l24,377l18,375l,347l,342l,342xe" style="position:absolute;&#10;left:912;&#10;top:4947;&#10;width:10101;&#10;height:381;" filled="f" stroked="t" strokeweight="0.54362833pt">
                  <v:stroke color="#8F949D"/>
                </v:shape>
                <v:shape type="#_x0000_t202" id="文本框 1623" o:spid="_x0000_s1623" style="position:absolute;&#10;left:927;&#10;top:4959;&#10;width:10071;&#10;height:356;&#10;mso-wrap-style:square;" filled="f" stroked="f" strokeweight="1.0pt">
                  <v:textbox id="1203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"http://118.185.187.137/moodle/mod/quiz/view.php?id=1353&amp;forceview=1"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2-G-Cookies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Problem</w:t>
      </w:r>
      <w:r>
        <w:rPr>
          <w:color w:val="0E6BBE"/>
        </w:rPr>
        <w:fldChar w:fldCharType="end"/>
      </w:r>
    </w:p>
    <w:p>
      <w:pPr>
        <w:pStyle w:val="15"/>
        <w:spacing w:before="58"/>
        <w:ind w:right="420"/>
        <w:jc w:val="right"/>
      </w:pPr>
      <w:r>
        <w:rPr>
          <w:color w:val="0E6BBE"/>
        </w:rPr>
        <w:fldChar w:fldCharType="begin"/>
      </w:r>
      <w:r>
        <w:instrText>HYPERLINK "http://118.185.187.137/moodle/mod/quiz/view.php?id=1355&amp;forceview=1"</w:instrText>
      </w:r>
      <w:r>
        <w:rPr>
          <w:color w:val="0E6BBE"/>
        </w:rPr>
        <w:fldChar w:fldCharType="separate"/>
      </w:r>
      <w:r>
        <w:rPr>
          <w:color w:val="0E6BBE"/>
        </w:rPr>
        <w:t>4-G-Array</w:t>
      </w:r>
      <w:r>
        <w:rPr>
          <w:color w:val="0E6BBE"/>
          <w:spacing w:val="4"/>
        </w:rPr>
        <w:t xml:space="preserve"> </w:t>
      </w:r>
      <w:r>
        <w:rPr>
          <w:color w:val="0E6BBE"/>
        </w:rPr>
        <w:t>Sum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max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problem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>
      <w:pPr>
        <w:jc w:val="right"/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"http://118.185.187.137/moodle/course/view.php?id=158&amp;section-4"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Greedy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Algorithms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"http://118.185.187.137/moodle/mod/quiz/view.php?id=1355"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4-G-Array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Sum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max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problem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490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1636" name="曲线 163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637" o:spid="_x0000_s1637" fillcolor="#DEE2E6" stroked="f" strokeweight="1.0pt" coordsize="10438,11" path="m10438,l1620,l,l,11l1620,11l10438,11l10438,l10438,xe" style="position:absolute;&#10;margin-left:37.2pt;&#10;margin-top:19.75pt;&#10;width:521.9pt;&#10;height:0.55000037pt;&#10;z-index:1490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638" name="组合 163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639" name="组合 1639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640" name="曲线 1640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641" o:spid="_x0000_s1641" coordorigin="743,2350" coordsize="10438,11" style="width:521.9pt;&#10;height:0.55pt;">
                <v:shape type="#_x0000_t0" id="曲线 1642" o:spid="_x0000_s1642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1276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91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1643" name="曲线 164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644" o:spid="_x0000_s1644" fillcolor="#DEE2E6" stroked="f" strokeweight="1.0pt" coordsize="10438,11" path="m10438,l1620,l,l,10l1620,10l10438,10l10438,l10438,xe" style="position:absolute;&#10;margin-left:37.2pt;&#10;margin-top:13.15pt;&#10;width:521.9pt;&#10;height:0.55000037pt;&#10;z-index:1491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Monday,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30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September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2:11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645" name="组合 164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646" name="组合 1646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647" name="曲线 1647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648" o:spid="_x0000_s1648" coordorigin="743,2882" coordsize="10438,11" style="width:521.9pt;&#10;height:0.55pt;">
                <v:shape type="#_x0000_t0" id="曲线 1649" o:spid="_x0000_s1649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817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92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1650" name="曲线 165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651" o:spid="_x0000_s1651" fillcolor="#DEE2E6" stroked="f" strokeweight="1.0pt" coordsize="10438,11" path="m10438,l1620,l,l,10l1620,10l10438,10l10438,l10438,xe" style="position:absolute;&#10;margin-left:37.2pt;&#10;margin-top:12.6pt;&#10;width:521.9pt;&#10;height:0.55000037pt;&#10;z-index:1492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1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47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1195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652" name="组合 165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653" name="组合 1653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654" name="曲线 1654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655" o:spid="_x0000_s1655" coordorigin="743,3414" coordsize="10438,11" style="width:521.9pt;&#10;height:0.55pt;">
                <v:shape type="#_x0000_t0" id="曲线 1656" o:spid="_x0000_s1656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rPr>
          <w:sz w:val="16"/>
        </w:rPr>
        <w:sectPr>
          <w:headerReference w:type="default" r:id="rId205"/>
          <w:footerReference w:type="default" r:id="rId206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1669" name="文本框 166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1670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671" o:spid="_x0000_s1671" filled="f" stroked="t" strokeweight="1.1338583pt" style="width:521.35pt;&#10;height:46.75pt;&#10;mso-wrap-style:square;">
                <v:stroke color="#CAD0D6"/>
                <v:textbox id="1208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5"/>
        <w:rPr>
          <w:sz w:val="23"/>
        </w:rPr>
      </w:pPr>
    </w:p>
    <w:p>
      <w:pPr>
        <w:pStyle w:val="15"/>
        <w:spacing w:before="102" w:line="269" w:lineRule="auto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have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maximize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*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where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index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(i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0,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...,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N).Write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algorithm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based on Greedy technique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with a Complexity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O(nlogn).</w:t>
      </w:r>
    </w:p>
    <w:p>
      <w:pPr>
        <w:pStyle w:val="15"/>
        <w:spacing w:before="89"/>
        <w:ind w:left="386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>
      <w:pPr>
        <w:pStyle w:val="15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specifies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elements-n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elements.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Output Format:</w:t>
      </w:r>
    </w:p>
    <w:p>
      <w:pPr>
        <w:pStyle w:val="15"/>
        <w:spacing w:before="2" w:line="367" w:lineRule="auto"/>
        <w:ind w:left="341" w:right="7511"/>
      </w:pPr>
      <w:r>
        <w:rPr>
          <w:color w:val="001A1D"/>
        </w:rPr>
        <w:t>Maximum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printed.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Sample Input:</w:t>
      </w:r>
    </w:p>
    <w:p>
      <w:pPr>
        <w:pStyle w:val="15"/>
        <w:spacing w:before="1"/>
        <w:ind w:left="341"/>
      </w:pPr>
      <w:r>
        <w:rPr>
          <w:color w:val="001A1D"/>
          <w:w w:val="101"/>
        </w:rPr>
        <w:t>5</w:t>
      </w:r>
    </w:p>
    <w:p>
      <w:pPr>
        <w:pStyle w:val="15"/>
        <w:spacing w:before="10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0</w:t>
      </w:r>
    </w:p>
    <w:p>
      <w:pPr>
        <w:pStyle w:val="15"/>
        <w:spacing w:before="113"/>
        <w:ind w:left="341"/>
      </w:pPr>
      <w:r>
        <w:rPr>
          <w:color w:val="001A1D"/>
        </w:rPr>
        <w:t>Sample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output:</w:t>
      </w:r>
    </w:p>
    <w:p>
      <w:pPr>
        <w:pStyle w:val="15"/>
        <w:spacing w:before="113"/>
        <w:ind w:left="341"/>
      </w:pPr>
      <w:r>
        <w:rPr>
          <w:color w:val="001A1D"/>
        </w:rPr>
        <w:t>40</w:t>
      </w:r>
    </w:p>
    <w:p>
      <w:pPr>
        <w:pStyle w:val="15"/>
        <w:rPr>
          <w:sz w:val="22"/>
        </w:rPr>
      </w:pPr>
    </w:p>
    <w:p>
      <w:pPr>
        <w:pStyle w:val="15"/>
        <w:spacing w:before="12"/>
        <w:rPr>
          <w:sz w:val="20"/>
        </w:rPr>
      </w:pPr>
    </w:p>
    <w:p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0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5868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>
            <w:pPr>
              <w:pStyle w:val="17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arr[j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1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1461" w:right="6146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arr[j];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arr[j]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arr[j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2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arr[j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temp;</w:t>
            </w:r>
          </w:p>
          <w:p>
            <w:pPr>
              <w:pStyle w:val="17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max_sum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max_sum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+=</w:t>
            </w:r>
            <w:r>
              <w:rPr>
                <w:color w:val="262B33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arr[i]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*</w:t>
            </w:r>
            <w:r>
              <w:rPr>
                <w:color w:val="262B33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 w:line="250" w:lineRule="auto"/>
              <w:ind w:left="391" w:right="6675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,max_sum);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2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302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spacing w:after="1"/>
              <w:rPr>
                <w:rFonts w:ascii="Segoe UI" w:hAnsi="Segoe UI"/>
                <w:sz w:val="13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1672" name="组合 1672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1673" name="组合 1673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1674" name=" 1674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1675" o:spid="_x0000_s1675" coordorigin="10828,13581" coordsize="98,98" style="width:4.9pt;&#10;height:4.9pt;">
                      <v:shape type="#_x0000_t100" id=" 1676" o:spid="_x0000_s1676" style="position:absolute;&#10;left:10828;&#10;top:13581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spacing w:before="13"/>
        <w:rPr>
          <w:sz w:val="24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76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6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6"/>
              </w:rPr>
            </w:pPr>
          </w:p>
        </w:tc>
      </w:tr>
      <w:tr>
        <w:trPr>
          <w:trHeight w:val="276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77" name="图片 16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78" name="图片 1678"/>
                          <pic:cNvPicPr/>
                        </pic:nvPicPr>
                        <pic:blipFill>
                          <a:blip r:embed="rId20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679" name="图片 16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0" name="图片 1680"/>
                          <pic:cNvPicPr/>
                        </pic:nvPicPr>
                        <pic:blipFill>
                          <a:blip r:embed="rId2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6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6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</w:tbl>
    <w:p>
      <w:pPr>
        <w:rPr>
          <w:sz w:val="2"/>
          <w:szCs w:val="2"/>
        </w:rPr>
        <w:sectPr>
          <w:headerReference w:type="default" r:id="rId207"/>
          <w:footerReference w:type="default" r:id="rId208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spacing w:before="6"/>
        <w:rPr>
          <w:sz w:val="6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82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681" name="图片 16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2" name="图片 1682"/>
                          <pic:cNvPicPr/>
                        </pic:nvPicPr>
                        <pic:blipFill>
                          <a:blip r:embed="rId2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191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683" name="图片 16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4" name="图片 1684"/>
                          <pic:cNvPicPr/>
                        </pic:nvPicPr>
                        <pic:blipFill>
                          <a:blip r:embed="rId2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82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685" name="图片 16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6" name="图片 1686"/>
                          <pic:cNvPicPr/>
                        </pic:nvPicPr>
                        <pic:blipFill>
                          <a:blip r:embed="rId2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687" name="图片 16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8" name="图片 1688"/>
                          <pic:cNvPicPr/>
                        </pic:nvPicPr>
                        <pic:blipFill>
                          <a:blip r:embed="rId2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45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554" w:type="dxa"/>
            <w:tcBorders>
              <w:top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</w:tbl>
    <w:p>
      <w:pPr>
        <w:pStyle w:val="15"/>
        <w:spacing w:before="6"/>
        <w:rPr>
          <w:sz w:val="5"/>
        </w:rPr>
      </w:pPr>
    </w:p>
    <w:p>
      <w:pPr>
        <w:pStyle w:val="15"/>
        <w:spacing w:before="103"/>
        <w:ind w:left="422"/>
      </w:pPr>
      <w:r>
        <w:rPr>
          <w:lang w:val="en-IN" w:eastAsia="en-IN"/>
        </w:rPr>
        <w:drawing>
          <wp:anchor distT="0" distB="0" distL="0" distR="0" simplePos="0" relativeHeight="1495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98840</wp:posOffset>
            </wp:positionV>
            <wp:extent cx="98424" cy="76198"/>
            <wp:effectExtent l="0" t="0" r="0" b="0"/>
            <wp:wrapNone/>
            <wp:docPr id="1689" name="图片 16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90" name="图片 1690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493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187960</wp:posOffset>
                </wp:positionV>
                <wp:extent cx="338455" cy="124459"/>
                <wp:effectExtent l="0" t="0" r="0" b="0"/>
                <wp:wrapTopAndBottom/>
                <wp:docPr id="1691" name="组合 169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692" name="组合 1692"/>
                      <wpg:cNvGrpSpPr/>
                      <wpg:grpSpPr>
                        <a:xfrm rot="0">
                          <a:off x="0" y="0"/>
                          <a:ext cx="338455" cy="124459"/>
                          <a:chOff x="0" y="0"/>
                          <a:chExt cx="338455" cy="12445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693" name="曲线 1693"/>
                        <wps:cNvSpPr/>
                        <wps:spPr>
                          <a:xfrm rot="0">
                            <a:off x="3175" y="3809"/>
                            <a:ext cx="331470" cy="11747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163"/>
                                </a:moveTo>
                                <a:lnTo>
                                  <a:pt x="0" y="4436"/>
                                </a:lnTo>
                                <a:lnTo>
                                  <a:pt x="0" y="3852"/>
                                </a:lnTo>
                                <a:lnTo>
                                  <a:pt x="41" y="3385"/>
                                </a:lnTo>
                                <a:lnTo>
                                  <a:pt x="124" y="2802"/>
                                </a:lnTo>
                                <a:lnTo>
                                  <a:pt x="206" y="2218"/>
                                </a:lnTo>
                                <a:lnTo>
                                  <a:pt x="289" y="1751"/>
                                </a:lnTo>
                                <a:lnTo>
                                  <a:pt x="455" y="1401"/>
                                </a:lnTo>
                                <a:lnTo>
                                  <a:pt x="620" y="934"/>
                                </a:lnTo>
                                <a:lnTo>
                                  <a:pt x="786" y="583"/>
                                </a:lnTo>
                                <a:lnTo>
                                  <a:pt x="951" y="350"/>
                                </a:lnTo>
                                <a:lnTo>
                                  <a:pt x="1158" y="116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6"/>
                                </a:lnTo>
                                <a:lnTo>
                                  <a:pt x="20606" y="350"/>
                                </a:lnTo>
                                <a:lnTo>
                                  <a:pt x="20813" y="583"/>
                                </a:lnTo>
                                <a:lnTo>
                                  <a:pt x="20979" y="934"/>
                                </a:lnTo>
                                <a:lnTo>
                                  <a:pt x="21144" y="1401"/>
                                </a:lnTo>
                                <a:lnTo>
                                  <a:pt x="21268" y="1751"/>
                                </a:lnTo>
                                <a:lnTo>
                                  <a:pt x="21393" y="2218"/>
                                </a:lnTo>
                                <a:lnTo>
                                  <a:pt x="21475" y="2802"/>
                                </a:lnTo>
                                <a:lnTo>
                                  <a:pt x="21558" y="3385"/>
                                </a:lnTo>
                                <a:lnTo>
                                  <a:pt x="21600" y="3852"/>
                                </a:lnTo>
                                <a:lnTo>
                                  <a:pt x="21600" y="4436"/>
                                </a:lnTo>
                                <a:lnTo>
                                  <a:pt x="21600" y="17163"/>
                                </a:lnTo>
                                <a:lnTo>
                                  <a:pt x="21600" y="17747"/>
                                </a:lnTo>
                                <a:lnTo>
                                  <a:pt x="21558" y="18330"/>
                                </a:lnTo>
                                <a:lnTo>
                                  <a:pt x="21475" y="18914"/>
                                </a:lnTo>
                                <a:lnTo>
                                  <a:pt x="21393" y="19381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365" y="21600"/>
                                </a:lnTo>
                                <a:lnTo>
                                  <a:pt x="1158" y="21483"/>
                                </a:lnTo>
                                <a:lnTo>
                                  <a:pt x="951" y="21249"/>
                                </a:lnTo>
                                <a:lnTo>
                                  <a:pt x="786" y="21016"/>
                                </a:lnTo>
                                <a:lnTo>
                                  <a:pt x="124" y="18914"/>
                                </a:lnTo>
                                <a:lnTo>
                                  <a:pt x="41" y="18330"/>
                                </a:lnTo>
                                <a:lnTo>
                                  <a:pt x="0" y="17747"/>
                                </a:lnTo>
                                <a:lnTo>
                                  <a:pt x="0" y="171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694" name="文本框 1694"/>
                        <wps:cNvSpPr/>
                        <wps:spPr>
                          <a:xfrm rot="0">
                            <a:off x="0" y="0"/>
                            <a:ext cx="338455" cy="12445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695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696" o:spid="_x0000_s1696" coordorigin="960,4741" coordsize="533,195" style="position:absolute;&#10;margin-left:48.05pt;&#10;margin-top:14.800007pt;&#10;width:26.65pt;&#10;height:9.799999pt;&#10;z-index:1493;&#10;mso-position-horizontal:absolute;&#10;mso-position-horizontal-relative:page;&#10;mso-position-vertical:absolute;&#10;mso-wrap-distance-left:0.0pt;&#10;mso-wrap-distance-right:0.0pt;">
                <v:shape type="#_x0000_t0" id="曲线 1697" o:spid="_x0000_s1697" coordsize="522,185" path="m,146l,38l,33l0,29l3,24l4,19l7,15l11,12l14,8l18,5l22,3l27,1l33,l37,l483,l488,l494,1l498,3l502,5l506,8l510,12l513,15l517,19l518,24l521,29l521,33l521,38l521,146l521,151l521,157l518,162l517,165l483,185l37,185l33,185l27,183l22,181l18,179l3,162l0,157l,151l,146l,146xe" style="position:absolute;&#10;left:966;&#10;top:4747;&#10;width:522;&#10;height:185;" filled="f" stroked="t" strokeweight="0.54362833pt">
                  <v:stroke color="#000000"/>
                </v:shape>
                <v:shape type="#_x0000_t202" id="文本框 1698" o:spid="_x0000_s1698" style="position:absolute;&#10;left:960;&#10;top:4741;&#10;width:533;&#10;height:195;&#10;mso-wrap-style:square;" filled="f" stroked="f" strokeweight="1.0pt">
                  <v:textbox id="1220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spacing w:before="10"/>
        <w:rPr>
          <w:sz w:val="13"/>
        </w:rPr>
      </w:pPr>
    </w:p>
    <w:p>
      <w:pPr>
        <w:pStyle w:val="15"/>
        <w:ind w:left="428"/>
      </w:pPr>
      <w:r>
        <mc:AlternateContent>
          <mc:Choice Requires="wps">
            <w:drawing>
              <wp:anchor distT="0" distB="0" distL="0" distR="0" simplePos="0" relativeHeight="1494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195579</wp:posOffset>
                </wp:positionV>
                <wp:extent cx="6414135" cy="248920"/>
                <wp:effectExtent l="0" t="0" r="0" b="0"/>
                <wp:wrapTopAndBottom/>
                <wp:docPr id="1699" name="组合 169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700" name="组合 1700"/>
                      <wpg:cNvGrpSpPr/>
                      <wpg:grpSpPr>
                        <a:xfrm rot="0">
                          <a:off x="0" y="0"/>
                          <a:ext cx="6414135" cy="248920"/>
                          <a:chOff x="0" y="0"/>
                          <a:chExt cx="6414135" cy="2489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701" name="曲线 1701"/>
                        <wps:cNvSpPr/>
                        <wps:spPr>
                          <a:xfrm rot="0">
                            <a:off x="0" y="0"/>
                            <a:ext cx="6414135" cy="24892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500"/>
                                </a:moveTo>
                                <a:lnTo>
                                  <a:pt x="0" y="2099"/>
                                </a:lnTo>
                                <a:lnTo>
                                  <a:pt x="0" y="1823"/>
                                </a:lnTo>
                                <a:lnTo>
                                  <a:pt x="2" y="1546"/>
                                </a:lnTo>
                                <a:lnTo>
                                  <a:pt x="6" y="1270"/>
                                </a:lnTo>
                                <a:lnTo>
                                  <a:pt x="10" y="994"/>
                                </a:lnTo>
                                <a:lnTo>
                                  <a:pt x="17" y="773"/>
                                </a:lnTo>
                                <a:lnTo>
                                  <a:pt x="25" y="607"/>
                                </a:lnTo>
                                <a:lnTo>
                                  <a:pt x="32" y="386"/>
                                </a:lnTo>
                                <a:lnTo>
                                  <a:pt x="40" y="220"/>
                                </a:lnTo>
                                <a:lnTo>
                                  <a:pt x="51" y="110"/>
                                </a:lnTo>
                                <a:lnTo>
                                  <a:pt x="62" y="55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5"/>
                                </a:lnTo>
                                <a:lnTo>
                                  <a:pt x="21548" y="110"/>
                                </a:lnTo>
                                <a:lnTo>
                                  <a:pt x="21559" y="220"/>
                                </a:lnTo>
                                <a:lnTo>
                                  <a:pt x="21567" y="386"/>
                                </a:lnTo>
                                <a:lnTo>
                                  <a:pt x="21574" y="607"/>
                                </a:lnTo>
                                <a:lnTo>
                                  <a:pt x="21582" y="773"/>
                                </a:lnTo>
                                <a:lnTo>
                                  <a:pt x="21589" y="994"/>
                                </a:lnTo>
                                <a:lnTo>
                                  <a:pt x="21593" y="1270"/>
                                </a:lnTo>
                                <a:lnTo>
                                  <a:pt x="21597" y="1546"/>
                                </a:lnTo>
                                <a:lnTo>
                                  <a:pt x="21600" y="1823"/>
                                </a:lnTo>
                                <a:lnTo>
                                  <a:pt x="21600" y="2099"/>
                                </a:lnTo>
                                <a:lnTo>
                                  <a:pt x="21600" y="19500"/>
                                </a:lnTo>
                                <a:lnTo>
                                  <a:pt x="21516" y="21600"/>
                                </a:lnTo>
                                <a:lnTo>
                                  <a:pt x="83" y="21600"/>
                                </a:lnTo>
                                <a:lnTo>
                                  <a:pt x="0" y="19777"/>
                                </a:lnTo>
                                <a:lnTo>
                                  <a:pt x="0" y="19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702" name="文本框 1702"/>
                        <wps:cNvSpPr/>
                        <wps:spPr>
                          <a:xfrm rot="0">
                            <a:off x="9525" y="7620"/>
                            <a:ext cx="6395085" cy="23367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703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704" o:spid="_x0000_s1704" coordorigin="912,6115" coordsize="10101,392" style="position:absolute;&#10;margin-left:45.6pt;&#10;margin-top:15.399988pt;&#10;width:505.05002pt;&#10;height:19.6pt;&#10;z-index:1494;&#10;mso-position-horizontal:absolute;&#10;mso-position-horizontal-relative:page;&#10;mso-position-vertical:absolute;&#10;mso-wrap-distance-left:0.0pt;&#10;mso-wrap-distance-right:0.0pt;">
                <v:shape type="#_x0000_t0" id="曲线 1705" o:spid="_x0000_s1705" coordsize="10101,392" path="m,353l,38l,33l1,28l3,23l5,18l7,14l11,11l14,7l18,4l24,2l28,1l33,l39,l10062,l10068,l10072,1l10076,2l10082,4l10086,7l10089,11l10093,14l10096,18l10097,23l10100,28l10101,33l10101,38l10101,353l10062,392l39,392l,358l,353l,353xe" style="position:absolute;&#10;left:912;&#10;top:6115;&#10;width:10101;&#10;height:391;" filled="f" stroked="t" strokeweight="0.54362833pt">
                  <v:stroke color="#8F949D"/>
                </v:shape>
                <v:shape type="#_x0000_t202" id="文本框 1706" o:spid="_x0000_s1706" style="position:absolute;&#10;left:927;&#10;top:6127;&#10;width:10071;&#10;height:367;&#10;mso-wrap-style:square;" filled="f" stroked="f" strokeweight="1.0pt">
                  <v:textbox id="1221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"http://118.185.187.137/moodle/mod/quiz/view.php?id=1354&amp;forceview=1"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3-G-Burger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Problem</w:t>
      </w:r>
      <w:r>
        <w:rPr>
          <w:color w:val="0E6BBE"/>
        </w:rPr>
        <w:fldChar w:fldCharType="end"/>
      </w:r>
    </w:p>
    <w:p>
      <w:pPr>
        <w:pStyle w:val="15"/>
        <w:spacing w:before="58"/>
        <w:ind w:right="420"/>
        <w:jc w:val="right"/>
      </w:pPr>
      <w:r>
        <w:rPr>
          <w:color w:val="0E6BBE"/>
        </w:rPr>
        <w:fldChar w:fldCharType="begin"/>
      </w:r>
      <w:r>
        <w:instrText>HYPERLINK "http://118.185.187.137/moodle/mod/quiz/view.php?id=1356&amp;forceview=1"</w:instrText>
      </w:r>
      <w:r>
        <w:rPr>
          <w:color w:val="0E6BBE"/>
        </w:rPr>
        <w:fldChar w:fldCharType="separate"/>
      </w:r>
      <w:r>
        <w:rPr>
          <w:color w:val="0E6BBE"/>
        </w:rPr>
        <w:t>5-G-Product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Array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elements-Minimum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>
      <w:pPr>
        <w:jc w:val="right"/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9"/>
        <w:rPr>
          <w:sz w:val="26"/>
        </w:rPr>
      </w:pPr>
    </w:p>
    <w:p>
      <w:pPr>
        <w:pStyle w:val="15"/>
        <w:spacing w:before="100"/>
        <w:ind w:left="111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 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1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"http://118.185.187.137/moodle/course/view.php?id=158&amp;section-4"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Greedy Algorithms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4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2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"http://118.185.187.137/moodle/mod/quiz/view.php?id=1356"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5-G-Product of Array</w:t>
      </w:r>
      <w:r>
        <w:rPr>
          <w:color w:val="0E6BBE"/>
          <w:spacing w:val="-1"/>
          <w:u w:val="single" w:color="0E6BBE"/>
        </w:rPr>
        <w:t xml:space="preserve"> </w:t>
      </w:r>
      <w:r>
        <w:rPr>
          <w:color w:val="0E6BBE"/>
          <w:u w:val="single" w:color="0E6BBE"/>
        </w:rPr>
        <w:t>elements-Minimum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4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496" behindDoc="1" locked="0" layoutInCell="1" hidden="0" allowOverlap="1">
                <wp:simplePos x="0" y="0"/>
                <wp:positionH relativeFrom="page">
                  <wp:posOffset>471169</wp:posOffset>
                </wp:positionH>
                <wp:positionV relativeFrom="paragraph">
                  <wp:posOffset>247015</wp:posOffset>
                </wp:positionV>
                <wp:extent cx="6626225" cy="6985"/>
                <wp:effectExtent l="0" t="0" r="0" b="0"/>
                <wp:wrapTopAndBottom/>
                <wp:docPr id="1719" name="曲线 171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6225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10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10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720" o:spid="_x0000_s1720" fillcolor="#DEE2E6" stroked="f" strokeweight="1.0pt" coordsize="10434,11" path="m10434,l1599,l,l,10l1599,10l10434,10l10434,l10434,xe" style="position:absolute;&#10;margin-left:37.1pt;&#10;margin-top:19.45pt;&#10;width:521.75pt;&#10;height:0.55000037pt;&#10;z-index:1496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4" w:line="204" w:lineRule="exact"/>
        <w:ind w:left="853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2:11 PM</w:t>
      </w:r>
    </w:p>
    <w:p>
      <w:pPr>
        <w:pStyle w:val="15"/>
        <w:spacing w:line="20" w:lineRule="exact"/>
        <w:ind w:left="1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6225" cy="6984"/>
                <wp:effectExtent l="0" t="0" r="0" b="0"/>
                <wp:docPr id="1721" name="组合 172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722" name="组合 1722"/>
                      <wpg:cNvGrpSpPr/>
                      <wpg:grpSpPr>
                        <a:xfrm rot="0">
                          <a:off x="0" y="0"/>
                          <a:ext cx="6626225" cy="6984"/>
                          <a:chOff x="0" y="0"/>
                          <a:chExt cx="6626225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723" name="曲线 1723"/>
                        <wps:cNvSpPr/>
                        <wps:spPr>
                          <a:xfrm rot="0">
                            <a:off x="0" y="0"/>
                            <a:ext cx="6626225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11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724" o:spid="_x0000_s1724" coordorigin="740,2326" coordsize="10435,11" style="width:521.75pt;&#10;height:0.55pt;">
                <v:shape type="#_x0000_t0" id="曲线 1725" o:spid="_x0000_s1725" coordsize="10434,11" path="m10434,l1600,l,l,10l1600,10l10434,10l10434,l10434,xe" style="position:absolute;&#10;left:740;&#10;top:2326;&#10;width:10434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1"/>
        <w:ind w:left="1260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97" behindDoc="1" locked="0" layoutInCell="1" hidden="0" allowOverlap="1">
                <wp:simplePos x="0" y="0"/>
                <wp:positionH relativeFrom="page">
                  <wp:posOffset>471169</wp:posOffset>
                </wp:positionH>
                <wp:positionV relativeFrom="paragraph">
                  <wp:posOffset>164465</wp:posOffset>
                </wp:positionV>
                <wp:extent cx="6626225" cy="6985"/>
                <wp:effectExtent l="0" t="0" r="0" b="0"/>
                <wp:wrapTopAndBottom/>
                <wp:docPr id="1726" name="曲线 172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6225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10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10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727" o:spid="_x0000_s1727" fillcolor="#DEE2E6" stroked="f" strokeweight="1.0pt" coordsize="10434,11" path="m10434,l1599,l,l,10l1599,10l10434,10l10434,l10434,xe" style="position:absolute;&#10;margin-left:37.1pt;&#10;margin-top:12.95pt;&#10;width:521.75pt;&#10;height:0.55000037pt;&#10;z-index:1497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6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6"/>
        <w:ind w:left="580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Monday, 30 September 2024, 2:12 PM</w:t>
      </w:r>
    </w:p>
    <w:p>
      <w:pPr>
        <w:pStyle w:val="15"/>
        <w:spacing w:line="20" w:lineRule="exact"/>
        <w:ind w:left="1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6225" cy="6984"/>
                <wp:effectExtent l="0" t="0" r="0" b="0"/>
                <wp:docPr id="1728" name="组合 172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729" name="组合 1729"/>
                      <wpg:cNvGrpSpPr/>
                      <wpg:grpSpPr>
                        <a:xfrm rot="0">
                          <a:off x="0" y="0"/>
                          <a:ext cx="6626225" cy="6984"/>
                          <a:chOff x="0" y="0"/>
                          <a:chExt cx="6626225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730" name="曲线 1730"/>
                        <wps:cNvSpPr/>
                        <wps:spPr>
                          <a:xfrm rot="0">
                            <a:off x="0" y="0"/>
                            <a:ext cx="6626225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11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731" o:spid="_x0000_s1731" coordorigin="740,2851" coordsize="10435,11" style="width:521.75pt;&#10;height:0.55pt;">
                <v:shape type="#_x0000_t0" id="曲线 1732" o:spid="_x0000_s1732" coordsize="10434,11" path="m10434,l1600,l,l,10l1600,10l10434,10l10434,l10434,xe" style="position:absolute;&#10;left:740;&#10;top:2851;&#10;width:10434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1"/>
        <w:ind w:left="806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498" behindDoc="1" locked="0" layoutInCell="1" hidden="0" allowOverlap="1">
                <wp:simplePos x="0" y="0"/>
                <wp:positionH relativeFrom="page">
                  <wp:posOffset>471169</wp:posOffset>
                </wp:positionH>
                <wp:positionV relativeFrom="paragraph">
                  <wp:posOffset>157480</wp:posOffset>
                </wp:positionV>
                <wp:extent cx="6626225" cy="6985"/>
                <wp:effectExtent l="0" t="0" r="0" b="0"/>
                <wp:wrapTopAndBottom/>
                <wp:docPr id="1733" name="曲线 173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6225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10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10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734" o:spid="_x0000_s1734" fillcolor="#DEE2E6" stroked="f" strokeweight="1.0pt" coordsize="10434,11" path="m10434,l1599,l,l,11l1599,11l10434,11l10434,l10434,xe" style="position:absolute;&#10;margin-left:37.1pt;&#10;margin-top:12.4pt;&#10;width:521.75pt;&#10;height:0.55000037pt;&#10;z-index:1498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-1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70"/>
          <w:sz w:val="16"/>
        </w:rPr>
        <w:t xml:space="preserve"> </w:t>
      </w:r>
      <w:r>
        <w:rPr>
          <w:color w:val="1C2025"/>
          <w:sz w:val="16"/>
        </w:rPr>
        <w:t>41 secs</w:t>
      </w:r>
    </w:p>
    <w:p>
      <w:pPr>
        <w:spacing w:after="27"/>
        <w:ind w:left="1179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72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6225" cy="6984"/>
                <wp:effectExtent l="0" t="0" r="0" b="0"/>
                <wp:docPr id="1735" name="组合 173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736" name="组合 1736"/>
                      <wpg:cNvGrpSpPr/>
                      <wpg:grpSpPr>
                        <a:xfrm rot="0">
                          <a:off x="0" y="0"/>
                          <a:ext cx="6626225" cy="6984"/>
                          <a:chOff x="0" y="0"/>
                          <a:chExt cx="6626225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737" name="曲线 1737"/>
                        <wps:cNvSpPr/>
                        <wps:spPr>
                          <a:xfrm rot="0">
                            <a:off x="0" y="0"/>
                            <a:ext cx="6626225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1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11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738" o:spid="_x0000_s1738" coordorigin="740,3376" coordsize="10435,11" style="width:521.75pt;&#10;height:0.55pt;">
                <v:shape type="#_x0000_t0" id="曲线 1739" o:spid="_x0000_s1739" coordsize="10434,11" path="m10434,l1600,l,l,10l1600,10l10434,10l10434,l10434,xe" style="position:absolute;&#10;left:740;&#10;top:3376;&#10;width:10434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1"/>
        <w:ind w:left="1193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72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-1"/>
          <w:sz w:val="16"/>
        </w:rPr>
        <w:t xml:space="preserve"> </w:t>
      </w:r>
      <w:r>
        <w:rPr>
          <w:color w:val="1C2025"/>
          <w:sz w:val="16"/>
        </w:rPr>
        <w:t>out of 10.00 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rPr>
          <w:sz w:val="16"/>
        </w:rPr>
        <w:sectPr>
          <w:headerReference w:type="default" r:id="rId216"/>
          <w:footerReference w:type="default" r:id="rId217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2"/>
        <w:rPr>
          <w:sz w:val="5"/>
        </w:rPr>
      </w:pPr>
      <w:r>
        <mc:AlternateContent>
          <mc:Choice Requires="wps">
            <w:drawing>
              <wp:anchor distT="0" distB="0" distL="114298" distR="114298" simplePos="0" relativeHeight="163" behindDoc="1" locked="0" layoutInCell="1" hidden="0" allowOverlap="1">
                <wp:simplePos x="0" y="0"/>
                <wp:positionH relativeFrom="page">
                  <wp:posOffset>6878955</wp:posOffset>
                </wp:positionH>
                <wp:positionV relativeFrom="page">
                  <wp:posOffset>9878059</wp:posOffset>
                </wp:positionV>
                <wp:extent cx="61594" cy="61595"/>
                <wp:effectExtent l="0" t="0" r="0" b="0"/>
                <wp:wrapNone/>
                <wp:docPr id="1752" name=" 175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1594" cy="6159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384" y="8"/>
                              </a:moveTo>
                              <a:lnTo>
                                <a:pt x="7" y="21618"/>
                              </a:lnTo>
                            </a:path>
                            <a:path w="21600" h="21600">
                              <a:moveTo>
                                <a:pt x="21384" y="12032"/>
                              </a:moveTo>
                              <a:lnTo>
                                <a:pt x="12032" y="21618"/>
                              </a:lnTo>
                            </a:path>
                          </a:pathLst>
                        </a:custGeom>
                        <a:noFill/>
                        <a:ln w="13633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100" id=" 1753" o:spid="_x0000_s1753" filled="f" stroked="t" strokeweight="1.073537pt" adj="0,0,0" style="position:absolute;&#10;margin-left:541.65pt;&#10;margin-top:777.7999pt;&#10;width:4.849978pt;&#10;height:4.8500237pt;&#10;z-index:-620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shape>
            </w:pict>
          </mc:Fallback>
        </mc:AlternateContent>
      </w:r>
    </w:p>
    <w:p>
      <w:pPr>
        <w:pStyle w:val="15"/>
        <w:ind w:left="11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19240" cy="586740"/>
                <wp:effectExtent l="0" t="0" r="0" b="0"/>
                <wp:docPr id="1754" name="文本框 175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19240" cy="586740"/>
                        </a:xfrm>
                        <a:prstGeom prst="rect"/>
                        <a:noFill/>
                        <a:ln w="14218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1755">
                        <w:txbxContent>
                          <w:p>
                            <w:pPr>
                              <w:spacing w:before="36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w w:val="104"/>
                                <w:sz w:val="12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1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w w:val="104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80"/>
                              <w:ind w:left="7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1C2025"/>
                                <w:w w:val="104"/>
                                <w:sz w:val="12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20"/>
                              <w:ind w:left="74"/>
                              <w:rPr>
                                <w:sz w:val="12"/>
                              </w:rPr>
                            </w:pPr>
                            <w:r>
                              <w:rPr>
                                <w:color w:val="1C2025"/>
                                <w:w w:val="104"/>
                                <w:sz w:val="12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3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w w:val="104"/>
                                <w:sz w:val="12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4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w w:val="104"/>
                                <w:sz w:val="12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3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w w:val="104"/>
                                <w:sz w:val="12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4"/>
                                <w:w w:val="104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w w:val="104"/>
                                <w:sz w:val="12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756" o:spid="_x0000_s1756" filled="f" stroked="t" strokeweight="1.1195999pt" style="width:521.2pt;&#10;height:46.2pt;&#10;mso-wrap-style:square;">
                <v:stroke color="#CAD0D6"/>
                <v:textbox id="1226" inset="0mm,0mm,0mm,0mm" o:insetmode="custom" style="layout-flow:horizontal;&#10;v-text-anchor:top;">
                  <w:txbxContent>
                    <w:p>
                      <w:pPr>
                        <w:spacing w:before="36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w w:val="104"/>
                          <w:sz w:val="12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1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w w:val="104"/>
                          <w:sz w:val="19"/>
                        </w:rPr>
                        <w:t>1</w:t>
                      </w:r>
                    </w:p>
                    <w:p>
                      <w:pPr>
                        <w:spacing w:before="80"/>
                        <w:ind w:left="74"/>
                        <w:rPr>
                          <w:sz w:val="12"/>
                        </w:rPr>
                      </w:pPr>
                      <w:r>
                        <w:rPr>
                          <w:color w:val="1C2025"/>
                          <w:w w:val="104"/>
                          <w:sz w:val="12"/>
                        </w:rPr>
                        <w:t>Correct</w:t>
                      </w:r>
                    </w:p>
                    <w:p>
                      <w:pPr>
                        <w:spacing w:before="120"/>
                        <w:ind w:left="74"/>
                        <w:rPr>
                          <w:sz w:val="12"/>
                        </w:rPr>
                      </w:pPr>
                      <w:r>
                        <w:rPr>
                          <w:color w:val="1C2025"/>
                          <w:w w:val="104"/>
                          <w:sz w:val="12"/>
                        </w:rPr>
                        <w:t>Mark</w:t>
                      </w:r>
                      <w:r>
                        <w:rPr>
                          <w:color w:val="1C2025"/>
                          <w:spacing w:val="3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color w:val="1C2025"/>
                          <w:w w:val="104"/>
                          <w:sz w:val="12"/>
                        </w:rPr>
                        <w:t>1.00</w:t>
                      </w:r>
                      <w:r>
                        <w:rPr>
                          <w:color w:val="1C2025"/>
                          <w:spacing w:val="4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color w:val="1C2025"/>
                          <w:w w:val="104"/>
                          <w:sz w:val="12"/>
                        </w:rPr>
                        <w:t>out</w:t>
                      </w:r>
                      <w:r>
                        <w:rPr>
                          <w:color w:val="1C2025"/>
                          <w:spacing w:val="3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color w:val="1C2025"/>
                          <w:w w:val="104"/>
                          <w:sz w:val="12"/>
                        </w:rPr>
                        <w:t>of</w:t>
                      </w:r>
                      <w:r>
                        <w:rPr>
                          <w:color w:val="1C2025"/>
                          <w:spacing w:val="4"/>
                          <w:w w:val="104"/>
                          <w:sz w:val="12"/>
                        </w:rPr>
                        <w:t xml:space="preserve"> </w:t>
                      </w:r>
                      <w:r>
                        <w:rPr>
                          <w:color w:val="1C2025"/>
                          <w:w w:val="104"/>
                          <w:sz w:val="12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2"/>
        <w:rPr>
          <w:sz w:val="22"/>
        </w:rPr>
      </w:pPr>
    </w:p>
    <w:p>
      <w:pPr>
        <w:pStyle w:val="15"/>
        <w:spacing w:before="100" w:line="266" w:lineRule="auto"/>
        <w:ind w:left="336" w:right="397"/>
      </w:pPr>
      <w:r>
        <w:rPr>
          <w:color w:val="001A1D"/>
        </w:rPr>
        <w:t>Given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array_One[]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array_Two[]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same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size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N.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We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need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rearrange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-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sum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product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-1"/>
        </w:rPr>
        <w:t xml:space="preserve"> </w:t>
      </w:r>
      <w:r>
        <w:rPr>
          <w:color w:val="001A1D"/>
        </w:rPr>
        <w:t>pairs(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1 element from each) is minimum. That is SUM (A[i] * B[i]) for all i is minimum.</w:t>
      </w:r>
    </w:p>
    <w:p>
      <w:pPr>
        <w:pStyle w:val="2"/>
        <w:spacing w:before="86"/>
        <w:ind w:left="336"/>
      </w:pPr>
      <w:r>
        <w:rPr>
          <w:color w:val="001A1D"/>
        </w:rPr>
        <w:t>For example:</w:t>
      </w:r>
    </w:p>
    <w:p>
      <w:pPr>
        <w:pStyle w:val="15"/>
        <w:spacing w:before="6"/>
        <w:rPr>
          <w:b/>
          <w:sz w:val="7"/>
        </w:rPr>
      </w:pPr>
    </w:p>
    <w:tbl>
      <w:tblPr>
        <w:jc w:val="left"/>
        <w:tblInd w:w="351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7"/>
        <w:gridCol w:w="601"/>
      </w:tblGrid>
      <w:tr>
        <w:trPr>
          <w:trHeight w:val="360"/>
        </w:trPr>
        <w:tc>
          <w:tcPr>
            <w:tcW w:w="547" w:type="dxa"/>
          </w:tcPr>
          <w:p>
            <w:pPr>
              <w:pStyle w:val="17"/>
              <w:spacing w:before="72"/>
              <w:ind w:left="67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1" w:type="dxa"/>
          </w:tcPr>
          <w:p>
            <w:pPr>
              <w:pStyle w:val="17"/>
              <w:spacing w:before="72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285"/>
        </w:trPr>
        <w:tc>
          <w:tcPr>
            <w:tcW w:w="547" w:type="dxa"/>
            <w:tcBorders>
              <w:bottom w:val="nil"/>
            </w:tcBorders>
          </w:tcPr>
          <w:p>
            <w:pPr>
              <w:pStyle w:val="17"/>
              <w:spacing w:before="83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bottom w:val="nil"/>
            </w:tcBorders>
          </w:tcPr>
          <w:p>
            <w:pPr>
              <w:pStyle w:val="17"/>
              <w:spacing w:before="83"/>
              <w:ind w:left="64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</w:tr>
      <w:tr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>
            <w:pPr>
              <w:pStyle w:val="17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14"/>
        </w:trPr>
        <w:tc>
          <w:tcPr>
            <w:tcW w:w="547" w:type="dxa"/>
            <w:tcBorders>
              <w:top w:val="nil"/>
              <w:bottom w:val="nil"/>
            </w:tcBorders>
          </w:tcPr>
          <w:p>
            <w:pPr>
              <w:pStyle w:val="17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>
            <w:pPr>
              <w:pStyle w:val="17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09"/>
        </w:trPr>
        <w:tc>
          <w:tcPr>
            <w:tcW w:w="547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1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57"/>
        </w:trPr>
        <w:tc>
          <w:tcPr>
            <w:tcW w:w="547" w:type="dxa"/>
            <w:tcBorders>
              <w:top w:val="nil"/>
            </w:tcBorders>
          </w:tcPr>
          <w:p>
            <w:pPr>
              <w:pStyle w:val="17"/>
              <w:spacing w:before="12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601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Style w:val="15"/>
        <w:rPr>
          <w:b/>
          <w:sz w:val="29"/>
        </w:rPr>
      </w:pPr>
    </w:p>
    <w:p>
      <w:pPr>
        <w:ind w:left="336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0"/>
          <w:sz w:val="16"/>
        </w:rPr>
        <w:t xml:space="preserve"> </w:t>
      </w:r>
      <w:r>
        <w:rPr>
          <w:color w:val="001A1D"/>
          <w:sz w:val="16"/>
        </w:rPr>
        <w:t>(penalty regime: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9"/>
        <w:rPr>
          <w:sz w:val="6"/>
        </w:rPr>
      </w:pPr>
    </w:p>
    <w:tbl>
      <w:tblPr>
        <w:jc w:val="left"/>
        <w:tblInd w:w="351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7"/>
        <w:gridCol w:w="9458"/>
      </w:tblGrid>
      <w:tr>
        <w:trPr>
          <w:trHeight w:val="205"/>
        </w:trPr>
        <w:tc>
          <w:tcPr>
            <w:tcW w:w="537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1" w:line="185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1</w:t>
            </w:r>
          </w:p>
        </w:tc>
        <w:tc>
          <w:tcPr>
            <w:tcW w:w="945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1" w:line="185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&lt;stdio.h&gt;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#include </w:t>
            </w:r>
            <w:r>
              <w:rPr>
                <w:color w:val="C4050A"/>
                <w:sz w:val="16"/>
              </w:rPr>
              <w:t>&lt;stdlib.h&gt;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main()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5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N;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8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array_One[N], array_Two[N];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301"/>
              <w:rPr>
                <w:sz w:val="16"/>
              </w:rPr>
            </w:pPr>
            <w:r>
              <w:rPr>
                <w:color w:val="333333"/>
                <w:sz w:val="16"/>
              </w:rPr>
              <w:t>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73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array_One[i]);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73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array_Two[i]);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 xml:space="preserve">(array_One[j] </w:t>
            </w:r>
            <w:r>
              <w:rPr>
                <w:color w:val="262B33"/>
                <w:sz w:val="16"/>
              </w:rPr>
              <w:t xml:space="preserve">&gt; </w:t>
            </w: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array_One[j];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array_One[j]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array_One[j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34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739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36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109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if </w:t>
            </w:r>
            <w:r>
              <w:rPr>
                <w:sz w:val="16"/>
              </w:rPr>
              <w:t xml:space="preserve">(array_Two[j] </w:t>
            </w:r>
            <w:r>
              <w:rPr>
                <w:color w:val="262B33"/>
                <w:sz w:val="16"/>
              </w:rPr>
              <w:t xml:space="preserve">&gt; </w:t>
            </w: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])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38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1443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temp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array_Two[j];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array_Two[j]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];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1443"/>
              <w:rPr>
                <w:sz w:val="16"/>
              </w:rPr>
            </w:pPr>
            <w:r>
              <w:rPr>
                <w:sz w:val="16"/>
              </w:rPr>
              <w:t xml:space="preserve">array_Two[j </w:t>
            </w:r>
            <w:r>
              <w:rPr>
                <w:color w:val="262B33"/>
                <w:sz w:val="16"/>
              </w:rPr>
              <w:t xml:space="preserve">+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 xml:space="preserve">]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sz w:val="16"/>
              </w:rPr>
              <w:t>temp;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1091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 xml:space="preserve">min_sum </w:t>
            </w:r>
            <w:r>
              <w:rPr>
                <w:color w:val="262B33"/>
                <w:sz w:val="16"/>
              </w:rPr>
              <w:t xml:space="preserve">=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47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for 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right="23"/>
              <w:jc w:val="right"/>
              <w:rPr>
                <w:sz w:val="9"/>
              </w:rPr>
            </w:pPr>
            <w:r>
              <w:rPr>
                <w:color w:val="333333"/>
                <w:sz w:val="16"/>
              </w:rPr>
              <w:t>48</w:t>
            </w:r>
            <w:r>
              <w:rPr>
                <w:color w:val="333333"/>
                <w:spacing w:val="-33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{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49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739"/>
              <w:rPr>
                <w:sz w:val="16"/>
              </w:rPr>
            </w:pPr>
            <w:r>
              <w:rPr>
                <w:sz w:val="16"/>
              </w:rPr>
              <w:t xml:space="preserve">min_sum </w:t>
            </w:r>
            <w:r>
              <w:rPr>
                <w:color w:val="262B33"/>
                <w:sz w:val="16"/>
              </w:rPr>
              <w:t xml:space="preserve">+= </w:t>
            </w:r>
            <w:r>
              <w:rPr>
                <w:sz w:val="16"/>
              </w:rPr>
              <w:t>array_One[i]</w:t>
            </w:r>
            <w:r>
              <w:rPr>
                <w:color w:val="262B33"/>
                <w:sz w:val="16"/>
              </w:rPr>
              <w:t>*</w:t>
            </w:r>
            <w:r>
              <w:rPr>
                <w:sz w:val="16"/>
              </w:rPr>
              <w:t>array_Two[N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50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87"/>
              <w:rPr>
                <w:sz w:val="16"/>
              </w:rPr>
            </w:pPr>
            <w:r>
              <w:rPr>
                <w:sz w:val="16"/>
              </w:rPr>
              <w:t>}</w:t>
            </w:r>
          </w:p>
        </w:tc>
      </w:tr>
      <w:tr>
        <w:trPr>
          <w:trHeight w:val="193"/>
        </w:trPr>
        <w:tc>
          <w:tcPr>
            <w:tcW w:w="537" w:type="dxa"/>
            <w:tcBorders>
              <w:top w:val="nil"/>
              <w:bottom w:val="nil"/>
              <w:right w:val="single" w:sz="6" w:space="0" w:color="000000"/>
            </w:tcBorders>
          </w:tcPr>
          <w:p>
            <w:pPr>
              <w:pStyle w:val="17"/>
              <w:spacing w:line="173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51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  <w:bottom w:val="nil"/>
            </w:tcBorders>
          </w:tcPr>
          <w:p>
            <w:pPr>
              <w:pStyle w:val="17"/>
              <w:spacing w:line="173" w:lineRule="exact"/>
              <w:ind w:left="387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,min_sum);</w:t>
            </w:r>
          </w:p>
        </w:tc>
      </w:tr>
      <w:tr>
        <w:trPr>
          <w:trHeight w:val="305"/>
        </w:trPr>
        <w:tc>
          <w:tcPr>
            <w:tcW w:w="537" w:type="dxa"/>
            <w:tcBorders>
              <w:top w:val="nil"/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213"/>
              <w:rPr>
                <w:sz w:val="16"/>
              </w:rPr>
            </w:pPr>
            <w:r>
              <w:rPr>
                <w:color w:val="333333"/>
                <w:sz w:val="16"/>
              </w:rPr>
              <w:t>52</w:t>
            </w:r>
          </w:p>
        </w:tc>
        <w:tc>
          <w:tcPr>
            <w:tcW w:w="9458" w:type="dxa"/>
            <w:tcBorders>
              <w:top w:val="nil"/>
              <w:left w:val="single" w:sz="6" w:space="0" w:color="000000"/>
            </w:tcBorders>
          </w:tcPr>
          <w:p>
            <w:pPr>
              <w:pStyle w:val="17"/>
              <w:spacing w:line="176" w:lineRule="exact"/>
              <w:ind w:left="387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return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</w:tbl>
    <w:p>
      <w:pPr>
        <w:spacing w:line="176" w:lineRule="exact"/>
        <w:rPr>
          <w:sz w:val="16"/>
        </w:rPr>
        <w:sectPr>
          <w:headerReference w:type="default" r:id="rId218"/>
          <w:footerReference w:type="default" r:id="rId219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spacing w:before="10"/>
        <w:rPr>
          <w:sz w:val="21"/>
        </w:rPr>
      </w:pPr>
    </w:p>
    <w:tbl>
      <w:tblPr>
        <w:jc w:val="left"/>
        <w:tblInd w:w="42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7"/>
        <w:gridCol w:w="547"/>
        <w:gridCol w:w="826"/>
        <w:gridCol w:w="407"/>
        <w:gridCol w:w="396"/>
      </w:tblGrid>
      <w:tr>
        <w:trPr>
          <w:trHeight w:val="371"/>
        </w:trPr>
        <w:tc>
          <w:tcPr>
            <w:tcW w:w="397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47" w:type="dxa"/>
          </w:tcPr>
          <w:p>
            <w:pPr>
              <w:pStyle w:val="17"/>
              <w:spacing w:before="72"/>
              <w:ind w:left="71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>
            <w:pPr>
              <w:pStyle w:val="17"/>
              <w:spacing w:before="72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07" w:type="dxa"/>
          </w:tcPr>
          <w:p>
            <w:pPr>
              <w:pStyle w:val="17"/>
              <w:spacing w:before="72"/>
              <w:ind w:left="45" w:right="33"/>
              <w:jc w:val="center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396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1595"/>
        </w:trPr>
        <w:tc>
          <w:tcPr>
            <w:tcW w:w="397" w:type="dxa"/>
          </w:tcPr>
          <w:p>
            <w:pPr>
              <w:pStyle w:val="17"/>
              <w:spacing w:before="1" w:after="1"/>
              <w:rPr>
                <w:rFonts w:ascii="Segoe UI" w:hAnsi="Segoe UI"/>
                <w:sz w:val="8"/>
              </w:rPr>
            </w:pPr>
          </w:p>
          <w:p>
            <w:pPr>
              <w:pStyle w:val="17"/>
              <w:spacing w:line="113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6" cy="72294"/>
                  <wp:effectExtent l="0" t="0" r="0" b="0"/>
                  <wp:docPr id="1757" name="图片 17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59" name="图片 1759"/>
                          <pic:cNvPicPr/>
                        </pic:nvPicPr>
                        <pic:blipFill>
                          <a:blip r:embed="rId22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296" cy="722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>
            <w:pPr>
              <w:pStyle w:val="17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>
            <w:pPr>
              <w:pStyle w:val="17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>
            <w:pPr>
              <w:pStyle w:val="17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>
            <w:pPr>
              <w:pStyle w:val="17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>
            <w:pPr>
              <w:pStyle w:val="17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>
            <w:pPr>
              <w:pStyle w:val="17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>
            <w:pPr>
              <w:pStyle w:val="17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26" w:type="dxa"/>
          </w:tcPr>
          <w:p>
            <w:pPr>
              <w:pStyle w:val="17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7" w:type="dxa"/>
          </w:tcPr>
          <w:p>
            <w:pPr>
              <w:pStyle w:val="17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396" w:type="dxa"/>
          </w:tcPr>
          <w:p>
            <w:pPr>
              <w:pStyle w:val="17"/>
              <w:spacing w:before="1" w:after="1"/>
              <w:rPr>
                <w:rFonts w:ascii="Segoe UI" w:hAnsi="Segoe UI"/>
                <w:sz w:val="8"/>
              </w:rPr>
            </w:pPr>
          </w:p>
          <w:p>
            <w:pPr>
              <w:pStyle w:val="17"/>
              <w:spacing w:line="113" w:lineRule="exact"/>
              <w:ind w:left="80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6" cy="72294"/>
                  <wp:effectExtent l="0" t="0" r="0" b="0"/>
                  <wp:docPr id="1760" name="图片 17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1" name="图片 1761"/>
                          <pic:cNvPicPr/>
                        </pic:nvPicPr>
                        <pic:blipFill>
                          <a:blip r:embed="rId22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296" cy="722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013"/>
        </w:trPr>
        <w:tc>
          <w:tcPr>
            <w:tcW w:w="397" w:type="dxa"/>
          </w:tcPr>
          <w:p>
            <w:pPr>
              <w:pStyle w:val="17"/>
              <w:spacing w:before="1" w:after="1"/>
              <w:rPr>
                <w:rFonts w:ascii="Segoe UI" w:hAnsi="Segoe UI"/>
                <w:sz w:val="8"/>
              </w:rPr>
            </w:pPr>
          </w:p>
          <w:p>
            <w:pPr>
              <w:pStyle w:val="17"/>
              <w:spacing w:line="113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6" cy="72294"/>
                  <wp:effectExtent l="0" t="0" r="0" b="0"/>
                  <wp:docPr id="1762" name="图片 17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3" name="图片 1763"/>
                          <pic:cNvPicPr/>
                        </pic:nvPicPr>
                        <pic:blipFill>
                          <a:blip r:embed="rId22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296" cy="722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>
            <w:pPr>
              <w:pStyle w:val="17"/>
              <w:spacing w:before="8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>
            <w:pPr>
              <w:pStyle w:val="17"/>
              <w:spacing w:before="4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7</w:t>
            </w:r>
          </w:p>
          <w:p>
            <w:pPr>
              <w:pStyle w:val="17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>
            <w:pPr>
              <w:pStyle w:val="17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>
            <w:pPr>
              <w:pStyle w:val="17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</w:p>
          <w:p>
            <w:pPr>
              <w:pStyle w:val="17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  <w:p>
            <w:pPr>
              <w:pStyle w:val="17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>
            <w:pPr>
              <w:pStyle w:val="17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>
            <w:pPr>
              <w:pStyle w:val="17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26" w:type="dxa"/>
          </w:tcPr>
          <w:p>
            <w:pPr>
              <w:pStyle w:val="17"/>
              <w:spacing w:before="8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407" w:type="dxa"/>
          </w:tcPr>
          <w:p>
            <w:pPr>
              <w:pStyle w:val="17"/>
              <w:spacing w:before="83"/>
              <w:ind w:left="45" w:right="150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22</w:t>
            </w:r>
          </w:p>
        </w:tc>
        <w:tc>
          <w:tcPr>
            <w:tcW w:w="396" w:type="dxa"/>
          </w:tcPr>
          <w:p>
            <w:pPr>
              <w:pStyle w:val="17"/>
              <w:spacing w:before="1" w:after="1"/>
              <w:rPr>
                <w:rFonts w:ascii="Segoe UI" w:hAnsi="Segoe UI"/>
                <w:sz w:val="8"/>
              </w:rPr>
            </w:pPr>
          </w:p>
          <w:p>
            <w:pPr>
              <w:pStyle w:val="17"/>
              <w:spacing w:line="113" w:lineRule="exact"/>
              <w:ind w:left="80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6" cy="72294"/>
                  <wp:effectExtent l="0" t="0" r="0" b="0"/>
                  <wp:docPr id="1764" name="图片 17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5" name="图片 1765"/>
                          <pic:cNvPicPr/>
                        </pic:nvPicPr>
                        <pic:blipFill>
                          <a:blip r:embed="rId22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296" cy="722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432"/>
        </w:trPr>
        <w:tc>
          <w:tcPr>
            <w:tcW w:w="397" w:type="dxa"/>
          </w:tcPr>
          <w:p>
            <w:pPr>
              <w:pStyle w:val="17"/>
              <w:spacing w:before="4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3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6" cy="72294"/>
                  <wp:effectExtent l="0" t="0" r="0" b="0"/>
                  <wp:docPr id="1766" name="图片 17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7" name="图片 1767"/>
                          <pic:cNvPicPr/>
                        </pic:nvPicPr>
                        <pic:blipFill>
                          <a:blip r:embed="rId2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296" cy="722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7" w:type="dxa"/>
          </w:tcPr>
          <w:p>
            <w:pPr>
              <w:pStyle w:val="17"/>
              <w:spacing w:before="73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5</w:t>
            </w:r>
          </w:p>
          <w:p>
            <w:pPr>
              <w:pStyle w:val="17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20</w:t>
            </w:r>
          </w:p>
          <w:p>
            <w:pPr>
              <w:pStyle w:val="17"/>
              <w:spacing w:before="5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>
            <w:pPr>
              <w:pStyle w:val="17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30</w:t>
            </w:r>
          </w:p>
          <w:p>
            <w:pPr>
              <w:pStyle w:val="17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  <w:p>
            <w:pPr>
              <w:pStyle w:val="17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40</w:t>
            </w:r>
          </w:p>
          <w:p>
            <w:pPr>
              <w:pStyle w:val="17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</w:p>
          <w:p>
            <w:pPr>
              <w:pStyle w:val="17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9</w:t>
            </w:r>
          </w:p>
          <w:p>
            <w:pPr>
              <w:pStyle w:val="17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</w:p>
          <w:p>
            <w:pPr>
              <w:pStyle w:val="17"/>
              <w:spacing w:before="51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</w:p>
          <w:p>
            <w:pPr>
              <w:pStyle w:val="17"/>
              <w:spacing w:before="40"/>
              <w:ind w:left="71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</w:tcPr>
          <w:p>
            <w:pPr>
              <w:pStyle w:val="17"/>
              <w:spacing w:before="73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407" w:type="dxa"/>
          </w:tcPr>
          <w:p>
            <w:pPr>
              <w:pStyle w:val="17"/>
              <w:spacing w:before="73"/>
              <w:ind w:left="5" w:right="33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590</w:t>
            </w:r>
          </w:p>
        </w:tc>
        <w:tc>
          <w:tcPr>
            <w:tcW w:w="396" w:type="dxa"/>
          </w:tcPr>
          <w:p>
            <w:pPr>
              <w:pStyle w:val="17"/>
              <w:spacing w:before="4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3" w:lineRule="exact"/>
              <w:ind w:left="80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4296" cy="72294"/>
                  <wp:effectExtent l="0" t="0" r="0" b="0"/>
                  <wp:docPr id="1768" name="图片 17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9" name="图片 1769"/>
                          <pic:cNvPicPr/>
                        </pic:nvPicPr>
                        <pic:blipFill>
                          <a:blip r:embed="rId2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4296" cy="7229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4"/>
        <w:rPr>
          <w:sz w:val="5"/>
        </w:rPr>
      </w:pPr>
    </w:p>
    <w:p>
      <w:pPr>
        <w:pStyle w:val="15"/>
        <w:spacing w:before="100"/>
        <w:ind w:left="416"/>
      </w:pPr>
      <w:r>
        <w:rPr>
          <w:lang w:val="en-IN" w:eastAsia="en-IN"/>
        </w:rPr>
        <w:drawing>
          <wp:anchor distT="0" distB="0" distL="0" distR="0" simplePos="0" relativeHeight="1501" behindDoc="0" locked="0" layoutInCell="1" hidden="0" allowOverlap="1">
            <wp:simplePos x="0" y="0"/>
            <wp:positionH relativeFrom="page">
              <wp:posOffset>1418519</wp:posOffset>
            </wp:positionH>
            <wp:positionV relativeFrom="paragraph">
              <wp:posOffset>100110</wp:posOffset>
            </wp:positionV>
            <wp:extent cx="95248" cy="73024"/>
            <wp:effectExtent l="0" t="0" r="0" b="0"/>
            <wp:wrapNone/>
            <wp:docPr id="1770" name="图片 17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71" name="图片 1771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5248" cy="7302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tests!</w:t>
      </w:r>
    </w:p>
    <w:p>
      <w:pPr>
        <w:pStyle w:val="15"/>
        <w:spacing w:before="3"/>
        <w:rPr>
          <w:sz w:val="18"/>
        </w:rPr>
      </w:pPr>
      <w:r>
        <mc:AlternateContent>
          <mc:Choice Requires="wps">
            <w:drawing>
              <wp:anchor distT="0" distB="0" distL="0" distR="0" simplePos="0" relativeHeight="1499" behindDoc="1" locked="0" layoutInCell="1" hidden="0" allowOverlap="1">
                <wp:simplePos x="0" y="0"/>
                <wp:positionH relativeFrom="page">
                  <wp:posOffset>607060</wp:posOffset>
                </wp:positionH>
                <wp:positionV relativeFrom="paragraph">
                  <wp:posOffset>179070</wp:posOffset>
                </wp:positionV>
                <wp:extent cx="334645" cy="129539"/>
                <wp:effectExtent l="0" t="0" r="0" b="0"/>
                <wp:wrapTopAndBottom/>
                <wp:docPr id="1772" name="组合 177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773" name="组合 1773"/>
                      <wpg:cNvGrpSpPr/>
                      <wpg:grpSpPr>
                        <a:xfrm rot="0">
                          <a:off x="0" y="0"/>
                          <a:ext cx="334645" cy="129539"/>
                          <a:chOff x="0" y="0"/>
                          <a:chExt cx="334645" cy="129539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774" name="曲线 1774"/>
                        <wps:cNvSpPr/>
                        <wps:spPr>
                          <a:xfrm rot="0">
                            <a:off x="3174" y="3174"/>
                            <a:ext cx="327660" cy="123189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47"/>
                                </a:moveTo>
                                <a:lnTo>
                                  <a:pt x="0" y="4140"/>
                                </a:lnTo>
                                <a:lnTo>
                                  <a:pt x="0" y="3581"/>
                                </a:lnTo>
                                <a:lnTo>
                                  <a:pt x="41" y="3021"/>
                                </a:lnTo>
                                <a:lnTo>
                                  <a:pt x="125" y="2574"/>
                                </a:lnTo>
                                <a:lnTo>
                                  <a:pt x="209" y="2014"/>
                                </a:lnTo>
                                <a:lnTo>
                                  <a:pt x="293" y="1566"/>
                                </a:lnTo>
                                <a:lnTo>
                                  <a:pt x="461" y="1231"/>
                                </a:lnTo>
                                <a:lnTo>
                                  <a:pt x="587" y="783"/>
                                </a:lnTo>
                                <a:lnTo>
                                  <a:pt x="754" y="447"/>
                                </a:lnTo>
                                <a:lnTo>
                                  <a:pt x="964" y="223"/>
                                </a:lnTo>
                                <a:lnTo>
                                  <a:pt x="1174" y="111"/>
                                </a:lnTo>
                                <a:lnTo>
                                  <a:pt x="1342" y="0"/>
                                </a:lnTo>
                                <a:lnTo>
                                  <a:pt x="1551" y="0"/>
                                </a:lnTo>
                                <a:lnTo>
                                  <a:pt x="20048" y="0"/>
                                </a:lnTo>
                                <a:lnTo>
                                  <a:pt x="20257" y="0"/>
                                </a:lnTo>
                                <a:lnTo>
                                  <a:pt x="20425" y="111"/>
                                </a:lnTo>
                                <a:lnTo>
                                  <a:pt x="20635" y="223"/>
                                </a:lnTo>
                                <a:lnTo>
                                  <a:pt x="20845" y="447"/>
                                </a:lnTo>
                                <a:lnTo>
                                  <a:pt x="21012" y="783"/>
                                </a:lnTo>
                                <a:lnTo>
                                  <a:pt x="21138" y="1231"/>
                                </a:lnTo>
                                <a:lnTo>
                                  <a:pt x="21306" y="1566"/>
                                </a:lnTo>
                                <a:lnTo>
                                  <a:pt x="21390" y="2014"/>
                                </a:lnTo>
                                <a:lnTo>
                                  <a:pt x="21474" y="2574"/>
                                </a:lnTo>
                                <a:lnTo>
                                  <a:pt x="21558" y="3021"/>
                                </a:lnTo>
                                <a:lnTo>
                                  <a:pt x="21600" y="3581"/>
                                </a:lnTo>
                                <a:lnTo>
                                  <a:pt x="21600" y="4140"/>
                                </a:lnTo>
                                <a:lnTo>
                                  <a:pt x="21600" y="17347"/>
                                </a:lnTo>
                                <a:lnTo>
                                  <a:pt x="20048" y="21600"/>
                                </a:lnTo>
                                <a:lnTo>
                                  <a:pt x="1551" y="21600"/>
                                </a:lnTo>
                                <a:lnTo>
                                  <a:pt x="0" y="17906"/>
                                </a:lnTo>
                                <a:lnTo>
                                  <a:pt x="0" y="173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816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775" name="文本框 1775"/>
                        <wps:cNvSpPr/>
                        <wps:spPr>
                          <a:xfrm rot="0">
                            <a:off x="0" y="0"/>
                            <a:ext cx="334645" cy="12953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776">
                          <w:txbxContent>
                            <w:p>
                              <w:pPr>
                                <w:spacing w:before="20"/>
                                <w:ind w:left="58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777" o:spid="_x0000_s1777" coordorigin="956,8404" coordsize="527,204" style="position:absolute;&#10;margin-left:47.800003pt;&#10;margin-top:14.100005pt;&#10;width:26.350004pt;&#10;height:10.2pt;&#10;z-index:1499;&#10;mso-position-horizontal:absolute;&#10;mso-position-horizontal-relative:page;&#10;mso-position-vertical:absolute;&#10;mso-wrap-distance-left:0.0pt;&#10;mso-wrap-distance-right:0.0pt;">
                <v:shape type="#_x0000_t0" id="曲线 1778" o:spid="_x0000_s1778" coordsize="516,193" path="m,155l,37l,32l1,27l3,23l5,18l7,14l11,11l14,7l18,4l23,2l28,1l32,l37,l478,l483,l487,1l492,2l497,4l501,7l504,11l508,14l510,18l512,23l514,27l516,32l516,37l516,155l478,194l37,194l,160l,155l,155xe" style="position:absolute;&#10;left:960;&#10;top:8409;&#10;width:516;&#10;height:194;" filled="f" stroked="t" strokeweight="0.5367685pt">
                  <v:stroke color="#000000"/>
                </v:shape>
                <v:shape type="#_x0000_t202" id="文本框 1779" o:spid="_x0000_s1779" style="position:absolute;&#10;left:956;&#10;top:8404;&#10;width:527;&#10;height:204;&#10;mso-wrap-style:square;" filled="f" stroked="f" strokeweight="1.0pt">
                  <v:textbox id="1238" inset="0mm,0mm,0mm,0mm" o:insetmode="custom" style="layout-flow:horizontal;&#10;v-text-anchor:top;">
                    <w:txbxContent>
                      <w:p>
                        <w:pPr>
                          <w:spacing w:before="20"/>
                          <w:ind w:left="58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77" w:lineRule="exact"/>
        <w:ind w:left="336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-2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-3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spacing w:before="12"/>
        <w:rPr>
          <w:sz w:val="12"/>
        </w:rPr>
      </w:pPr>
    </w:p>
    <w:p>
      <w:pPr>
        <w:pStyle w:val="15"/>
        <w:ind w:left="422"/>
      </w:pPr>
      <w:r>
        <mc:AlternateContent>
          <mc:Choice Requires="wps">
            <w:drawing>
              <wp:anchor distT="0" distB="0" distL="0" distR="0" simplePos="0" relativeHeight="1500" behindDoc="1" locked="0" layoutInCell="1" hidden="0" allowOverlap="1">
                <wp:simplePos x="0" y="0"/>
                <wp:positionH relativeFrom="page">
                  <wp:posOffset>576580</wp:posOffset>
                </wp:positionH>
                <wp:positionV relativeFrom="paragraph">
                  <wp:posOffset>194310</wp:posOffset>
                </wp:positionV>
                <wp:extent cx="6414770" cy="238760"/>
                <wp:effectExtent l="0" t="0" r="0" b="0"/>
                <wp:wrapTopAndBottom/>
                <wp:docPr id="1780" name="组合 178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781" name="组合 1781"/>
                      <wpg:cNvGrpSpPr/>
                      <wpg:grpSpPr>
                        <a:xfrm rot="0">
                          <a:off x="0" y="0"/>
                          <a:ext cx="6414770" cy="238760"/>
                          <a:chOff x="0" y="0"/>
                          <a:chExt cx="6414770" cy="2387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782" name="曲线 1782"/>
                        <wps:cNvSpPr/>
                        <wps:spPr>
                          <a:xfrm rot="0">
                            <a:off x="0" y="0"/>
                            <a:ext cx="6414770" cy="2387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416"/>
                                </a:moveTo>
                                <a:lnTo>
                                  <a:pt x="0" y="2125"/>
                                </a:lnTo>
                                <a:lnTo>
                                  <a:pt x="0" y="1838"/>
                                </a:lnTo>
                                <a:lnTo>
                                  <a:pt x="2" y="1608"/>
                                </a:lnTo>
                                <a:lnTo>
                                  <a:pt x="6" y="1321"/>
                                </a:lnTo>
                                <a:lnTo>
                                  <a:pt x="10" y="1034"/>
                                </a:lnTo>
                                <a:lnTo>
                                  <a:pt x="17" y="804"/>
                                </a:lnTo>
                                <a:lnTo>
                                  <a:pt x="23" y="631"/>
                                </a:lnTo>
                                <a:lnTo>
                                  <a:pt x="32" y="402"/>
                                </a:lnTo>
                                <a:lnTo>
                                  <a:pt x="40" y="287"/>
                                </a:lnTo>
                                <a:lnTo>
                                  <a:pt x="49" y="172"/>
                                </a:lnTo>
                                <a:lnTo>
                                  <a:pt x="59" y="57"/>
                                </a:lnTo>
                                <a:lnTo>
                                  <a:pt x="70" y="0"/>
                                </a:lnTo>
                                <a:lnTo>
                                  <a:pt x="81" y="0"/>
                                </a:lnTo>
                                <a:lnTo>
                                  <a:pt x="21518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40" y="57"/>
                                </a:lnTo>
                                <a:lnTo>
                                  <a:pt x="21550" y="172"/>
                                </a:lnTo>
                                <a:lnTo>
                                  <a:pt x="21559" y="287"/>
                                </a:lnTo>
                                <a:lnTo>
                                  <a:pt x="21567" y="402"/>
                                </a:lnTo>
                                <a:lnTo>
                                  <a:pt x="21576" y="631"/>
                                </a:lnTo>
                                <a:lnTo>
                                  <a:pt x="21582" y="804"/>
                                </a:lnTo>
                                <a:lnTo>
                                  <a:pt x="21589" y="1034"/>
                                </a:lnTo>
                                <a:lnTo>
                                  <a:pt x="21593" y="1321"/>
                                </a:lnTo>
                                <a:lnTo>
                                  <a:pt x="21597" y="1608"/>
                                </a:lnTo>
                                <a:lnTo>
                                  <a:pt x="21600" y="1838"/>
                                </a:lnTo>
                                <a:lnTo>
                                  <a:pt x="21600" y="2125"/>
                                </a:lnTo>
                                <a:lnTo>
                                  <a:pt x="21600" y="19416"/>
                                </a:lnTo>
                                <a:lnTo>
                                  <a:pt x="21600" y="19704"/>
                                </a:lnTo>
                                <a:lnTo>
                                  <a:pt x="21597" y="19991"/>
                                </a:lnTo>
                                <a:lnTo>
                                  <a:pt x="21593" y="20221"/>
                                </a:lnTo>
                                <a:lnTo>
                                  <a:pt x="21589" y="20508"/>
                                </a:lnTo>
                                <a:lnTo>
                                  <a:pt x="21518" y="21599"/>
                                </a:lnTo>
                                <a:lnTo>
                                  <a:pt x="81" y="21599"/>
                                </a:lnTo>
                                <a:lnTo>
                                  <a:pt x="6" y="20221"/>
                                </a:lnTo>
                                <a:lnTo>
                                  <a:pt x="2" y="19991"/>
                                </a:lnTo>
                                <a:lnTo>
                                  <a:pt x="0" y="19704"/>
                                </a:lnTo>
                                <a:lnTo>
                                  <a:pt x="0" y="1941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816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783" name="文本框 1783"/>
                        <wps:cNvSpPr/>
                        <wps:spPr>
                          <a:xfrm rot="0">
                            <a:off x="10794" y="9524"/>
                            <a:ext cx="6393180" cy="22097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784">
                          <w:txbxContent>
                            <w:p>
                              <w:pPr>
                                <w:spacing w:before="65"/>
                                <w:ind w:left="11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 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785" o:spid="_x0000_s1785" coordorigin="908,9769" coordsize="10102,376" style="position:absolute;&#10;margin-left:45.4pt;&#10;margin-top:15.3000145pt;&#10;width:505.1pt;&#10;height:18.800001pt;&#10;z-index:1500;&#10;mso-position-horizontal:absolute;&#10;mso-position-horizontal-relative:page;&#10;mso-position-vertical:absolute;&#10;mso-wrap-distance-left:0.0pt;&#10;mso-wrap-distance-right:0.0pt;">
                <v:shape type="#_x0000_t0" id="曲线 1786" o:spid="_x0000_s1786" coordsize="10102,376" path="m,337l,36l,31l1,28l3,22l5,17l7,14l11,10l14,7l18,4l22,3l28,0l33,l37,l10064,l10069,l10073,0l10079,3l10083,4l10087,7l10090,10l10094,14l10097,17l10099,22l10101,28l10101,31l10101,36l10101,337l10101,342l10101,347l10099,351l10097,356l10064,375l37,375l3,351l1,347l,342l,337l,337xe" style="position:absolute;&#10;left:908;&#10;top:9769;&#10;width:10102;&#10;height:376;" filled="f" stroked="t" strokeweight="0.5367685pt">
                  <v:stroke color="#8F949D"/>
                </v:shape>
                <v:shape type="#_x0000_t202" id="文本框 1787" o:spid="_x0000_s1787" style="position:absolute;&#10;left:925;&#10;top:9784;&#10;width:10068;&#10;height:348;&#10;mso-wrap-style:square;" filled="f" stroked="f" strokeweight="1.0pt">
                  <v:textbox id="1239" inset="0mm,0mm,0mm,0mm" o:insetmode="custom" style="layout-flow:horizontal;&#10;v-text-anchor:top;">
                    <w:txbxContent>
                      <w:p>
                        <w:pPr>
                          <w:spacing w:before="65"/>
                          <w:ind w:left="117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 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"http://118.185.187.137/moodle/mod/quiz/view.php?id=1355&amp;forceview=1"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 4-G-Array Sum max problem</w:t>
      </w:r>
      <w:r>
        <w:rPr>
          <w:color w:val="0E6BBE"/>
        </w:rPr>
        <w:fldChar w:fldCharType="end"/>
      </w:r>
    </w:p>
    <w:p>
      <w:pPr>
        <w:pStyle w:val="15"/>
        <w:spacing w:before="55"/>
        <w:ind w:right="421"/>
        <w:jc w:val="right"/>
      </w:pPr>
      <w:r>
        <w:rPr>
          <w:color w:val="0E6BBE"/>
        </w:rPr>
        <w:fldChar w:fldCharType="begin"/>
      </w:r>
      <w:r>
        <w:instrText>HYPERLINK "http://118.185.187.137/moodle/mod/quiz/view.php?id=1357&amp;forceview=1"</w:instrText>
      </w:r>
      <w:r>
        <w:rPr>
          <w:color w:val="0E6BBE"/>
        </w:rPr>
        <w:fldChar w:fldCharType="separate"/>
      </w:r>
      <w:r>
        <w:rPr>
          <w:color w:val="0E6BBE"/>
        </w:rPr>
        <w:t>1-DP-Playing with Numbers ►</w:t>
      </w:r>
      <w:r>
        <w:rPr>
          <w:color w:val="0E6BBE"/>
        </w:rPr>
        <w:fldChar w:fldCharType="end"/>
      </w:r>
    </w:p>
    <w:p>
      <w:pPr>
        <w:jc w:val="right"/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"http://118.185.187.137/moodle/course/view.php?id=158&amp;section-5"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Dynamic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Programming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"http://118.185.187.137/moodle/mod/quiz/view.php?id=1357"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1-DP-Playing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with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Numbers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502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1800" name="曲线 180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801" o:spid="_x0000_s1801" fillcolor="#DEE2E6" stroked="f" strokeweight="1.0pt" coordsize="10438,11" path="m10438,l1620,l,l,11l1620,11l10438,11l10438,l10438,xe" style="position:absolute;&#10;margin-left:37.2pt;&#10;margin-top:19.75pt;&#10;width:521.9pt;&#10;height:0.55000037pt;&#10;z-index:1502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12:46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802" name="组合 180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803" name="组合 1803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804" name="曲线 1804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805" o:spid="_x0000_s1805" coordorigin="743,2350" coordsize="10438,11" style="width:521.9pt;&#10;height:0.55pt;">
                <v:shape type="#_x0000_t0" id="曲线 1806" o:spid="_x0000_s1806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1276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503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1807" name="曲线 180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808" o:spid="_x0000_s1808" fillcolor="#DEE2E6" stroked="f" strokeweight="1.0pt" coordsize="10438,11" path="m10438,l1620,l,l,10l1620,10l10438,10l10438,l10438,xe" style="position:absolute;&#10;margin-left:37.2pt;&#10;margin-top:13.15pt;&#10;width:521.9pt;&#10;height:0.55000037pt;&#10;z-index:1503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809" name="组合 180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810" name="组合 1810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811" name="曲线 1811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812" o:spid="_x0000_s1812" coordorigin="743,2882" coordsize="10438,11" style="width:521.9pt;&#10;height:0.55pt;">
                <v:shape type="#_x0000_t0" id="曲线 1813" o:spid="_x0000_s1813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817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504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1814" name="曲线 181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815" o:spid="_x0000_s1815" fillcolor="#DEE2E6" stroked="f" strokeweight="1.0pt" coordsize="10438,11" path="m10438,l1620,l,l,10l1620,10l10438,10l10438,l10438,xe" style="position:absolute;&#10;margin-left:37.2pt;&#10;margin-top:12.6pt;&#10;width:521.9pt;&#10;height:0.55000037pt;&#10;z-index:1504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55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rPr>
          <w:sz w:val="16"/>
        </w:rPr>
        <w:sectPr>
          <w:headerReference w:type="default" r:id="rId227"/>
          <w:footerReference w:type="default" r:id="rId228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1828" name="文本框 182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1829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10.00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10.00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830" o:spid="_x0000_s1830" filled="f" stroked="t" strokeweight="1.1338583pt" style="width:521.35pt;&#10;height:46.75pt;&#10;mso-wrap-style:square;">
                <v:stroke color="#CAD0D6"/>
                <v:textbox id="1244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10.00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10.00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5"/>
        <w:rPr>
          <w:sz w:val="23"/>
        </w:rPr>
      </w:pPr>
    </w:p>
    <w:p>
      <w:pPr>
        <w:pStyle w:val="2"/>
        <w:spacing w:before="102"/>
      </w:pPr>
      <w:r>
        <w:rPr>
          <w:color w:val="001A1D"/>
        </w:rPr>
        <w:t>Playing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Numbers:</w:t>
      </w:r>
    </w:p>
    <w:p>
      <w:pPr>
        <w:pStyle w:val="15"/>
        <w:spacing w:before="114" w:line="276" w:lineRule="auto"/>
        <w:ind w:left="341" w:right="323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playing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puzzles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other.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Now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was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term,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gave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Sita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positive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‘n’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numbers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asked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possible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represented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using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3.Write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any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efficient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algorithm to find the possible ways.</w:t>
      </w:r>
    </w:p>
    <w:p>
      <w:pPr>
        <w:pStyle w:val="2"/>
        <w:spacing w:before="70"/>
      </w:pPr>
      <w:r>
        <w:rPr>
          <w:color w:val="001A1D"/>
        </w:rPr>
        <w:t>Example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1:</w:t>
      </w:r>
    </w:p>
    <w:p>
      <w:pPr>
        <w:spacing w:before="113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Input:</w:t>
      </w:r>
      <w:r>
        <w:rPr>
          <w:b/>
          <w:i/>
          <w:color w:val="001A1D"/>
          <w:spacing w:val="2"/>
          <w:sz w:val="16"/>
        </w:rPr>
        <w:t xml:space="preserve"> </w:t>
      </w:r>
      <w:r>
        <w:rPr>
          <w:i/>
          <w:color w:val="001A1D"/>
          <w:sz w:val="16"/>
        </w:rPr>
        <w:t>6</w:t>
      </w:r>
    </w:p>
    <w:p>
      <w:pPr>
        <w:spacing w:before="38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Output:</w:t>
      </w:r>
      <w:r>
        <w:rPr>
          <w:i/>
          <w:color w:val="001A1D"/>
          <w:sz w:val="16"/>
        </w:rPr>
        <w:t>6</w:t>
      </w:r>
    </w:p>
    <w:p>
      <w:pPr>
        <w:spacing w:before="26"/>
        <w:ind w:left="341"/>
        <w:rPr>
          <w:i/>
          <w:sz w:val="16"/>
        </w:rPr>
      </w:pPr>
      <w:r>
        <w:rPr>
          <w:b/>
          <w:i/>
          <w:color w:val="001A1D"/>
          <w:sz w:val="16"/>
        </w:rPr>
        <w:t>Explanation:</w:t>
      </w:r>
      <w:r>
        <w:rPr>
          <w:b/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There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are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ways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to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6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represent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number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with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1</w:t>
      </w:r>
      <w:r>
        <w:rPr>
          <w:i/>
          <w:color w:val="001A1D"/>
          <w:spacing w:val="3"/>
          <w:sz w:val="16"/>
        </w:rPr>
        <w:t xml:space="preserve"> </w:t>
      </w:r>
      <w:r>
        <w:rPr>
          <w:i/>
          <w:color w:val="001A1D"/>
          <w:sz w:val="16"/>
        </w:rPr>
        <w:t>and</w:t>
      </w:r>
      <w:r>
        <w:rPr>
          <w:i/>
          <w:color w:val="001A1D"/>
          <w:spacing w:val="4"/>
          <w:sz w:val="16"/>
        </w:rPr>
        <w:t xml:space="preserve"> </w:t>
      </w:r>
      <w:r>
        <w:rPr>
          <w:i/>
          <w:color w:val="001A1D"/>
          <w:sz w:val="16"/>
        </w:rPr>
        <w:t>3</w:t>
      </w:r>
    </w:p>
    <w:p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1+1+1+1+1+1</w:t>
      </w:r>
    </w:p>
    <w:p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3+3</w:t>
      </w:r>
    </w:p>
    <w:p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1+1+1+3</w:t>
      </w:r>
    </w:p>
    <w:p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1+1+3+1</w:t>
      </w:r>
    </w:p>
    <w:p>
      <w:pPr>
        <w:spacing w:before="38"/>
        <w:ind w:left="742"/>
        <w:rPr>
          <w:i/>
          <w:sz w:val="16"/>
        </w:rPr>
      </w:pPr>
      <w:r>
        <w:rPr>
          <w:i/>
          <w:color w:val="001A1D"/>
          <w:sz w:val="16"/>
        </w:rPr>
        <w:t>1+3+1+1</w:t>
      </w:r>
    </w:p>
    <w:p>
      <w:pPr>
        <w:spacing w:before="26"/>
        <w:ind w:left="742"/>
        <w:rPr>
          <w:i/>
          <w:sz w:val="16"/>
        </w:rPr>
      </w:pPr>
      <w:r>
        <w:rPr>
          <w:i/>
          <w:color w:val="001A1D"/>
          <w:sz w:val="16"/>
        </w:rPr>
        <w:t>3+1+1+1</w:t>
      </w:r>
    </w:p>
    <w:p>
      <w:pPr>
        <w:pStyle w:val="2"/>
        <w:spacing w:before="26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>
      <w:pPr>
        <w:pStyle w:val="15"/>
        <w:spacing w:before="38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>
      <w:pPr>
        <w:pStyle w:val="15"/>
        <w:spacing w:before="12"/>
        <w:rPr>
          <w:sz w:val="19"/>
        </w:rPr>
      </w:pPr>
    </w:p>
    <w:p>
      <w:pPr>
        <w:pStyle w:val="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>
      <w:pPr>
        <w:spacing w:before="114"/>
        <w:ind w:left="341"/>
        <w:rPr>
          <w:b/>
          <w:sz w:val="16"/>
        </w:rPr>
      </w:pPr>
      <w:r>
        <w:rPr>
          <w:b/>
          <w:color w:val="001A1D"/>
          <w:sz w:val="16"/>
        </w:rPr>
        <w:t>Print: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The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number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of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possible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ways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‘n’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can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be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represented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using</w:t>
      </w:r>
      <w:r>
        <w:rPr>
          <w:b/>
          <w:color w:val="001A1D"/>
          <w:spacing w:val="3"/>
          <w:sz w:val="16"/>
        </w:rPr>
        <w:t xml:space="preserve"> </w:t>
      </w:r>
      <w:r>
        <w:rPr>
          <w:b/>
          <w:color w:val="001A1D"/>
          <w:sz w:val="16"/>
        </w:rPr>
        <w:t>1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and</w:t>
      </w:r>
      <w:r>
        <w:rPr>
          <w:b/>
          <w:color w:val="001A1D"/>
          <w:spacing w:val="4"/>
          <w:sz w:val="16"/>
        </w:rPr>
        <w:t xml:space="preserve"> </w:t>
      </w:r>
      <w:r>
        <w:rPr>
          <w:b/>
          <w:color w:val="001A1D"/>
          <w:sz w:val="16"/>
        </w:rPr>
        <w:t>3</w:t>
      </w:r>
    </w:p>
    <w:p>
      <w:pPr>
        <w:pStyle w:val="15"/>
        <w:spacing w:before="75" w:line="490" w:lineRule="atLeast"/>
        <w:ind w:left="341" w:right="9382"/>
      </w:pPr>
      <w:r>
        <w:rPr>
          <w:color w:val="001A1D"/>
        </w:rPr>
        <w:t>Sample Input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>
      <w:pPr>
        <w:pStyle w:val="15"/>
        <w:spacing w:before="113" w:line="367" w:lineRule="auto"/>
        <w:ind w:left="341" w:right="9250"/>
      </w:pPr>
      <w:r>
        <w:rPr>
          <w:color w:val="001A1D"/>
        </w:rPr>
        <w:t>Sample Output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6</w:t>
      </w:r>
    </w:p>
    <w:p>
      <w:pPr>
        <w:pStyle w:val="15"/>
        <w:rPr>
          <w:sz w:val="22"/>
        </w:rPr>
      </w:pPr>
    </w:p>
    <w:p>
      <w:pPr>
        <w:pStyle w:val="15"/>
        <w:rPr>
          <w:sz w:val="22"/>
        </w:rPr>
      </w:pPr>
    </w:p>
    <w:p>
      <w:pPr>
        <w:pStyle w:val="15"/>
        <w:spacing w:before="12"/>
        <w:rPr>
          <w:sz w:val="14"/>
        </w:rPr>
      </w:pPr>
    </w:p>
    <w:p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1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649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>
            <w:pPr>
              <w:pStyle w:val="1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29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34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#define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MAX_N</w:t>
            </w:r>
            <w:r>
              <w:rPr>
                <w:color w:val="C4050A"/>
                <w:spacing w:val="6"/>
                <w:sz w:val="16"/>
              </w:rPr>
              <w:t xml:space="preserve"> </w:t>
            </w:r>
            <w:r>
              <w:rPr>
                <w:color w:val="C4050A"/>
                <w:sz w:val="16"/>
              </w:rPr>
              <w:t>100000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count(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>
            <w:pPr>
              <w:pStyle w:val="17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long</w:t>
            </w:r>
            <w:r>
              <w:rPr>
                <w:color w:val="0000FF"/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dp[n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8" w:line="250" w:lineRule="auto"/>
              <w:ind w:left="391" w:right="8318"/>
              <w:rPr>
                <w:sz w:val="16"/>
              </w:rPr>
            </w:pPr>
            <w:r>
              <w:rPr>
                <w:sz w:val="16"/>
              </w:rPr>
              <w:t>}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&lt;=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(i</w:t>
            </w:r>
            <w:r>
              <w:rPr>
                <w:color w:val="262B33"/>
                <w:sz w:val="16"/>
              </w:rPr>
              <w:t>&gt;=</w:t>
            </w:r>
            <w:r>
              <w:rPr>
                <w:color w:val="0000CC"/>
                <w:sz w:val="16"/>
              </w:rPr>
              <w:t>3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dp[i]</w:t>
            </w:r>
            <w:r>
              <w:rPr>
                <w:color w:val="262B33"/>
                <w:sz w:val="16"/>
              </w:rPr>
              <w:t>+=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-3</w:t>
            </w:r>
            <w:r>
              <w:rPr>
                <w:sz w:val="16"/>
              </w:rPr>
              <w:t>];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dp[n];</w:t>
            </w:r>
          </w:p>
          <w:p>
            <w:pPr>
              <w:pStyle w:val="1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 w:line="250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(n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MAX_N)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>
      <w:pPr>
        <w:rPr>
          <w:sz w:val="16"/>
        </w:rPr>
        <w:sectPr>
          <w:headerReference w:type="default" r:id="rId229"/>
          <w:footerReference w:type="default" r:id="rId230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spacing w:before="8"/>
        <w:rPr>
          <w:sz w:val="5"/>
        </w:rPr>
      </w:pPr>
      <w:r>
        <mc:AlternateContent>
          <mc:Choice Requires="wps">
            <w:drawing>
              <wp:anchor distT="0" distB="0" distL="114298" distR="114298" simplePos="0" relativeHeight="176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ge">
                  <wp:posOffset>361950</wp:posOffset>
                </wp:positionV>
                <wp:extent cx="6351905" cy="849630"/>
                <wp:effectExtent l="0" t="0" r="0" b="0"/>
                <wp:wrapNone/>
                <wp:docPr id="1831" name="曲线 183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1905" cy="8496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576" y="0"/>
                              </a:lnTo>
                              <a:lnTo>
                                <a:pt x="21576" y="21422"/>
                              </a:lnTo>
                              <a:lnTo>
                                <a:pt x="23" y="21422"/>
                              </a:lnTo>
                              <a:lnTo>
                                <a:pt x="23" y="0"/>
                              </a:lnTo>
                              <a:lnTo>
                                <a:pt x="0" y="0"/>
                              </a:lnTo>
                              <a:lnTo>
                                <a:pt x="0" y="21422"/>
                              </a:lnTo>
                              <a:lnTo>
                                <a:pt x="0" y="21600"/>
                              </a:lnTo>
                              <a:lnTo>
                                <a:pt x="23" y="21600"/>
                              </a:lnTo>
                              <a:lnTo>
                                <a:pt x="21576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21422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832" o:spid="_x0000_s1832" fillcolor="#A8A8A8" stroked="f" strokeweight="1.0pt" coordsize="10003,1338" path="m10002,l9991,l9991,1326l11,1326l11,l,l,1326l,1338l11,1338l9991,1338l10002,1338l10002,1326l10002,l10002,xe" style="position:absolute;&#10;margin-left:48.05pt;&#10;margin-top:28.5pt;&#10;width:500.15pt;&#10;height:66.9pt;&#10;z-index:-607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shape>
            </w:pict>
          </mc:Fallback>
        </mc:AlternateContent>
      </w:r>
    </w:p>
    <w:tbl>
      <w:tblPr>
        <w:jc w:val="left"/>
        <w:tblInd w:w="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261"/>
        <w:gridCol w:w="2501"/>
      </w:tblGrid>
      <w:tr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2501" w:type="dxa"/>
          </w:tcPr>
          <w:p>
            <w:pPr>
              <w:pStyle w:val="17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2501" w:type="dxa"/>
          </w:tcPr>
          <w:p>
            <w:pPr>
              <w:pStyle w:val="17"/>
              <w:spacing w:line="176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2501" w:type="dxa"/>
          </w:tcPr>
          <w:p>
            <w:pPr>
              <w:pStyle w:val="17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%lld\n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,count(n));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2501" w:type="dxa"/>
          </w:tcPr>
          <w:p>
            <w:pPr>
              <w:pStyle w:val="17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2501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</w:tr>
    </w:tbl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2"/>
        <w:rPr>
          <w:sz w:val="15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1467"/>
        <w:gridCol w:w="1467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1467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1467" w:type="dxa"/>
          </w:tcPr>
          <w:p>
            <w:pPr>
              <w:pStyle w:val="17"/>
              <w:spacing w:before="75"/>
              <w:ind w:left="67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33" name="图片 18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34" name="图片 1834"/>
                          <pic:cNvPicPr/>
                        </pic:nvPicPr>
                        <pic:blipFill>
                          <a:blip r:embed="rId2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1467" w:type="dxa"/>
          </w:tcPr>
          <w:p>
            <w:pPr>
              <w:pStyle w:val="17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6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35" name="图片 18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36" name="图片 1836"/>
                          <pic:cNvPicPr/>
                        </pic:nvPicPr>
                        <pic:blipFill>
                          <a:blip r:embed="rId2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76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37" name="图片 18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38" name="图片 1838"/>
                          <pic:cNvPicPr/>
                        </pic:nvPicPr>
                        <pic:blipFill>
                          <a:blip r:embed="rId23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146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1467" w:type="dxa"/>
          </w:tcPr>
          <w:p>
            <w:pPr>
              <w:pStyle w:val="17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8641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6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39" name="图片 18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0" name="图片 1840"/>
                          <pic:cNvPicPr/>
                        </pic:nvPicPr>
                        <pic:blipFill>
                          <a:blip r:embed="rId23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5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41" name="图片 18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2" name="图片 1842"/>
                          <pic:cNvPicPr/>
                        </pic:nvPicPr>
                        <pic:blipFill>
                          <a:blip r:embed="rId23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100</w:t>
            </w:r>
          </w:p>
        </w:tc>
        <w:tc>
          <w:tcPr>
            <w:tcW w:w="146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1467" w:type="dxa"/>
          </w:tcPr>
          <w:p>
            <w:pPr>
              <w:pStyle w:val="17"/>
              <w:spacing w:before="86"/>
              <w:ind w:left="67"/>
              <w:rPr>
                <w:sz w:val="14"/>
              </w:rPr>
            </w:pPr>
            <w:r>
              <w:rPr>
                <w:color w:val="1C2025"/>
                <w:sz w:val="14"/>
              </w:rPr>
              <w:t>24382819596721629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6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843" name="图片 18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4" name="图片 1844"/>
                          <pic:cNvPicPr/>
                        </pic:nvPicPr>
                        <pic:blipFill>
                          <a:blip r:embed="rId23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6"/>
        <w:rPr>
          <w:sz w:val="5"/>
        </w:rPr>
      </w:pPr>
    </w:p>
    <w:p>
      <w:pPr>
        <w:pStyle w:val="15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1507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8"/>
            <wp:effectExtent l="0" t="0" r="0" b="0"/>
            <wp:wrapNone/>
            <wp:docPr id="1845" name="图片 18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6" name="图片 1846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5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505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188594</wp:posOffset>
                </wp:positionV>
                <wp:extent cx="338455" cy="131445"/>
                <wp:effectExtent l="0" t="0" r="0" b="0"/>
                <wp:wrapTopAndBottom/>
                <wp:docPr id="1847" name="组合 184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848" name="组合 1848"/>
                      <wpg:cNvGrpSpPr/>
                      <wpg:grpSpPr>
                        <a:xfrm rot="0">
                          <a:off x="0" y="0"/>
                          <a:ext cx="338455" cy="131445"/>
                          <a:chOff x="0" y="0"/>
                          <a:chExt cx="338455" cy="1314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849" name="曲线 1849"/>
                        <wps:cNvSpPr/>
                        <wps:spPr>
                          <a:xfrm rot="0">
                            <a:off x="3175" y="3175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393" y="2104"/>
                                </a:lnTo>
                                <a:lnTo>
                                  <a:pt x="21475" y="2547"/>
                                </a:lnTo>
                                <a:lnTo>
                                  <a:pt x="21558" y="3101"/>
                                </a:lnTo>
                                <a:lnTo>
                                  <a:pt x="21600" y="3655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027" y="21599"/>
                                </a:lnTo>
                                <a:lnTo>
                                  <a:pt x="1572" y="21599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50" name="文本框 1850"/>
                        <wps:cNvSpPr/>
                        <wps:spPr>
                          <a:xfrm rot="0">
                            <a:off x="0" y="0"/>
                            <a:ext cx="338455" cy="1314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851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852" o:spid="_x0000_s1852" coordorigin="960,4764" coordsize="533,207" style="position:absolute;&#10;margin-left:48.05pt;&#10;margin-top:14.849994pt;&#10;width:26.65pt;&#10;height:10.35pt;&#10;z-index:1505;&#10;mso-position-horizontal:absolute;&#10;mso-position-horizontal-relative:page;&#10;mso-position-vertical:absolute;&#10;mso-wrap-distance-left:0.0pt;&#10;mso-wrap-distance-right:0.0pt;">
                <v:shape type="#_x0000_t0" id="曲线 1853" o:spid="_x0000_s1853" coordsize="522,196" path="m,157l,38l,33l0,28l3,23l4,19l7,14l11,11l14,7l18,5l22,3l27,1l33,l37,l483,l488,l494,1l498,3l502,5l506,7l510,11l513,14l517,19l518,23l521,28l521,33l521,38l521,157l521,162l521,167l518,172l517,177l483,195l37,195l3,172l0,167l,162l,157l,157xe" style="position:absolute;&#10;left:966;&#10;top:4769;&#10;width:522;&#10;height:195;" filled="f" stroked="t" strokeweight="0.54362833pt">
                  <v:stroke color="#000000"/>
                </v:shape>
                <v:shape type="#_x0000_t202" id="文本框 1854" o:spid="_x0000_s1854" style="position:absolute;&#10;left:960;&#10;top:4764;&#10;width:533;&#10;height:206;&#10;mso-wrap-style:square;" filled="f" stroked="f" strokeweight="1.0pt">
                  <v:textbox id="1256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spacing w:before="10"/>
        <w:rPr>
          <w:sz w:val="13"/>
        </w:rPr>
      </w:pPr>
    </w:p>
    <w:p>
      <w:pPr>
        <w:pStyle w:val="15"/>
        <w:ind w:left="428"/>
      </w:pPr>
      <w:r>
        <mc:AlternateContent>
          <mc:Choice Requires="wps">
            <w:drawing>
              <wp:anchor distT="0" distB="0" distL="0" distR="0" simplePos="0" relativeHeight="1506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195580</wp:posOffset>
                </wp:positionV>
                <wp:extent cx="6414135" cy="248920"/>
                <wp:effectExtent l="0" t="0" r="0" b="0"/>
                <wp:wrapTopAndBottom/>
                <wp:docPr id="1855" name="组合 185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856" name="组合 1856"/>
                      <wpg:cNvGrpSpPr/>
                      <wpg:grpSpPr>
                        <a:xfrm rot="0">
                          <a:off x="0" y="0"/>
                          <a:ext cx="6414135" cy="248920"/>
                          <a:chOff x="0" y="0"/>
                          <a:chExt cx="6414135" cy="2489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857" name="曲线 1857"/>
                        <wps:cNvSpPr/>
                        <wps:spPr>
                          <a:xfrm rot="0">
                            <a:off x="0" y="0"/>
                            <a:ext cx="6414135" cy="24892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500"/>
                                </a:moveTo>
                                <a:lnTo>
                                  <a:pt x="0" y="2099"/>
                                </a:lnTo>
                                <a:lnTo>
                                  <a:pt x="0" y="1823"/>
                                </a:lnTo>
                                <a:lnTo>
                                  <a:pt x="2" y="1546"/>
                                </a:lnTo>
                                <a:lnTo>
                                  <a:pt x="6" y="1270"/>
                                </a:lnTo>
                                <a:lnTo>
                                  <a:pt x="10" y="994"/>
                                </a:lnTo>
                                <a:lnTo>
                                  <a:pt x="17" y="773"/>
                                </a:lnTo>
                                <a:lnTo>
                                  <a:pt x="25" y="607"/>
                                </a:lnTo>
                                <a:lnTo>
                                  <a:pt x="32" y="386"/>
                                </a:lnTo>
                                <a:lnTo>
                                  <a:pt x="40" y="220"/>
                                </a:lnTo>
                                <a:lnTo>
                                  <a:pt x="51" y="110"/>
                                </a:lnTo>
                                <a:lnTo>
                                  <a:pt x="62" y="55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5"/>
                                </a:lnTo>
                                <a:lnTo>
                                  <a:pt x="21548" y="110"/>
                                </a:lnTo>
                                <a:lnTo>
                                  <a:pt x="21559" y="220"/>
                                </a:lnTo>
                                <a:lnTo>
                                  <a:pt x="21567" y="386"/>
                                </a:lnTo>
                                <a:lnTo>
                                  <a:pt x="21574" y="607"/>
                                </a:lnTo>
                                <a:lnTo>
                                  <a:pt x="21582" y="773"/>
                                </a:lnTo>
                                <a:lnTo>
                                  <a:pt x="21589" y="994"/>
                                </a:lnTo>
                                <a:lnTo>
                                  <a:pt x="21593" y="1270"/>
                                </a:lnTo>
                                <a:lnTo>
                                  <a:pt x="21597" y="1546"/>
                                </a:lnTo>
                                <a:lnTo>
                                  <a:pt x="21600" y="1823"/>
                                </a:lnTo>
                                <a:lnTo>
                                  <a:pt x="21600" y="2099"/>
                                </a:lnTo>
                                <a:lnTo>
                                  <a:pt x="21600" y="19500"/>
                                </a:lnTo>
                                <a:lnTo>
                                  <a:pt x="21600" y="19777"/>
                                </a:lnTo>
                                <a:lnTo>
                                  <a:pt x="21597" y="20053"/>
                                </a:lnTo>
                                <a:lnTo>
                                  <a:pt x="21593" y="20274"/>
                                </a:lnTo>
                                <a:lnTo>
                                  <a:pt x="21589" y="20550"/>
                                </a:lnTo>
                                <a:lnTo>
                                  <a:pt x="21516" y="21600"/>
                                </a:lnTo>
                                <a:lnTo>
                                  <a:pt x="83" y="21600"/>
                                </a:lnTo>
                                <a:lnTo>
                                  <a:pt x="6" y="20274"/>
                                </a:lnTo>
                                <a:lnTo>
                                  <a:pt x="2" y="20053"/>
                                </a:lnTo>
                                <a:lnTo>
                                  <a:pt x="0" y="19777"/>
                                </a:lnTo>
                                <a:lnTo>
                                  <a:pt x="0" y="19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858" name="文本框 1858"/>
                        <wps:cNvSpPr/>
                        <wps:spPr>
                          <a:xfrm rot="0">
                            <a:off x="9525" y="7620"/>
                            <a:ext cx="6395085" cy="23367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859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860" o:spid="_x0000_s1860" coordorigin="912,6138" coordsize="10101,392" style="position:absolute;&#10;margin-left:45.6pt;&#10;margin-top:15.400011pt;&#10;width:505.05002pt;&#10;height:19.6pt;&#10;z-index:1506;&#10;mso-position-horizontal:absolute;&#10;mso-position-horizontal-relative:page;&#10;mso-position-vertical:absolute;&#10;mso-wrap-distance-left:0.0pt;&#10;mso-wrap-distance-right:0.0pt;">
                <v:shape type="#_x0000_t0" id="曲线 1861" o:spid="_x0000_s1861" coordsize="10101,392" path="m,353l,38l,33l1,28l3,23l5,18l7,14l11,11l14,7l18,4l24,2l28,1l33,l39,l10062,l10068,l10072,1l10076,2l10082,4l10086,7l10089,11l10093,14l10096,18l10097,23l10100,28l10101,33l10101,38l10101,353l10101,358l10100,363l10097,367l10096,372l10062,392l39,392l3,367l1,363l,358l,353l,353xe" style="position:absolute;&#10;left:912;&#10;top:6138;&#10;width:10101;&#10;height:391;" filled="f" stroked="t" strokeweight="0.54362833pt">
                  <v:stroke color="#8F949D"/>
                </v:shape>
                <v:shape type="#_x0000_t202" id="文本框 1862" o:spid="_x0000_s1862" style="position:absolute;&#10;left:927;&#10;top:6150;&#10;width:10071;&#10;height:367;&#10;mso-wrap-style:square;" filled="f" stroked="f" strokeweight="1.0pt">
                  <v:textbox id="1257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"http://118.185.187.137/moodle/mod/quiz/view.php?id=1356&amp;forceview=1"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5-G-Product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Array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elements-Minimum</w:t>
      </w:r>
      <w:r>
        <w:rPr>
          <w:color w:val="0E6BBE"/>
        </w:rPr>
        <w:fldChar w:fldCharType="end"/>
      </w:r>
    </w:p>
    <w:p>
      <w:pPr>
        <w:pStyle w:val="15"/>
        <w:spacing w:before="58"/>
        <w:ind w:right="420"/>
        <w:jc w:val="right"/>
      </w:pPr>
      <w:r>
        <w:rPr>
          <w:color w:val="0E6BBE"/>
        </w:rPr>
        <w:fldChar w:fldCharType="begin"/>
      </w:r>
      <w:r>
        <w:instrText>HYPERLINK "http://118.185.187.137/moodle/mod/quiz/view.php?id=1358&amp;forceview=1"</w:instrText>
      </w:r>
      <w:r>
        <w:rPr>
          <w:color w:val="0E6BBE"/>
        </w:rPr>
        <w:fldChar w:fldCharType="separate"/>
      </w:r>
      <w:r>
        <w:rPr>
          <w:color w:val="0E6BBE"/>
        </w:rPr>
        <w:t>2-DP-Playing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with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chessboard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>
      <w:pPr>
        <w:jc w:val="right"/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"http://118.185.187.137/moodle/course/view.php?id=158&amp;section-5"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Dynamic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Programming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2-DP-Playing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with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chessboard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508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1875" name="曲线 187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876" o:spid="_x0000_s1876" fillcolor="#DEE2E6" stroked="f" strokeweight="1.0pt" coordsize="10438,11" path="m10438,l1620,l,l,11l1620,11l10438,11l10438,l10438,xe" style="position:absolute;&#10;margin-left:37.2pt;&#10;margin-top:19.75pt;&#10;width:521.9pt;&#10;height:0.55000037pt;&#10;z-index:1508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865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877" name="组合 187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878" name="组合 1878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879" name="曲线 1879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880" o:spid="_x0000_s1880" coordorigin="743,2350" coordsize="10438,11" style="width:521.9pt;&#10;height:0.55pt;">
                <v:shape type="#_x0000_t0" id="曲线 1881" o:spid="_x0000_s1881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1276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509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1882" name="曲线 188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883" o:spid="_x0000_s1883" fillcolor="#DEE2E6" stroked="f" strokeweight="1.0pt" coordsize="10438,11" path="m10438,l1620,l,l,10l1620,10l10438,10l10438,l10438,xe" style="position:absolute;&#10;margin-left:37.2pt;&#10;margin-top:13.15pt;&#10;width:521.9pt;&#10;height:0.55000037pt;&#10;z-index:1509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88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884" name="组合 188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885" name="组合 1885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886" name="曲线 1886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887" o:spid="_x0000_s1887" coordorigin="743,2882" coordsize="10438,11" style="width:521.9pt;&#10;height:0.55pt;">
                <v:shape type="#_x0000_t0" id="曲线 1888" o:spid="_x0000_s1888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817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510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1889" name="曲线 188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890" o:spid="_x0000_s1890" fillcolor="#DEE2E6" stroked="f" strokeweight="1.0pt" coordsize="10438,11" path="m10438,l1620,l,l,10l1620,10l10438,10l10438,l10438,xe" style="position:absolute;&#10;margin-left:37.2pt;&#10;margin-top:12.6pt;&#10;width:521.9pt;&#10;height:0.55000037pt;&#10;z-index:1510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1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ind w:left="1208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rPr>
          <w:sz w:val="16"/>
        </w:rPr>
        <w:sectPr>
          <w:headerReference w:type="default" r:id="rId238"/>
          <w:footerReference w:type="default" r:id="rId239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1903" name="文本框 190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1904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10.00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10.00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905" o:spid="_x0000_s1905" filled="f" stroked="t" strokeweight="1.1338583pt" style="width:521.35pt;&#10;height:46.75pt;&#10;mso-wrap-style:square;">
                <v:stroke color="#CAD0D6"/>
                <v:textbox id="1262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10.00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10.00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10"/>
        <w:rPr>
          <w:sz w:val="23"/>
        </w:rPr>
      </w:pPr>
    </w:p>
    <w:p>
      <w:pPr>
        <w:spacing w:before="108"/>
        <w:ind w:left="341"/>
        <w:rPr>
          <w:b/>
          <w:sz w:val="15"/>
        </w:rPr>
      </w:pPr>
      <w:r>
        <w:rPr>
          <w:b/>
          <w:color w:val="001A1D"/>
          <w:w w:val="104"/>
          <w:sz w:val="15"/>
        </w:rPr>
        <w:t>Playing</w:t>
      </w:r>
      <w:r>
        <w:rPr>
          <w:b/>
          <w:color w:val="001A1D"/>
          <w:spacing w:val="-4"/>
          <w:w w:val="104"/>
          <w:sz w:val="15"/>
        </w:rPr>
        <w:t xml:space="preserve"> </w:t>
      </w:r>
      <w:r>
        <w:rPr>
          <w:b/>
          <w:color w:val="001A1D"/>
          <w:w w:val="104"/>
          <w:sz w:val="15"/>
        </w:rPr>
        <w:t>with</w:t>
      </w:r>
      <w:r>
        <w:rPr>
          <w:b/>
          <w:color w:val="001A1D"/>
          <w:spacing w:val="-4"/>
          <w:w w:val="104"/>
          <w:sz w:val="15"/>
        </w:rPr>
        <w:t xml:space="preserve"> </w:t>
      </w:r>
      <w:r>
        <w:rPr>
          <w:b/>
          <w:color w:val="001A1D"/>
          <w:w w:val="104"/>
          <w:sz w:val="15"/>
        </w:rPr>
        <w:t>Chessboard:</w:t>
      </w:r>
    </w:p>
    <w:p>
      <w:pPr>
        <w:pStyle w:val="15"/>
        <w:spacing w:before="116" w:line="274" w:lineRule="auto"/>
        <w:ind w:left="341" w:right="476"/>
      </w:pP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cell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with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stands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(0,0),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top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left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white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rook.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task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bottom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black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rook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(n-1,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n-1)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constrained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needs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reach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position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traveling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under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condition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can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travel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right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step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down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board.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Help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ram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to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achieve it by providing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an efficient DP algorithm.</w:t>
      </w:r>
    </w:p>
    <w:p>
      <w:pPr>
        <w:pStyle w:val="2"/>
        <w:spacing w:before="84"/>
      </w:pPr>
      <w:r>
        <w:rPr>
          <w:color w:val="001A1D"/>
        </w:rPr>
        <w:t>Example:</w:t>
      </w:r>
    </w:p>
    <w:p>
      <w:pPr>
        <w:spacing w:before="27"/>
        <w:ind w:left="341"/>
        <w:rPr>
          <w:b/>
          <w:sz w:val="16"/>
        </w:rPr>
      </w:pPr>
      <w:r>
        <w:rPr>
          <w:b/>
          <w:color w:val="001A1D"/>
          <w:sz w:val="16"/>
        </w:rPr>
        <w:t>Input</w:t>
      </w:r>
    </w:p>
    <w:p>
      <w:pPr>
        <w:pStyle w:val="15"/>
        <w:spacing w:before="37"/>
        <w:ind w:left="341"/>
      </w:pPr>
      <w:r>
        <w:rPr>
          <w:color w:val="001A1D"/>
          <w:w w:val="101"/>
        </w:rPr>
        <w:t>3</w:t>
      </w:r>
    </w:p>
    <w:p>
      <w:pPr>
        <w:spacing w:before="26"/>
        <w:ind w:left="341"/>
        <w:rPr>
          <w:sz w:val="16"/>
        </w:rPr>
      </w:pPr>
      <w:r>
        <w:rPr>
          <w:b/>
          <w:color w:val="001A1D"/>
          <w:sz w:val="16"/>
        </w:rPr>
        <w:t>1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>
      <w:pPr>
        <w:spacing w:before="27"/>
        <w:ind w:left="341"/>
        <w:rPr>
          <w:sz w:val="16"/>
        </w:rPr>
      </w:pPr>
      <w:r>
        <w:rPr>
          <w:b/>
          <w:color w:val="001A1D"/>
          <w:sz w:val="16"/>
        </w:rPr>
        <w:t>2</w:t>
      </w:r>
      <w:r>
        <w:rPr>
          <w:b/>
          <w:color w:val="001A1D"/>
          <w:spacing w:val="1"/>
          <w:sz w:val="16"/>
        </w:rPr>
        <w:t xml:space="preserve"> </w:t>
      </w:r>
      <w:r>
        <w:rPr>
          <w:color w:val="001A1D"/>
          <w:sz w:val="16"/>
        </w:rPr>
        <w:t>3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4</w:t>
      </w:r>
    </w:p>
    <w:p>
      <w:pPr>
        <w:pStyle w:val="2"/>
        <w:spacing w:before="37"/>
      </w:pPr>
      <w:r>
        <w:rPr>
          <w:color w:val="001A1D"/>
        </w:rPr>
        <w:t>8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</w:t>
      </w:r>
    </w:p>
    <w:p>
      <w:pPr>
        <w:spacing w:before="26"/>
        <w:ind w:left="341"/>
        <w:rPr>
          <w:b/>
          <w:sz w:val="16"/>
        </w:rPr>
      </w:pPr>
      <w:r>
        <w:rPr>
          <w:b/>
          <w:color w:val="001A1D"/>
          <w:sz w:val="16"/>
        </w:rPr>
        <w:t>Output:</w:t>
      </w:r>
    </w:p>
    <w:p>
      <w:pPr>
        <w:pStyle w:val="15"/>
        <w:spacing w:before="37"/>
        <w:ind w:left="341"/>
      </w:pPr>
      <w:r>
        <w:rPr>
          <w:color w:val="001A1D"/>
        </w:rPr>
        <w:t>19</w:t>
      </w:r>
    </w:p>
    <w:p>
      <w:pPr>
        <w:pStyle w:val="2"/>
        <w:spacing w:before="103"/>
      </w:pPr>
      <w:r>
        <w:rPr>
          <w:color w:val="001A1D"/>
        </w:rPr>
        <w:t>Explanation:</w:t>
      </w:r>
    </w:p>
    <w:p>
      <w:pPr>
        <w:pStyle w:val="15"/>
        <w:spacing w:before="37" w:line="269" w:lineRule="auto"/>
        <w:ind w:left="385" w:right="6027" w:hanging="45"/>
      </w:pPr>
      <w:r>
        <w:rPr>
          <w:color w:val="001A1D"/>
        </w:rPr>
        <w:t>Totally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will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paths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among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Optimal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path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value:1+2+8+7+1=19</w:t>
      </w:r>
    </w:p>
    <w:p>
      <w:pPr>
        <w:pStyle w:val="2"/>
        <w:spacing w:before="89"/>
      </w:pPr>
      <w:r>
        <w:rPr>
          <w:color w:val="001A1D"/>
        </w:rPr>
        <w:t>Input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</w:t>
      </w:r>
    </w:p>
    <w:p>
      <w:pPr>
        <w:pStyle w:val="15"/>
        <w:spacing w:before="26"/>
        <w:ind w:left="341"/>
      </w:pP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</w:p>
    <w:p>
      <w:pPr>
        <w:pStyle w:val="15"/>
        <w:spacing w:before="37"/>
        <w:ind w:left="341"/>
      </w:pP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n*n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chessboard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values</w:t>
      </w:r>
    </w:p>
    <w:p>
      <w:pPr>
        <w:pStyle w:val="15"/>
        <w:rPr>
          <w:sz w:val="20"/>
        </w:rPr>
      </w:pPr>
    </w:p>
    <w:p>
      <w:pPr>
        <w:pStyle w:val="2"/>
      </w:pPr>
      <w:r>
        <w:rPr>
          <w:color w:val="001A1D"/>
        </w:rPr>
        <w:t>Output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Format</w:t>
      </w:r>
    </w:p>
    <w:p>
      <w:pPr>
        <w:pStyle w:val="15"/>
        <w:spacing w:before="113"/>
        <w:ind w:left="341"/>
      </w:pPr>
      <w:r>
        <w:rPr>
          <w:color w:val="001A1D"/>
        </w:rPr>
        <w:t>Print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Maximum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monetary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value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path</w:t>
      </w:r>
    </w:p>
    <w:p>
      <w:pPr>
        <w:pStyle w:val="15"/>
        <w:rPr>
          <w:sz w:val="22"/>
        </w:rPr>
      </w:pPr>
    </w:p>
    <w:p>
      <w:pPr>
        <w:pStyle w:val="15"/>
        <w:rPr>
          <w:sz w:val="22"/>
        </w:rPr>
      </w:pPr>
    </w:p>
    <w:p>
      <w:pPr>
        <w:pStyle w:val="15"/>
        <w:rPr>
          <w:sz w:val="22"/>
        </w:rPr>
      </w:pPr>
    </w:p>
    <w:p>
      <w:pPr>
        <w:pStyle w:val="15"/>
        <w:spacing w:before="12"/>
        <w:rPr>
          <w:sz w:val="25"/>
        </w:rPr>
      </w:pPr>
    </w:p>
    <w:p>
      <w:pPr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1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7060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>
            <w:pPr>
              <w:pStyle w:val="1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max(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chess[n][n])</w:t>
            </w:r>
          </w:p>
          <w:p>
            <w:pPr>
              <w:pStyle w:val="17"/>
              <w:spacing w:before="9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 w:line="250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dp[n][n];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3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][j];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sz w:val="16"/>
              </w:rPr>
              <w:t>dp[i][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];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dp[i][j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])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1461"/>
              <w:rPr>
                <w:sz w:val="16"/>
              </w:rPr>
            </w:pPr>
            <w:r>
              <w:rPr>
                <w:sz w:val="16"/>
              </w:rPr>
              <w:t>dp[i][j]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][j]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>
            <w:pPr>
              <w:pStyle w:val="17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dp[i][j]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dp[i][j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</w:t>
            </w:r>
            <w:r>
              <w:rPr>
                <w:color w:val="262B33"/>
                <w:sz w:val="16"/>
              </w:rPr>
              <w:t>+</w:t>
            </w:r>
            <w:r>
              <w:rPr>
                <w:sz w:val="16"/>
              </w:rPr>
              <w:t>chess[i][j];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dp[n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][n</w:t>
            </w:r>
            <w:r>
              <w:rPr>
                <w:color w:val="0000CC"/>
                <w:sz w:val="16"/>
              </w:rPr>
              <w:t>-1</w:t>
            </w:r>
            <w:r>
              <w:rPr>
                <w:sz w:val="16"/>
              </w:rPr>
              <w:t>];</w:t>
            </w:r>
          </w:p>
          <w:p>
            <w:pPr>
              <w:pStyle w:val="1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 w:line="250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chess[n][n];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</w:tbl>
    <w:p>
      <w:pPr>
        <w:rPr>
          <w:sz w:val="16"/>
        </w:rPr>
        <w:sectPr>
          <w:headerReference w:type="default" r:id="rId240"/>
          <w:footerReference w:type="default" r:id="rId241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spacing w:before="6"/>
        <w:rPr>
          <w:sz w:val="6"/>
        </w:rPr>
      </w:pPr>
      <w:r>
        <mc:AlternateContent>
          <mc:Choice Requires="wps">
            <w:drawing>
              <wp:anchor distT="0" distB="0" distL="114298" distR="114298" simplePos="0" relativeHeight="185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ge">
                  <wp:posOffset>361950</wp:posOffset>
                </wp:positionV>
                <wp:extent cx="6351905" cy="1539875"/>
                <wp:effectExtent l="0" t="0" r="0" b="0"/>
                <wp:wrapNone/>
                <wp:docPr id="1906" name="曲线 190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1905" cy="153987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576" y="0"/>
                              </a:lnTo>
                              <a:lnTo>
                                <a:pt x="21576" y="21510"/>
                              </a:lnTo>
                              <a:lnTo>
                                <a:pt x="23" y="21510"/>
                              </a:lnTo>
                              <a:lnTo>
                                <a:pt x="23" y="0"/>
                              </a:lnTo>
                              <a:lnTo>
                                <a:pt x="0" y="0"/>
                              </a:lnTo>
                              <a:lnTo>
                                <a:pt x="0" y="21510"/>
                              </a:lnTo>
                              <a:lnTo>
                                <a:pt x="0" y="21600"/>
                              </a:lnTo>
                              <a:lnTo>
                                <a:pt x="23" y="21600"/>
                              </a:lnTo>
                              <a:lnTo>
                                <a:pt x="21576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2151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907" o:spid="_x0000_s1907" fillcolor="#A8A8A8" stroked="f" strokeweight="1.0pt" coordsize="10003,2425" path="m10002,l9991,l9991,2414l11,2414l11,l,l,2414l,2424l11,2424l9991,2424l10002,2424l10002,2414l10002,l10002,xe" style="position:absolute;&#10;margin-left:48.05pt;&#10;margin-top:28.5pt;&#10;width:500.15pt;&#10;height:121.25pt;&#10;z-index:-598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shape>
            </w:pict>
          </mc:Fallback>
        </mc:AlternateContent>
      </w:r>
      <w:r>
        <mc:AlternateContent>
          <mc:Choice Requires="wps">
            <w:drawing>
              <wp:anchor distT="0" distB="0" distL="114298" distR="114298" simplePos="0" relativeHeight="186" behindDoc="1" locked="0" layoutInCell="1" hidden="0" allowOverlap="1">
                <wp:simplePos x="0" y="0"/>
                <wp:positionH relativeFrom="page">
                  <wp:posOffset>958850</wp:posOffset>
                </wp:positionH>
                <wp:positionV relativeFrom="page">
                  <wp:posOffset>361950</wp:posOffset>
                </wp:positionV>
                <wp:extent cx="0" cy="1228725"/>
                <wp:effectExtent l="0" t="0" r="0" b="0"/>
                <wp:wrapNone/>
                <wp:docPr id="1908" name="直线 190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228725"/>
                        </a:xfrm>
                        <a:prstGeom prst="line"/>
                        <a:noFill/>
                        <a:ln w="6904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909" o:spid="_x0000_s1909" from="75.5pt,28.5pt" to="75.50001pt,125.25pt" filled="f" stroked="t" strokeweight="0.54362833pt" style="position:absolute;&#10;z-index:-597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line>
            </w:pict>
          </mc:Fallback>
        </mc:AlternateContent>
      </w:r>
    </w:p>
    <w:tbl>
      <w:tblPr>
        <w:jc w:val="left"/>
        <w:tblInd w:w="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261"/>
        <w:gridCol w:w="357"/>
        <w:gridCol w:w="2769"/>
      </w:tblGrid>
      <w:tr>
        <w:trPr>
          <w:trHeight w:val="384"/>
        </w:trPr>
        <w:tc>
          <w:tcPr>
            <w:tcW w:w="375" w:type="dxa"/>
          </w:tcPr>
          <w:p>
            <w:pPr>
              <w:pStyle w:val="17"/>
              <w:spacing w:line="171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37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 w:line="18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</w:tc>
        <w:tc>
          <w:tcPr>
            <w:tcW w:w="618" w:type="dxa"/>
            <w:gridSpan w:val="2"/>
          </w:tcPr>
          <w:p>
            <w:pPr>
              <w:pStyle w:val="17"/>
              <w:spacing w:line="171" w:lineRule="exact"/>
              <w:ind w:left="39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  <w:tc>
          <w:tcPr>
            <w:tcW w:w="2769" w:type="dxa"/>
          </w:tcPr>
          <w:p>
            <w:pPr>
              <w:pStyle w:val="17"/>
              <w:spacing w:before="6"/>
              <w:rPr>
                <w:rFonts w:ascii="Segoe UI" w:hAnsi="Segoe UI"/>
                <w:sz w:val="13"/>
              </w:rPr>
            </w:pPr>
          </w:p>
          <w:p>
            <w:pPr>
              <w:pStyle w:val="17"/>
              <w:spacing w:line="186" w:lineRule="exact"/>
              <w:ind w:left="132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rPr>
          <w:trHeight w:val="195"/>
        </w:trPr>
        <w:tc>
          <w:tcPr>
            <w:tcW w:w="375" w:type="dxa"/>
          </w:tcPr>
          <w:p>
            <w:pPr>
              <w:pStyle w:val="17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39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618" w:type="dxa"/>
            <w:gridSpan w:val="2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2769" w:type="dxa"/>
          </w:tcPr>
          <w:p>
            <w:pPr>
              <w:pStyle w:val="17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rPr>
          <w:trHeight w:val="195"/>
        </w:trPr>
        <w:tc>
          <w:tcPr>
            <w:tcW w:w="375" w:type="dxa"/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</w:tc>
        <w:tc>
          <w:tcPr>
            <w:tcW w:w="618" w:type="dxa"/>
            <w:gridSpan w:val="2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2769" w:type="dxa"/>
          </w:tcPr>
          <w:p>
            <w:pPr>
              <w:pStyle w:val="17"/>
              <w:spacing w:line="176" w:lineRule="exact"/>
              <w:ind w:left="489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chess[i][j]);</w:t>
            </w:r>
          </w:p>
        </w:tc>
      </w:tr>
      <w:tr>
        <w:trPr>
          <w:trHeight w:val="212"/>
        </w:trPr>
        <w:tc>
          <w:tcPr>
            <w:tcW w:w="375" w:type="dxa"/>
          </w:tcPr>
          <w:p>
            <w:pPr>
              <w:pStyle w:val="17"/>
              <w:spacing w:line="177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618" w:type="dxa"/>
            <w:gridSpan w:val="2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2769" w:type="dxa"/>
          </w:tcPr>
          <w:p>
            <w:pPr>
              <w:pStyle w:val="17"/>
              <w:spacing w:line="177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78"/>
        </w:trPr>
        <w:tc>
          <w:tcPr>
            <w:tcW w:w="375" w:type="dxa"/>
          </w:tcPr>
          <w:p>
            <w:pPr>
              <w:pStyle w:val="17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42</w:t>
            </w:r>
          </w:p>
        </w:tc>
        <w:tc>
          <w:tcPr>
            <w:tcW w:w="261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>
            <w:pPr>
              <w:pStyle w:val="17"/>
              <w:spacing w:line="159" w:lineRule="exact"/>
              <w:ind w:left="133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95"/>
        </w:trPr>
        <w:tc>
          <w:tcPr>
            <w:tcW w:w="375" w:type="dxa"/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43</w:t>
            </w:r>
          </w:p>
        </w:tc>
        <w:tc>
          <w:tcPr>
            <w:tcW w:w="261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>
            <w:pPr>
              <w:pStyle w:val="17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6"/>
                <w:sz w:val="16"/>
              </w:rPr>
              <w:t xml:space="preserve"> </w:t>
            </w:r>
            <w:r>
              <w:rPr>
                <w:sz w:val="16"/>
              </w:rPr>
              <w:t>result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max(n,chess);</w:t>
            </w:r>
          </w:p>
        </w:tc>
      </w:tr>
      <w:tr>
        <w:trPr>
          <w:trHeight w:val="195"/>
        </w:trPr>
        <w:tc>
          <w:tcPr>
            <w:tcW w:w="375" w:type="dxa"/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44</w:t>
            </w:r>
          </w:p>
        </w:tc>
        <w:tc>
          <w:tcPr>
            <w:tcW w:w="261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>
            <w:pPr>
              <w:pStyle w:val="17"/>
              <w:spacing w:line="176" w:lineRule="exact"/>
              <w:ind w:left="133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,result);</w:t>
            </w:r>
          </w:p>
        </w:tc>
      </w:tr>
      <w:tr>
        <w:trPr>
          <w:trHeight w:val="195"/>
        </w:trPr>
        <w:tc>
          <w:tcPr>
            <w:tcW w:w="375" w:type="dxa"/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45</w:t>
            </w:r>
          </w:p>
        </w:tc>
        <w:tc>
          <w:tcPr>
            <w:tcW w:w="261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126" w:type="dxa"/>
            <w:gridSpan w:val="2"/>
          </w:tcPr>
          <w:p>
            <w:pPr>
              <w:pStyle w:val="17"/>
              <w:spacing w:line="176" w:lineRule="exact"/>
              <w:ind w:left="133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</w:tc>
      </w:tr>
      <w:tr>
        <w:trPr>
          <w:trHeight w:val="180"/>
        </w:trPr>
        <w:tc>
          <w:tcPr>
            <w:tcW w:w="375" w:type="dxa"/>
          </w:tcPr>
          <w:p>
            <w:pPr>
              <w:pStyle w:val="17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46</w:t>
            </w:r>
          </w:p>
        </w:tc>
        <w:tc>
          <w:tcPr>
            <w:tcW w:w="261" w:type="dxa"/>
          </w:tcPr>
          <w:p>
            <w:pPr>
              <w:pStyle w:val="17"/>
              <w:spacing w:line="161" w:lineRule="exact"/>
              <w:ind w:left="3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126" w:type="dxa"/>
            <w:gridSpan w:val="2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</w:tr>
    </w:tbl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0"/>
        <w:rPr>
          <w:sz w:val="21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685"/>
        <w:gridCol w:w="837"/>
        <w:gridCol w:w="413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685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73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82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10" name="图片 19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11" name="图片 1911"/>
                          <pic:cNvPicPr/>
                        </pic:nvPicPr>
                        <pic:blipFill>
                          <a:blip r:embed="rId24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17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19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12" name="图片 19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13" name="图片 1913"/>
                          <pic:cNvPicPr/>
                        </pic:nvPicPr>
                        <pic:blipFill>
                          <a:blip r:embed="rId24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685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685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64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685" w:type="dxa"/>
            <w:tcBorders>
              <w:top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71"/>
        </w:trPr>
        <w:tc>
          <w:tcPr>
            <w:tcW w:w="402" w:type="dxa"/>
            <w:vMerge w:val="restart"/>
          </w:tcPr>
          <w:p>
            <w:pPr>
              <w:pStyle w:val="17"/>
              <w:spacing w:before="2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14" name="图片 19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15" name="图片 1915"/>
                          <pic:cNvPicPr/>
                        </pic:nvPicPr>
                        <pic:blipFill>
                          <a:blip r:embed="rId24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>
            <w:pPr>
              <w:pStyle w:val="17"/>
              <w:spacing w:before="75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17"/>
              <w:spacing w:before="75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17"/>
              <w:spacing w:before="75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12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2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16" name="图片 19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17" name="图片 1917"/>
                          <pic:cNvPicPr/>
                        </pic:nvPicPr>
                        <pic:blipFill>
                          <a:blip r:embed="rId24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685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685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685" w:type="dxa"/>
            <w:tcBorders>
              <w:top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76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18" name="图片 19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19" name="图片 1919"/>
                          <pic:cNvPicPr/>
                        </pic:nvPicPr>
                        <pic:blipFill>
                          <a:blip r:embed="rId24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5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37" w:type="dxa"/>
            <w:tcBorders>
              <w:bottom w:val="nil"/>
            </w:tcBorders>
          </w:tcPr>
          <w:p>
            <w:pPr>
              <w:pStyle w:val="17"/>
              <w:spacing w:before="86"/>
              <w:ind w:left="73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28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1920" name="图片 19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1" name="图片 1921"/>
                          <pic:cNvPicPr/>
                        </pic:nvPicPr>
                        <pic:blipFill>
                          <a:blip r:embed="rId24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685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685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685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685" w:type="dxa"/>
            <w:tcBorders>
              <w:top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0</w:t>
            </w:r>
          </w:p>
        </w:tc>
        <w:tc>
          <w:tcPr>
            <w:tcW w:w="837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</w:tbl>
    <w:p>
      <w:pPr>
        <w:pStyle w:val="15"/>
        <w:spacing w:before="6"/>
        <w:rPr>
          <w:sz w:val="5"/>
        </w:rPr>
      </w:pPr>
    </w:p>
    <w:p>
      <w:pPr>
        <w:pStyle w:val="15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1513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1922" name="图片 19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3" name="图片 1923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5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511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188595</wp:posOffset>
                </wp:positionV>
                <wp:extent cx="338455" cy="131445"/>
                <wp:effectExtent l="0" t="0" r="0" b="0"/>
                <wp:wrapTopAndBottom/>
                <wp:docPr id="1924" name="组合 192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925" name="组合 1925"/>
                      <wpg:cNvGrpSpPr/>
                      <wpg:grpSpPr>
                        <a:xfrm rot="0">
                          <a:off x="0" y="0"/>
                          <a:ext cx="338455" cy="131445"/>
                          <a:chOff x="0" y="0"/>
                          <a:chExt cx="338455" cy="1314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926" name="曲线 1926"/>
                        <wps:cNvSpPr/>
                        <wps:spPr>
                          <a:xfrm rot="0">
                            <a:off x="3175" y="3175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393" y="2104"/>
                                </a:lnTo>
                                <a:lnTo>
                                  <a:pt x="21475" y="2547"/>
                                </a:lnTo>
                                <a:lnTo>
                                  <a:pt x="21558" y="3101"/>
                                </a:lnTo>
                                <a:lnTo>
                                  <a:pt x="21600" y="3655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606" y="21378"/>
                                </a:lnTo>
                                <a:lnTo>
                                  <a:pt x="20441" y="21489"/>
                                </a:lnTo>
                                <a:lnTo>
                                  <a:pt x="20234" y="21599"/>
                                </a:lnTo>
                                <a:lnTo>
                                  <a:pt x="20027" y="21599"/>
                                </a:lnTo>
                                <a:lnTo>
                                  <a:pt x="1572" y="21599"/>
                                </a:lnTo>
                                <a:lnTo>
                                  <a:pt x="1365" y="21599"/>
                                </a:lnTo>
                                <a:lnTo>
                                  <a:pt x="1158" y="21489"/>
                                </a:lnTo>
                                <a:lnTo>
                                  <a:pt x="951" y="21378"/>
                                </a:lnTo>
                                <a:lnTo>
                                  <a:pt x="786" y="21156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927" name="文本框 1927"/>
                        <wps:cNvSpPr/>
                        <wps:spPr>
                          <a:xfrm rot="0">
                            <a:off x="0" y="0"/>
                            <a:ext cx="338455" cy="1314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928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929" o:spid="_x0000_s1929" coordorigin="960,7739" coordsize="533,207" style="position:absolute;&#10;margin-left:48.05pt;&#10;margin-top:14.850017pt;&#10;width:26.65pt;&#10;height:10.35pt;&#10;z-index:1511;&#10;mso-position-horizontal:absolute;&#10;mso-position-horizontal-relative:page;&#10;mso-position-vertical:absolute;&#10;mso-wrap-distance-left:0.0pt;&#10;mso-wrap-distance-right:0.0pt;">
                <v:shape type="#_x0000_t0" id="曲线 1930" o:spid="_x0000_s1930" coordsize="522,196" path="m,157l,38l,33l0,28l3,23l4,19l7,14l11,11l14,7l18,5l22,3l27,1l33,l37,l483,l488,l494,1l498,3l502,5l506,7l510,11l513,14l517,19l518,23l521,28l521,33l521,38l521,157l521,162l521,167l518,172l517,177l498,193l494,194l488,195l483,195l37,195l33,195l27,194l22,193l18,191l3,172l0,167l,162l,157l,157xe" style="position:absolute;&#10;left:966;&#10;top:7744;&#10;width:522;&#10;height:196;" filled="f" stroked="t" strokeweight="0.54362833pt">
                  <v:stroke color="#000000"/>
                </v:shape>
                <v:shape type="#_x0000_t202" id="文本框 1931" o:spid="_x0000_s1931" style="position:absolute;&#10;left:960;&#10;top:7739;&#10;width:533;&#10;height:207;&#10;mso-wrap-style:square;" filled="f" stroked="f" strokeweight="1.0pt">
                  <v:textbox id="1274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10.00/10.00.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spacing w:before="10"/>
        <w:rPr>
          <w:sz w:val="13"/>
        </w:rPr>
      </w:pPr>
    </w:p>
    <w:p>
      <w:pPr>
        <w:pStyle w:val="15"/>
        <w:ind w:left="428"/>
      </w:pPr>
      <w:r>
        <mc:AlternateContent>
          <mc:Choice Requires="wps">
            <w:drawing>
              <wp:anchor distT="0" distB="0" distL="0" distR="0" simplePos="0" relativeHeight="1512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202564</wp:posOffset>
                </wp:positionV>
                <wp:extent cx="6414135" cy="241935"/>
                <wp:effectExtent l="0" t="0" r="0" b="0"/>
                <wp:wrapTopAndBottom/>
                <wp:docPr id="1932" name="组合 193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933" name="组合 1933"/>
                      <wpg:cNvGrpSpPr/>
                      <wpg:grpSpPr>
                        <a:xfrm rot="0">
                          <a:off x="0" y="0"/>
                          <a:ext cx="6414135" cy="241935"/>
                          <a:chOff x="0" y="0"/>
                          <a:chExt cx="6414135" cy="2419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934" name="曲线 1934"/>
                        <wps:cNvSpPr/>
                        <wps:spPr>
                          <a:xfrm rot="0">
                            <a:off x="0" y="0"/>
                            <a:ext cx="6414135" cy="24193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445"/>
                                </a:moveTo>
                                <a:lnTo>
                                  <a:pt x="0" y="2154"/>
                                </a:lnTo>
                                <a:lnTo>
                                  <a:pt x="0" y="1870"/>
                                </a:lnTo>
                                <a:lnTo>
                                  <a:pt x="2" y="1644"/>
                                </a:lnTo>
                                <a:lnTo>
                                  <a:pt x="6" y="1360"/>
                                </a:lnTo>
                                <a:lnTo>
                                  <a:pt x="10" y="1077"/>
                                </a:lnTo>
                                <a:lnTo>
                                  <a:pt x="17" y="850"/>
                                </a:lnTo>
                                <a:lnTo>
                                  <a:pt x="25" y="680"/>
                                </a:lnTo>
                                <a:lnTo>
                                  <a:pt x="32" y="453"/>
                                </a:lnTo>
                                <a:lnTo>
                                  <a:pt x="40" y="283"/>
                                </a:lnTo>
                                <a:lnTo>
                                  <a:pt x="51" y="170"/>
                                </a:lnTo>
                                <a:lnTo>
                                  <a:pt x="62" y="56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6"/>
                                </a:lnTo>
                                <a:lnTo>
                                  <a:pt x="21548" y="170"/>
                                </a:lnTo>
                                <a:lnTo>
                                  <a:pt x="21559" y="283"/>
                                </a:lnTo>
                                <a:lnTo>
                                  <a:pt x="21567" y="453"/>
                                </a:lnTo>
                                <a:lnTo>
                                  <a:pt x="21574" y="680"/>
                                </a:lnTo>
                                <a:lnTo>
                                  <a:pt x="21582" y="850"/>
                                </a:lnTo>
                                <a:lnTo>
                                  <a:pt x="21600" y="2154"/>
                                </a:lnTo>
                                <a:lnTo>
                                  <a:pt x="21600" y="19445"/>
                                </a:lnTo>
                                <a:lnTo>
                                  <a:pt x="21548" y="21429"/>
                                </a:lnTo>
                                <a:lnTo>
                                  <a:pt x="21537" y="21543"/>
                                </a:lnTo>
                                <a:lnTo>
                                  <a:pt x="21529" y="21600"/>
                                </a:lnTo>
                                <a:lnTo>
                                  <a:pt x="21516" y="21600"/>
                                </a:lnTo>
                                <a:lnTo>
                                  <a:pt x="83" y="21600"/>
                                </a:lnTo>
                                <a:lnTo>
                                  <a:pt x="70" y="21600"/>
                                </a:lnTo>
                                <a:lnTo>
                                  <a:pt x="62" y="21543"/>
                                </a:lnTo>
                                <a:lnTo>
                                  <a:pt x="51" y="21429"/>
                                </a:lnTo>
                                <a:lnTo>
                                  <a:pt x="40" y="21316"/>
                                </a:lnTo>
                                <a:lnTo>
                                  <a:pt x="6" y="20239"/>
                                </a:lnTo>
                                <a:lnTo>
                                  <a:pt x="2" y="20012"/>
                                </a:lnTo>
                                <a:lnTo>
                                  <a:pt x="0" y="19729"/>
                                </a:lnTo>
                                <a:lnTo>
                                  <a:pt x="0" y="194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1935" name="文本框 1935"/>
                        <wps:cNvSpPr/>
                        <wps:spPr>
                          <a:xfrm rot="0">
                            <a:off x="9525" y="7620"/>
                            <a:ext cx="6395085" cy="2266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1936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1937" o:spid="_x0000_s1937" coordorigin="912,9124" coordsize="10101,381" style="position:absolute;&#10;margin-left:45.6pt;&#10;margin-top:15.949983pt;&#10;width:505.05002pt;&#10;height:19.05pt;&#10;z-index:1512;&#10;mso-position-horizontal:absolute;&#10;mso-position-horizontal-relative:page;&#10;mso-position-vertical:absolute;&#10;mso-wrap-distance-left:0.0pt;&#10;mso-wrap-distance-right:0.0pt;">
                <v:shape type="#_x0000_t0" id="曲线 1938" o:spid="_x0000_s1938" coordsize="10101,381" path="m,343l,38l,33l1,29l3,24l5,19l7,15l11,12l14,8l18,5l24,3l28,1l33,l39,l10062,l10068,l10072,1l10076,3l10082,5l10086,8l10089,12l10093,15l10101,38l10101,343l10076,378l10072,380l10068,381l10062,381l39,381l33,381l28,380l24,378l18,376l3,357l1,352l,348l,343l,343xe" style="position:absolute;&#10;left:912;&#10;top:9124;&#10;width:10101;&#10;height:381;" filled="f" stroked="t" strokeweight="0.54362833pt">
                  <v:stroke color="#8F949D"/>
                </v:shape>
                <v:shape type="#_x0000_t202" id="文本框 1939" o:spid="_x0000_s1939" style="position:absolute;&#10;left:927;&#10;top:9136;&#10;width:10071;&#10;height:356;&#10;mso-wrap-style:square;" filled="f" stroked="f" strokeweight="1.0pt">
                  <v:textbox id="1275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"http://118.185.187.137/moodle/mod/quiz/view.php?id=1357&amp;forceview=1"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5"/>
        </w:rPr>
        <w:t xml:space="preserve"> </w:t>
      </w:r>
      <w:r>
        <w:rPr>
          <w:color w:val="0E6BBE"/>
        </w:rPr>
        <w:t>1-DP-Playing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with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Numbers</w:t>
      </w:r>
      <w:r>
        <w:rPr>
          <w:color w:val="0E6BBE"/>
        </w:rPr>
        <w:fldChar w:fldCharType="end"/>
      </w:r>
    </w:p>
    <w:p>
      <w:pPr>
        <w:pStyle w:val="15"/>
        <w:spacing w:before="58" w:after="4"/>
        <w:ind w:right="420"/>
        <w:jc w:val="right"/>
      </w:pPr>
      <w:r>
        <w:rPr>
          <w:color w:val="0E6BBE"/>
        </w:rPr>
        <w:fldChar w:fldCharType="begin"/>
      </w:r>
      <w:r>
        <w:instrText>HYPERLINK "http://118.185.187.137/moodle/mod/quiz/view.php?id=1359&amp;forceview=1"</w:instrText>
      </w:r>
      <w:r>
        <w:rPr>
          <w:color w:val="0E6BBE"/>
        </w:rPr>
        <w:fldChar w:fldCharType="separate"/>
      </w:r>
      <w:r>
        <w:rPr>
          <w:color w:val="0E6BBE"/>
        </w:rPr>
        <w:t>3-DP-Longest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Common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Subsequence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>
      <w:pPr>
        <w:pStyle w:val="15"/>
        <w:spacing w:line="119" w:lineRule="exact"/>
        <w:ind w:left="10202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114298" distR="114298">
                <wp:extent cx="62230" cy="62230"/>
                <wp:effectExtent l="0" t="0" r="0" b="0"/>
                <wp:docPr id="1940" name="组合 194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941" name="组合 1941"/>
                      <wpg:cNvGrpSpPr/>
                      <wpg:grpSpPr>
                        <a:xfrm rot="0">
                          <a:off x="0" y="0"/>
                          <a:ext cx="62230" cy="62230"/>
                          <a:chOff x="0" y="0"/>
                          <a:chExt cx="62230" cy="6223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942" name=" 1942"/>
                        <wps:cNvSpPr/>
                        <wps:spPr>
                          <a:xfrm rot="0">
                            <a:off x="0" y="0"/>
                            <a:ext cx="62230" cy="6223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10" y="-11"/>
                                </a:moveTo>
                                <a:lnTo>
                                  <a:pt x="-11" y="21610"/>
                                </a:lnTo>
                              </a:path>
                              <a:path w="21600" h="21600">
                                <a:moveTo>
                                  <a:pt x="21610" y="11890"/>
                                </a:moveTo>
                                <a:lnTo>
                                  <a:pt x="11890" y="21610"/>
                                </a:lnTo>
                              </a:path>
                            </a:pathLst>
                          </a:custGeom>
                          <a:noFill/>
                          <a:ln w="13807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943" o:spid="_x0000_s1943" coordorigin="10822,9855" coordsize="98,98" style="width:4.9pt;&#10;height:4.9pt;">
                <v:shape type="#_x0000_t100" id=" 1944" o:spid="_x0000_s1944" style="position:absolute;&#10;left:10822;&#10;top:9855;&#10;width:98;&#10;height:98;" filled="f" stroked="t" strokeweight="1.0871717pt" adj="0,0,0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line="119" w:lineRule="exact"/>
        <w:rPr>
          <w:sz w:val="11"/>
        </w:rPr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1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"http://118.185.187.137/moodle/course/view.php?id=158&amp;section-5"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Dynamic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Programming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"http://118.185.187.137/moodle/mod/quiz/view.php?id=1359"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3-DP-Lon</w:t>
      </w:r>
      <w:r>
        <w:rPr>
          <w:color w:val="0E6BBE"/>
        </w:rPr>
        <w:t>g</w:t>
      </w:r>
      <w:r>
        <w:rPr>
          <w:color w:val="0E6BBE"/>
          <w:u w:val="single" w:color="0E6BBE"/>
        </w:rPr>
        <w:t>est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Common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Subsequence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514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1957" name="曲线 195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958" o:spid="_x0000_s1958" fillcolor="#DEE2E6" stroked="f" strokeweight="1.0pt" coordsize="10438,11" path="m10438,l1620,l,l,11l1620,11l10438,11l10438,l10438,xe" style="position:absolute;&#10;margin-left:37.2pt;&#10;margin-top:19.75pt;&#10;width:521.9pt;&#10;height:0.55000037pt;&#10;z-index:1514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5866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12:56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959" name="组合 195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960" name="组合 1960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961" name="曲线 1961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962" o:spid="_x0000_s1962" coordorigin="743,2350" coordsize="10438,11" style="width:521.9pt;&#10;height:0.55pt;">
                <v:shape type="#_x0000_t0" id="曲线 1963" o:spid="_x0000_s1963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515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1964" name="曲线 196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965" o:spid="_x0000_s1965" fillcolor="#DEE2E6" stroked="f" strokeweight="1.0pt" coordsize="10438,11" path="m10438,l1620,l,l,10l1620,10l10438,10l10438,l10438,xe" style="position:absolute;&#10;margin-left:37.2pt;&#10;margin-top:13.15pt;&#10;width:521.9pt;&#10;height:0.55000037pt;&#10;z-index:1515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1:04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966" name="组合 196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967" name="组合 1967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968" name="曲线 1968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969" o:spid="_x0000_s1969" coordorigin="743,2882" coordsize="10438,11" style="width:521.9pt;&#10;height:0.55pt;">
                <v:shape type="#_x0000_t0" id="曲线 1970" o:spid="_x0000_s1970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98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516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1971" name="曲线 197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1972" o:spid="_x0000_s1972" fillcolor="#DEE2E6" stroked="f" strokeweight="1.0pt" coordsize="10438,11" path="m10438,l1620,l,l,10l1620,10l10438,10l10438,l10438,xe" style="position:absolute;&#10;margin-left:37.2pt;&#10;margin-top:12.6pt;&#10;width:521.9pt;&#10;height:0.55000037pt;&#10;z-index:1516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47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1973" name="组合 197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974" name="组合 1974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1975" name="曲线 1975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1976" o:spid="_x0000_s1976" coordorigin="743,3414" coordsize="10438,11" style="width:521.9pt;&#10;height:0.55pt;">
                <v:shape type="#_x0000_t0" id="曲线 1977" o:spid="_x0000_s1977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jc w:val="center"/>
        <w:rPr>
          <w:sz w:val="16"/>
        </w:rPr>
        <w:sectPr>
          <w:headerReference w:type="default" r:id="rId249"/>
          <w:footerReference w:type="default" r:id="rId250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1990" name="文本框 199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1991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1992" o:spid="_x0000_s1992" filled="f" stroked="t" strokeweight="1.1338583pt" style="width:521.35pt;&#10;height:46.75pt;&#10;mso-wrap-style:square;">
                <v:stroke color="#CAD0D6"/>
                <v:textbox id="1280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5"/>
        <w:rPr>
          <w:sz w:val="23"/>
        </w:rPr>
      </w:pPr>
    </w:p>
    <w:p>
      <w:pPr>
        <w:pStyle w:val="15"/>
        <w:spacing w:before="102"/>
        <w:ind w:left="341"/>
      </w:pPr>
      <w:r>
        <w:rPr>
          <w:color w:val="001A1D"/>
        </w:rPr>
        <w:t>Given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strings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length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common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longest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subsequence(need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not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be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contiguous)</w:t>
      </w:r>
      <w:r>
        <w:rPr>
          <w:color w:val="001A1D"/>
          <w:spacing w:val="6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two.</w:t>
      </w:r>
    </w:p>
    <w:p>
      <w:pPr>
        <w:pStyle w:val="15"/>
        <w:rPr>
          <w:sz w:val="22"/>
        </w:rPr>
      </w:pPr>
    </w:p>
    <w:p>
      <w:pPr>
        <w:spacing w:before="158"/>
        <w:ind w:left="341"/>
        <w:rPr>
          <w:sz w:val="15"/>
        </w:rPr>
      </w:pPr>
      <w:r>
        <w:rPr>
          <w:color w:val="001A1D"/>
          <w:w w:val="104"/>
          <w:sz w:val="15"/>
        </w:rPr>
        <w:t>Example:</w:t>
      </w:r>
    </w:p>
    <w:p>
      <w:pPr>
        <w:spacing w:before="127"/>
        <w:ind w:left="384"/>
        <w:rPr>
          <w:sz w:val="15"/>
        </w:rPr>
      </w:pPr>
      <w:r>
        <w:rPr>
          <w:color w:val="001A1D"/>
          <w:w w:val="104"/>
          <w:sz w:val="15"/>
        </w:rPr>
        <w:t>s1:</w:t>
      </w:r>
      <w:r>
        <w:rPr>
          <w:color w:val="001A1D"/>
          <w:spacing w:val="-3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ggtabe</w:t>
      </w:r>
    </w:p>
    <w:p>
      <w:pPr>
        <w:pStyle w:val="15"/>
        <w:spacing w:before="12"/>
        <w:rPr>
          <w:sz w:val="8"/>
        </w:rPr>
      </w:pPr>
    </w:p>
    <w:tbl>
      <w:tblPr>
        <w:jc w:val="left"/>
        <w:tblInd w:w="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40"/>
        <w:gridCol w:w="717"/>
        <w:gridCol w:w="675"/>
        <w:gridCol w:w="715"/>
        <w:gridCol w:w="668"/>
        <w:gridCol w:w="712"/>
        <w:gridCol w:w="704"/>
        <w:gridCol w:w="465"/>
      </w:tblGrid>
      <w:tr>
        <w:trPr>
          <w:trHeight w:val="494"/>
        </w:trPr>
        <w:tc>
          <w:tcPr>
            <w:tcW w:w="1140" w:type="dxa"/>
          </w:tcPr>
          <w:p>
            <w:pPr>
              <w:pStyle w:val="17"/>
              <w:spacing w:before="7"/>
              <w:ind w:left="93"/>
              <w:rPr>
                <w:rFonts w:ascii="Segoe UI" w:hAnsi="Segoe UI"/>
                <w:sz w:val="15"/>
              </w:rPr>
            </w:pPr>
            <w:r>
              <w:rPr>
                <w:rFonts w:ascii="Segoe UI" w:hAnsi="Segoe UI"/>
                <w:color w:val="001A1D"/>
                <w:w w:val="104"/>
                <w:sz w:val="15"/>
              </w:rPr>
              <w:t>s2:</w:t>
            </w:r>
            <w:r>
              <w:rPr>
                <w:rFonts w:ascii="Segoe UI" w:hAnsi="Segoe UI"/>
                <w:color w:val="001A1D"/>
                <w:spacing w:val="-3"/>
                <w:w w:val="104"/>
                <w:sz w:val="15"/>
              </w:rPr>
              <w:t xml:space="preserve"> </w:t>
            </w:r>
            <w:r>
              <w:rPr>
                <w:rFonts w:ascii="Segoe UI" w:hAnsi="Segoe UI"/>
                <w:color w:val="001A1D"/>
                <w:w w:val="104"/>
                <w:sz w:val="15"/>
              </w:rPr>
              <w:t>tgatasb</w:t>
            </w:r>
          </w:p>
        </w:tc>
        <w:tc>
          <w:tcPr>
            <w:tcW w:w="4656" w:type="dxa"/>
            <w:gridSpan w:val="7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775"/>
        </w:trPr>
        <w:tc>
          <w:tcPr>
            <w:tcW w:w="1140" w:type="dxa"/>
          </w:tcPr>
          <w:p>
            <w:pPr>
              <w:pStyle w:val="17"/>
              <w:rPr>
                <w:rFonts w:ascii="Segoe UI" w:hAnsi="Segoe UI"/>
                <w:sz w:val="28"/>
              </w:rPr>
            </w:pPr>
          </w:p>
          <w:p>
            <w:pPr>
              <w:pStyle w:val="17"/>
              <w:ind w:left="50"/>
              <w:rPr>
                <w:rFonts w:ascii="Segoe UI" w:hAnsi="Segoe UI"/>
                <w:sz w:val="16"/>
              </w:rPr>
            </w:pPr>
            <w:r>
              <w:rPr>
                <w:rFonts w:ascii="Segoe UI" w:hAnsi="Segoe UI"/>
                <w:color w:val="001A1D"/>
                <w:sz w:val="16"/>
              </w:rPr>
              <w:t>s1</w:t>
            </w:r>
          </w:p>
        </w:tc>
        <w:tc>
          <w:tcPr>
            <w:tcW w:w="717" w:type="dxa"/>
          </w:tcPr>
          <w:p>
            <w:pPr>
              <w:pStyle w:val="17"/>
              <w:rPr>
                <w:rFonts w:ascii="Segoe UI" w:hAnsi="Segoe UI"/>
                <w:sz w:val="28"/>
              </w:rPr>
            </w:pPr>
          </w:p>
          <w:p>
            <w:pPr>
              <w:pStyle w:val="17"/>
              <w:ind w:left="301"/>
              <w:rPr>
                <w:rFonts w:ascii="Segoe UI" w:hAnsi="Segoe UI"/>
                <w:sz w:val="16"/>
              </w:rPr>
            </w:pPr>
            <w:r>
              <w:rPr>
                <w:rFonts w:ascii="Segoe UI" w:hAnsi="Segoe UI"/>
                <w:color w:val="001A1D"/>
                <w:w w:val="101"/>
                <w:sz w:val="16"/>
              </w:rPr>
              <w:t>a</w:t>
            </w:r>
          </w:p>
        </w:tc>
        <w:tc>
          <w:tcPr>
            <w:tcW w:w="675" w:type="dxa"/>
          </w:tcPr>
          <w:p>
            <w:pPr>
              <w:pStyle w:val="17"/>
              <w:rPr>
                <w:rFonts w:ascii="Segoe UI" w:hAnsi="Segoe UI"/>
                <w:sz w:val="28"/>
              </w:rPr>
            </w:pPr>
          </w:p>
          <w:p>
            <w:pPr>
              <w:pStyle w:val="17"/>
              <w:ind w:left="280"/>
              <w:rPr>
                <w:rFonts w:ascii="Segoe UI" w:hAnsi="Segoe UI"/>
                <w:sz w:val="16"/>
              </w:rPr>
            </w:pPr>
            <w:r>
              <w:rPr>
                <w:rFonts w:ascii="Segoe UI" w:hAnsi="Segoe UI"/>
                <w:color w:val="001A1D"/>
                <w:w w:val="101"/>
                <w:sz w:val="16"/>
              </w:rPr>
              <w:t>g</w:t>
            </w:r>
          </w:p>
        </w:tc>
        <w:tc>
          <w:tcPr>
            <w:tcW w:w="715" w:type="dxa"/>
          </w:tcPr>
          <w:p>
            <w:pPr>
              <w:pStyle w:val="17"/>
              <w:spacing w:before="6"/>
              <w:rPr>
                <w:rFonts w:ascii="Segoe UI" w:hAnsi="Segoe UI"/>
                <w:sz w:val="21"/>
              </w:rPr>
            </w:pPr>
          </w:p>
          <w:p>
            <w:pPr>
              <w:pStyle w:val="17"/>
              <w:ind w:left="301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001A1D"/>
                <w:sz w:val="23"/>
              </w:rPr>
              <w:t>g</w:t>
            </w:r>
          </w:p>
        </w:tc>
        <w:tc>
          <w:tcPr>
            <w:tcW w:w="668" w:type="dxa"/>
          </w:tcPr>
          <w:p>
            <w:pPr>
              <w:pStyle w:val="17"/>
              <w:spacing w:before="6"/>
              <w:rPr>
                <w:rFonts w:ascii="Segoe UI" w:hAnsi="Segoe UI"/>
                <w:sz w:val="21"/>
              </w:rPr>
            </w:pPr>
          </w:p>
          <w:p>
            <w:pPr>
              <w:pStyle w:val="17"/>
              <w:ind w:right="23"/>
              <w:jc w:val="center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001A1D"/>
                <w:sz w:val="23"/>
              </w:rPr>
              <w:t>t</w:t>
            </w:r>
          </w:p>
        </w:tc>
        <w:tc>
          <w:tcPr>
            <w:tcW w:w="712" w:type="dxa"/>
          </w:tcPr>
          <w:p>
            <w:pPr>
              <w:pStyle w:val="17"/>
              <w:spacing w:before="6"/>
              <w:rPr>
                <w:rFonts w:ascii="Segoe UI" w:hAnsi="Segoe UI"/>
                <w:sz w:val="21"/>
              </w:rPr>
            </w:pPr>
          </w:p>
          <w:p>
            <w:pPr>
              <w:pStyle w:val="17"/>
              <w:ind w:right="282"/>
              <w:jc w:val="right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>
            <w:pPr>
              <w:pStyle w:val="17"/>
              <w:spacing w:before="6"/>
              <w:rPr>
                <w:rFonts w:ascii="Segoe UI" w:hAnsi="Segoe UI"/>
                <w:sz w:val="21"/>
              </w:rPr>
            </w:pPr>
          </w:p>
          <w:p>
            <w:pPr>
              <w:pStyle w:val="17"/>
              <w:ind w:left="18"/>
              <w:jc w:val="center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001A1D"/>
                <w:sz w:val="23"/>
              </w:rPr>
              <w:t>b</w:t>
            </w:r>
          </w:p>
        </w:tc>
        <w:tc>
          <w:tcPr>
            <w:tcW w:w="465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490"/>
        </w:trPr>
        <w:tc>
          <w:tcPr>
            <w:tcW w:w="1140" w:type="dxa"/>
          </w:tcPr>
          <w:p>
            <w:pPr>
              <w:pStyle w:val="17"/>
              <w:spacing w:before="4"/>
              <w:rPr>
                <w:rFonts w:ascii="Segoe UI" w:hAnsi="Segoe UI"/>
                <w:sz w:val="20"/>
              </w:rPr>
            </w:pPr>
          </w:p>
          <w:p>
            <w:pPr>
              <w:pStyle w:val="17"/>
              <w:spacing w:line="200" w:lineRule="exact"/>
              <w:ind w:left="50"/>
              <w:rPr>
                <w:rFonts w:ascii="Segoe UI" w:hAnsi="Segoe UI"/>
                <w:sz w:val="16"/>
              </w:rPr>
            </w:pPr>
            <w:r>
              <w:rPr>
                <w:rFonts w:ascii="Segoe UI" w:hAnsi="Segoe UI"/>
                <w:color w:val="001A1D"/>
                <w:sz w:val="16"/>
              </w:rPr>
              <w:t>s2</w:t>
            </w:r>
          </w:p>
        </w:tc>
        <w:tc>
          <w:tcPr>
            <w:tcW w:w="717" w:type="dxa"/>
          </w:tcPr>
          <w:p>
            <w:pPr>
              <w:pStyle w:val="17"/>
              <w:spacing w:before="184" w:line="286" w:lineRule="exact"/>
              <w:ind w:left="301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001A1D"/>
                <w:sz w:val="23"/>
              </w:rPr>
              <w:t>g</w:t>
            </w:r>
          </w:p>
        </w:tc>
        <w:tc>
          <w:tcPr>
            <w:tcW w:w="675" w:type="dxa"/>
          </w:tcPr>
          <w:p>
            <w:pPr>
              <w:pStyle w:val="17"/>
              <w:spacing w:before="4"/>
              <w:rPr>
                <w:rFonts w:ascii="Segoe UI" w:hAnsi="Segoe UI"/>
                <w:sz w:val="20"/>
              </w:rPr>
            </w:pPr>
          </w:p>
          <w:p>
            <w:pPr>
              <w:pStyle w:val="17"/>
              <w:spacing w:line="200" w:lineRule="exact"/>
              <w:ind w:left="280"/>
              <w:rPr>
                <w:rFonts w:ascii="Segoe UI" w:hAnsi="Segoe UI"/>
                <w:sz w:val="16"/>
              </w:rPr>
            </w:pPr>
            <w:r>
              <w:rPr>
                <w:rFonts w:ascii="Segoe UI" w:hAnsi="Segoe UI"/>
                <w:color w:val="001A1D"/>
                <w:w w:val="101"/>
                <w:sz w:val="16"/>
              </w:rPr>
              <w:t>x</w:t>
            </w:r>
          </w:p>
        </w:tc>
        <w:tc>
          <w:tcPr>
            <w:tcW w:w="715" w:type="dxa"/>
          </w:tcPr>
          <w:p>
            <w:pPr>
              <w:pStyle w:val="17"/>
              <w:spacing w:before="184" w:line="286" w:lineRule="exact"/>
              <w:ind w:left="301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001A1D"/>
                <w:sz w:val="23"/>
              </w:rPr>
              <w:t>t</w:t>
            </w:r>
          </w:p>
        </w:tc>
        <w:tc>
          <w:tcPr>
            <w:tcW w:w="668" w:type="dxa"/>
          </w:tcPr>
          <w:p>
            <w:pPr>
              <w:pStyle w:val="17"/>
              <w:spacing w:before="195"/>
              <w:ind w:right="19"/>
              <w:jc w:val="center"/>
              <w:rPr>
                <w:rFonts w:ascii="Segoe UI Light" w:hAnsi="Segoe UI Light"/>
                <w:sz w:val="19"/>
              </w:rPr>
            </w:pPr>
            <w:r>
              <w:rPr>
                <w:rFonts w:ascii="Segoe UI Light" w:hAnsi="Segoe UI Light"/>
                <w:color w:val="001A1D"/>
                <w:w w:val="103"/>
                <w:sz w:val="19"/>
              </w:rPr>
              <w:t>x</w:t>
            </w:r>
          </w:p>
        </w:tc>
        <w:tc>
          <w:tcPr>
            <w:tcW w:w="712" w:type="dxa"/>
          </w:tcPr>
          <w:p>
            <w:pPr>
              <w:pStyle w:val="17"/>
              <w:spacing w:before="184" w:line="286" w:lineRule="exact"/>
              <w:ind w:right="282"/>
              <w:jc w:val="right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001A1D"/>
                <w:sz w:val="23"/>
              </w:rPr>
              <w:t>a</w:t>
            </w:r>
          </w:p>
        </w:tc>
        <w:tc>
          <w:tcPr>
            <w:tcW w:w="704" w:type="dxa"/>
          </w:tcPr>
          <w:p>
            <w:pPr>
              <w:pStyle w:val="17"/>
              <w:spacing w:before="195"/>
              <w:ind w:right="25"/>
              <w:jc w:val="center"/>
              <w:rPr>
                <w:rFonts w:ascii="Segoe UI Light" w:hAnsi="Segoe UI Light"/>
                <w:sz w:val="19"/>
              </w:rPr>
            </w:pPr>
            <w:r>
              <w:rPr>
                <w:rFonts w:ascii="Segoe UI Light" w:hAnsi="Segoe UI Light"/>
                <w:color w:val="001A1D"/>
                <w:w w:val="103"/>
                <w:sz w:val="19"/>
              </w:rPr>
              <w:t>y</w:t>
            </w:r>
          </w:p>
        </w:tc>
        <w:tc>
          <w:tcPr>
            <w:tcW w:w="465" w:type="dxa"/>
          </w:tcPr>
          <w:p>
            <w:pPr>
              <w:pStyle w:val="17"/>
              <w:spacing w:before="184" w:line="286" w:lineRule="exact"/>
              <w:ind w:left="285"/>
              <w:rPr>
                <w:rFonts w:ascii="Segoe UI" w:hAnsi="Segoe UI"/>
                <w:sz w:val="23"/>
              </w:rPr>
            </w:pPr>
            <w:r>
              <w:rPr>
                <w:rFonts w:ascii="Segoe UI" w:hAnsi="Segoe UI"/>
                <w:color w:val="001A1D"/>
                <w:sz w:val="23"/>
              </w:rPr>
              <w:t>b</w: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spacing w:before="1"/>
        <w:rPr>
          <w:sz w:val="23"/>
        </w:rPr>
      </w:pPr>
    </w:p>
    <w:p>
      <w:pPr>
        <w:spacing w:before="1"/>
        <w:ind w:left="341"/>
        <w:rPr>
          <w:b/>
          <w:sz w:val="15"/>
        </w:rPr>
      </w:pPr>
      <w:r>
        <w:rPr>
          <w:b/>
          <w:color w:val="001A1D"/>
          <w:w w:val="104"/>
          <w:sz w:val="15"/>
        </w:rPr>
        <w:t>The</w:t>
      </w:r>
      <w:r>
        <w:rPr>
          <w:b/>
          <w:color w:val="001A1D"/>
          <w:spacing w:val="-2"/>
          <w:w w:val="104"/>
          <w:sz w:val="15"/>
        </w:rPr>
        <w:t xml:space="preserve"> </w:t>
      </w:r>
      <w:r>
        <w:rPr>
          <w:b/>
          <w:color w:val="001A1D"/>
          <w:w w:val="104"/>
          <w:sz w:val="15"/>
        </w:rPr>
        <w:t>length</w:t>
      </w:r>
      <w:r>
        <w:rPr>
          <w:b/>
          <w:color w:val="001A1D"/>
          <w:spacing w:val="-2"/>
          <w:w w:val="104"/>
          <w:sz w:val="15"/>
        </w:rPr>
        <w:t xml:space="preserve"> </w:t>
      </w:r>
      <w:r>
        <w:rPr>
          <w:b/>
          <w:color w:val="001A1D"/>
          <w:w w:val="104"/>
          <w:sz w:val="15"/>
        </w:rPr>
        <w:t>is</w:t>
      </w:r>
      <w:r>
        <w:rPr>
          <w:b/>
          <w:color w:val="001A1D"/>
          <w:spacing w:val="-2"/>
          <w:w w:val="104"/>
          <w:sz w:val="15"/>
        </w:rPr>
        <w:t xml:space="preserve"> </w:t>
      </w:r>
      <w:r>
        <w:rPr>
          <w:b/>
          <w:color w:val="001A1D"/>
          <w:w w:val="104"/>
          <w:sz w:val="15"/>
        </w:rPr>
        <w:t>4</w:t>
      </w:r>
    </w:p>
    <w:p>
      <w:pPr>
        <w:spacing w:before="126"/>
        <w:ind w:left="341"/>
        <w:rPr>
          <w:sz w:val="15"/>
        </w:rPr>
      </w:pPr>
      <w:r>
        <w:rPr>
          <w:color w:val="001A1D"/>
          <w:w w:val="104"/>
          <w:sz w:val="15"/>
        </w:rPr>
        <w:t>Solveing</w:t>
      </w:r>
      <w:r>
        <w:rPr>
          <w:color w:val="001A1D"/>
          <w:spacing w:val="-3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it</w:t>
      </w:r>
      <w:r>
        <w:rPr>
          <w:color w:val="001A1D"/>
          <w:spacing w:val="-3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using</w:t>
      </w:r>
      <w:r>
        <w:rPr>
          <w:color w:val="001A1D"/>
          <w:spacing w:val="-3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Dynamic</w:t>
      </w:r>
      <w:r>
        <w:rPr>
          <w:color w:val="001A1D"/>
          <w:spacing w:val="-2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Programming</w:t>
      </w:r>
    </w:p>
    <w:p>
      <w:pPr>
        <w:pStyle w:val="2"/>
        <w:spacing w:before="116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15"/>
        <w:spacing w:before="8"/>
        <w:rPr>
          <w:b/>
          <w:sz w:val="7"/>
        </w:rPr>
      </w:pPr>
    </w:p>
    <w:tbl>
      <w:tblPr>
        <w:jc w:val="left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>
        <w:trPr>
          <w:trHeight w:val="365"/>
        </w:trPr>
        <w:tc>
          <w:tcPr>
            <w:tcW w:w="554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>
            <w:pPr>
              <w:pStyle w:val="17"/>
              <w:spacing w:before="75"/>
              <w:ind w:left="65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550"/>
        </w:trPr>
        <w:tc>
          <w:tcPr>
            <w:tcW w:w="554" w:type="dxa"/>
          </w:tcPr>
          <w:p>
            <w:pPr>
              <w:pStyle w:val="17"/>
              <w:spacing w:before="86" w:line="319" w:lineRule="auto"/>
              <w:ind w:left="68" w:right="220"/>
              <w:rPr>
                <w:sz w:val="14"/>
              </w:rPr>
            </w:pPr>
            <w:r>
              <w:rPr>
                <w:color w:val="1C2025"/>
                <w:sz w:val="14"/>
              </w:rPr>
              <w:t>aab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azb</w:t>
            </w:r>
          </w:p>
        </w:tc>
        <w:tc>
          <w:tcPr>
            <w:tcW w:w="608" w:type="dxa"/>
          </w:tcPr>
          <w:p>
            <w:pPr>
              <w:pStyle w:val="1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</w:tr>
    </w:tbl>
    <w:p>
      <w:pPr>
        <w:pStyle w:val="15"/>
        <w:spacing w:before="6"/>
        <w:rPr>
          <w:b/>
          <w:sz w:val="29"/>
        </w:rPr>
      </w:pPr>
    </w:p>
    <w:p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8"/>
        <w:rPr>
          <w:sz w:val="7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3</w:t>
            </w:r>
          </w:p>
          <w:p>
            <w:pPr>
              <w:pStyle w:val="1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4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16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17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&lt;stdlib.h&gt;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2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char</w:t>
            </w:r>
            <w:r>
              <w:rPr>
                <w:color w:val="0000FF"/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a[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],b[</w:t>
            </w:r>
            <w:r>
              <w:rPr>
                <w:color w:val="0000CC"/>
                <w:sz w:val="16"/>
              </w:rPr>
              <w:t>11</w:t>
            </w:r>
            <w:r>
              <w:rPr>
                <w:sz w:val="16"/>
              </w:rPr>
              <w:t>];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,a);</w:t>
            </w:r>
          </w:p>
          <w:p>
            <w:pPr>
              <w:pStyle w:val="17"/>
              <w:spacing w:before="8" w:line="250" w:lineRule="auto"/>
              <w:ind w:left="391" w:right="752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%10s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,b);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,count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9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&lt;sizeof</w:t>
            </w:r>
            <w:r>
              <w:rPr>
                <w:sz w:val="16"/>
              </w:rPr>
              <w:t>(a);i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color w:val="036A07"/>
                <w:sz w:val="16"/>
              </w:rPr>
              <w:t>'\0'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n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b[i])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sz w:val="16"/>
              </w:rPr>
              <w:t>count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,count);</w:t>
            </w:r>
          </w:p>
          <w:p>
            <w:pPr>
              <w:pStyle w:val="17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spacing w:before="5"/>
              <w:rPr>
                <w:rFonts w:ascii="Segoe UI" w:hAnsi="Segoe UI"/>
                <w:sz w:val="11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1993" name="组合 1993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1994" name="组合 1994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1995" name=" 1995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1996" o:spid="_x0000_s1996" coordorigin="10828,14813" coordsize="98,98" style="width:4.9pt;&#10;height:4.9pt;">
                      <v:shape type="#_x0000_t100" id=" 1997" o:spid="_x0000_s1997" style="position:absolute;&#10;left:10828;&#10;top:14813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spacing w:before="12"/>
        <w:rPr>
          <w:sz w:val="24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554"/>
        <w:gridCol w:w="837"/>
        <w:gridCol w:w="413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54" w:type="dxa"/>
          </w:tcPr>
          <w:p>
            <w:pPr>
              <w:pStyle w:val="17"/>
              <w:spacing w:before="64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64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64"/>
              <w:ind w:left="64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1998" name="图片 19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99" name="图片 1999"/>
                          <pic:cNvPicPr/>
                        </pic:nvPicPr>
                        <pic:blipFill>
                          <a:blip r:embed="rId25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 w:line="302" w:lineRule="auto"/>
              <w:ind w:left="72" w:right="216"/>
              <w:rPr>
                <w:sz w:val="14"/>
              </w:rPr>
            </w:pPr>
            <w:r>
              <w:rPr>
                <w:color w:val="1C2025"/>
                <w:sz w:val="14"/>
              </w:rPr>
              <w:t>aab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azb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00" name="图片 20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1" name="图片 2001"/>
                          <pic:cNvPicPr/>
                        </pic:nvPicPr>
                        <pic:blipFill>
                          <a:blip r:embed="rId25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02" name="图片 20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3" name="图片 2003"/>
                          <pic:cNvPicPr/>
                        </pic:nvPicPr>
                        <pic:blipFill>
                          <a:blip r:embed="rId25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" w:type="dxa"/>
          </w:tcPr>
          <w:p>
            <w:pPr>
              <w:pStyle w:val="17"/>
              <w:spacing w:before="86" w:line="302" w:lineRule="auto"/>
              <w:ind w:left="72" w:right="139"/>
              <w:rPr>
                <w:sz w:val="14"/>
              </w:rPr>
            </w:pPr>
            <w:r>
              <w:rPr>
                <w:color w:val="1C2025"/>
                <w:sz w:val="14"/>
              </w:rPr>
              <w:t>ABCD</w:t>
            </w:r>
            <w:r>
              <w:rPr>
                <w:color w:val="1C2025"/>
                <w:spacing w:val="-74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ABCD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4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9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04" name="图片 20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5" name="图片 2005"/>
                          <pic:cNvPicPr/>
                        </pic:nvPicPr>
                        <pic:blipFill>
                          <a:blip r:embed="rId25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118" w:lineRule="exact"/>
        <w:rPr>
          <w:sz w:val="11"/>
        </w:rPr>
        <w:sectPr>
          <w:headerReference w:type="default" r:id="rId251"/>
          <w:footerReference w:type="default" r:id="rId252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spacing w:before="98"/>
        <w:ind w:left="422"/>
      </w:pPr>
      <w:r>
        <w:rPr>
          <w:lang w:val="en-IN" w:eastAsia="en-IN"/>
        </w:rPr>
        <w:drawing>
          <wp:anchor distT="0" distB="0" distL="0" distR="0" simplePos="0" relativeHeight="1519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95665</wp:posOffset>
            </wp:positionV>
            <wp:extent cx="98424" cy="76199"/>
            <wp:effectExtent l="0" t="0" r="0" b="0"/>
            <wp:wrapNone/>
            <wp:docPr id="2006" name="图片 20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7" name="图片 2007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4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517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187960</wp:posOffset>
                </wp:positionV>
                <wp:extent cx="338455" cy="131444"/>
                <wp:effectExtent l="0" t="0" r="0" b="0"/>
                <wp:wrapTopAndBottom/>
                <wp:docPr id="2008" name="组合 200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09" name="组合 2009"/>
                      <wpg:cNvGrpSpPr/>
                      <wpg:grpSpPr>
                        <a:xfrm rot="0">
                          <a:off x="0" y="0"/>
                          <a:ext cx="338455" cy="131444"/>
                          <a:chOff x="0" y="0"/>
                          <a:chExt cx="338455" cy="13144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010" name="曲线 2010"/>
                        <wps:cNvSpPr/>
                        <wps:spPr>
                          <a:xfrm rot="0">
                            <a:off x="3175" y="3174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393" y="2104"/>
                                </a:lnTo>
                                <a:lnTo>
                                  <a:pt x="21475" y="2547"/>
                                </a:lnTo>
                                <a:lnTo>
                                  <a:pt x="21558" y="3101"/>
                                </a:lnTo>
                                <a:lnTo>
                                  <a:pt x="21600" y="3655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606" y="21378"/>
                                </a:lnTo>
                                <a:lnTo>
                                  <a:pt x="20441" y="21489"/>
                                </a:lnTo>
                                <a:lnTo>
                                  <a:pt x="20234" y="21599"/>
                                </a:lnTo>
                                <a:lnTo>
                                  <a:pt x="20027" y="21599"/>
                                </a:lnTo>
                                <a:lnTo>
                                  <a:pt x="1572" y="21599"/>
                                </a:lnTo>
                                <a:lnTo>
                                  <a:pt x="1365" y="21599"/>
                                </a:lnTo>
                                <a:lnTo>
                                  <a:pt x="1158" y="21489"/>
                                </a:lnTo>
                                <a:lnTo>
                                  <a:pt x="951" y="21378"/>
                                </a:lnTo>
                                <a:lnTo>
                                  <a:pt x="786" y="21156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011" name="文本框 2011"/>
                        <wps:cNvSpPr/>
                        <wps:spPr>
                          <a:xfrm rot="0">
                            <a:off x="0" y="0"/>
                            <a:ext cx="338455" cy="13144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012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013" o:spid="_x0000_s2013" coordorigin="960,1092" coordsize="533,206" style="position:absolute;&#10;margin-left:48.05pt;&#10;margin-top:14.800001pt;&#10;width:26.65pt;&#10;height:10.349999pt;&#10;z-index:1517;&#10;mso-position-horizontal:absolute;&#10;mso-position-horizontal-relative:page;&#10;mso-position-vertical:absolute;&#10;mso-wrap-distance-left:0.0pt;&#10;mso-wrap-distance-right:0.0pt;">
                <v:shape type="#_x0000_t0" id="曲线 2014" o:spid="_x0000_s2014" coordsize="522,196" path="m,157l,38l,33l0,28l3,23l4,19l7,14l11,11l14,7l18,5l22,3l27,1l33,l37,l483,l488,l494,1l498,3l502,5l506,7l510,11l513,14l517,19l518,23l521,28l521,33l521,38l521,157l521,162l521,167l518,172l517,177l498,193l494,194l488,195l483,195l37,195l33,195l27,194l22,193l18,191l3,172l0,167l,162l,157l,157xe" style="position:absolute;&#10;left:966;&#10;top:1097;&#10;width:522;&#10;height:195;" filled="f" stroked="t" strokeweight="0.54362833pt">
                  <v:stroke color="#000000"/>
                </v:shape>
                <v:shape type="#_x0000_t202" id="文本框 2015" o:spid="_x0000_s2015" style="position:absolute;&#10;left:960;&#10;top:1092;&#10;width:533;&#10;height:206;&#10;mso-wrap-style:square;" filled="f" stroked="f" strokeweight="1.0pt">
                  <v:textbox id="1290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7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spacing w:before="10"/>
        <w:rPr>
          <w:sz w:val="13"/>
        </w:rPr>
      </w:pPr>
    </w:p>
    <w:p>
      <w:pPr>
        <w:pStyle w:val="15"/>
        <w:ind w:left="428"/>
      </w:pPr>
      <w:r>
        <mc:AlternateContent>
          <mc:Choice Requires="wps">
            <w:drawing>
              <wp:anchor distT="0" distB="0" distL="0" distR="0" simplePos="0" relativeHeight="1518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195580</wp:posOffset>
                </wp:positionV>
                <wp:extent cx="6414135" cy="248920"/>
                <wp:effectExtent l="0" t="0" r="0" b="0"/>
                <wp:wrapTopAndBottom/>
                <wp:docPr id="2016" name="组合 201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17" name="组合 2017"/>
                      <wpg:cNvGrpSpPr/>
                      <wpg:grpSpPr>
                        <a:xfrm rot="0">
                          <a:off x="0" y="0"/>
                          <a:ext cx="6414135" cy="248920"/>
                          <a:chOff x="0" y="0"/>
                          <a:chExt cx="6414135" cy="2489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018" name="曲线 2018"/>
                        <wps:cNvSpPr/>
                        <wps:spPr>
                          <a:xfrm rot="0">
                            <a:off x="0" y="0"/>
                            <a:ext cx="6414135" cy="24892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500"/>
                                </a:moveTo>
                                <a:lnTo>
                                  <a:pt x="0" y="2099"/>
                                </a:lnTo>
                                <a:lnTo>
                                  <a:pt x="0" y="1823"/>
                                </a:lnTo>
                                <a:lnTo>
                                  <a:pt x="2" y="1546"/>
                                </a:lnTo>
                                <a:lnTo>
                                  <a:pt x="6" y="1270"/>
                                </a:lnTo>
                                <a:lnTo>
                                  <a:pt x="10" y="994"/>
                                </a:lnTo>
                                <a:lnTo>
                                  <a:pt x="17" y="773"/>
                                </a:lnTo>
                                <a:lnTo>
                                  <a:pt x="25" y="607"/>
                                </a:lnTo>
                                <a:lnTo>
                                  <a:pt x="32" y="386"/>
                                </a:lnTo>
                                <a:lnTo>
                                  <a:pt x="40" y="220"/>
                                </a:lnTo>
                                <a:lnTo>
                                  <a:pt x="51" y="110"/>
                                </a:lnTo>
                                <a:lnTo>
                                  <a:pt x="62" y="55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5"/>
                                </a:lnTo>
                                <a:lnTo>
                                  <a:pt x="21548" y="110"/>
                                </a:lnTo>
                                <a:lnTo>
                                  <a:pt x="21559" y="220"/>
                                </a:lnTo>
                                <a:lnTo>
                                  <a:pt x="21567" y="386"/>
                                </a:lnTo>
                                <a:lnTo>
                                  <a:pt x="21574" y="607"/>
                                </a:lnTo>
                                <a:lnTo>
                                  <a:pt x="21582" y="773"/>
                                </a:lnTo>
                                <a:lnTo>
                                  <a:pt x="21589" y="994"/>
                                </a:lnTo>
                                <a:lnTo>
                                  <a:pt x="21593" y="1270"/>
                                </a:lnTo>
                                <a:lnTo>
                                  <a:pt x="21597" y="1546"/>
                                </a:lnTo>
                                <a:lnTo>
                                  <a:pt x="21600" y="1823"/>
                                </a:lnTo>
                                <a:lnTo>
                                  <a:pt x="21600" y="2099"/>
                                </a:lnTo>
                                <a:lnTo>
                                  <a:pt x="21600" y="19500"/>
                                </a:lnTo>
                                <a:lnTo>
                                  <a:pt x="21516" y="21599"/>
                                </a:lnTo>
                                <a:lnTo>
                                  <a:pt x="83" y="21599"/>
                                </a:lnTo>
                                <a:lnTo>
                                  <a:pt x="0" y="19776"/>
                                </a:lnTo>
                                <a:lnTo>
                                  <a:pt x="0" y="19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019" name="文本框 2019"/>
                        <wps:cNvSpPr/>
                        <wps:spPr>
                          <a:xfrm rot="0">
                            <a:off x="9525" y="7620"/>
                            <a:ext cx="6395085" cy="23367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020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021" o:spid="_x0000_s2021" coordorigin="912,2467" coordsize="10101,392" style="position:absolute;&#10;margin-left:45.6pt;&#10;margin-top:15.4pt;&#10;width:505.05002pt;&#10;height:19.6pt;&#10;z-index:1518;&#10;mso-position-horizontal:absolute;&#10;mso-position-horizontal-relative:page;&#10;mso-position-vertical:absolute;&#10;mso-wrap-distance-left:0.0pt;&#10;mso-wrap-distance-right:0.0pt;">
                <v:shape type="#_x0000_t0" id="曲线 2022" o:spid="_x0000_s2022" coordsize="10101,392" path="m,353l,38l,33l1,28l3,23l5,18l7,14l11,11l14,7l18,4l24,2l28,1l33,l39,l10062,l10068,l10072,1l10076,2l10082,4l10086,7l10089,11l10093,14l10096,18l10097,23l10100,28l10101,33l10101,38l10101,353l10062,391l39,391l,358l,353l,353xe" style="position:absolute;&#10;left:912;&#10;top:2467;&#10;width:10101;&#10;height:391;" filled="f" stroked="t" strokeweight="0.54362833pt">
                  <v:stroke color="#8F949D"/>
                </v:shape>
                <v:shape type="#_x0000_t202" id="文本框 2023" o:spid="_x0000_s2023" style="position:absolute;&#10;left:927;&#10;top:2479;&#10;width:10071;&#10;height:367;&#10;mso-wrap-style:square;" filled="f" stroked="f" strokeweight="1.0pt">
                  <v:textbox id="1291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"http://118.185.187.137/moodle/mod/quiz/view.php?id=1358&amp;forceview=1"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2-DP-Playing</w:t>
      </w:r>
      <w:r>
        <w:rPr>
          <w:color w:val="0E6BBE"/>
          <w:spacing w:val="6"/>
        </w:rPr>
        <w:t xml:space="preserve"> </w:t>
      </w:r>
      <w:r>
        <w:rPr>
          <w:color w:val="0E6BBE"/>
        </w:rPr>
        <w:t>with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chessboard</w:t>
      </w:r>
      <w:r>
        <w:rPr>
          <w:color w:val="0E6BBE"/>
        </w:rPr>
        <w:fldChar w:fldCharType="end"/>
      </w:r>
    </w:p>
    <w:p>
      <w:pPr>
        <w:pStyle w:val="15"/>
        <w:spacing w:before="58"/>
        <w:ind w:left="6930"/>
      </w:pPr>
      <w:r>
        <w:rPr>
          <w:color w:val="0E6BBE"/>
        </w:rPr>
        <w:fldChar w:fldCharType="begin"/>
      </w:r>
      <w:r>
        <w:instrText>HYPERLINK "http://118.185.187.137/moodle/mod/quiz/view.php?id=1360&amp;forceview=1"</w:instrText>
      </w:r>
      <w:r>
        <w:rPr>
          <w:color w:val="0E6BBE"/>
        </w:rPr>
        <w:fldChar w:fldCharType="separate"/>
      </w:r>
      <w:r>
        <w:rPr>
          <w:color w:val="0E6BBE"/>
        </w:rPr>
        <w:t>4-DP-Longest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non-decreasing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Subsequence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>
      <w:pPr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Dashboard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courses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CS23331-DAA-2023-AIML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"http://118.185.187.137/moodle/course/view.php?id=158&amp;section-5"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Dynamic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Programming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2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"http://118.185.187.137/moodle/mod/quiz/view.php?id=1360"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4-DP-Lon</w:t>
      </w:r>
      <w:r>
        <w:rPr>
          <w:color w:val="0E6BBE"/>
        </w:rPr>
        <w:t>g</w:t>
      </w:r>
      <w:r>
        <w:rPr>
          <w:color w:val="0E6BBE"/>
          <w:u w:val="single" w:color="0E6BBE"/>
        </w:rPr>
        <w:t>est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non-decreasing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Subsequence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520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2036" name="曲线 203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037" o:spid="_x0000_s2037" fillcolor="#DEE2E6" stroked="f" strokeweight="1.0pt" coordsize="10438,11" path="m10438,l1620,l,l,11l1620,11l10438,11l10438,l10438,xe" style="position:absolute;&#10;margin-left:37.2pt;&#10;margin-top:19.75pt;&#10;width:521.9pt;&#10;height:0.55000037pt;&#10;z-index:1520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038" name="组合 203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39" name="组合 2039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040" name="曲线 2040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041" o:spid="_x0000_s2041" coordorigin="743,2350" coordsize="10438,11" style="width:521.9pt;&#10;height:0.55pt;">
                <v:shape type="#_x0000_t0" id="曲线 2042" o:spid="_x0000_s2042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521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2043" name="曲线 204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044" o:spid="_x0000_s2044" fillcolor="#DEE2E6" stroked="f" strokeweight="1.0pt" coordsize="10438,11" path="m10438,l1620,l,l,10l1620,10l10438,10l10438,l10438,xe" style="position:absolute;&#10;margin-left:37.2pt;&#10;margin-top:13.15pt;&#10;width:521.9pt;&#10;height:0.55000037pt;&#10;z-index:1521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045" name="组合 204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46" name="组合 2046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047" name="曲线 2047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048" o:spid="_x0000_s2048" coordorigin="743,2882" coordsize="10438,11" style="width:521.9pt;&#10;height:0.55pt;">
                <v:shape type="#_x0000_t0" id="曲线 2049" o:spid="_x0000_s2049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98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522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2050" name="曲线 205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051" o:spid="_x0000_s2051" fillcolor="#DEE2E6" stroked="f" strokeweight="1.0pt" coordsize="10438,11" path="m10438,l1620,l,l,10l1620,10l10438,10l10438,l10438,xe" style="position:absolute;&#10;margin-left:37.2pt;&#10;margin-top:12.6pt;&#10;width:521.9pt;&#10;height:0.55000037pt;&#10;z-index:1522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5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052" name="组合 205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53" name="组合 2053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054" name="曲线 2054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055" o:spid="_x0000_s2055" coordorigin="743,3414" coordsize="10438,11" style="width:521.9pt;&#10;height:0.55pt;">
                <v:shape type="#_x0000_t0" id="曲线 2056" o:spid="_x0000_s2056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10.00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jc w:val="center"/>
        <w:rPr>
          <w:sz w:val="16"/>
        </w:rPr>
        <w:sectPr>
          <w:headerReference w:type="default" r:id="rId258"/>
          <w:footerReference w:type="default" r:id="rId259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2069" name="文本框 206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2070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2071" o:spid="_x0000_s2071" filled="f" stroked="t" strokeweight="1.1338583pt" style="width:521.35pt;&#10;height:46.75pt;&#10;mso-wrap-style:square;">
                <v:stroke color="#CAD0D6"/>
                <v:textbox id="1296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10"/>
        <w:rPr>
          <w:sz w:val="23"/>
        </w:rPr>
      </w:pPr>
    </w:p>
    <w:p>
      <w:pPr>
        <w:spacing w:before="108"/>
        <w:ind w:left="341"/>
        <w:rPr>
          <w:sz w:val="15"/>
        </w:rPr>
      </w:pPr>
      <w:r>
        <w:rPr>
          <w:color w:val="001A1D"/>
          <w:w w:val="104"/>
          <w:sz w:val="15"/>
        </w:rPr>
        <w:t>Problem</w:t>
      </w:r>
      <w:r>
        <w:rPr>
          <w:color w:val="001A1D"/>
          <w:spacing w:val="-3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statement:</w:t>
      </w:r>
    </w:p>
    <w:p>
      <w:pPr>
        <w:spacing w:before="127"/>
        <w:ind w:left="341"/>
        <w:rPr>
          <w:sz w:val="15"/>
        </w:rPr>
      </w:pPr>
      <w:r>
        <w:rPr>
          <w:color w:val="001A1D"/>
          <w:w w:val="104"/>
          <w:sz w:val="15"/>
        </w:rPr>
        <w:t>Find</w:t>
      </w:r>
      <w:r>
        <w:rPr>
          <w:color w:val="001A1D"/>
          <w:spacing w:val="-3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the</w:t>
      </w:r>
      <w:r>
        <w:rPr>
          <w:color w:val="001A1D"/>
          <w:spacing w:val="-2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length</w:t>
      </w:r>
      <w:r>
        <w:rPr>
          <w:color w:val="001A1D"/>
          <w:spacing w:val="-3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of</w:t>
      </w:r>
      <w:r>
        <w:rPr>
          <w:color w:val="001A1D"/>
          <w:spacing w:val="-2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the</w:t>
      </w:r>
      <w:r>
        <w:rPr>
          <w:color w:val="001A1D"/>
          <w:spacing w:val="-3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Longest</w:t>
      </w:r>
      <w:r>
        <w:rPr>
          <w:color w:val="001A1D"/>
          <w:spacing w:val="-2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Non-decreasing</w:t>
      </w:r>
      <w:r>
        <w:rPr>
          <w:color w:val="001A1D"/>
          <w:spacing w:val="-3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Subsequence</w:t>
      </w:r>
      <w:r>
        <w:rPr>
          <w:color w:val="001A1D"/>
          <w:spacing w:val="-2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in</w:t>
      </w:r>
      <w:r>
        <w:rPr>
          <w:color w:val="001A1D"/>
          <w:spacing w:val="-2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a</w:t>
      </w:r>
      <w:r>
        <w:rPr>
          <w:color w:val="001A1D"/>
          <w:spacing w:val="-3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given</w:t>
      </w:r>
      <w:r>
        <w:rPr>
          <w:color w:val="001A1D"/>
          <w:spacing w:val="-2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Sequence.</w:t>
      </w:r>
    </w:p>
    <w:p>
      <w:pPr>
        <w:pStyle w:val="15"/>
        <w:spacing w:before="116"/>
        <w:ind w:left="341"/>
      </w:pPr>
      <w:r>
        <w:rPr>
          <w:color w:val="001A1D"/>
        </w:rPr>
        <w:t>Eg:</w:t>
      </w:r>
    </w:p>
    <w:p>
      <w:pPr>
        <w:pStyle w:val="15"/>
        <w:rPr>
          <w:sz w:val="22"/>
        </w:rPr>
      </w:pPr>
    </w:p>
    <w:p>
      <w:pPr>
        <w:spacing w:before="157"/>
        <w:ind w:left="341"/>
        <w:rPr>
          <w:sz w:val="15"/>
        </w:rPr>
      </w:pPr>
      <w:r>
        <w:rPr>
          <w:color w:val="001A1D"/>
          <w:w w:val="104"/>
          <w:sz w:val="15"/>
        </w:rPr>
        <w:t>Input:9</w:t>
      </w:r>
    </w:p>
    <w:p>
      <w:pPr>
        <w:spacing w:before="127"/>
        <w:ind w:left="341"/>
        <w:rPr>
          <w:sz w:val="15"/>
        </w:rPr>
      </w:pPr>
      <w:r>
        <w:rPr>
          <w:color w:val="001A1D"/>
          <w:w w:val="104"/>
          <w:sz w:val="15"/>
        </w:rPr>
        <w:t>Sequence:[-1,3,4,5,2,2,2,2,3]</w:t>
      </w:r>
    </w:p>
    <w:p>
      <w:pPr>
        <w:spacing w:before="127" w:line="391" w:lineRule="auto"/>
        <w:ind w:left="341" w:right="8137"/>
        <w:rPr>
          <w:sz w:val="15"/>
        </w:rPr>
      </w:pPr>
      <w:r>
        <w:rPr>
          <w:color w:val="001A1D"/>
          <w:w w:val="104"/>
          <w:sz w:val="15"/>
        </w:rPr>
        <w:t>the</w:t>
      </w:r>
      <w:r>
        <w:rPr>
          <w:color w:val="001A1D"/>
          <w:spacing w:val="-8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subsequence</w:t>
      </w:r>
      <w:r>
        <w:rPr>
          <w:color w:val="001A1D"/>
          <w:spacing w:val="-7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is</w:t>
      </w:r>
      <w:r>
        <w:rPr>
          <w:color w:val="001A1D"/>
          <w:spacing w:val="-7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[-1,2,2,2,2,3]</w:t>
      </w:r>
      <w:r>
        <w:rPr>
          <w:color w:val="001A1D"/>
          <w:spacing w:val="-40"/>
          <w:w w:val="104"/>
          <w:sz w:val="15"/>
        </w:rPr>
        <w:t xml:space="preserve"> </w:t>
      </w:r>
      <w:r>
        <w:rPr>
          <w:color w:val="001A1D"/>
          <w:w w:val="104"/>
          <w:sz w:val="15"/>
        </w:rPr>
        <w:t>Output:6</w:t>
      </w:r>
    </w:p>
    <w:p>
      <w:pPr>
        <w:spacing w:before="132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0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8021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6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10</w:t>
            </w:r>
            <w:r>
              <w:rPr>
                <w:color w:val="333333"/>
                <w:spacing w:val="-27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21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24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30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34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35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36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37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38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40</w:t>
            </w:r>
          </w:p>
          <w:p>
            <w:pPr>
              <w:pStyle w:val="17"/>
              <w:spacing w:before="9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41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</w:p>
          <w:p>
            <w:pPr>
              <w:pStyle w:val="17"/>
              <w:spacing w:before="8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longest(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arr[],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n)</w:t>
            </w:r>
          </w:p>
          <w:p>
            <w:pPr>
              <w:pStyle w:val="1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l[n];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i;j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(arr[i]</w:t>
            </w:r>
            <w:r>
              <w:rPr>
                <w:color w:val="262B33"/>
                <w:sz w:val="16"/>
              </w:rPr>
              <w:t>&gt;=</w:t>
            </w:r>
            <w:r>
              <w:rPr>
                <w:sz w:val="16"/>
              </w:rPr>
              <w:t>arr[j]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1461"/>
              <w:rPr>
                <w:sz w:val="16"/>
              </w:rPr>
            </w:pPr>
            <w:r>
              <w:rPr>
                <w:sz w:val="16"/>
              </w:rPr>
              <w:t>l[i]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l[j]</w:t>
            </w:r>
            <w:r>
              <w:rPr>
                <w:color w:val="0000CC"/>
                <w:sz w:val="16"/>
              </w:rPr>
              <w:t>+1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 w:line="250" w:lineRule="auto"/>
              <w:ind w:left="391" w:right="7211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max_len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(l[i]</w:t>
            </w:r>
            <w:r>
              <w:rPr>
                <w:color w:val="262B33"/>
                <w:sz w:val="16"/>
              </w:rPr>
              <w:t>&gt;</w:t>
            </w:r>
            <w:r>
              <w:rPr>
                <w:sz w:val="16"/>
              </w:rPr>
              <w:t>max_len)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1104"/>
              <w:rPr>
                <w:sz w:val="16"/>
              </w:rPr>
            </w:pPr>
            <w:r>
              <w:rPr>
                <w:sz w:val="16"/>
              </w:rPr>
              <w:t>max_len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l[i];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max_len;</w:t>
            </w:r>
          </w:p>
          <w:p>
            <w:pPr>
              <w:pStyle w:val="1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8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 w:line="250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17"/>
              <w:spacing w:before="3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 w:line="250" w:lineRule="auto"/>
              <w:ind w:left="391" w:right="6675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length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longest(arr,n);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%d\n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,length);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return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3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421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rPr>
                <w:rFonts w:ascii="Segoe UI" w:hAnsi="Segoe UI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2072" name="组合 2072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2073" name="组合 2073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2074" name=" 2074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2075" o:spid="_x0000_s2075" coordorigin="10828,14629" coordsize="98,98" style="width:4.9pt;&#10;height:4.9pt;">
                      <v:shape type="#_x0000_t100" id=" 2076" o:spid="_x0000_s2076" style="position:absolute;&#10;left:10828;&#10;top:14629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rPr>
          <w:sz w:val="25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1544"/>
        <w:gridCol w:w="837"/>
        <w:gridCol w:w="413"/>
        <w:gridCol w:w="402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1544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71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6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77" name="图片 20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78" name="图片 2078"/>
                          <pic:cNvPicPr/>
                        </pic:nvPicPr>
                        <pic:blipFill>
                          <a:blip r:embed="rId26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9</w:t>
            </w:r>
          </w:p>
          <w:p>
            <w:pPr>
              <w:pStyle w:val="1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-1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1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79" name="图片 20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80" name="图片 2080"/>
                          <pic:cNvPicPr/>
                        </pic:nvPicPr>
                        <pic:blipFill>
                          <a:blip r:embed="rId26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81" name="图片 20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82" name="图片 2082"/>
                          <pic:cNvPicPr/>
                        </pic:nvPicPr>
                        <pic:blipFill>
                          <a:blip r:embed="rId26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4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  <w:p>
            <w:pPr>
              <w:pStyle w:val="17"/>
              <w:spacing w:before="54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71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6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1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083" name="图片 20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84" name="图片 2084"/>
                          <pic:cNvPicPr/>
                        </pic:nvPicPr>
                        <pic:blipFill>
                          <a:blip r:embed="rId26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1523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2085" name="图片 20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6" name="图片 2086"/>
                    <pic:cNvPicPr/>
                  </pic:nvPicPr>
                  <pic:blipFill>
                    <a:blip r:embed="rId2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sectPr>
          <w:headerReference w:type="default" r:id="rId260"/>
          <w:footerReference w:type="default" r:id="rId261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spacing w:before="11"/>
        <w:rPr>
          <w:sz w:val="8"/>
        </w:rPr>
      </w:pPr>
    </w:p>
    <w:p>
      <w:pPr>
        <w:pStyle w:val="15"/>
        <w:spacing w:line="207" w:lineRule="exact"/>
        <w:ind w:left="340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114298" distR="114298">
                <wp:extent cx="338455" cy="131445"/>
                <wp:effectExtent l="0" t="0" r="0" b="0"/>
                <wp:docPr id="2087" name="组合 208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88" name="组合 2088"/>
                      <wpg:cNvGrpSpPr/>
                      <wpg:grpSpPr>
                        <a:xfrm rot="0">
                          <a:off x="0" y="0"/>
                          <a:ext cx="338455" cy="131445"/>
                          <a:chOff x="0" y="0"/>
                          <a:chExt cx="338455" cy="1314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089" name="曲线 2089"/>
                        <wps:cNvSpPr/>
                        <wps:spPr>
                          <a:xfrm rot="0">
                            <a:off x="3174" y="3175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412"/>
                                </a:moveTo>
                                <a:lnTo>
                                  <a:pt x="0" y="4187"/>
                                </a:lnTo>
                                <a:lnTo>
                                  <a:pt x="0" y="3636"/>
                                </a:lnTo>
                                <a:lnTo>
                                  <a:pt x="41" y="3195"/>
                                </a:lnTo>
                                <a:lnTo>
                                  <a:pt x="124" y="2644"/>
                                </a:lnTo>
                                <a:lnTo>
                                  <a:pt x="206" y="2093"/>
                                </a:lnTo>
                                <a:lnTo>
                                  <a:pt x="331" y="1653"/>
                                </a:lnTo>
                                <a:lnTo>
                                  <a:pt x="496" y="1322"/>
                                </a:lnTo>
                                <a:lnTo>
                                  <a:pt x="620" y="881"/>
                                </a:lnTo>
                                <a:lnTo>
                                  <a:pt x="786" y="551"/>
                                </a:lnTo>
                                <a:lnTo>
                                  <a:pt x="993" y="330"/>
                                </a:lnTo>
                                <a:lnTo>
                                  <a:pt x="1200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48" y="330"/>
                                </a:lnTo>
                                <a:lnTo>
                                  <a:pt x="20813" y="551"/>
                                </a:lnTo>
                                <a:lnTo>
                                  <a:pt x="21020" y="881"/>
                                </a:lnTo>
                                <a:lnTo>
                                  <a:pt x="21144" y="1322"/>
                                </a:lnTo>
                                <a:lnTo>
                                  <a:pt x="21310" y="1653"/>
                                </a:lnTo>
                                <a:lnTo>
                                  <a:pt x="21393" y="2093"/>
                                </a:lnTo>
                                <a:lnTo>
                                  <a:pt x="21475" y="2644"/>
                                </a:lnTo>
                                <a:lnTo>
                                  <a:pt x="21558" y="3195"/>
                                </a:lnTo>
                                <a:lnTo>
                                  <a:pt x="21600" y="3636"/>
                                </a:lnTo>
                                <a:lnTo>
                                  <a:pt x="21600" y="4187"/>
                                </a:lnTo>
                                <a:lnTo>
                                  <a:pt x="21600" y="17412"/>
                                </a:lnTo>
                                <a:lnTo>
                                  <a:pt x="20027" y="21599"/>
                                </a:lnTo>
                                <a:lnTo>
                                  <a:pt x="1572" y="21599"/>
                                </a:lnTo>
                                <a:lnTo>
                                  <a:pt x="0" y="17963"/>
                                </a:lnTo>
                                <a:lnTo>
                                  <a:pt x="0" y="174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090" name="文本框 2090"/>
                        <wps:cNvSpPr/>
                        <wps:spPr>
                          <a:xfrm rot="0">
                            <a:off x="0" y="0"/>
                            <a:ext cx="338455" cy="1314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091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092" o:spid="_x0000_s2092" coordorigin="960,583" coordsize="533,206" style="width:26.65pt;&#10;height:10.349999pt;">
                <v:shape type="#_x0000_t0" id="曲线 2093" o:spid="_x0000_s2093" coordsize="522,196" path="m,157l,37l,32l1,28l3,23l5,18l7,14l12,11l14,7l18,4l24,2l29,0l33,l37,l483,l489,l494,0l498,2l503,4l508,7l511,11l514,14l517,18l519,23l521,28l521,32l521,37l521,157l483,195l37,195l,163l,157l,157xe" style="position:absolute;&#10;left:964;&#10;top:588;&#10;width:522;&#10;height:196;" filled="f" stroked="t" strokeweight="0.54362833pt">
                  <v:stroke color="#000000"/>
                </v:shape>
                <v:shape type="#_x0000_t202" id="文本框 2094" o:spid="_x0000_s2094" style="position:absolute;&#10;left:960;&#10;top:583;&#10;width:533;&#10;height:206;&#10;mso-wrap-style:square;" filled="f" stroked="f" strokeweight="1.0pt">
                  <v:textbox id="1306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2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spacing w:before="10"/>
        <w:rPr>
          <w:sz w:val="13"/>
        </w:rPr>
      </w:pPr>
    </w:p>
    <w:p>
      <w:pPr>
        <w:pStyle w:val="15"/>
        <w:ind w:left="428"/>
      </w:pPr>
      <w:r>
        <mc:AlternateContent>
          <mc:Choice Requires="wps">
            <w:drawing>
              <wp:anchor distT="0" distB="0" distL="0" distR="0" simplePos="0" relativeHeight="1524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202565</wp:posOffset>
                </wp:positionV>
                <wp:extent cx="6414135" cy="241935"/>
                <wp:effectExtent l="0" t="0" r="0" b="0"/>
                <wp:wrapTopAndBottom/>
                <wp:docPr id="2095" name="组合 209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096" name="组合 2096"/>
                      <wpg:cNvGrpSpPr/>
                      <wpg:grpSpPr>
                        <a:xfrm rot="0">
                          <a:off x="0" y="0"/>
                          <a:ext cx="6414135" cy="241935"/>
                          <a:chOff x="0" y="0"/>
                          <a:chExt cx="6414135" cy="2419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097" name="曲线 2097"/>
                        <wps:cNvSpPr/>
                        <wps:spPr>
                          <a:xfrm rot="0">
                            <a:off x="0" y="0"/>
                            <a:ext cx="6414135" cy="24193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445"/>
                                </a:moveTo>
                                <a:lnTo>
                                  <a:pt x="0" y="2154"/>
                                </a:lnTo>
                                <a:lnTo>
                                  <a:pt x="0" y="1870"/>
                                </a:lnTo>
                                <a:lnTo>
                                  <a:pt x="2" y="1644"/>
                                </a:lnTo>
                                <a:lnTo>
                                  <a:pt x="6" y="1360"/>
                                </a:lnTo>
                                <a:lnTo>
                                  <a:pt x="10" y="1077"/>
                                </a:lnTo>
                                <a:lnTo>
                                  <a:pt x="17" y="850"/>
                                </a:lnTo>
                                <a:lnTo>
                                  <a:pt x="25" y="680"/>
                                </a:lnTo>
                                <a:lnTo>
                                  <a:pt x="32" y="453"/>
                                </a:lnTo>
                                <a:lnTo>
                                  <a:pt x="40" y="283"/>
                                </a:lnTo>
                                <a:lnTo>
                                  <a:pt x="51" y="170"/>
                                </a:lnTo>
                                <a:lnTo>
                                  <a:pt x="62" y="56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6"/>
                                </a:lnTo>
                                <a:lnTo>
                                  <a:pt x="21548" y="170"/>
                                </a:lnTo>
                                <a:lnTo>
                                  <a:pt x="21559" y="283"/>
                                </a:lnTo>
                                <a:lnTo>
                                  <a:pt x="21567" y="453"/>
                                </a:lnTo>
                                <a:lnTo>
                                  <a:pt x="21574" y="680"/>
                                </a:lnTo>
                                <a:lnTo>
                                  <a:pt x="21582" y="850"/>
                                </a:lnTo>
                                <a:lnTo>
                                  <a:pt x="21589" y="1077"/>
                                </a:lnTo>
                                <a:lnTo>
                                  <a:pt x="21593" y="1360"/>
                                </a:lnTo>
                                <a:lnTo>
                                  <a:pt x="21597" y="1644"/>
                                </a:lnTo>
                                <a:lnTo>
                                  <a:pt x="21600" y="1870"/>
                                </a:lnTo>
                                <a:lnTo>
                                  <a:pt x="21600" y="2154"/>
                                </a:lnTo>
                                <a:lnTo>
                                  <a:pt x="21600" y="19445"/>
                                </a:lnTo>
                                <a:lnTo>
                                  <a:pt x="21600" y="19729"/>
                                </a:lnTo>
                                <a:lnTo>
                                  <a:pt x="21597" y="20012"/>
                                </a:lnTo>
                                <a:lnTo>
                                  <a:pt x="21593" y="20239"/>
                                </a:lnTo>
                                <a:lnTo>
                                  <a:pt x="21589" y="20522"/>
                                </a:lnTo>
                                <a:lnTo>
                                  <a:pt x="21516" y="21600"/>
                                </a:lnTo>
                                <a:lnTo>
                                  <a:pt x="83" y="21600"/>
                                </a:lnTo>
                                <a:lnTo>
                                  <a:pt x="6" y="20239"/>
                                </a:lnTo>
                                <a:lnTo>
                                  <a:pt x="2" y="20012"/>
                                </a:lnTo>
                                <a:lnTo>
                                  <a:pt x="0" y="19729"/>
                                </a:lnTo>
                                <a:lnTo>
                                  <a:pt x="0" y="1944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098" name="文本框 2098"/>
                        <wps:cNvSpPr/>
                        <wps:spPr>
                          <a:xfrm rot="0">
                            <a:off x="9525" y="7620"/>
                            <a:ext cx="6395085" cy="2266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099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100" o:spid="_x0000_s2100" coordorigin="912,2009" coordsize="10101,381" style="position:absolute;&#10;margin-left:45.6pt;&#10;margin-top:15.950006pt;&#10;width:505.05002pt;&#10;height:19.05pt;&#10;z-index:1524;&#10;mso-position-horizontal:absolute;&#10;mso-position-horizontal-relative:page;&#10;mso-position-vertical:absolute;&#10;mso-wrap-distance-left:0.0pt;&#10;mso-wrap-distance-right:0.0pt;">
                <v:shape type="#_x0000_t0" id="曲线 2101" o:spid="_x0000_s2101" coordsize="10101,381" path="m,343l,37l,32l1,29l3,23l5,19l7,14l11,12l14,7l18,5l24,2l28,0l33,l39,l10062,l10068,l10072,0l10076,2l10082,5l10086,7l10089,12l10093,14l10096,19l10097,23l10100,29l10101,32l10101,37l10101,343l10101,347l10100,352l10097,356l10096,361l10062,381l39,381l3,356l1,352l,347l,343l,343xe" style="position:absolute;&#10;left:912;&#10;top:2009;&#10;width:10101;&#10;height:381;" filled="f" stroked="t" strokeweight="0.54362833pt">
                  <v:stroke color="#8F949D"/>
                </v:shape>
                <v:shape type="#_x0000_t202" id="文本框 2102" o:spid="_x0000_s2102" style="position:absolute;&#10;left:927;&#10;top:2021;&#10;width:10071;&#10;height:357;&#10;mso-wrap-style:square;" filled="f" stroked="f" strokeweight="1.0pt">
                  <v:textbox id="1307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"http://118.185.187.137/moodle/mod/quiz/view.php?id=1359&amp;forceview=1"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3-DP-Longest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Common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Subsequence</w:t>
      </w:r>
      <w:r>
        <w:rPr>
          <w:color w:val="0E6BBE"/>
        </w:rPr>
        <w:fldChar w:fldCharType="end"/>
      </w:r>
    </w:p>
    <w:p>
      <w:pPr>
        <w:pStyle w:val="15"/>
        <w:spacing w:before="58"/>
        <w:ind w:left="5132"/>
      </w:pPr>
      <w:r>
        <w:rPr>
          <w:color w:val="0E6BBE"/>
        </w:rPr>
        <w:fldChar w:fldCharType="begin"/>
      </w:r>
      <w:r>
        <w:instrText>HYPERLINK "http://118.185.187.137/moodle/mod/quiz/view.php?id=1361&amp;forceview=1"</w:instrText>
      </w:r>
      <w:r>
        <w:rPr>
          <w:color w:val="0E6BBE"/>
        </w:rPr>
        <w:fldChar w:fldCharType="separate"/>
      </w:r>
      <w:r>
        <w:rPr>
          <w:color w:val="0E6BBE"/>
        </w:rPr>
        <w:t>1-Finding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Duplicates-O(n^2)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Time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>
      <w:pPr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"http://118.185.187.137/moodle/course/view.php?id=158&amp;section-6"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Competitive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Program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3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"http://118.185.187.137/moodle/mod/quiz/view.php?id=1361"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1-Findin</w:t>
      </w:r>
      <w:r>
        <w:rPr>
          <w:color w:val="0E6BBE"/>
        </w:rPr>
        <w:t>g</w:t>
      </w:r>
      <w:r>
        <w:rPr>
          <w:color w:val="0E6BBE"/>
          <w:spacing w:val="7"/>
          <w:u w:val="single" w:color="0E6BBE"/>
        </w:rPr>
        <w:t xml:space="preserve"> </w:t>
      </w:r>
      <w:r>
        <w:rPr>
          <w:color w:val="0E6BBE"/>
          <w:u w:val="single" w:color="0E6BBE"/>
        </w:rPr>
        <w:t>Duplicates-O(n^2)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Complexity,O(1)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Space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525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2115" name="曲线 21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116" o:spid="_x0000_s2116" fillcolor="#DEE2E6" stroked="f" strokeweight="1.0pt" coordsize="10438,11" path="m10438,l1620,l,l,11l1620,11l10438,11l10438,l10438,xe" style="position:absolute;&#10;margin-left:37.2pt;&#10;margin-top:19.75pt;&#10;width:521.9pt;&#10;height:0.55000037pt;&#10;z-index:1525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1:05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117" name="组合 211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118" name="组合 2118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119" name="曲线 2119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120" o:spid="_x0000_s2120" coordorigin="743,2350" coordsize="10438,11" style="width:521.9pt;&#10;height:0.55pt;">
                <v:shape type="#_x0000_t0" id="曲线 2121" o:spid="_x0000_s2121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526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2122" name="曲线 212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123" o:spid="_x0000_s2123" fillcolor="#DEE2E6" stroked="f" strokeweight="1.0pt" coordsize="10438,11" path="m10438,l1620,l,l,10l1620,10l10438,10l10438,l10438,xe" style="position:absolute;&#10;margin-left:37.2pt;&#10;margin-top:13.15pt;&#10;width:521.9pt;&#10;height:0.55000037pt;&#10;z-index:1526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124" name="组合 212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125" name="组合 2125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126" name="曲线 2126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127" o:spid="_x0000_s2127" coordorigin="743,2882" coordsize="10438,11" style="width:521.9pt;&#10;height:0.55pt;">
                <v:shape type="#_x0000_t0" id="曲线 2128" o:spid="_x0000_s2128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1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527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2129" name="曲线 212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130" o:spid="_x0000_s2130" fillcolor="#DEE2E6" stroked="f" strokeweight="1.0pt" coordsize="10438,11" path="m10438,l1620,l,l,10l1620,10l10438,10l10438,l10438,xe" style="position:absolute;&#10;margin-left:37.2pt;&#10;margin-top:12.6pt;&#10;width:521.9pt;&#10;height:0.55000037pt;&#10;z-index:1527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2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31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131" name="组合 213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132" name="组合 2132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133" name="曲线 2133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134" o:spid="_x0000_s2134" coordorigin="743,3414" coordsize="10438,11" style="width:521.9pt;&#10;height:0.55pt;">
                <v:shape type="#_x0000_t0" id="曲线 2135" o:spid="_x0000_s2135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jc w:val="center"/>
        <w:rPr>
          <w:sz w:val="16"/>
        </w:rPr>
        <w:sectPr>
          <w:headerReference w:type="default" r:id="rId267"/>
          <w:footerReference w:type="default" r:id="rId268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2148" name="文本框 214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2149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2150" o:spid="_x0000_s2150" filled="f" stroked="t" strokeweight="1.1338583pt" style="width:521.35pt;&#10;height:46.75pt;&#10;mso-wrap-style:square;">
                <v:stroke color="#CAD0D6"/>
                <v:textbox id="1312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12"/>
        <w:rPr>
          <w:sz w:val="29"/>
        </w:rPr>
      </w:pPr>
    </w:p>
    <w:p>
      <w:pPr>
        <w:pStyle w:val="15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>
      <w:pPr>
        <w:pStyle w:val="15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>
      <w:pPr>
        <w:pStyle w:val="15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>
      <w:pPr>
        <w:pStyle w:val="15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>
      <w:pPr>
        <w:pStyle w:val="15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>
      <w:pPr>
        <w:pStyle w:val="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15"/>
        <w:spacing w:before="8"/>
        <w:rPr>
          <w:b/>
          <w:sz w:val="7"/>
        </w:rPr>
      </w:pPr>
    </w:p>
    <w:tbl>
      <w:tblPr>
        <w:jc w:val="left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7"/>
        <w:gridCol w:w="609"/>
      </w:tblGrid>
      <w:tr>
        <w:trPr>
          <w:trHeight w:val="365"/>
        </w:trPr>
        <w:tc>
          <w:tcPr>
            <w:tcW w:w="837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550"/>
        </w:trPr>
        <w:tc>
          <w:tcPr>
            <w:tcW w:w="837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>
            <w:pPr>
              <w:pStyle w:val="17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>
      <w:pPr>
        <w:pStyle w:val="15"/>
        <w:spacing w:before="6"/>
        <w:rPr>
          <w:b/>
          <w:sz w:val="29"/>
        </w:rPr>
      </w:pPr>
    </w:p>
    <w:p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0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17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 w:line="250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 w:line="250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spacing w:before="5"/>
              <w:rPr>
                <w:rFonts w:ascii="Segoe UI" w:hAnsi="Segoe UI"/>
                <w:sz w:val="11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2151" name="组合 2151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2152" name="组合 2152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2153" name=" 2153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2154" o:spid="_x0000_s2154" coordorigin="10828,12823" coordsize="98,98" style="width:4.9pt;&#10;height:4.9pt;">
                      <v:shape type="#_x0000_t100" id=" 2155" o:spid="_x0000_s2155" style="position:absolute;&#10;left:10828;&#10;top:12823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spacing w:before="13"/>
        <w:rPr>
          <w:sz w:val="24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1859"/>
        <w:gridCol w:w="837"/>
        <w:gridCol w:w="413"/>
        <w:gridCol w:w="402"/>
      </w:tblGrid>
      <w:tr>
        <w:trPr>
          <w:trHeight w:val="376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1859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3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56" name="图片 2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57" name="图片 2157"/>
                          <pic:cNvPicPr/>
                        </pic:nvPicPr>
                        <pic:blipFill>
                          <a:blip r:embed="rId27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8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58" name="图片 2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59" name="图片 2159"/>
                          <pic:cNvPicPr/>
                        </pic:nvPicPr>
                        <pic:blipFill>
                          <a:blip r:embed="rId27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60" name="图片 2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61" name="图片 2161"/>
                          <pic:cNvPicPr/>
                        </pic:nvPicPr>
                        <pic:blipFill>
                          <a:blip r:embed="rId27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8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62" name="图片 2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63" name="图片 2163"/>
                          <pic:cNvPicPr/>
                        </pic:nvPicPr>
                        <pic:blipFill>
                          <a:blip r:embed="rId27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64" name="图片 21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65" name="图片 2165"/>
                          <pic:cNvPicPr/>
                        </pic:nvPicPr>
                        <pic:blipFill>
                          <a:blip r:embed="rId27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8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166" name="图片 2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167" name="图片 2167"/>
                          <pic:cNvPicPr/>
                        </pic:nvPicPr>
                        <pic:blipFill>
                          <a:blip r:embed="rId27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1529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2168" name="图片 2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69" name="图片 2169"/>
                    <pic:cNvPicPr/>
                  </pic:nvPicPr>
                  <pic:blipFill>
                    <a:blip r:embed="rId2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7"/>
        <w:rPr>
          <w:sz w:val="18"/>
        </w:rPr>
      </w:pPr>
      <w:r>
        <mc:AlternateContent>
          <mc:Choice Requires="wps">
            <w:drawing>
              <wp:anchor distT="0" distB="0" distL="0" distR="0" simplePos="0" relativeHeight="1528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181610</wp:posOffset>
                </wp:positionV>
                <wp:extent cx="338455" cy="131445"/>
                <wp:effectExtent l="0" t="0" r="0" b="0"/>
                <wp:wrapTopAndBottom/>
                <wp:docPr id="2170" name="组合 217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171" name="组合 2171"/>
                      <wpg:cNvGrpSpPr/>
                      <wpg:grpSpPr>
                        <a:xfrm rot="0">
                          <a:off x="0" y="0"/>
                          <a:ext cx="338455" cy="131445"/>
                          <a:chOff x="0" y="0"/>
                          <a:chExt cx="338455" cy="1314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172" name="曲线 2172"/>
                        <wps:cNvSpPr/>
                        <wps:spPr>
                          <a:xfrm rot="0">
                            <a:off x="3175" y="3174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173" name="文本框 2173"/>
                        <wps:cNvSpPr/>
                        <wps:spPr>
                          <a:xfrm rot="0">
                            <a:off x="0" y="0"/>
                            <a:ext cx="338455" cy="1314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174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175" o:spid="_x0000_s2175" coordorigin="960,16357" coordsize="533,207" style="position:absolute;&#10;margin-left:48.05pt;&#10;margin-top:14.300045pt;&#10;width:26.65pt;&#10;height:10.35pt;&#10;z-index:1528;&#10;mso-position-horizontal:absolute;&#10;mso-position-horizontal-relative:page;&#10;mso-position-vertical:absolute;&#10;mso-wrap-distance-left:0.0pt;&#10;mso-wrap-distance-right:0.0pt;">
                <v:shape type="#_x0000_t0" id="曲线 2176" o:spid="_x0000_s2176" coordsize="522,196" path="m,157l,38l,33l0,28l3,23l4,19l7,14l11,11l14,7l18,5l22,3l27,1l33,l37,l483,l488,l494,1l498,3l502,5l506,7l510,11l513,14l521,38l521,157l521,162l521,167l518,172l517,177l483,196l37,196l3,172l0,167l,162l,157l,157xe" style="position:absolute;&#10;left:966;&#10;top:16362;&#10;width:522;&#10;height:196;" filled="f" stroked="t" strokeweight="0.54362833pt">
                  <v:stroke color="#000000"/>
                </v:shape>
                <v:shape type="#_x0000_t202" id="文本框 2177" o:spid="_x0000_s2177" style="position:absolute;&#10;left:960;&#10;top:16357;&#10;width:533;&#10;height:206;&#10;mso-wrap-style:square;" filled="f" stroked="f" strokeweight="1.0pt">
                  <v:textbox id="1320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spacing w:line="180" w:lineRule="exact"/>
        <w:rPr>
          <w:sz w:val="14"/>
        </w:rPr>
        <w:sectPr>
          <w:headerReference w:type="default" r:id="rId269"/>
          <w:footerReference w:type="default" r:id="rId270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spacing w:before="174"/>
        <w:ind w:left="428"/>
      </w:pPr>
      <w:r>
        <mc:AlternateContent>
          <mc:Choice Requires="wps">
            <w:drawing>
              <wp:anchor distT="0" distB="0" distL="0" distR="0" simplePos="0" relativeHeight="1530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306069</wp:posOffset>
                </wp:positionV>
                <wp:extent cx="6414135" cy="248920"/>
                <wp:effectExtent l="0" t="0" r="0" b="0"/>
                <wp:wrapTopAndBottom/>
                <wp:docPr id="2178" name="组合 217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179" name="组合 2179"/>
                      <wpg:cNvGrpSpPr/>
                      <wpg:grpSpPr>
                        <a:xfrm rot="0">
                          <a:off x="0" y="0"/>
                          <a:ext cx="6414135" cy="248920"/>
                          <a:chOff x="0" y="0"/>
                          <a:chExt cx="6414135" cy="2489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180" name="曲线 2180"/>
                        <wps:cNvSpPr/>
                        <wps:spPr>
                          <a:xfrm rot="0">
                            <a:off x="0" y="0"/>
                            <a:ext cx="6414135" cy="24892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500"/>
                                </a:moveTo>
                                <a:lnTo>
                                  <a:pt x="0" y="2099"/>
                                </a:lnTo>
                                <a:lnTo>
                                  <a:pt x="0" y="1823"/>
                                </a:lnTo>
                                <a:lnTo>
                                  <a:pt x="2" y="1546"/>
                                </a:lnTo>
                                <a:lnTo>
                                  <a:pt x="6" y="1270"/>
                                </a:lnTo>
                                <a:lnTo>
                                  <a:pt x="10" y="994"/>
                                </a:lnTo>
                                <a:lnTo>
                                  <a:pt x="17" y="773"/>
                                </a:lnTo>
                                <a:lnTo>
                                  <a:pt x="25" y="607"/>
                                </a:lnTo>
                                <a:lnTo>
                                  <a:pt x="32" y="386"/>
                                </a:lnTo>
                                <a:lnTo>
                                  <a:pt x="40" y="220"/>
                                </a:lnTo>
                                <a:lnTo>
                                  <a:pt x="51" y="110"/>
                                </a:lnTo>
                                <a:lnTo>
                                  <a:pt x="62" y="55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5"/>
                                </a:lnTo>
                                <a:lnTo>
                                  <a:pt x="21548" y="110"/>
                                </a:lnTo>
                                <a:lnTo>
                                  <a:pt x="21559" y="220"/>
                                </a:lnTo>
                                <a:lnTo>
                                  <a:pt x="21567" y="386"/>
                                </a:lnTo>
                                <a:lnTo>
                                  <a:pt x="21574" y="607"/>
                                </a:lnTo>
                                <a:lnTo>
                                  <a:pt x="21582" y="773"/>
                                </a:lnTo>
                                <a:lnTo>
                                  <a:pt x="21589" y="994"/>
                                </a:lnTo>
                                <a:lnTo>
                                  <a:pt x="21593" y="1270"/>
                                </a:lnTo>
                                <a:lnTo>
                                  <a:pt x="21597" y="1546"/>
                                </a:lnTo>
                                <a:lnTo>
                                  <a:pt x="21600" y="1823"/>
                                </a:lnTo>
                                <a:lnTo>
                                  <a:pt x="21600" y="2099"/>
                                </a:lnTo>
                                <a:lnTo>
                                  <a:pt x="21600" y="19500"/>
                                </a:lnTo>
                                <a:lnTo>
                                  <a:pt x="21516" y="21599"/>
                                </a:lnTo>
                                <a:lnTo>
                                  <a:pt x="83" y="21599"/>
                                </a:lnTo>
                                <a:lnTo>
                                  <a:pt x="6" y="20274"/>
                                </a:lnTo>
                                <a:lnTo>
                                  <a:pt x="2" y="20053"/>
                                </a:lnTo>
                                <a:lnTo>
                                  <a:pt x="0" y="19776"/>
                                </a:lnTo>
                                <a:lnTo>
                                  <a:pt x="0" y="19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181" name="文本框 2181"/>
                        <wps:cNvSpPr/>
                        <wps:spPr>
                          <a:xfrm rot="0">
                            <a:off x="9525" y="7619"/>
                            <a:ext cx="6395085" cy="23367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182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183" o:spid="_x0000_s2183" coordorigin="912,961" coordsize="10101,392" style="position:absolute;&#10;margin-left:45.6pt;&#10;margin-top:24.099998pt;&#10;width:505.05002pt;&#10;height:19.6pt;&#10;z-index:1530;&#10;mso-position-horizontal:absolute;&#10;mso-position-horizontal-relative:page;&#10;mso-position-vertical:absolute;&#10;mso-wrap-distance-left:0.0pt;&#10;mso-wrap-distance-right:0.0pt;">
                <v:shape type="#_x0000_t0" id="曲线 2184" o:spid="_x0000_s2184" coordsize="10101,392" path="m,353l,38l,33l1,28l3,23l5,18l7,14l11,11l14,7l18,4l24,2l28,1l33,l39,l10062,l10068,l10072,1l10076,2l10082,4l10086,7l10089,11l10093,14l10096,18l10097,23l10100,28l10101,33l10101,38l10101,353l10062,391l39,391l3,367l1,363l,358l,353l,353xe" style="position:absolute;&#10;left:912;&#10;top:961;&#10;width:10101;&#10;height:391;" filled="f" stroked="t" strokeweight="0.54362833pt">
                  <v:stroke color="#8F949D"/>
                </v:shape>
                <v:shape type="#_x0000_t202" id="文本框 2185" o:spid="_x0000_s2185" style="position:absolute;&#10;left:927;&#10;top:973;&#10;width:10071;&#10;height:367;&#10;mso-wrap-style:square;" filled="f" stroked="f" strokeweight="1.0pt">
                  <v:textbox id="1325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"http://118.185.187.137/moodle/mod/quiz/view.php?id=1360&amp;forceview=1"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4-DP-Longest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non-decreasing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Subsequence</w:t>
      </w:r>
      <w:r>
        <w:rPr>
          <w:color w:val="0E6BBE"/>
        </w:rPr>
        <w:fldChar w:fldCharType="end"/>
      </w:r>
    </w:p>
    <w:p>
      <w:pPr>
        <w:pStyle w:val="15"/>
        <w:spacing w:before="58"/>
        <w:ind w:left="5330"/>
      </w:pPr>
      <w:r>
        <w:rPr>
          <w:color w:val="0E6BBE"/>
        </w:rPr>
        <w:fldChar w:fldCharType="begin"/>
      </w:r>
      <w:r>
        <w:instrText>HYPERLINK "http://118.185.187.137/moodle/mod/quiz/view.php?id=1362&amp;forceview=1"</w:instrText>
      </w:r>
      <w:r>
        <w:rPr>
          <w:color w:val="0E6BBE"/>
        </w:rPr>
        <w:fldChar w:fldCharType="separate"/>
      </w:r>
      <w:r>
        <w:rPr>
          <w:color w:val="0E6BBE"/>
        </w:rPr>
        <w:t>2-Finding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Duplicates-O(n)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Time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►</w:t>
      </w:r>
      <w:r>
        <w:rPr>
          <w:color w:val="0E6BBE"/>
        </w:rPr>
        <w:fldChar w:fldCharType="end"/>
      </w:r>
    </w:p>
    <w:p>
      <w:pPr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tabs>
          <w:tab w:val="left" w:pos="5939"/>
        </w:tabs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3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2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1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"http://118.185.187.137/moodle/course/view.php?id=158&amp;section-6"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Competitive</w:t>
      </w:r>
      <w:r>
        <w:rPr>
          <w:color w:val="0E6BBE"/>
          <w:spacing w:val="2"/>
          <w:u w:val="single" w:color="0E6BBE"/>
        </w:rPr>
        <w:t xml:space="preserve"> </w:t>
      </w:r>
      <w:r>
        <w:rPr>
          <w:color w:val="0E6BBE"/>
          <w:u w:val="single" w:color="0E6BBE"/>
        </w:rPr>
        <w:t>Program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ab/>
      </w:r>
      <w:r>
        <w:rPr>
          <w:color w:val="202426"/>
        </w:rPr>
        <w:t>/</w:t>
      </w:r>
      <w:r>
        <w:rPr>
          <w:color w:val="202426"/>
          <w:spacing w:val="12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"http://118.185.187.137/moodle/mod/quiz/view.php?id=1362"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2-Findin</w:t>
      </w:r>
      <w:r>
        <w:rPr>
          <w:color w:val="0E6BBE"/>
        </w:rPr>
        <w:t>g</w:t>
      </w:r>
      <w:r>
        <w:rPr>
          <w:color w:val="0E6BBE"/>
          <w:spacing w:val="9"/>
          <w:u w:val="single" w:color="0E6BBE"/>
        </w:rPr>
        <w:t xml:space="preserve"> </w:t>
      </w:r>
      <w:r>
        <w:rPr>
          <w:color w:val="0E6BBE"/>
          <w:u w:val="single" w:color="0E6BBE"/>
        </w:rPr>
        <w:t>Duplicates-O(n)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Complexity,O(1)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Space</w:t>
      </w:r>
      <w:r>
        <w:rPr>
          <w:color w:val="0E6BBE"/>
          <w:spacing w:val="6"/>
          <w:u w:val="single" w:color="0E6BBE"/>
        </w:rPr>
        <w:t xml:space="preserve"> </w:t>
      </w:r>
      <w:r>
        <w:rPr>
          <w:color w:val="0E6BBE"/>
          <w:u w:val="single" w:color="0E6BBE"/>
        </w:rPr>
        <w:t>Com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531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2198" name="曲线 219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199" o:spid="_x0000_s2199" fillcolor="#DEE2E6" stroked="f" strokeweight="1.0pt" coordsize="10438,11" path="m10438,l1620,l,l,11l1620,11l10438,11l10438,l10438,xe" style="position:absolute;&#10;margin-left:37.2pt;&#10;margin-top:19.75pt;&#10;width:521.9pt;&#10;height:0.55000037pt;&#10;z-index:1531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200" name="组合 220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201" name="组合 2201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202" name="曲线 2202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203" o:spid="_x0000_s2203" coordorigin="743,2350" coordsize="10438,11" style="width:521.9pt;&#10;height:0.55pt;">
                <v:shape type="#_x0000_t0" id="曲线 2204" o:spid="_x0000_s2204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532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2205" name="曲线 220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206" o:spid="_x0000_s2206" fillcolor="#DEE2E6" stroked="f" strokeweight="1.0pt" coordsize="10438,11" path="m10438,l1620,l,l,10l1620,10l10438,10l10438,l10438,xe" style="position:absolute;&#10;margin-left:37.2pt;&#10;margin-top:13.15pt;&#10;width:521.9pt;&#10;height:0.55000037pt;&#10;z-index:1532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207" name="组合 220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208" name="组合 2208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209" name="曲线 2209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210" o:spid="_x0000_s2210" coordorigin="743,2882" coordsize="10438,11" style="width:521.9pt;&#10;height:0.55pt;">
                <v:shape type="#_x0000_t0" id="曲线 2211" o:spid="_x0000_s2211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98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533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2212" name="曲线 221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213" o:spid="_x0000_s2213" fillcolor="#DEE2E6" stroked="f" strokeweight="1.0pt" coordsize="10438,11" path="m10438,l1620,l,l,10l1620,10l10438,10l10438,l10438,xe" style="position:absolute;&#10;margin-left:37.2pt;&#10;margin-top:12.6pt;&#10;width:521.9pt;&#10;height:0.55000037pt;&#10;z-index:1533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17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214" name="组合 221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215" name="组合 2215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216" name="曲线 2216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217" o:spid="_x0000_s2217" coordorigin="743,3414" coordsize="10438,11" style="width:521.9pt;&#10;height:0.55pt;">
                <v:shape type="#_x0000_t0" id="曲线 2218" o:spid="_x0000_s2218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jc w:val="center"/>
        <w:rPr>
          <w:sz w:val="16"/>
        </w:rPr>
        <w:sectPr>
          <w:headerReference w:type="default" r:id="rId278"/>
          <w:footerReference w:type="default" r:id="rId279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2231" name="文本框 223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2232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2233" o:spid="_x0000_s2233" filled="f" stroked="t" strokeweight="1.1338583pt" style="width:521.35pt;&#10;height:46.75pt;&#10;mso-wrap-style:square;">
                <v:stroke color="#CAD0D6"/>
                <v:textbox id="1330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12"/>
        <w:rPr>
          <w:sz w:val="29"/>
        </w:rPr>
      </w:pPr>
    </w:p>
    <w:p>
      <w:pPr>
        <w:pStyle w:val="15"/>
        <w:spacing w:before="103"/>
        <w:ind w:left="341"/>
      </w:pP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Duplicate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Array.</w:t>
      </w:r>
    </w:p>
    <w:p>
      <w:pPr>
        <w:pStyle w:val="15"/>
        <w:spacing w:before="102" w:line="367" w:lineRule="auto"/>
        <w:ind w:left="341" w:right="4290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read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only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between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repeats.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Format:</w:t>
      </w:r>
    </w:p>
    <w:p>
      <w:pPr>
        <w:pStyle w:val="15"/>
        <w:spacing w:before="1" w:line="367" w:lineRule="auto"/>
        <w:ind w:left="341" w:right="8027"/>
      </w:pPr>
      <w:r>
        <w:rPr>
          <w:color w:val="001A1D"/>
        </w:rPr>
        <w:t>First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 Lines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 Elements</w:t>
      </w:r>
    </w:p>
    <w:p>
      <w:pPr>
        <w:pStyle w:val="15"/>
        <w:spacing w:line="203" w:lineRule="exact"/>
        <w:ind w:left="341"/>
      </w:pPr>
      <w:r>
        <w:rPr>
          <w:color w:val="001A1D"/>
        </w:rPr>
        <w:t>Output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Format:</w:t>
      </w:r>
    </w:p>
    <w:p>
      <w:pPr>
        <w:pStyle w:val="15"/>
        <w:spacing w:before="114"/>
        <w:ind w:left="341"/>
      </w:pPr>
      <w:r>
        <w:rPr>
          <w:color w:val="001A1D"/>
        </w:rPr>
        <w:t>Element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x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repeated</w:t>
      </w:r>
    </w:p>
    <w:p>
      <w:pPr>
        <w:pStyle w:val="2"/>
        <w:spacing w:before="113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15"/>
        <w:spacing w:before="8"/>
        <w:rPr>
          <w:b/>
          <w:sz w:val="7"/>
        </w:rPr>
      </w:pPr>
    </w:p>
    <w:tbl>
      <w:tblPr>
        <w:jc w:val="left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7"/>
        <w:gridCol w:w="609"/>
      </w:tblGrid>
      <w:tr>
        <w:trPr>
          <w:trHeight w:val="365"/>
        </w:trPr>
        <w:tc>
          <w:tcPr>
            <w:tcW w:w="837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550"/>
        </w:trPr>
        <w:tc>
          <w:tcPr>
            <w:tcW w:w="837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>
            <w:pPr>
              <w:pStyle w:val="17"/>
              <w:spacing w:before="5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609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</w:tbl>
    <w:p>
      <w:pPr>
        <w:pStyle w:val="15"/>
        <w:spacing w:before="6"/>
        <w:rPr>
          <w:b/>
          <w:sz w:val="29"/>
        </w:rPr>
      </w:pPr>
    </w:p>
    <w:p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0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5477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17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 w:line="250" w:lineRule="auto"/>
              <w:ind w:left="391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87"/>
                <w:sz w:val="16"/>
              </w:rPr>
              <w:t xml:space="preserve"> </w:t>
            </w:r>
            <w:r>
              <w:rPr>
                <w:sz w:val="16"/>
              </w:rPr>
              <w:t>check[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];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sz w:val="16"/>
              </w:rPr>
              <w:t>check[i]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 w:line="250" w:lineRule="auto"/>
              <w:ind w:left="748" w:right="7521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=</w:t>
            </w:r>
            <w:r>
              <w:rPr>
                <w:sz w:val="16"/>
              </w:rPr>
              <w:t>arr[i];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sz w:val="16"/>
              </w:rPr>
              <w:t>check[a]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color w:val="0000CC"/>
                <w:sz w:val="16"/>
              </w:rPr>
              <w:t>50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(check[i]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,i);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280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spacing w:before="5"/>
              <w:rPr>
                <w:rFonts w:ascii="Segoe UI" w:hAnsi="Segoe UI"/>
                <w:sz w:val="11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2234" name="组合 2234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2235" name="组合 2235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2236" name=" 2236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1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2237" o:spid="_x0000_s2237" coordorigin="10828,12823" coordsize="98,98" style="width:4.9pt;&#10;height:4.9pt;">
                      <v:shape type="#_x0000_t100" id=" 2238" o:spid="_x0000_s2238" style="position:absolute;&#10;left:10828;&#10;top:12823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pStyle w:val="15"/>
        <w:rPr>
          <w:sz w:val="20"/>
        </w:rPr>
      </w:pPr>
    </w:p>
    <w:p>
      <w:pPr>
        <w:pStyle w:val="15"/>
        <w:spacing w:before="13"/>
        <w:rPr>
          <w:sz w:val="24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1859"/>
        <w:gridCol w:w="837"/>
        <w:gridCol w:w="413"/>
        <w:gridCol w:w="402"/>
      </w:tblGrid>
      <w:tr>
        <w:trPr>
          <w:trHeight w:val="376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1859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7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3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239" name="图片 2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40" name="图片 2240"/>
                          <pic:cNvPicPr/>
                        </pic:nvPicPr>
                        <pic:blipFill>
                          <a:blip r:embed="rId28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11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9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7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8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241" name="图片 2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42" name="图片 2242"/>
                          <pic:cNvPicPr/>
                        </pic:nvPicPr>
                        <pic:blipFill>
                          <a:blip r:embed="rId28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243" name="图片 2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44" name="图片 2244"/>
                          <pic:cNvPicPr/>
                        </pic:nvPicPr>
                        <pic:blipFill>
                          <a:blip r:embed="rId28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8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245" name="图片 2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46" name="图片 2246"/>
                          <pic:cNvPicPr/>
                        </pic:nvPicPr>
                        <pic:blipFill>
                          <a:blip r:embed="rId28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50"/>
        </w:trPr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247" name="图片 2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48" name="图片 2248"/>
                          <pic:cNvPicPr/>
                        </pic:nvPicPr>
                        <pic:blipFill>
                          <a:blip r:embed="rId28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5</w:t>
            </w:r>
          </w:p>
          <w:p>
            <w:pPr>
              <w:pStyle w:val="17"/>
              <w:spacing w:before="43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</w:p>
        </w:tc>
        <w:tc>
          <w:tcPr>
            <w:tcW w:w="837" w:type="dxa"/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</w:tcPr>
          <w:p>
            <w:pPr>
              <w:pStyle w:val="1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78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7"/>
                  <wp:effectExtent l="0" t="0" r="0" b="0"/>
                  <wp:docPr id="2249" name="图片 2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50" name="图片 2250"/>
                          <pic:cNvPicPr/>
                        </pic:nvPicPr>
                        <pic:blipFill>
                          <a:blip r:embed="rId2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7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5"/>
        <w:spacing w:before="175"/>
        <w:ind w:left="422"/>
      </w:pPr>
      <w:r>
        <w:rPr>
          <w:lang w:val="en-IN" w:eastAsia="en-IN"/>
        </w:rPr>
        <w:drawing>
          <wp:anchor distT="0" distB="0" distL="0" distR="0" simplePos="0" relativeHeight="1535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144561</wp:posOffset>
            </wp:positionV>
            <wp:extent cx="98424" cy="76199"/>
            <wp:effectExtent l="0" t="0" r="0" b="0"/>
            <wp:wrapNone/>
            <wp:docPr id="2251" name="图片 22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52" name="图片 2252"/>
                    <pic:cNvPicPr/>
                  </pic:nvPicPr>
                  <pic:blipFill>
                    <a:blip r:embed="rId2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7"/>
        <w:rPr>
          <w:sz w:val="18"/>
        </w:rPr>
      </w:pPr>
      <w:r>
        <mc:AlternateContent>
          <mc:Choice Requires="wps">
            <w:drawing>
              <wp:anchor distT="0" distB="0" distL="0" distR="0" simplePos="0" relativeHeight="1534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181610</wp:posOffset>
                </wp:positionV>
                <wp:extent cx="338455" cy="131445"/>
                <wp:effectExtent l="0" t="0" r="0" b="0"/>
                <wp:wrapTopAndBottom/>
                <wp:docPr id="2253" name="组合 225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254" name="组合 2254"/>
                      <wpg:cNvGrpSpPr/>
                      <wpg:grpSpPr>
                        <a:xfrm rot="0">
                          <a:off x="0" y="0"/>
                          <a:ext cx="338455" cy="131445"/>
                          <a:chOff x="0" y="0"/>
                          <a:chExt cx="338455" cy="1314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255" name="曲线 2255"/>
                        <wps:cNvSpPr/>
                        <wps:spPr>
                          <a:xfrm rot="0">
                            <a:off x="3175" y="3174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256" name="文本框 2256"/>
                        <wps:cNvSpPr/>
                        <wps:spPr>
                          <a:xfrm rot="0">
                            <a:off x="0" y="0"/>
                            <a:ext cx="338455" cy="1314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257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258" o:spid="_x0000_s2258" coordorigin="960,16357" coordsize="533,207" style="position:absolute;&#10;margin-left:48.05pt;&#10;margin-top:14.300045pt;&#10;width:26.65pt;&#10;height:10.35pt;&#10;z-index:1534;&#10;mso-position-horizontal:absolute;&#10;mso-position-horizontal-relative:page;&#10;mso-position-vertical:absolute;&#10;mso-wrap-distance-left:0.0pt;&#10;mso-wrap-distance-right:0.0pt;">
                <v:shape type="#_x0000_t0" id="曲线 2259" o:spid="_x0000_s2259" coordsize="522,196" path="m,157l,38l,33l0,28l3,23l4,19l7,14l11,11l14,7l18,5l22,3l27,1l33,l37,l483,l488,l494,1l498,3l502,5l506,7l510,11l513,14l521,38l521,157l521,162l521,167l518,172l517,177l483,196l37,196l3,172l0,167l,162l,157l,157xe" style="position:absolute;&#10;left:966;&#10;top:16362;&#10;width:522;&#10;height:196;" filled="f" stroked="t" strokeweight="0.54362833pt">
                  <v:stroke color="#000000"/>
                </v:shape>
                <v:shape type="#_x0000_t202" id="文本框 2260" o:spid="_x0000_s2260" style="position:absolute;&#10;left:960;&#10;top:16357;&#10;width:533;&#10;height:206;&#10;mso-wrap-style:square;" filled="f" stroked="f" strokeweight="1.0pt">
                  <v:textbox id="1338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spacing w:line="180" w:lineRule="exact"/>
        <w:rPr>
          <w:sz w:val="14"/>
        </w:rPr>
        <w:sectPr>
          <w:headerReference w:type="default" r:id="rId280"/>
          <w:footerReference w:type="default" r:id="rId281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spacing w:before="174"/>
        <w:ind w:left="428"/>
      </w:pPr>
      <w:r>
        <mc:AlternateContent>
          <mc:Choice Requires="wps">
            <w:drawing>
              <wp:anchor distT="0" distB="0" distL="0" distR="0" simplePos="0" relativeHeight="1536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306069</wp:posOffset>
                </wp:positionV>
                <wp:extent cx="6414135" cy="248920"/>
                <wp:effectExtent l="0" t="0" r="0" b="0"/>
                <wp:wrapTopAndBottom/>
                <wp:docPr id="2261" name="组合 226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262" name="组合 2262"/>
                      <wpg:cNvGrpSpPr/>
                      <wpg:grpSpPr>
                        <a:xfrm rot="0">
                          <a:off x="0" y="0"/>
                          <a:ext cx="6414135" cy="248920"/>
                          <a:chOff x="0" y="0"/>
                          <a:chExt cx="6414135" cy="2489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263" name="曲线 2263"/>
                        <wps:cNvSpPr/>
                        <wps:spPr>
                          <a:xfrm rot="0">
                            <a:off x="0" y="0"/>
                            <a:ext cx="6414135" cy="24892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500"/>
                                </a:moveTo>
                                <a:lnTo>
                                  <a:pt x="0" y="2099"/>
                                </a:lnTo>
                                <a:lnTo>
                                  <a:pt x="0" y="1823"/>
                                </a:lnTo>
                                <a:lnTo>
                                  <a:pt x="2" y="1546"/>
                                </a:lnTo>
                                <a:lnTo>
                                  <a:pt x="6" y="1270"/>
                                </a:lnTo>
                                <a:lnTo>
                                  <a:pt x="10" y="994"/>
                                </a:lnTo>
                                <a:lnTo>
                                  <a:pt x="17" y="773"/>
                                </a:lnTo>
                                <a:lnTo>
                                  <a:pt x="25" y="607"/>
                                </a:lnTo>
                                <a:lnTo>
                                  <a:pt x="32" y="386"/>
                                </a:lnTo>
                                <a:lnTo>
                                  <a:pt x="40" y="220"/>
                                </a:lnTo>
                                <a:lnTo>
                                  <a:pt x="51" y="110"/>
                                </a:lnTo>
                                <a:lnTo>
                                  <a:pt x="62" y="55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5"/>
                                </a:lnTo>
                                <a:lnTo>
                                  <a:pt x="21548" y="110"/>
                                </a:lnTo>
                                <a:lnTo>
                                  <a:pt x="21559" y="220"/>
                                </a:lnTo>
                                <a:lnTo>
                                  <a:pt x="21567" y="386"/>
                                </a:lnTo>
                                <a:lnTo>
                                  <a:pt x="21574" y="607"/>
                                </a:lnTo>
                                <a:lnTo>
                                  <a:pt x="21582" y="773"/>
                                </a:lnTo>
                                <a:lnTo>
                                  <a:pt x="21589" y="994"/>
                                </a:lnTo>
                                <a:lnTo>
                                  <a:pt x="21593" y="1270"/>
                                </a:lnTo>
                                <a:lnTo>
                                  <a:pt x="21597" y="1546"/>
                                </a:lnTo>
                                <a:lnTo>
                                  <a:pt x="21600" y="1823"/>
                                </a:lnTo>
                                <a:lnTo>
                                  <a:pt x="21600" y="2099"/>
                                </a:lnTo>
                                <a:lnTo>
                                  <a:pt x="21600" y="19500"/>
                                </a:lnTo>
                                <a:lnTo>
                                  <a:pt x="21516" y="21599"/>
                                </a:lnTo>
                                <a:lnTo>
                                  <a:pt x="83" y="21599"/>
                                </a:lnTo>
                                <a:lnTo>
                                  <a:pt x="6" y="20274"/>
                                </a:lnTo>
                                <a:lnTo>
                                  <a:pt x="2" y="20053"/>
                                </a:lnTo>
                                <a:lnTo>
                                  <a:pt x="0" y="19776"/>
                                </a:lnTo>
                                <a:lnTo>
                                  <a:pt x="0" y="19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264" name="文本框 2264"/>
                        <wps:cNvSpPr/>
                        <wps:spPr>
                          <a:xfrm rot="0">
                            <a:off x="9525" y="7619"/>
                            <a:ext cx="6395085" cy="23367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265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266" o:spid="_x0000_s2266" coordorigin="912,961" coordsize="10101,392" style="position:absolute;&#10;margin-left:45.6pt;&#10;margin-top:24.099998pt;&#10;width:505.05002pt;&#10;height:19.6pt;&#10;z-index:1536;&#10;mso-position-horizontal:absolute;&#10;mso-position-horizontal-relative:page;&#10;mso-position-vertical:absolute;&#10;mso-wrap-distance-left:0.0pt;&#10;mso-wrap-distance-right:0.0pt;">
                <v:shape type="#_x0000_t0" id="曲线 2267" o:spid="_x0000_s2267" coordsize="10101,392" path="m,353l,38l,33l1,28l3,23l5,18l7,14l11,11l14,7l18,4l24,2l28,1l33,l39,l10062,l10068,l10072,1l10076,2l10082,4l10086,7l10089,11l10093,14l10096,18l10097,23l10100,28l10101,33l10101,38l10101,353l10062,391l39,391l3,367l1,363l,358l,353l,353xe" style="position:absolute;&#10;left:912;&#10;top:961;&#10;width:10101;&#10;height:391;" filled="f" stroked="t" strokeweight="0.54362833pt">
                  <v:stroke color="#8F949D"/>
                </v:shape>
                <v:shape type="#_x0000_t202" id="文本框 2268" o:spid="_x0000_s2268" style="position:absolute;&#10;left:927;&#10;top:973;&#10;width:10071;&#10;height:367;&#10;mso-wrap-style:square;" filled="f" stroked="f" strokeweight="1.0pt">
                  <v:textbox id="1343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"http://118.185.187.137/moodle/mod/quiz/view.php?id=1361&amp;forceview=1"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1-Finding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Duplicates-O(n^2)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Time</w:t>
      </w:r>
      <w:r>
        <w:rPr>
          <w:color w:val="0E6BBE"/>
          <w:spacing w:val="9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</w:t>
      </w:r>
      <w:r>
        <w:rPr>
          <w:color w:val="0E6BBE"/>
        </w:rPr>
        <w:fldChar w:fldCharType="end"/>
      </w:r>
    </w:p>
    <w:p>
      <w:pPr>
        <w:pStyle w:val="16"/>
        <w:numPr>
          <w:ilvl w:val="0"/>
          <w:numId w:val="1"/>
        </w:numPr>
        <w:tabs>
          <w:tab w:val="left" w:pos="4135"/>
        </w:tabs>
        <w:jc w:val="left"/>
        <w:rPr>
          <w:sz w:val="16"/>
        </w:rPr>
      </w:pPr>
      <w:r>
        <w:rPr>
          <w:color w:val="0E6BBE"/>
          <w:sz w:val="16"/>
        </w:rPr>
        <w:fldChar w:fldCharType="begin"/>
      </w:r>
      <w:r>
        <w:instrText>HYPERLINK "http://118.185.187.137/moodle/mod/quiz/view.php?id=1363&amp;forceview=1"</w:instrText>
      </w:r>
      <w:r>
        <w:rPr>
          <w:color w:val="0E6BBE"/>
          <w:sz w:val="16"/>
        </w:rPr>
        <w:fldChar w:fldCharType="separate"/>
      </w:r>
      <w:r>
        <w:rPr>
          <w:color w:val="0E6BBE"/>
          <w:sz w:val="16"/>
        </w:rPr>
        <w:t>Print</w:t>
      </w:r>
      <w:r>
        <w:rPr>
          <w:color w:val="0E6BBE"/>
          <w:spacing w:val="6"/>
          <w:sz w:val="16"/>
        </w:rPr>
        <w:t xml:space="preserve"> </w:t>
      </w:r>
      <w:r>
        <w:rPr>
          <w:color w:val="0E6BBE"/>
          <w:sz w:val="16"/>
        </w:rPr>
        <w:t>Intersection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of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2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sorted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arrays-O(m*n)Time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Complexity,O(1)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Space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Complexity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►</w:t>
      </w:r>
      <w:r>
        <w:rPr>
          <w:color w:val="0E6BBE"/>
          <w:sz w:val="16"/>
        </w:rPr>
        <w:fldChar w:fldCharType="end"/>
      </w:r>
    </w:p>
    <w:p>
      <w:pPr>
        <w:rPr>
          <w:sz w:val="16"/>
        </w:rPr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12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 </w:t>
      </w:r>
      <w:r>
        <w:rPr>
          <w:color w:val="0E6BBE"/>
          <w:spacing w:val="8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"http://118.185.187.137/moodle/course/view.php?id=158&amp;section-6"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Competitive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Progra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"http://118.185.187.137/moodle/mod/quiz/view.php?id=1363"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3-Print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Intersection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2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sorted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arrays-O(m*n)Time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Complexity,O(1)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537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2281" name="曲线 228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282" o:spid="_x0000_s2282" fillcolor="#DEE2E6" stroked="f" strokeweight="1.0pt" coordsize="10438,11" path="m10438,l1620,l,l,11l1620,11l10438,11l10438,l10438,xe" style="position:absolute;&#10;margin-left:37.2pt;&#10;margin-top:19.75pt;&#10;width:521.9pt;&#10;height:0.55000037pt;&#10;z-index:1537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1:16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283" name="组合 228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284" name="组合 2284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285" name="曲线 2285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286" o:spid="_x0000_s2286" coordorigin="743,2350" coordsize="10438,11" style="width:521.9pt;&#10;height:0.55pt;">
                <v:shape type="#_x0000_t0" id="曲线 2287" o:spid="_x0000_s2287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538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2288" name="曲线 228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289" o:spid="_x0000_s2289" fillcolor="#DEE2E6" stroked="f" strokeweight="1.0pt" coordsize="10438,11" path="m10438,l1620,l,l,10l1620,10l10438,10l10438,l10438,xe" style="position:absolute;&#10;margin-left:37.2pt;&#10;margin-top:13.15pt;&#10;width:521.9pt;&#10;height:0.55000037pt;&#10;z-index:1538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290" name="组合 229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291" name="组合 2291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292" name="曲线 2292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293" o:spid="_x0000_s2293" coordorigin="743,2882" coordsize="10438,11" style="width:521.9pt;&#10;height:0.55pt;">
                <v:shape type="#_x0000_t0" id="曲线 2294" o:spid="_x0000_s2294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98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539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2295" name="曲线 229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296" o:spid="_x0000_s2296" fillcolor="#DEE2E6" stroked="f" strokeweight="1.0pt" coordsize="10438,11" path="m10438,l1620,l,l,10l1620,10l10438,10l10438,l10438,xe" style="position:absolute;&#10;margin-left:37.2pt;&#10;margin-top:12.6pt;&#10;width:521.9pt;&#10;height:0.55000037pt;&#10;z-index:1539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53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297" name="组合 229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298" name="组合 2298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299" name="曲线 2299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300" o:spid="_x0000_s2300" coordorigin="743,3414" coordsize="10438,11" style="width:521.9pt;&#10;height:0.55pt;">
                <v:shape type="#_x0000_t0" id="曲线 2301" o:spid="_x0000_s2301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jc w:val="center"/>
        <w:rPr>
          <w:sz w:val="16"/>
        </w:rPr>
        <w:sectPr>
          <w:headerReference w:type="default" r:id="rId289"/>
          <w:footerReference w:type="default" r:id="rId290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2314" name="文本框 231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2315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2316" o:spid="_x0000_s2316" filled="f" stroked="t" strokeweight="1.1338583pt" style="width:521.35pt;&#10;height:46.75pt;&#10;mso-wrap-style:square;">
                <v:stroke color="#CAD0D6"/>
                <v:textbox id="1348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12"/>
        <w:rPr>
          <w:sz w:val="29"/>
        </w:rPr>
      </w:pPr>
    </w:p>
    <w:p>
      <w:pPr>
        <w:pStyle w:val="15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>
      <w:pPr>
        <w:pStyle w:val="15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>
      <w:pPr>
        <w:pStyle w:val="15"/>
        <w:tabs>
          <w:tab w:val="left" w:pos="687"/>
        </w:tabs>
        <w:spacing w:before="1"/>
        <w:ind w:left="341"/>
      </w:pPr>
      <w:r>
        <w:rPr>
          <w:color w:val="001A1D"/>
        </w:rPr>
        <w:t>·</w:t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>
      <w:pPr>
        <w:pStyle w:val="16"/>
        <w:numPr>
          <w:ilvl w:val="0"/>
          <w:numId w:val="2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>
      <w:pPr>
        <w:pStyle w:val="16"/>
        <w:numPr>
          <w:ilvl w:val="0"/>
          <w:numId w:val="2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>
      <w:pPr>
        <w:pStyle w:val="15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>
      <w:pPr>
        <w:pStyle w:val="15"/>
        <w:spacing w:line="203" w:lineRule="exact"/>
        <w:ind w:left="341"/>
      </w:pPr>
      <w:r>
        <w:rPr>
          <w:color w:val="001A1D"/>
        </w:rPr>
        <w:t>Input:</w:t>
      </w:r>
    </w:p>
    <w:p>
      <w:pPr>
        <w:pStyle w:val="15"/>
        <w:spacing w:before="114"/>
        <w:ind w:left="341"/>
      </w:pPr>
      <w:r>
        <w:rPr>
          <w:color w:val="001A1D"/>
          <w:w w:val="101"/>
        </w:rPr>
        <w:t>1</w:t>
      </w:r>
    </w:p>
    <w:p>
      <w:pPr>
        <w:pStyle w:val="15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>
      <w:pPr>
        <w:pStyle w:val="15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>
      <w:pPr>
        <w:pStyle w:val="15"/>
        <w:spacing w:before="114"/>
        <w:ind w:left="341"/>
      </w:pPr>
      <w:r>
        <w:rPr>
          <w:color w:val="001A1D"/>
        </w:rPr>
        <w:t>Output:</w:t>
      </w:r>
    </w:p>
    <w:p>
      <w:pPr>
        <w:pStyle w:val="15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>
      <w:pPr>
        <w:pStyle w:val="15"/>
        <w:spacing w:before="113"/>
        <w:ind w:left="341"/>
      </w:pPr>
      <w:r>
        <w:rPr>
          <w:color w:val="001A1D"/>
        </w:rPr>
        <w:t>Input:</w:t>
      </w:r>
    </w:p>
    <w:p>
      <w:pPr>
        <w:pStyle w:val="15"/>
        <w:spacing w:before="114"/>
        <w:ind w:left="341"/>
      </w:pPr>
      <w:r>
        <w:rPr>
          <w:color w:val="001A1D"/>
          <w:w w:val="101"/>
        </w:rPr>
        <w:t>1</w:t>
      </w:r>
    </w:p>
    <w:p>
      <w:pPr>
        <w:pStyle w:val="15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>
      <w:pPr>
        <w:pStyle w:val="15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>
      <w:pPr>
        <w:pStyle w:val="15"/>
        <w:spacing w:before="103"/>
        <w:ind w:left="341"/>
      </w:pPr>
      <w:r>
        <w:rPr>
          <w:color w:val="001A1D"/>
        </w:rPr>
        <w:t>Output:</w:t>
      </w:r>
    </w:p>
    <w:p>
      <w:pPr>
        <w:pStyle w:val="15"/>
        <w:spacing w:before="113"/>
        <w:ind w:left="341"/>
      </w:pPr>
      <w:r>
        <w:rPr>
          <w:color w:val="001A1D"/>
        </w:rPr>
        <w:t>1 6</w:t>
      </w:r>
    </w:p>
    <w:p>
      <w:pPr>
        <w:pStyle w:val="15"/>
        <w:rPr>
          <w:sz w:val="22"/>
        </w:rPr>
      </w:pPr>
    </w:p>
    <w:p>
      <w:pPr>
        <w:pStyle w:val="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15"/>
        <w:spacing w:before="8"/>
        <w:rPr>
          <w:b/>
          <w:sz w:val="7"/>
        </w:rPr>
      </w:pPr>
    </w:p>
    <w:tbl>
      <w:tblPr>
        <w:jc w:val="left"/>
        <w:tblInd w:w="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2"/>
        <w:gridCol w:w="234"/>
        <w:gridCol w:w="776"/>
        <w:gridCol w:w="609"/>
      </w:tblGrid>
      <w:tr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>
            <w:pPr>
              <w:pStyle w:val="17"/>
              <w:spacing w:before="75"/>
              <w:ind w:left="44" w:right="44"/>
              <w:jc w:val="center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>
            <w:pPr>
              <w:pStyle w:val="17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>
            <w:pPr>
              <w:pStyle w:val="17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>
            <w:pPr>
              <w:pStyle w:val="17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>
            <w:pPr>
              <w:pStyle w:val="17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>
            <w:pPr>
              <w:pStyle w:val="17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>
            <w:pPr>
              <w:pStyle w:val="17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>
            <w:pPr>
              <w:pStyle w:val="17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>
            <w:pPr>
              <w:pStyle w:val="17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Style w:val="15"/>
        <w:spacing w:before="6"/>
        <w:rPr>
          <w:b/>
          <w:sz w:val="29"/>
        </w:rPr>
      </w:pPr>
    </w:p>
    <w:p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0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m,n;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>
            <w:pPr>
              <w:pStyle w:val="17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 w:line="250" w:lineRule="auto"/>
              <w:ind w:left="748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>
            <w:pPr>
              <w:pStyle w:val="17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>
      <w:pPr>
        <w:rPr>
          <w:sz w:val="16"/>
        </w:rPr>
        <w:sectPr>
          <w:headerReference w:type="default" r:id="rId291"/>
          <w:footerReference w:type="default" r:id="rId292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spacing w:before="4"/>
        <w:rPr>
          <w:sz w:val="2"/>
        </w:rPr>
      </w:pPr>
      <w:r>
        <mc:AlternateContent>
          <mc:Choice Requires="wps">
            <w:drawing>
              <wp:anchor distT="0" distB="0" distL="114298" distR="114298" simplePos="0" relativeHeight="227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ge">
                  <wp:posOffset>361950</wp:posOffset>
                </wp:positionV>
                <wp:extent cx="6351905" cy="1532889"/>
                <wp:effectExtent l="0" t="0" r="0" b="0"/>
                <wp:wrapNone/>
                <wp:docPr id="2317" name="曲线 231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1905" cy="153288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576" y="0"/>
                              </a:lnTo>
                              <a:lnTo>
                                <a:pt x="21576" y="21501"/>
                              </a:lnTo>
                              <a:lnTo>
                                <a:pt x="23" y="21501"/>
                              </a:lnTo>
                              <a:lnTo>
                                <a:pt x="23" y="0"/>
                              </a:lnTo>
                              <a:lnTo>
                                <a:pt x="0" y="0"/>
                              </a:lnTo>
                              <a:lnTo>
                                <a:pt x="0" y="21501"/>
                              </a:lnTo>
                              <a:lnTo>
                                <a:pt x="0" y="21600"/>
                              </a:lnTo>
                              <a:lnTo>
                                <a:pt x="23" y="21600"/>
                              </a:lnTo>
                              <a:lnTo>
                                <a:pt x="21576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21501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318" o:spid="_x0000_s2318" fillcolor="#A8A8A8" stroked="f" strokeweight="1.0pt" coordsize="10003,2413" path="m10002,l9991,l9991,2402l11,2402l11,l,l,2402l,2413l11,2413l9991,2413l10002,2413l10002,2402l10002,l10002,xe" style="position:absolute;&#10;margin-left:48.05pt;&#10;margin-top:28.5pt;&#10;width:500.15pt;&#10;height:120.7pt;&#10;z-index:-556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shape>
            </w:pict>
          </mc:Fallback>
        </mc:AlternateContent>
      </w:r>
    </w:p>
    <w:tbl>
      <w:tblPr>
        <w:jc w:val="left"/>
        <w:tblInd w:w="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261"/>
        <w:gridCol w:w="357"/>
        <w:gridCol w:w="3214"/>
      </w:tblGrid>
      <w:tr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57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214" w:type="dxa"/>
          </w:tcPr>
          <w:p>
            <w:pPr>
              <w:pStyle w:val="17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57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214" w:type="dxa"/>
          </w:tcPr>
          <w:p>
            <w:pPr>
              <w:pStyle w:val="17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57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214" w:type="dxa"/>
          </w:tcPr>
          <w:p>
            <w:pPr>
              <w:pStyle w:val="17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57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214" w:type="dxa"/>
          </w:tcPr>
          <w:p>
            <w:pPr>
              <w:pStyle w:val="17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57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214" w:type="dxa"/>
          </w:tcPr>
          <w:p>
            <w:pPr>
              <w:pStyle w:val="17"/>
              <w:spacing w:line="176" w:lineRule="exact"/>
              <w:ind w:left="1202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57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214" w:type="dxa"/>
          </w:tcPr>
          <w:p>
            <w:pPr>
              <w:pStyle w:val="17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57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214" w:type="dxa"/>
          </w:tcPr>
          <w:p>
            <w:pPr>
              <w:pStyle w:val="17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57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214" w:type="dxa"/>
          </w:tcPr>
          <w:p>
            <w:pPr>
              <w:pStyle w:val="17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57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214" w:type="dxa"/>
          </w:tcPr>
          <w:p>
            <w:pPr>
              <w:pStyle w:val="17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57" w:type="dxa"/>
          </w:tcPr>
          <w:p>
            <w:pPr>
              <w:pStyle w:val="17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</w:tr>
      <w:tr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214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</w:tr>
    </w:tbl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" w:after="1"/>
        <w:rPr>
          <w:sz w:val="11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82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19" name="图片 2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20" name="图片 2320"/>
                          <pic:cNvPicPr/>
                        </pic:nvPicPr>
                        <pic:blipFill>
                          <a:blip r:embed="rId29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8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21" name="图片 2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22" name="图片 2322"/>
                          <pic:cNvPicPr/>
                        </pic:nvPicPr>
                        <pic:blipFill>
                          <a:blip r:embed="rId29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>
            <w:pPr>
              <w:pStyle w:val="17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/>
        </w:tc>
      </w:tr>
      <w:tr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385" w:type="dxa"/>
            <w:tcBorders>
              <w:top w:val="nil"/>
              <w:right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>
            <w:pPr>
              <w:pStyle w:val="17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>
            <w:pPr>
              <w:pStyle w:val="17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>
            <w:pPr>
              <w:pStyle w:val="17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/>
        </w:tc>
      </w:tr>
      <w:tr>
        <w:trPr>
          <w:trHeight w:val="276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23" name="图片 2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24" name="图片 2324"/>
                          <pic:cNvPicPr/>
                        </pic:nvPicPr>
                        <pic:blipFill>
                          <a:blip r:embed="rId29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8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25" name="图片 2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26" name="图片 2326"/>
                          <pic:cNvPicPr/>
                        </pic:nvPicPr>
                        <pic:blipFill>
                          <a:blip r:embed="rId29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/>
        </w:tc>
      </w:tr>
      <w:tr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385" w:type="dxa"/>
            <w:tcBorders>
              <w:top w:val="nil"/>
              <w:right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/>
        </w:tc>
      </w:tr>
    </w:tbl>
    <w:p>
      <w:pPr>
        <w:pStyle w:val="15"/>
        <w:spacing w:before="6"/>
        <w:rPr>
          <w:sz w:val="5"/>
        </w:rPr>
      </w:pPr>
    </w:p>
    <w:p>
      <w:pPr>
        <w:pStyle w:val="15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1543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327" name="图片 23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328" name="图片 2328"/>
                    <pic:cNvPicPr/>
                  </pic:nvPicPr>
                  <pic:blipFill>
                    <a:blip r:embed="rId2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5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540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188594</wp:posOffset>
                </wp:positionV>
                <wp:extent cx="338455" cy="124460"/>
                <wp:effectExtent l="0" t="0" r="0" b="0"/>
                <wp:wrapTopAndBottom/>
                <wp:docPr id="2329" name="组合 232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330" name="组合 2330"/>
                      <wpg:cNvGrpSpPr/>
                      <wpg:grpSpPr>
                        <a:xfrm rot="0">
                          <a:off x="0" y="0"/>
                          <a:ext cx="338455" cy="124460"/>
                          <a:chOff x="0" y="0"/>
                          <a:chExt cx="338455" cy="1244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331" name="曲线 2331"/>
                        <wps:cNvSpPr/>
                        <wps:spPr>
                          <a:xfrm rot="0">
                            <a:off x="3175" y="3810"/>
                            <a:ext cx="331470" cy="11747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163"/>
                                </a:moveTo>
                                <a:lnTo>
                                  <a:pt x="0" y="4436"/>
                                </a:lnTo>
                                <a:lnTo>
                                  <a:pt x="0" y="3852"/>
                                </a:lnTo>
                                <a:lnTo>
                                  <a:pt x="41" y="3269"/>
                                </a:lnTo>
                                <a:lnTo>
                                  <a:pt x="124" y="2802"/>
                                </a:lnTo>
                                <a:lnTo>
                                  <a:pt x="206" y="2218"/>
                                </a:lnTo>
                                <a:lnTo>
                                  <a:pt x="289" y="1751"/>
                                </a:lnTo>
                                <a:lnTo>
                                  <a:pt x="455" y="1284"/>
                                </a:lnTo>
                                <a:lnTo>
                                  <a:pt x="620" y="934"/>
                                </a:lnTo>
                                <a:lnTo>
                                  <a:pt x="786" y="583"/>
                                </a:lnTo>
                                <a:lnTo>
                                  <a:pt x="951" y="350"/>
                                </a:lnTo>
                                <a:lnTo>
                                  <a:pt x="1158" y="116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6"/>
                                </a:lnTo>
                                <a:lnTo>
                                  <a:pt x="20606" y="350"/>
                                </a:lnTo>
                                <a:lnTo>
                                  <a:pt x="20813" y="583"/>
                                </a:lnTo>
                                <a:lnTo>
                                  <a:pt x="20979" y="934"/>
                                </a:lnTo>
                                <a:lnTo>
                                  <a:pt x="21144" y="1284"/>
                                </a:lnTo>
                                <a:lnTo>
                                  <a:pt x="21268" y="1751"/>
                                </a:lnTo>
                                <a:lnTo>
                                  <a:pt x="21600" y="4436"/>
                                </a:lnTo>
                                <a:lnTo>
                                  <a:pt x="21600" y="17163"/>
                                </a:lnTo>
                                <a:lnTo>
                                  <a:pt x="21600" y="17747"/>
                                </a:lnTo>
                                <a:lnTo>
                                  <a:pt x="21558" y="18330"/>
                                </a:lnTo>
                                <a:lnTo>
                                  <a:pt x="21475" y="18797"/>
                                </a:lnTo>
                                <a:lnTo>
                                  <a:pt x="21393" y="19381"/>
                                </a:lnTo>
                                <a:lnTo>
                                  <a:pt x="20606" y="21249"/>
                                </a:lnTo>
                                <a:lnTo>
                                  <a:pt x="20441" y="21483"/>
                                </a:lnTo>
                                <a:lnTo>
                                  <a:pt x="20234" y="21600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365" y="21600"/>
                                </a:lnTo>
                                <a:lnTo>
                                  <a:pt x="1158" y="21483"/>
                                </a:lnTo>
                                <a:lnTo>
                                  <a:pt x="951" y="21249"/>
                                </a:lnTo>
                                <a:lnTo>
                                  <a:pt x="786" y="21016"/>
                                </a:lnTo>
                                <a:lnTo>
                                  <a:pt x="124" y="18797"/>
                                </a:lnTo>
                                <a:lnTo>
                                  <a:pt x="41" y="18330"/>
                                </a:lnTo>
                                <a:lnTo>
                                  <a:pt x="0" y="17747"/>
                                </a:lnTo>
                                <a:lnTo>
                                  <a:pt x="0" y="171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332" name="文本框 2332"/>
                        <wps:cNvSpPr/>
                        <wps:spPr>
                          <a:xfrm rot="0">
                            <a:off x="0" y="0"/>
                            <a:ext cx="338455" cy="1244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333">
                          <w:txbxContent>
                            <w:p>
                              <w:pPr>
                                <w:spacing w:before="1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334" o:spid="_x0000_s2334" coordorigin="960,6585" coordsize="533,196" style="position:absolute;&#10;margin-left:48.05pt;&#10;margin-top:14.849994pt;&#10;width:26.65pt;&#10;height:9.8pt;&#10;z-index:1540;&#10;mso-position-horizontal:absolute;&#10;mso-position-horizontal-relative:page;&#10;mso-position-vertical:absolute;&#10;mso-wrap-distance-left:0.0pt;&#10;mso-wrap-distance-right:0.0pt;">
                <v:shape type="#_x0000_t0" id="曲线 2335" o:spid="_x0000_s2335" coordsize="522,184" path="m,146l,37l,32l0,28l3,23l4,18l7,14l11,10l14,7l18,5l22,2l27,0l33,l37,l483,l488,l494,0l498,2l502,5l506,7l510,10l513,14l521,37l521,146l521,151l521,157l518,160l517,165l498,181l494,183l488,185l483,185l37,185l33,185l27,183l22,181l18,179l3,160l0,157l,151l,146l,146xe" style="position:absolute;&#10;left:966;&#10;top:6591;&#10;width:522;&#10;height:185;" filled="f" stroked="t" strokeweight="0.54362833pt">
                  <v:stroke color="#000000"/>
                </v:shape>
                <v:shape type="#_x0000_t202" id="文本框 2336" o:spid="_x0000_s2336" style="position:absolute;&#10;left:960;&#10;top:6585;&#10;width:533;&#10;height:195;&#10;mso-wrap-style:square;" filled="f" stroked="f" strokeweight="1.0pt">
                  <v:textbox id="1358" inset="0mm,0mm,0mm,0mm" o:insetmode="custom" style="layout-flow:horizontal;&#10;v-text-anchor:top;">
                    <w:txbxContent>
                      <w:p>
                        <w:pPr>
                          <w:spacing w:before="1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spacing w:before="7"/>
        <w:rPr>
          <w:sz w:val="11"/>
        </w:rPr>
      </w:pPr>
      <w:r>
        <mc:AlternateContent>
          <mc:Choice Requires="wps">
            <w:drawing>
              <wp:anchor distT="0" distB="0" distL="0" distR="0" simplePos="0" relativeHeight="1541" behindDoc="1" locked="0" layoutInCell="1" hidden="0" allowOverlap="1">
                <wp:simplePos x="0" y="0"/>
                <wp:positionH relativeFrom="page">
                  <wp:posOffset>6878955</wp:posOffset>
                </wp:positionH>
                <wp:positionV relativeFrom="paragraph">
                  <wp:posOffset>129540</wp:posOffset>
                </wp:positionV>
                <wp:extent cx="62230" cy="62230"/>
                <wp:effectExtent l="0" t="0" r="0" b="0"/>
                <wp:wrapTopAndBottom/>
                <wp:docPr id="2337" name=" 233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230" cy="622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12" y="0"/>
                              </a:moveTo>
                              <a:lnTo>
                                <a:pt x="24" y="21588"/>
                              </a:lnTo>
                            </a:path>
                            <a:path w="21600" h="21600">
                              <a:moveTo>
                                <a:pt x="21612" y="11901"/>
                              </a:moveTo>
                              <a:lnTo>
                                <a:pt x="12124" y="21588"/>
                              </a:lnTo>
                            </a:path>
                          </a:pathLst>
                        </a:custGeom>
                        <a:noFill/>
                        <a:ln w="13807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100" id=" 2338" o:spid="_x0000_s2338" filled="f" stroked="t" strokeweight="1.0871717pt" adj="0,0,0" style="position:absolute;&#10;margin-left:541.65pt;&#10;margin-top:10.2pt;&#10;width:4.900011pt;&#10;height:4.9pt;&#10;z-index:1541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pStyle w:val="15"/>
        <w:rPr>
          <w:sz w:val="24"/>
        </w:rPr>
      </w:pPr>
    </w:p>
    <w:p>
      <w:pPr>
        <w:pStyle w:val="15"/>
        <w:spacing w:before="1"/>
        <w:ind w:left="428"/>
      </w:pPr>
      <w:r>
        <mc:AlternateContent>
          <mc:Choice Requires="wps">
            <w:drawing>
              <wp:anchor distT="0" distB="0" distL="0" distR="0" simplePos="0" relativeHeight="1542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196214</wp:posOffset>
                </wp:positionV>
                <wp:extent cx="6414135" cy="241935"/>
                <wp:effectExtent l="0" t="0" r="0" b="0"/>
                <wp:wrapTopAndBottom/>
                <wp:docPr id="2339" name="组合 233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340" name="组合 2340"/>
                      <wpg:cNvGrpSpPr/>
                      <wpg:grpSpPr>
                        <a:xfrm rot="0">
                          <a:off x="0" y="0"/>
                          <a:ext cx="6414135" cy="241935"/>
                          <a:chOff x="0" y="0"/>
                          <a:chExt cx="6414135" cy="2419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341" name="曲线 2341"/>
                        <wps:cNvSpPr/>
                        <wps:spPr>
                          <a:xfrm rot="0">
                            <a:off x="0" y="0"/>
                            <a:ext cx="6414135" cy="24193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440"/>
                                </a:moveTo>
                                <a:lnTo>
                                  <a:pt x="0" y="2160"/>
                                </a:lnTo>
                                <a:lnTo>
                                  <a:pt x="0" y="1875"/>
                                </a:lnTo>
                                <a:lnTo>
                                  <a:pt x="2" y="1591"/>
                                </a:lnTo>
                                <a:lnTo>
                                  <a:pt x="6" y="1307"/>
                                </a:lnTo>
                                <a:lnTo>
                                  <a:pt x="10" y="1023"/>
                                </a:lnTo>
                                <a:lnTo>
                                  <a:pt x="17" y="795"/>
                                </a:lnTo>
                                <a:lnTo>
                                  <a:pt x="25" y="625"/>
                                </a:lnTo>
                                <a:lnTo>
                                  <a:pt x="32" y="397"/>
                                </a:lnTo>
                                <a:lnTo>
                                  <a:pt x="40" y="227"/>
                                </a:lnTo>
                                <a:lnTo>
                                  <a:pt x="51" y="113"/>
                                </a:lnTo>
                                <a:lnTo>
                                  <a:pt x="62" y="56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6"/>
                                </a:lnTo>
                                <a:lnTo>
                                  <a:pt x="21548" y="113"/>
                                </a:lnTo>
                                <a:lnTo>
                                  <a:pt x="21559" y="227"/>
                                </a:lnTo>
                                <a:lnTo>
                                  <a:pt x="21567" y="397"/>
                                </a:lnTo>
                                <a:lnTo>
                                  <a:pt x="21574" y="625"/>
                                </a:lnTo>
                                <a:lnTo>
                                  <a:pt x="21582" y="795"/>
                                </a:lnTo>
                                <a:lnTo>
                                  <a:pt x="21589" y="1023"/>
                                </a:lnTo>
                                <a:lnTo>
                                  <a:pt x="21593" y="1307"/>
                                </a:lnTo>
                                <a:lnTo>
                                  <a:pt x="21597" y="1591"/>
                                </a:lnTo>
                                <a:lnTo>
                                  <a:pt x="21600" y="1875"/>
                                </a:lnTo>
                                <a:lnTo>
                                  <a:pt x="21600" y="2160"/>
                                </a:lnTo>
                                <a:lnTo>
                                  <a:pt x="21600" y="19440"/>
                                </a:lnTo>
                                <a:lnTo>
                                  <a:pt x="21548" y="21429"/>
                                </a:lnTo>
                                <a:lnTo>
                                  <a:pt x="21537" y="21543"/>
                                </a:lnTo>
                                <a:lnTo>
                                  <a:pt x="21529" y="21600"/>
                                </a:lnTo>
                                <a:lnTo>
                                  <a:pt x="21516" y="21600"/>
                                </a:lnTo>
                                <a:lnTo>
                                  <a:pt x="83" y="21600"/>
                                </a:lnTo>
                                <a:lnTo>
                                  <a:pt x="70" y="21600"/>
                                </a:lnTo>
                                <a:lnTo>
                                  <a:pt x="62" y="21543"/>
                                </a:lnTo>
                                <a:lnTo>
                                  <a:pt x="51" y="21429"/>
                                </a:lnTo>
                                <a:lnTo>
                                  <a:pt x="40" y="21315"/>
                                </a:lnTo>
                                <a:lnTo>
                                  <a:pt x="0" y="19724"/>
                                </a:lnTo>
                                <a:lnTo>
                                  <a:pt x="0" y="194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342" name="文本框 2342"/>
                        <wps:cNvSpPr/>
                        <wps:spPr>
                          <a:xfrm rot="0">
                            <a:off x="9525" y="7619"/>
                            <a:ext cx="6395085" cy="2266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343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344" o:spid="_x0000_s2344" coordorigin="912,7921" coordsize="10101,381" style="position:absolute;&#10;margin-left:45.6pt;&#10;margin-top:15.449998pt;&#10;width:505.05002pt;&#10;height:19.05pt;&#10;z-index:1542;&#10;mso-position-horizontal:absolute;&#10;mso-position-horizontal-relative:page;&#10;mso-position-vertical:absolute;&#10;mso-wrap-distance-left:0.0pt;&#10;mso-wrap-distance-right:0.0pt;">
                <v:shape type="#_x0000_t0" id="曲线 2345" o:spid="_x0000_s2345" coordsize="10101,381" path="m,342l,38l,33l1,28l3,23l5,18l7,14l11,11l14,7l18,4l24,2l28,1l33,l39,l10062,l10068,l10072,1l10076,2l10082,4l10086,7l10089,11l10093,14l10096,18l10097,23l10100,28l10101,33l10101,38l10101,342l10076,377l10072,379l10068,381l10062,381l39,381l33,381l28,379l24,377l18,375l,347l,342l,342xe" style="position:absolute;&#10;left:912;&#10;top:7921;&#10;width:10101;&#10;height:381;" filled="f" stroked="t" strokeweight="0.54362833pt">
                  <v:stroke color="#8F949D"/>
                </v:shape>
                <v:shape type="#_x0000_t202" id="文本框 2346" o:spid="_x0000_s2346" style="position:absolute;&#10;left:927;&#10;top:7933;&#10;width:10071;&#10;height:356;&#10;mso-wrap-style:square;" filled="f" stroked="f" strokeweight="1.0pt">
                  <v:textbox id="1359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"http://118.185.187.137/moodle/mod/quiz/view.php?id=1362&amp;forceview=1"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2-Finding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Duplicates-O(n)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Time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Complexity</w:t>
      </w:r>
      <w:r>
        <w:rPr>
          <w:color w:val="0E6BBE"/>
        </w:rPr>
        <w:fldChar w:fldCharType="end"/>
      </w:r>
    </w:p>
    <w:p>
      <w:pPr>
        <w:pStyle w:val="16"/>
        <w:numPr>
          <w:ilvl w:val="0"/>
          <w:numId w:val="1"/>
        </w:numPr>
        <w:tabs>
          <w:tab w:val="left" w:pos="4092"/>
        </w:tabs>
        <w:ind w:left="4091"/>
        <w:jc w:val="left"/>
        <w:rPr>
          <w:sz w:val="16"/>
        </w:rPr>
      </w:pPr>
      <w:r>
        <w:rPr>
          <w:color w:val="0E6BBE"/>
          <w:sz w:val="16"/>
        </w:rPr>
        <w:fldChar w:fldCharType="begin"/>
      </w:r>
      <w:r>
        <w:instrText>HYPERLINK "http://118.185.187.137/moodle/mod/quiz/view.php?id=1364&amp;forceview=1"</w:instrText>
      </w:r>
      <w:r>
        <w:rPr>
          <w:color w:val="0E6BBE"/>
          <w:sz w:val="16"/>
        </w:rPr>
        <w:fldChar w:fldCharType="separate"/>
      </w:r>
      <w:r>
        <w:rPr>
          <w:color w:val="0E6BBE"/>
          <w:sz w:val="16"/>
        </w:rPr>
        <w:t>Print</w:t>
      </w:r>
      <w:r>
        <w:rPr>
          <w:color w:val="0E6BBE"/>
          <w:spacing w:val="6"/>
          <w:sz w:val="16"/>
        </w:rPr>
        <w:t xml:space="preserve"> </w:t>
      </w:r>
      <w:r>
        <w:rPr>
          <w:color w:val="0E6BBE"/>
          <w:sz w:val="16"/>
        </w:rPr>
        <w:t>Intersection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of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2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sorted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arrays-O(m+n)Time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Complexity,O(1)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Space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Complexity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►</w:t>
      </w:r>
      <w:r>
        <w:rPr>
          <w:color w:val="0E6BBE"/>
          <w:sz w:val="16"/>
        </w:rPr>
        <w:fldChar w:fldCharType="end"/>
      </w:r>
    </w:p>
    <w:p>
      <w:pPr>
        <w:rPr>
          <w:sz w:val="16"/>
        </w:rPr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9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4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 </w:t>
      </w:r>
      <w:r>
        <w:rPr>
          <w:color w:val="0E6BBE"/>
          <w:spacing w:val="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"http://118.185.187.137/moodle/course/view.php?id=158&amp;section-6"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Competitive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Progra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"http://118.185.187.137/moodle/mod/quiz/view.php?id=1364"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4-Print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Intersection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of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2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sorted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arrays-O(m+n)Time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Complexity,O(1)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S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544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2359" name="曲线 235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360" o:spid="_x0000_s2360" fillcolor="#DEE2E6" stroked="f" strokeweight="1.0pt" coordsize="10438,11" path="m10438,l1620,l,l,11l1620,11l10438,11l10438,l10438,xe" style="position:absolute;&#10;margin-left:37.2pt;&#10;margin-top:19.75pt;&#10;width:521.9pt;&#10;height:0.55000037pt;&#10;z-index:1544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1:23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361" name="组合 236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362" name="组合 2362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363" name="曲线 2363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364" o:spid="_x0000_s2364" coordorigin="743,2350" coordsize="10438,11" style="width:521.9pt;&#10;height:0.55pt;">
                <v:shape type="#_x0000_t0" id="曲线 2365" o:spid="_x0000_s2365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545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2366" name="曲线 236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367" o:spid="_x0000_s2367" fillcolor="#DEE2E6" stroked="f" strokeweight="1.0pt" coordsize="10438,11" path="m10438,l1620,l,l,10l1620,10l10438,10l10438,l10438,xe" style="position:absolute;&#10;margin-left:37.2pt;&#10;margin-top:13.15pt;&#10;width:521.9pt;&#10;height:0.55000037pt;&#10;z-index:1545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368" name="组合 2368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369" name="组合 2369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370" name="曲线 2370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371" o:spid="_x0000_s2371" coordorigin="743,2882" coordsize="10438,11" style="width:521.9pt;&#10;height:0.55pt;">
                <v:shape type="#_x0000_t0" id="曲线 2372" o:spid="_x0000_s2372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98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546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2373" name="曲线 237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374" o:spid="_x0000_s2374" fillcolor="#DEE2E6" stroked="f" strokeweight="1.0pt" coordsize="10438,11" path="m10438,l1620,l,l,10l1620,10l10438,10l10438,l10438,xe" style="position:absolute;&#10;margin-left:37.2pt;&#10;margin-top:12.6pt;&#10;width:521.9pt;&#10;height:0.55000037pt;&#10;z-index:1546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3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33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375" name="组合 237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376" name="组合 2376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377" name="曲线 2377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378" o:spid="_x0000_s2378" coordorigin="743,3414" coordsize="10438,11" style="width:521.9pt;&#10;height:0.55pt;">
                <v:shape type="#_x0000_t0" id="曲线 2379" o:spid="_x0000_s2379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37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6"/>
          <w:sz w:val="16"/>
        </w:rPr>
        <w:t xml:space="preserve"> </w:t>
      </w:r>
      <w:r>
        <w:rPr>
          <w:b/>
          <w:color w:val="1C2025"/>
          <w:sz w:val="16"/>
        </w:rPr>
        <w:t>30.00</w:t>
      </w:r>
      <w:r>
        <w:rPr>
          <w:b/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30.00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jc w:val="center"/>
        <w:rPr>
          <w:sz w:val="16"/>
        </w:rPr>
        <w:sectPr>
          <w:headerReference w:type="default" r:id="rId298"/>
          <w:footerReference w:type="default" r:id="rId299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2392" name="文本框 239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2393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2394" o:spid="_x0000_s2394" filled="f" stroked="t" strokeweight="1.1338583pt" style="width:521.35pt;&#10;height:46.75pt;&#10;mso-wrap-style:square;">
                <v:stroke color="#CAD0D6"/>
                <v:textbox id="1364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12"/>
        <w:rPr>
          <w:sz w:val="29"/>
        </w:rPr>
      </w:pPr>
    </w:p>
    <w:p>
      <w:pPr>
        <w:pStyle w:val="15"/>
        <w:spacing w:before="103" w:line="355" w:lineRule="auto"/>
        <w:ind w:left="341" w:right="7195"/>
      </w:pP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two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OR in other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words,</w:t>
      </w:r>
    </w:p>
    <w:p>
      <w:pPr>
        <w:pStyle w:val="15"/>
        <w:spacing w:before="11" w:line="367" w:lineRule="auto"/>
        <w:ind w:left="341" w:right="5061"/>
      </w:pPr>
      <w:r>
        <w:rPr>
          <w:color w:val="001A1D"/>
        </w:rPr>
        <w:t>Given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arrays,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all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which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occur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both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arrays.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Input Format</w:t>
      </w:r>
    </w:p>
    <w:p>
      <w:pPr>
        <w:pStyle w:val="15"/>
        <w:tabs>
          <w:tab w:val="left" w:pos="687"/>
        </w:tabs>
        <w:spacing w:before="1"/>
        <w:ind w:left="341"/>
      </w:pPr>
      <w:r>
        <w:rPr>
          <w:color w:val="001A1D"/>
        </w:rPr>
        <w:t>·</w:t>
        <w:tab/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first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test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cases.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Following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T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contain:</w:t>
      </w:r>
    </w:p>
    <w:p>
      <w:pPr>
        <w:pStyle w:val="16"/>
        <w:numPr>
          <w:ilvl w:val="0"/>
          <w:numId w:val="3"/>
        </w:numPr>
        <w:tabs>
          <w:tab w:val="left" w:pos="685"/>
          <w:tab w:val="left" w:pos="686"/>
        </w:tabs>
        <w:spacing w:before="103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N1,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N1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first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array</w:t>
      </w:r>
    </w:p>
    <w:p>
      <w:pPr>
        <w:pStyle w:val="16"/>
        <w:numPr>
          <w:ilvl w:val="0"/>
          <w:numId w:val="3"/>
        </w:numPr>
        <w:tabs>
          <w:tab w:val="left" w:pos="685"/>
          <w:tab w:val="left" w:pos="686"/>
        </w:tabs>
        <w:spacing w:before="113" w:line="367" w:lineRule="auto"/>
        <w:ind w:left="341" w:right="5465" w:firstLine="0"/>
        <w:rPr>
          <w:sz w:val="16"/>
        </w:rPr>
      </w:pPr>
      <w:r>
        <w:rPr>
          <w:color w:val="001A1D"/>
          <w:sz w:val="16"/>
        </w:rPr>
        <w:t>Line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contains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N2,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followed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by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N2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integers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of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the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second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array</w:t>
      </w:r>
      <w:r>
        <w:rPr>
          <w:color w:val="001A1D"/>
          <w:spacing w:val="-40"/>
          <w:sz w:val="16"/>
        </w:rPr>
        <w:t xml:space="preserve"> </w:t>
      </w:r>
      <w:r>
        <w:rPr>
          <w:color w:val="001A1D"/>
          <w:sz w:val="16"/>
        </w:rPr>
        <w:t>Output Format</w:t>
      </w:r>
    </w:p>
    <w:p>
      <w:pPr>
        <w:pStyle w:val="15"/>
        <w:spacing w:before="1" w:line="367" w:lineRule="auto"/>
        <w:ind w:left="341" w:right="7100"/>
      </w:pP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intersection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arrays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single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-40"/>
        </w:rPr>
        <w:t xml:space="preserve"> </w:t>
      </w:r>
      <w:r>
        <w:rPr>
          <w:color w:val="001A1D"/>
        </w:rPr>
        <w:t>Example</w:t>
      </w:r>
    </w:p>
    <w:p>
      <w:pPr>
        <w:pStyle w:val="15"/>
        <w:spacing w:line="203" w:lineRule="exact"/>
        <w:ind w:left="341"/>
      </w:pPr>
      <w:r>
        <w:rPr>
          <w:color w:val="001A1D"/>
        </w:rPr>
        <w:t>Input:</w:t>
      </w:r>
    </w:p>
    <w:p>
      <w:pPr>
        <w:pStyle w:val="15"/>
        <w:spacing w:before="114"/>
        <w:ind w:left="341"/>
      </w:pPr>
      <w:r>
        <w:rPr>
          <w:color w:val="001A1D"/>
          <w:w w:val="101"/>
        </w:rPr>
        <w:t>1</w:t>
      </w:r>
    </w:p>
    <w:p>
      <w:pPr>
        <w:pStyle w:val="15"/>
        <w:spacing w:before="113"/>
        <w:ind w:left="341"/>
      </w:pP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57</w:t>
      </w:r>
    </w:p>
    <w:p>
      <w:pPr>
        <w:pStyle w:val="15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15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57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246</w:t>
      </w:r>
    </w:p>
    <w:p>
      <w:pPr>
        <w:pStyle w:val="15"/>
        <w:spacing w:before="114"/>
        <w:ind w:left="341"/>
      </w:pPr>
      <w:r>
        <w:rPr>
          <w:color w:val="001A1D"/>
        </w:rPr>
        <w:t>Output:</w:t>
      </w:r>
    </w:p>
    <w:p>
      <w:pPr>
        <w:pStyle w:val="15"/>
        <w:spacing w:before="102"/>
        <w:ind w:left="341"/>
      </w:pPr>
      <w:r>
        <w:rPr>
          <w:color w:val="001A1D"/>
        </w:rPr>
        <w:t>10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57</w:t>
      </w:r>
    </w:p>
    <w:p>
      <w:pPr>
        <w:pStyle w:val="15"/>
        <w:spacing w:before="113"/>
        <w:ind w:left="341"/>
      </w:pPr>
      <w:r>
        <w:rPr>
          <w:color w:val="001A1D"/>
        </w:rPr>
        <w:t>Input:</w:t>
      </w:r>
    </w:p>
    <w:p>
      <w:pPr>
        <w:pStyle w:val="15"/>
        <w:spacing w:before="114"/>
        <w:ind w:left="341"/>
      </w:pPr>
      <w:r>
        <w:rPr>
          <w:color w:val="001A1D"/>
          <w:w w:val="101"/>
        </w:rPr>
        <w:t>1</w:t>
      </w:r>
    </w:p>
    <w:p>
      <w:pPr>
        <w:pStyle w:val="15"/>
        <w:spacing w:before="113"/>
        <w:ind w:left="341"/>
      </w:pPr>
      <w:r>
        <w:rPr>
          <w:color w:val="001A1D"/>
        </w:rPr>
        <w:t>6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3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4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5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>
      <w:pPr>
        <w:pStyle w:val="15"/>
        <w:spacing w:before="113"/>
        <w:ind w:left="341"/>
      </w:pPr>
      <w:r>
        <w:rPr>
          <w:color w:val="001A1D"/>
        </w:rPr>
        <w:t>2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6</w:t>
      </w:r>
    </w:p>
    <w:p>
      <w:pPr>
        <w:pStyle w:val="15"/>
        <w:spacing w:before="103"/>
        <w:ind w:left="341"/>
      </w:pPr>
      <w:r>
        <w:rPr>
          <w:color w:val="001A1D"/>
        </w:rPr>
        <w:t>Output:</w:t>
      </w:r>
    </w:p>
    <w:p>
      <w:pPr>
        <w:pStyle w:val="15"/>
        <w:spacing w:before="113"/>
        <w:ind w:left="341"/>
      </w:pPr>
      <w:r>
        <w:rPr>
          <w:color w:val="001A1D"/>
        </w:rPr>
        <w:t>1 6</w:t>
      </w:r>
    </w:p>
    <w:p>
      <w:pPr>
        <w:pStyle w:val="15"/>
        <w:rPr>
          <w:sz w:val="22"/>
        </w:rPr>
      </w:pPr>
    </w:p>
    <w:p>
      <w:pPr>
        <w:pStyle w:val="2"/>
        <w:spacing w:before="147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15"/>
        <w:spacing w:before="8"/>
        <w:rPr>
          <w:b/>
          <w:sz w:val="7"/>
        </w:rPr>
      </w:pPr>
    </w:p>
    <w:tbl>
      <w:tblPr>
        <w:jc w:val="left"/>
        <w:tblInd w:w="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2"/>
        <w:gridCol w:w="234"/>
        <w:gridCol w:w="776"/>
        <w:gridCol w:w="609"/>
      </w:tblGrid>
      <w:tr>
        <w:trPr>
          <w:trHeight w:val="365"/>
        </w:trPr>
        <w:tc>
          <w:tcPr>
            <w:tcW w:w="1392" w:type="dxa"/>
            <w:gridSpan w:val="3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>
            <w:pPr>
              <w:pStyle w:val="17"/>
              <w:spacing w:before="75"/>
              <w:ind w:left="44" w:right="44"/>
              <w:jc w:val="center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284"/>
        </w:trPr>
        <w:tc>
          <w:tcPr>
            <w:tcW w:w="382" w:type="dxa"/>
            <w:tcBorders>
              <w:top w:val="single" w:sz="6" w:space="0" w:color="B0B0B0"/>
              <w:left w:val="single" w:sz="6" w:space="0" w:color="B0B0B0"/>
            </w:tcBorders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4" w:type="dxa"/>
            <w:tcBorders>
              <w:top w:val="single" w:sz="6" w:space="0" w:color="B0B0B0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776" w:type="dxa"/>
            <w:tcBorders>
              <w:top w:val="single" w:sz="6" w:space="0" w:color="B0B0B0"/>
              <w:right w:val="single" w:sz="6" w:space="0" w:color="B0B0B0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609" w:type="dxa"/>
            <w:tcBorders>
              <w:top w:val="single" w:sz="6" w:space="0" w:color="B0B0B0"/>
              <w:left w:val="single" w:sz="6" w:space="0" w:color="B0B0B0"/>
              <w:right w:val="single" w:sz="6" w:space="0" w:color="B0B0B0"/>
            </w:tcBorders>
          </w:tcPr>
          <w:p>
            <w:pPr>
              <w:pStyle w:val="17"/>
              <w:spacing w:before="86"/>
              <w:ind w:left="44" w:right="119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</w:tr>
      <w:tr>
        <w:trPr>
          <w:trHeight w:val="212"/>
        </w:trPr>
        <w:tc>
          <w:tcPr>
            <w:tcW w:w="382" w:type="dxa"/>
            <w:tcBorders>
              <w:left w:val="single" w:sz="6" w:space="0" w:color="B0B0B0"/>
            </w:tcBorders>
          </w:tcPr>
          <w:p>
            <w:pPr>
              <w:pStyle w:val="17"/>
              <w:spacing w:before="9"/>
              <w:ind w:left="68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4" w:type="dxa"/>
          </w:tcPr>
          <w:p>
            <w:pPr>
              <w:pStyle w:val="17"/>
              <w:spacing w:before="9"/>
              <w:ind w:left="83" w:right="-15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776" w:type="dxa"/>
            <w:tcBorders>
              <w:right w:val="single" w:sz="6" w:space="0" w:color="B0B0B0"/>
            </w:tcBorders>
          </w:tcPr>
          <w:p>
            <w:pPr>
              <w:pStyle w:val="17"/>
              <w:spacing w:before="9"/>
              <w:ind w:left="83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17"/>
        </w:trPr>
        <w:tc>
          <w:tcPr>
            <w:tcW w:w="382" w:type="dxa"/>
            <w:tcBorders>
              <w:left w:val="single" w:sz="6" w:space="0" w:color="B0B0B0"/>
            </w:tcBorders>
          </w:tcPr>
          <w:p>
            <w:pPr>
              <w:pStyle w:val="17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4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776" w:type="dxa"/>
            <w:tcBorders>
              <w:right w:val="single" w:sz="6" w:space="0" w:color="B0B0B0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609" w:type="dxa"/>
            <w:tcBorders>
              <w:left w:val="single" w:sz="6" w:space="0" w:color="B0B0B0"/>
              <w:right w:val="single" w:sz="6" w:space="0" w:color="B0B0B0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60"/>
        </w:trPr>
        <w:tc>
          <w:tcPr>
            <w:tcW w:w="382" w:type="dxa"/>
            <w:tcBorders>
              <w:left w:val="single" w:sz="6" w:space="0" w:color="B0B0B0"/>
              <w:bottom w:val="single" w:sz="6" w:space="0" w:color="B0B0B0"/>
            </w:tcBorders>
          </w:tcPr>
          <w:p>
            <w:pPr>
              <w:pStyle w:val="17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4" w:type="dxa"/>
            <w:tcBorders>
              <w:bottom w:val="single" w:sz="6" w:space="0" w:color="B0B0B0"/>
            </w:tcBorders>
          </w:tcPr>
          <w:p>
            <w:pPr>
              <w:pStyle w:val="17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776" w:type="dxa"/>
            <w:tcBorders>
              <w:bottom w:val="single" w:sz="6" w:space="0" w:color="B0B0B0"/>
              <w:right w:val="single" w:sz="6" w:space="0" w:color="B0B0B0"/>
            </w:tcBorders>
          </w:tcPr>
          <w:p>
            <w:pPr>
              <w:pStyle w:val="17"/>
              <w:spacing w:before="14"/>
              <w:ind w:left="5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  <w:r>
              <w:rPr>
                <w:color w:val="1C2025"/>
                <w:spacing w:val="3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609" w:type="dxa"/>
            <w:tcBorders>
              <w:left w:val="single" w:sz="6" w:space="0" w:color="B0B0B0"/>
              <w:bottom w:val="single" w:sz="6" w:space="0" w:color="B0B0B0"/>
              <w:right w:val="single" w:sz="6" w:space="0" w:color="B0B0B0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Style w:val="15"/>
        <w:spacing w:before="6"/>
        <w:rPr>
          <w:b/>
          <w:sz w:val="29"/>
        </w:rPr>
      </w:pPr>
    </w:p>
    <w:p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0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4385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7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8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13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17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22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658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a;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while</w:t>
            </w:r>
            <w:r>
              <w:rPr>
                <w:sz w:val="16"/>
              </w:rPr>
              <w:t>(a</w:t>
            </w:r>
            <w:r>
              <w:rPr>
                <w:color w:val="262B33"/>
                <w:sz w:val="16"/>
              </w:rPr>
              <w:t>&gt;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748" w:right="7127"/>
              <w:rPr>
                <w:sz w:val="16"/>
              </w:rPr>
            </w:pP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n,m;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arr1[n];</w:t>
            </w:r>
          </w:p>
          <w:p>
            <w:pPr>
              <w:pStyle w:val="17"/>
              <w:spacing w:before="2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arr1[i]);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 w:line="250" w:lineRule="auto"/>
              <w:ind w:left="748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m);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arr2[m];</w:t>
            </w:r>
          </w:p>
          <w:p>
            <w:pPr>
              <w:pStyle w:val="17"/>
              <w:spacing w:before="1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arr2[i]);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</w:tbl>
    <w:p>
      <w:pPr>
        <w:rPr>
          <w:sz w:val="16"/>
        </w:rPr>
        <w:sectPr>
          <w:headerReference w:type="default" r:id="rId300"/>
          <w:footerReference w:type="default" r:id="rId301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spacing w:before="4"/>
        <w:rPr>
          <w:sz w:val="2"/>
        </w:rPr>
      </w:pPr>
      <w:r>
        <mc:AlternateContent>
          <mc:Choice Requires="wps">
            <w:drawing>
              <wp:anchor distT="0" distB="0" distL="114298" distR="114298" simplePos="0" relativeHeight="236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ge">
                  <wp:posOffset>361950</wp:posOffset>
                </wp:positionV>
                <wp:extent cx="6351905" cy="1532889"/>
                <wp:effectExtent l="0" t="0" r="0" b="0"/>
                <wp:wrapNone/>
                <wp:docPr id="2395" name="曲线 239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1905" cy="1532889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21576" y="0"/>
                              </a:lnTo>
                              <a:lnTo>
                                <a:pt x="21576" y="21501"/>
                              </a:lnTo>
                              <a:lnTo>
                                <a:pt x="23" y="21501"/>
                              </a:lnTo>
                              <a:lnTo>
                                <a:pt x="23" y="0"/>
                              </a:lnTo>
                              <a:lnTo>
                                <a:pt x="0" y="0"/>
                              </a:lnTo>
                              <a:lnTo>
                                <a:pt x="0" y="21501"/>
                              </a:lnTo>
                              <a:lnTo>
                                <a:pt x="0" y="21600"/>
                              </a:lnTo>
                              <a:lnTo>
                                <a:pt x="23" y="21600"/>
                              </a:lnTo>
                              <a:lnTo>
                                <a:pt x="21576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21501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396" o:spid="_x0000_s2396" fillcolor="#A8A8A8" stroked="f" strokeweight="1.0pt" coordsize="10003,2413" path="m10002,l9991,l9991,2402l11,2402l11,l,l,2402l,2413l11,2413l9991,2413l10002,2413l10002,2402l10002,l10002,xe" style="position:absolute;&#10;margin-left:48.05pt;&#10;margin-top:28.5pt;&#10;width:500.15pt;&#10;height:120.7pt;&#10;z-index:-547;&#10;mso-position-horizontal:absolute;&#10;mso-position-horizontal-relative:page;&#10;mso-position-vertical:absolute;&#10;mso-position-vertical-relative:page;&#10;mso-wrap-distance-left:8.999863pt;&#10;mso-wrap-distance-right:8.999863pt;">
                <v:stroke color="#000000"/>
              </v:shape>
            </w:pict>
          </mc:Fallback>
        </mc:AlternateContent>
      </w:r>
    </w:p>
    <w:tbl>
      <w:tblPr>
        <w:jc w:val="left"/>
        <w:tblInd w:w="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261"/>
        <w:gridCol w:w="357"/>
        <w:gridCol w:w="3214"/>
      </w:tblGrid>
      <w:tr>
        <w:trPr>
          <w:trHeight w:val="178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59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57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214" w:type="dxa"/>
          </w:tcPr>
          <w:p>
            <w:pPr>
              <w:pStyle w:val="17"/>
              <w:spacing w:line="159" w:lineRule="exact"/>
              <w:ind w:left="489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m;j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57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214" w:type="dxa"/>
          </w:tcPr>
          <w:p>
            <w:pPr>
              <w:pStyle w:val="17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57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214" w:type="dxa"/>
          </w:tcPr>
          <w:p>
            <w:pPr>
              <w:pStyle w:val="17"/>
              <w:spacing w:line="176" w:lineRule="exact"/>
              <w:ind w:left="845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(arr1[i]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arr2[j])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9"/>
              </w:rPr>
            </w:pPr>
            <w:r>
              <w:rPr>
                <w:color w:val="333333"/>
                <w:sz w:val="16"/>
              </w:rPr>
              <w:t>26</w:t>
            </w:r>
            <w:r>
              <w:rPr>
                <w:color w:val="333333"/>
                <w:spacing w:val="-30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57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214" w:type="dxa"/>
          </w:tcPr>
          <w:p>
            <w:pPr>
              <w:pStyle w:val="17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57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214" w:type="dxa"/>
          </w:tcPr>
          <w:p>
            <w:pPr>
              <w:pStyle w:val="17"/>
              <w:spacing w:line="176" w:lineRule="exact"/>
              <w:ind w:left="1202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3A3CA2"/>
                <w:spacing w:val="15"/>
                <w:sz w:val="16"/>
              </w:rPr>
              <w:t xml:space="preserve"> 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,arr1[i]);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28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57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214" w:type="dxa"/>
          </w:tcPr>
          <w:p>
            <w:pPr>
              <w:pStyle w:val="17"/>
              <w:spacing w:line="176" w:lineRule="exact"/>
              <w:ind w:left="84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57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214" w:type="dxa"/>
          </w:tcPr>
          <w:p>
            <w:pPr>
              <w:pStyle w:val="17"/>
              <w:spacing w:line="176" w:lineRule="exact"/>
              <w:ind w:left="489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57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214" w:type="dxa"/>
          </w:tcPr>
          <w:p>
            <w:pPr>
              <w:pStyle w:val="17"/>
              <w:spacing w:line="176" w:lineRule="exact"/>
              <w:ind w:left="132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57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214" w:type="dxa"/>
          </w:tcPr>
          <w:p>
            <w:pPr>
              <w:pStyle w:val="17"/>
              <w:spacing w:line="176" w:lineRule="exact"/>
              <w:ind w:left="132"/>
              <w:rPr>
                <w:sz w:val="16"/>
              </w:rPr>
            </w:pPr>
            <w:r>
              <w:rPr>
                <w:sz w:val="16"/>
              </w:rPr>
              <w:t>a</w:t>
            </w:r>
            <w:r>
              <w:rPr>
                <w:color w:val="262B33"/>
                <w:sz w:val="16"/>
              </w:rPr>
              <w:t>--</w:t>
            </w:r>
            <w:r>
              <w:rPr>
                <w:sz w:val="16"/>
              </w:rPr>
              <w:t>;</w:t>
            </w:r>
          </w:p>
        </w:tc>
      </w:tr>
      <w:tr>
        <w:trPr>
          <w:trHeight w:val="195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76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32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57" w:type="dxa"/>
          </w:tcPr>
          <w:p>
            <w:pPr>
              <w:pStyle w:val="17"/>
              <w:spacing w:line="176" w:lineRule="exact"/>
              <w:ind w:right="1"/>
              <w:jc w:val="center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214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</w:tr>
      <w:tr>
        <w:trPr>
          <w:trHeight w:val="180"/>
        </w:trPr>
        <w:tc>
          <w:tcPr>
            <w:tcW w:w="375" w:type="dxa"/>
            <w:tcBorders>
              <w:right w:val="single" w:sz="6" w:space="0" w:color="000000"/>
            </w:tcBorders>
          </w:tcPr>
          <w:p>
            <w:pPr>
              <w:pStyle w:val="17"/>
              <w:spacing w:line="161" w:lineRule="exact"/>
              <w:ind w:left="50"/>
              <w:rPr>
                <w:sz w:val="16"/>
              </w:rPr>
            </w:pPr>
            <w:r>
              <w:rPr>
                <w:color w:val="333333"/>
                <w:sz w:val="16"/>
              </w:rPr>
              <w:t>33</w:t>
            </w:r>
          </w:p>
        </w:tc>
        <w:tc>
          <w:tcPr>
            <w:tcW w:w="261" w:type="dxa"/>
            <w:tcBorders>
              <w:left w:val="single" w:sz="6" w:space="0" w:color="000000"/>
            </w:tcBorders>
          </w:tcPr>
          <w:p>
            <w:pPr>
              <w:pStyle w:val="17"/>
              <w:spacing w:line="161" w:lineRule="exact"/>
              <w:ind w:left="30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  <w:tc>
          <w:tcPr>
            <w:tcW w:w="357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214" w:type="dxa"/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</w:tr>
    </w:tbl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1" w:after="1"/>
        <w:rPr>
          <w:sz w:val="11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385"/>
        <w:gridCol w:w="233"/>
        <w:gridCol w:w="389"/>
        <w:gridCol w:w="77"/>
        <w:gridCol w:w="303"/>
        <w:gridCol w:w="836"/>
        <w:gridCol w:w="521"/>
        <w:gridCol w:w="401"/>
      </w:tblGrid>
      <w:tr>
        <w:trPr>
          <w:trHeight w:val="365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1387" w:type="dxa"/>
            <w:gridSpan w:val="5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36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521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1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82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97" name="图片 2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98" name="图片 2398"/>
                          <pic:cNvPicPr/>
                        </pic:nvPicPr>
                        <pic:blipFill>
                          <a:blip r:embed="rId30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521" w:type="dxa"/>
            <w:tcBorders>
              <w:bottom w:val="nil"/>
            </w:tcBorders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401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8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399" name="图片 2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00" name="图片 2400"/>
                          <pic:cNvPicPr/>
                        </pic:nvPicPr>
                        <pic:blipFill>
                          <a:blip r:embed="rId30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>
            <w:pPr>
              <w:pStyle w:val="17"/>
              <w:spacing w:before="7"/>
              <w:ind w:left="72" w:right="-15"/>
              <w:rPr>
                <w:sz w:val="14"/>
              </w:rPr>
            </w:pP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-6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"/>
              <w:ind w:left="84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17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7"/>
              <w:ind w:left="7" w:right="67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/>
        </w:tc>
      </w:tr>
      <w:tr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385" w:type="dxa"/>
            <w:tcBorders>
              <w:top w:val="nil"/>
              <w:right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>
            <w:pPr>
              <w:pStyle w:val="17"/>
              <w:spacing w:before="1"/>
              <w:ind w:right="62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>
            <w:pPr>
              <w:pStyle w:val="17"/>
              <w:spacing w:before="1"/>
              <w:ind w:left="7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-7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57</w:t>
            </w: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>
            <w:pPr>
              <w:pStyle w:val="17"/>
              <w:spacing w:before="1"/>
              <w:ind w:left="8"/>
              <w:rPr>
                <w:sz w:val="14"/>
              </w:rPr>
            </w:pPr>
            <w:r>
              <w:rPr>
                <w:color w:val="1C2025"/>
                <w:sz w:val="14"/>
              </w:rPr>
              <w:t>246</w:t>
            </w:r>
          </w:p>
        </w:tc>
        <w:tc>
          <w:tcPr>
            <w:tcW w:w="836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/>
        </w:tc>
      </w:tr>
      <w:tr>
        <w:trPr>
          <w:trHeight w:val="276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401" name="图片 2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02" name="图片 2402"/>
                          <pic:cNvPicPr/>
                        </pic:nvPicPr>
                        <pic:blipFill>
                          <a:blip r:embed="rId30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" w:type="dxa"/>
            <w:tcBorders>
              <w:bottom w:val="nil"/>
              <w:right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233" w:type="dxa"/>
            <w:tcBorders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389" w:type="dxa"/>
            <w:tcBorders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77" w:type="dxa"/>
            <w:tcBorders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303" w:type="dxa"/>
            <w:tcBorders>
              <w:left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836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521" w:type="dxa"/>
            <w:tcBorders>
              <w:bottom w:val="nil"/>
            </w:tcBorders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401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8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403" name="图片 2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04" name="图片 2404"/>
                          <pic:cNvPicPr/>
                        </pic:nvPicPr>
                        <pic:blipFill>
                          <a:blip r:embed="rId30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1"/>
              <w:ind w:left="6" w:right="-15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-8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spacing w:before="1"/>
              <w:ind w:left="66" w:right="51"/>
              <w:jc w:val="center"/>
              <w:rPr>
                <w:sz w:val="14"/>
              </w:rPr>
            </w:pP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/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385" w:type="dxa"/>
            <w:tcBorders>
              <w:top w:val="nil"/>
              <w:bottom w:val="nil"/>
              <w:right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2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836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521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/>
        </w:tc>
      </w:tr>
      <w:tr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385" w:type="dxa"/>
            <w:tcBorders>
              <w:top w:val="nil"/>
              <w:right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</w:p>
        </w:tc>
        <w:tc>
          <w:tcPr>
            <w:tcW w:w="233" w:type="dxa"/>
            <w:tcBorders>
              <w:top w:val="nil"/>
              <w:left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389" w:type="dxa"/>
            <w:tcBorders>
              <w:top w:val="nil"/>
              <w:left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77" w:type="dxa"/>
            <w:tcBorders>
              <w:top w:val="nil"/>
              <w:left w:val="nil"/>
              <w:righ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303" w:type="dxa"/>
            <w:tcBorders>
              <w:top w:val="nil"/>
              <w:left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836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521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1" w:type="dxa"/>
            <w:vMerge/>
            <w:tcBorders>
              <w:top w:val="nil"/>
            </w:tcBorders>
          </w:tcPr>
          <w:p/>
        </w:tc>
      </w:tr>
    </w:tbl>
    <w:p>
      <w:pPr>
        <w:pStyle w:val="15"/>
        <w:spacing w:before="6"/>
        <w:rPr>
          <w:sz w:val="5"/>
        </w:rPr>
      </w:pPr>
    </w:p>
    <w:p>
      <w:pPr>
        <w:pStyle w:val="15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1550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98206</wp:posOffset>
            </wp:positionV>
            <wp:extent cx="98424" cy="76199"/>
            <wp:effectExtent l="0" t="0" r="0" b="0"/>
            <wp:wrapNone/>
            <wp:docPr id="2405" name="图片 24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06" name="图片 2406"/>
                    <pic:cNvPicPr/>
                  </pic:nvPicPr>
                  <pic:blipFill>
                    <a:blip r:embed="rId3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9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5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547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188594</wp:posOffset>
                </wp:positionV>
                <wp:extent cx="338455" cy="124460"/>
                <wp:effectExtent l="0" t="0" r="0" b="0"/>
                <wp:wrapTopAndBottom/>
                <wp:docPr id="2407" name="组合 240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408" name="组合 2408"/>
                      <wpg:cNvGrpSpPr/>
                      <wpg:grpSpPr>
                        <a:xfrm rot="0">
                          <a:off x="0" y="0"/>
                          <a:ext cx="338455" cy="124460"/>
                          <a:chOff x="0" y="0"/>
                          <a:chExt cx="338455" cy="1244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409" name="曲线 2409"/>
                        <wps:cNvSpPr/>
                        <wps:spPr>
                          <a:xfrm rot="0">
                            <a:off x="3175" y="3810"/>
                            <a:ext cx="331470" cy="11747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163"/>
                                </a:moveTo>
                                <a:lnTo>
                                  <a:pt x="0" y="4436"/>
                                </a:lnTo>
                                <a:lnTo>
                                  <a:pt x="0" y="3852"/>
                                </a:lnTo>
                                <a:lnTo>
                                  <a:pt x="41" y="3269"/>
                                </a:lnTo>
                                <a:lnTo>
                                  <a:pt x="124" y="2802"/>
                                </a:lnTo>
                                <a:lnTo>
                                  <a:pt x="206" y="2218"/>
                                </a:lnTo>
                                <a:lnTo>
                                  <a:pt x="289" y="1751"/>
                                </a:lnTo>
                                <a:lnTo>
                                  <a:pt x="455" y="1284"/>
                                </a:lnTo>
                                <a:lnTo>
                                  <a:pt x="620" y="934"/>
                                </a:lnTo>
                                <a:lnTo>
                                  <a:pt x="786" y="583"/>
                                </a:lnTo>
                                <a:lnTo>
                                  <a:pt x="951" y="350"/>
                                </a:lnTo>
                                <a:lnTo>
                                  <a:pt x="1158" y="116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6"/>
                                </a:lnTo>
                                <a:lnTo>
                                  <a:pt x="20606" y="350"/>
                                </a:lnTo>
                                <a:lnTo>
                                  <a:pt x="20813" y="583"/>
                                </a:lnTo>
                                <a:lnTo>
                                  <a:pt x="20979" y="934"/>
                                </a:lnTo>
                                <a:lnTo>
                                  <a:pt x="21144" y="1284"/>
                                </a:lnTo>
                                <a:lnTo>
                                  <a:pt x="21268" y="1751"/>
                                </a:lnTo>
                                <a:lnTo>
                                  <a:pt x="21600" y="4436"/>
                                </a:lnTo>
                                <a:lnTo>
                                  <a:pt x="21600" y="17163"/>
                                </a:lnTo>
                                <a:lnTo>
                                  <a:pt x="21600" y="17747"/>
                                </a:lnTo>
                                <a:lnTo>
                                  <a:pt x="21558" y="18330"/>
                                </a:lnTo>
                                <a:lnTo>
                                  <a:pt x="21475" y="18797"/>
                                </a:lnTo>
                                <a:lnTo>
                                  <a:pt x="21393" y="19381"/>
                                </a:lnTo>
                                <a:lnTo>
                                  <a:pt x="20606" y="21249"/>
                                </a:lnTo>
                                <a:lnTo>
                                  <a:pt x="20441" y="21483"/>
                                </a:lnTo>
                                <a:lnTo>
                                  <a:pt x="20234" y="21600"/>
                                </a:lnTo>
                                <a:lnTo>
                                  <a:pt x="20027" y="21600"/>
                                </a:lnTo>
                                <a:lnTo>
                                  <a:pt x="1572" y="21600"/>
                                </a:lnTo>
                                <a:lnTo>
                                  <a:pt x="1365" y="21600"/>
                                </a:lnTo>
                                <a:lnTo>
                                  <a:pt x="1158" y="21483"/>
                                </a:lnTo>
                                <a:lnTo>
                                  <a:pt x="951" y="21249"/>
                                </a:lnTo>
                                <a:lnTo>
                                  <a:pt x="786" y="21016"/>
                                </a:lnTo>
                                <a:lnTo>
                                  <a:pt x="124" y="18797"/>
                                </a:lnTo>
                                <a:lnTo>
                                  <a:pt x="41" y="18330"/>
                                </a:lnTo>
                                <a:lnTo>
                                  <a:pt x="0" y="17747"/>
                                </a:lnTo>
                                <a:lnTo>
                                  <a:pt x="0" y="171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410" name="文本框 2410"/>
                        <wps:cNvSpPr/>
                        <wps:spPr>
                          <a:xfrm rot="0">
                            <a:off x="0" y="0"/>
                            <a:ext cx="338455" cy="12446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411">
                          <w:txbxContent>
                            <w:p>
                              <w:pPr>
                                <w:spacing w:before="1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412" o:spid="_x0000_s2412" coordorigin="960,6585" coordsize="533,196" style="position:absolute;&#10;margin-left:48.05pt;&#10;margin-top:14.849994pt;&#10;width:26.65pt;&#10;height:9.8pt;&#10;z-index:1547;&#10;mso-position-horizontal:absolute;&#10;mso-position-horizontal-relative:page;&#10;mso-position-vertical:absolute;&#10;mso-wrap-distance-left:0.0pt;&#10;mso-wrap-distance-right:0.0pt;">
                <v:shape type="#_x0000_t0" id="曲线 2413" o:spid="_x0000_s2413" coordsize="522,184" path="m,146l,37l,32l0,28l3,23l4,18l7,14l11,10l14,7l18,5l22,2l27,0l33,l37,l483,l488,l494,0l498,2l502,5l506,7l510,10l513,14l521,37l521,146l521,151l521,157l518,160l517,165l498,181l494,183l488,185l483,185l37,185l33,185l27,183l22,181l18,179l3,160l0,157l,151l,146l,146xe" style="position:absolute;&#10;left:966;&#10;top:6591;&#10;width:522;&#10;height:185;" filled="f" stroked="t" strokeweight="0.54362833pt">
                  <v:stroke color="#000000"/>
                </v:shape>
                <v:shape type="#_x0000_t202" id="文本框 2414" o:spid="_x0000_s2414" style="position:absolute;&#10;left:960;&#10;top:6585;&#10;width:533;&#10;height:195;&#10;mso-wrap-style:square;" filled="f" stroked="f" strokeweight="1.0pt">
                  <v:textbox id="1374" inset="0mm,0mm,0mm,0mm" o:insetmode="custom" style="layout-flow:horizontal;&#10;v-text-anchor:top;">
                    <w:txbxContent>
                      <w:p>
                        <w:pPr>
                          <w:spacing w:before="1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80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spacing w:before="7"/>
        <w:rPr>
          <w:sz w:val="11"/>
        </w:rPr>
      </w:pPr>
      <w:r>
        <mc:AlternateContent>
          <mc:Choice Requires="wps">
            <w:drawing>
              <wp:anchor distT="0" distB="0" distL="0" distR="0" simplePos="0" relativeHeight="1548" behindDoc="1" locked="0" layoutInCell="1" hidden="0" allowOverlap="1">
                <wp:simplePos x="0" y="0"/>
                <wp:positionH relativeFrom="page">
                  <wp:posOffset>6878955</wp:posOffset>
                </wp:positionH>
                <wp:positionV relativeFrom="paragraph">
                  <wp:posOffset>129540</wp:posOffset>
                </wp:positionV>
                <wp:extent cx="62230" cy="62230"/>
                <wp:effectExtent l="0" t="0" r="0" b="0"/>
                <wp:wrapTopAndBottom/>
                <wp:docPr id="2415" name=" 241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2230" cy="622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12" y="0"/>
                              </a:moveTo>
                              <a:lnTo>
                                <a:pt x="24" y="21588"/>
                              </a:lnTo>
                            </a:path>
                            <a:path w="21600" h="21600">
                              <a:moveTo>
                                <a:pt x="21612" y="11901"/>
                              </a:moveTo>
                              <a:lnTo>
                                <a:pt x="12124" y="21588"/>
                              </a:lnTo>
                            </a:path>
                          </a:pathLst>
                        </a:custGeom>
                        <a:noFill/>
                        <a:ln w="13807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100" id=" 2416" o:spid="_x0000_s2416" filled="f" stroked="t" strokeweight="1.0871717pt" adj="0,0,0" style="position:absolute;&#10;margin-left:541.65pt;&#10;margin-top:10.2pt;&#10;width:4.900011pt;&#10;height:4.9pt;&#10;z-index:1548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pStyle w:val="15"/>
        <w:rPr>
          <w:sz w:val="24"/>
        </w:rPr>
      </w:pPr>
    </w:p>
    <w:p>
      <w:pPr>
        <w:pStyle w:val="15"/>
        <w:spacing w:before="1"/>
        <w:ind w:left="428"/>
      </w:pPr>
      <w:r>
        <mc:AlternateContent>
          <mc:Choice Requires="wps">
            <w:drawing>
              <wp:anchor distT="0" distB="0" distL="0" distR="0" simplePos="0" relativeHeight="1549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196214</wp:posOffset>
                </wp:positionV>
                <wp:extent cx="6414135" cy="241935"/>
                <wp:effectExtent l="0" t="0" r="0" b="0"/>
                <wp:wrapTopAndBottom/>
                <wp:docPr id="2417" name="组合 2417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418" name="组合 2418"/>
                      <wpg:cNvGrpSpPr/>
                      <wpg:grpSpPr>
                        <a:xfrm rot="0">
                          <a:off x="0" y="0"/>
                          <a:ext cx="6414135" cy="241935"/>
                          <a:chOff x="0" y="0"/>
                          <a:chExt cx="6414135" cy="24193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419" name="曲线 2419"/>
                        <wps:cNvSpPr/>
                        <wps:spPr>
                          <a:xfrm rot="0">
                            <a:off x="0" y="0"/>
                            <a:ext cx="6414135" cy="241935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440"/>
                                </a:moveTo>
                                <a:lnTo>
                                  <a:pt x="0" y="2160"/>
                                </a:lnTo>
                                <a:lnTo>
                                  <a:pt x="0" y="1875"/>
                                </a:lnTo>
                                <a:lnTo>
                                  <a:pt x="2" y="1591"/>
                                </a:lnTo>
                                <a:lnTo>
                                  <a:pt x="6" y="1307"/>
                                </a:lnTo>
                                <a:lnTo>
                                  <a:pt x="10" y="1023"/>
                                </a:lnTo>
                                <a:lnTo>
                                  <a:pt x="17" y="795"/>
                                </a:lnTo>
                                <a:lnTo>
                                  <a:pt x="25" y="625"/>
                                </a:lnTo>
                                <a:lnTo>
                                  <a:pt x="32" y="397"/>
                                </a:lnTo>
                                <a:lnTo>
                                  <a:pt x="40" y="227"/>
                                </a:lnTo>
                                <a:lnTo>
                                  <a:pt x="51" y="113"/>
                                </a:lnTo>
                                <a:lnTo>
                                  <a:pt x="62" y="56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6"/>
                                </a:lnTo>
                                <a:lnTo>
                                  <a:pt x="21548" y="113"/>
                                </a:lnTo>
                                <a:lnTo>
                                  <a:pt x="21559" y="227"/>
                                </a:lnTo>
                                <a:lnTo>
                                  <a:pt x="21567" y="397"/>
                                </a:lnTo>
                                <a:lnTo>
                                  <a:pt x="21574" y="625"/>
                                </a:lnTo>
                                <a:lnTo>
                                  <a:pt x="21582" y="795"/>
                                </a:lnTo>
                                <a:lnTo>
                                  <a:pt x="21589" y="1023"/>
                                </a:lnTo>
                                <a:lnTo>
                                  <a:pt x="21593" y="1307"/>
                                </a:lnTo>
                                <a:lnTo>
                                  <a:pt x="21597" y="1591"/>
                                </a:lnTo>
                                <a:lnTo>
                                  <a:pt x="21600" y="1875"/>
                                </a:lnTo>
                                <a:lnTo>
                                  <a:pt x="21600" y="2160"/>
                                </a:lnTo>
                                <a:lnTo>
                                  <a:pt x="21600" y="19440"/>
                                </a:lnTo>
                                <a:lnTo>
                                  <a:pt x="21548" y="21429"/>
                                </a:lnTo>
                                <a:lnTo>
                                  <a:pt x="21537" y="21543"/>
                                </a:lnTo>
                                <a:lnTo>
                                  <a:pt x="21529" y="21600"/>
                                </a:lnTo>
                                <a:lnTo>
                                  <a:pt x="21516" y="21600"/>
                                </a:lnTo>
                                <a:lnTo>
                                  <a:pt x="83" y="21600"/>
                                </a:lnTo>
                                <a:lnTo>
                                  <a:pt x="70" y="21600"/>
                                </a:lnTo>
                                <a:lnTo>
                                  <a:pt x="62" y="21543"/>
                                </a:lnTo>
                                <a:lnTo>
                                  <a:pt x="51" y="21429"/>
                                </a:lnTo>
                                <a:lnTo>
                                  <a:pt x="40" y="21315"/>
                                </a:lnTo>
                                <a:lnTo>
                                  <a:pt x="0" y="19724"/>
                                </a:lnTo>
                                <a:lnTo>
                                  <a:pt x="0" y="194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420" name="文本框 2420"/>
                        <wps:cNvSpPr/>
                        <wps:spPr>
                          <a:xfrm rot="0">
                            <a:off x="9525" y="7619"/>
                            <a:ext cx="6395085" cy="22669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421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422" o:spid="_x0000_s2422" coordorigin="912,7921" coordsize="10101,381" style="position:absolute;&#10;margin-left:45.6pt;&#10;margin-top:15.449998pt;&#10;width:505.05002pt;&#10;height:19.05pt;&#10;z-index:1549;&#10;mso-position-horizontal:absolute;&#10;mso-position-horizontal-relative:page;&#10;mso-position-vertical:absolute;&#10;mso-wrap-distance-left:0.0pt;&#10;mso-wrap-distance-right:0.0pt;">
                <v:shape type="#_x0000_t0" id="曲线 2423" o:spid="_x0000_s2423" coordsize="10101,381" path="m,342l,38l,33l1,28l3,23l5,18l7,14l11,11l14,7l18,4l24,2l28,1l33,l39,l10062,l10068,l10072,1l10076,2l10082,4l10086,7l10089,11l10093,14l10096,18l10097,23l10100,28l10101,33l10101,38l10101,342l10076,377l10072,379l10068,381l10062,381l39,381l33,381l28,379l24,377l18,375l,347l,342l,342xe" style="position:absolute;&#10;left:912;&#10;top:7921;&#10;width:10101;&#10;height:381;" filled="f" stroked="t" strokeweight="0.54362833pt">
                  <v:stroke color="#8F949D"/>
                </v:shape>
                <v:shape type="#_x0000_t202" id="文本框 2424" o:spid="_x0000_s2424" style="position:absolute;&#10;left:927;&#10;top:7933;&#10;width:10071;&#10;height:356;&#10;mso-wrap-style:square;" filled="f" stroked="f" strokeweight="1.0pt">
                  <v:textbox id="1375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"http://118.185.187.137/moodle/mod/quiz/view.php?id=1363&amp;forceview=1"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3-Print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Intersection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2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sorted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arrays-O(m*n)Time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Complexity</w:t>
      </w:r>
      <w:r>
        <w:rPr>
          <w:color w:val="0E6BBE"/>
        </w:rPr>
        <w:fldChar w:fldCharType="end"/>
      </w:r>
    </w:p>
    <w:p>
      <w:pPr>
        <w:pStyle w:val="16"/>
        <w:numPr>
          <w:ilvl w:val="0"/>
          <w:numId w:val="1"/>
        </w:numPr>
        <w:tabs>
          <w:tab w:val="left" w:pos="5265"/>
        </w:tabs>
        <w:ind w:left="5264"/>
        <w:jc w:val="left"/>
        <w:rPr>
          <w:sz w:val="16"/>
        </w:rPr>
      </w:pPr>
      <w:r>
        <w:rPr>
          <w:color w:val="0E6BBE"/>
          <w:sz w:val="16"/>
        </w:rPr>
        <w:fldChar w:fldCharType="begin"/>
      </w:r>
      <w:r>
        <w:instrText>HYPERLINK "http://118.185.187.137/moodle/mod/quiz/view.php?id=1365&amp;forceview=1"</w:instrText>
      </w:r>
      <w:r>
        <w:rPr>
          <w:color w:val="0E6BBE"/>
          <w:sz w:val="16"/>
        </w:rPr>
        <w:fldChar w:fldCharType="separate"/>
      </w:r>
      <w:r>
        <w:rPr>
          <w:color w:val="0E6BBE"/>
          <w:sz w:val="16"/>
        </w:rPr>
        <w:t>Pair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with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Difference-O(n^2)Time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Complexity,O(1)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Space</w:t>
      </w:r>
      <w:r>
        <w:rPr>
          <w:color w:val="0E6BBE"/>
          <w:spacing w:val="8"/>
          <w:sz w:val="16"/>
        </w:rPr>
        <w:t xml:space="preserve"> </w:t>
      </w:r>
      <w:r>
        <w:rPr>
          <w:color w:val="0E6BBE"/>
          <w:sz w:val="16"/>
        </w:rPr>
        <w:t>Complexity</w:t>
      </w:r>
      <w:r>
        <w:rPr>
          <w:color w:val="0E6BBE"/>
          <w:spacing w:val="7"/>
          <w:sz w:val="16"/>
        </w:rPr>
        <w:t xml:space="preserve"> </w:t>
      </w:r>
      <w:r>
        <w:rPr>
          <w:color w:val="0E6BBE"/>
          <w:sz w:val="16"/>
        </w:rPr>
        <w:t>►</w:t>
      </w:r>
      <w:r>
        <w:rPr>
          <w:color w:val="0E6BBE"/>
          <w:sz w:val="16"/>
        </w:rPr>
        <w:fldChar w:fldCharType="end"/>
      </w:r>
    </w:p>
    <w:p>
      <w:pPr>
        <w:rPr>
          <w:sz w:val="16"/>
        </w:rPr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5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8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5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"http://118.185.187.137/moodle/course/view.php?id=158&amp;section-6"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Competitive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Program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27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50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"http://118.185.187.137/moodle/mod/quiz/view.php?id=1365"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5-Pair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with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Difference-O(n^2)Time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Complexity,O(1)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Space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Co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551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2437" name="曲线 243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438" o:spid="_x0000_s2438" fillcolor="#DEE2E6" stroked="f" strokeweight="1.0pt" coordsize="10438,11" path="m10438,l1620,l,l,11l1620,11l10438,11l10438,l10438,xe" style="position:absolute;&#10;margin-left:37.2pt;&#10;margin-top:19.75pt;&#10;width:521.9pt;&#10;height:0.55000037pt;&#10;z-index:1551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1:26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439" name="组合 2439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440" name="组合 2440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441" name="曲线 2441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442" o:spid="_x0000_s2442" coordorigin="743,2350" coordsize="10438,11" style="width:521.9pt;&#10;height:0.55pt;">
                <v:shape type="#_x0000_t0" id="曲线 2443" o:spid="_x0000_s2443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552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2444" name="曲线 244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445" o:spid="_x0000_s2445" fillcolor="#DEE2E6" stroked="f" strokeweight="1.0pt" coordsize="10438,11" path="m10438,l1620,l,l,10l1620,10l10438,10l10438,l10438,xe" style="position:absolute;&#10;margin-left:37.2pt;&#10;margin-top:13.15pt;&#10;width:521.9pt;&#10;height:0.55000037pt;&#10;z-index:1552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1:31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446" name="组合 244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447" name="组合 2447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448" name="曲线 2448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449" o:spid="_x0000_s2449" coordorigin="743,2882" coordsize="10438,11" style="width:521.9pt;&#10;height:0.55pt;">
                <v:shape type="#_x0000_t0" id="曲线 2450" o:spid="_x0000_s2450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98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553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2451" name="曲线 245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452" o:spid="_x0000_s2452" fillcolor="#DEE2E6" stroked="f" strokeweight="1.0pt" coordsize="10438,11" path="m10438,l1620,l,l,10l1620,10l10438,10l10438,l10438,xe" style="position:absolute;&#10;margin-left:37.2pt;&#10;margin-top:12.6pt;&#10;width:521.9pt;&#10;height:0.55000037pt;&#10;z-index:1553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4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21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453" name="组合 245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454" name="组合 2454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455" name="曲线 2455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456" o:spid="_x0000_s2456" coordorigin="743,3414" coordsize="10438,11" style="width:521.9pt;&#10;height:0.55pt;">
                <v:shape type="#_x0000_t0" id="曲线 2457" o:spid="_x0000_s2457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jc w:val="center"/>
        <w:rPr>
          <w:sz w:val="16"/>
        </w:rPr>
        <w:sectPr>
          <w:headerReference w:type="default" r:id="rId307"/>
          <w:footerReference w:type="default" r:id="rId308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2470" name="文本框 247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2471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2472" o:spid="_x0000_s2472" filled="f" stroked="t" strokeweight="1.1338583pt" style="width:521.35pt;&#10;height:46.75pt;&#10;mso-wrap-style:square;">
                <v:stroke color="#CAD0D6"/>
                <v:textbox id="1380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12"/>
        <w:rPr>
          <w:sz w:val="29"/>
        </w:rPr>
      </w:pPr>
    </w:p>
    <w:p>
      <w:pPr>
        <w:pStyle w:val="15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>
      <w:pPr>
        <w:pStyle w:val="15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>
      <w:pPr>
        <w:pStyle w:val="15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>
      <w:pPr>
        <w:pStyle w:val="15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>
      <w:pPr>
        <w:pStyle w:val="15"/>
        <w:spacing w:line="203" w:lineRule="exact"/>
        <w:ind w:left="341"/>
      </w:pPr>
      <w:r>
        <w:rPr>
          <w:color w:val="001A1D"/>
        </w:rPr>
        <w:t>1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</w:p>
    <w:p>
      <w:pPr>
        <w:pStyle w:val="16"/>
        <w:numPr>
          <w:ilvl w:val="0"/>
          <w:numId w:val="4"/>
        </w:numPr>
        <w:tabs>
          <w:tab w:val="left" w:pos="474"/>
        </w:tabs>
        <w:spacing w:before="113"/>
        <w:ind w:left="473"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no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exists</w:t>
      </w:r>
    </w:p>
    <w:p>
      <w:pPr>
        <w:pStyle w:val="15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>
      <w:pPr>
        <w:pStyle w:val="15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>
      <w:pPr>
        <w:pStyle w:val="15"/>
        <w:rPr>
          <w:sz w:val="22"/>
        </w:rPr>
      </w:pPr>
    </w:p>
    <w:p>
      <w:pPr>
        <w:pStyle w:val="15"/>
        <w:rPr>
          <w:sz w:val="22"/>
        </w:rPr>
      </w:pPr>
    </w:p>
    <w:p>
      <w:pPr>
        <w:pStyle w:val="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15"/>
        <w:spacing w:before="8"/>
        <w:rPr>
          <w:b/>
          <w:sz w:val="7"/>
        </w:rPr>
      </w:pPr>
    </w:p>
    <w:tbl>
      <w:tblPr>
        <w:jc w:val="left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>
        <w:trPr>
          <w:trHeight w:val="365"/>
        </w:trPr>
        <w:tc>
          <w:tcPr>
            <w:tcW w:w="554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>
            <w:pPr>
              <w:pStyle w:val="17"/>
              <w:spacing w:before="75"/>
              <w:ind w:left="65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289"/>
        </w:trPr>
        <w:tc>
          <w:tcPr>
            <w:tcW w:w="554" w:type="dxa"/>
            <w:tcBorders>
              <w:bottom w:val="nil"/>
            </w:tcBorders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>
            <w:pPr>
              <w:pStyle w:val="1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66"/>
        </w:trPr>
        <w:tc>
          <w:tcPr>
            <w:tcW w:w="554" w:type="dxa"/>
            <w:tcBorders>
              <w:top w:val="nil"/>
            </w:tcBorders>
          </w:tcPr>
          <w:p>
            <w:pPr>
              <w:pStyle w:val="17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Style w:val="15"/>
        <w:spacing w:before="6"/>
        <w:rPr>
          <w:b/>
          <w:sz w:val="29"/>
        </w:rPr>
      </w:pPr>
    </w:p>
    <w:p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0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>
            <w:pPr>
              <w:pStyle w:val="17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n,k,flag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 w:line="250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>
            <w:pPr>
              <w:pStyle w:val="17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 w:line="250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spacing w:before="11"/>
              <w:rPr>
                <w:rFonts w:ascii="Segoe UI" w:hAnsi="Segoe UI"/>
                <w:sz w:val="13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2473" name="组合 2473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2474" name="组合 2474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2475" name=" 2475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0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2476" o:spid="_x0000_s2476" coordorigin="10828,15747" coordsize="98,98" style="width:4.9pt;&#10;height:4.9pt;">
                      <v:shape type="#_x0000_t100" id=" 2477" o:spid="_x0000_s2477" style="position:absolute;&#10;left:10828;&#10;top:15747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spacing w:line="119" w:lineRule="exact"/>
        <w:rPr>
          <w:sz w:val="11"/>
        </w:rPr>
        <w:sectPr>
          <w:headerReference w:type="default" r:id="rId309"/>
          <w:footerReference w:type="default" r:id="rId310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rPr>
          <w:sz w:val="22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2098"/>
        <w:gridCol w:w="826"/>
        <w:gridCol w:w="413"/>
        <w:gridCol w:w="402"/>
      </w:tblGrid>
      <w:tr>
        <w:trPr>
          <w:trHeight w:val="376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2098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>
            <w:pPr>
              <w:pStyle w:val="17"/>
              <w:spacing w:before="75"/>
              <w:ind w:left="63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76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478" name="图片 2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79" name="图片 2479"/>
                          <pic:cNvPicPr/>
                        </pic:nvPicPr>
                        <pic:blipFill>
                          <a:blip r:embed="rId3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>
            <w:pPr>
              <w:pStyle w:val="1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480" name="图片 2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81" name="图片 2481"/>
                          <pic:cNvPicPr/>
                        </pic:nvPicPr>
                        <pic:blipFill>
                          <a:blip r:embed="rId3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2098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2098" w:type="dxa"/>
            <w:tcBorders>
              <w:top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82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482" name="图片 24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83" name="图片 2483"/>
                          <pic:cNvPicPr/>
                        </pic:nvPicPr>
                        <pic:blipFill>
                          <a:blip r:embed="rId3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>
            <w:pPr>
              <w:pStyle w:val="1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484" name="图片 2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85" name="图片 2485"/>
                          <pic:cNvPicPr/>
                        </pic:nvPicPr>
                        <pic:blipFill>
                          <a:blip r:embed="rId3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2098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2098" w:type="dxa"/>
            <w:tcBorders>
              <w:top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76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486" name="图片 2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87" name="图片 2487"/>
                          <pic:cNvPicPr/>
                        </pic:nvPicPr>
                        <pic:blipFill>
                          <a:blip r:embed="rId3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>
            <w:pPr>
              <w:pStyle w:val="1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488" name="图片 2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89" name="图片 2489"/>
                          <pic:cNvPicPr/>
                        </pic:nvPicPr>
                        <pic:blipFill>
                          <a:blip r:embed="rId31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2098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2098" w:type="dxa"/>
            <w:tcBorders>
              <w:top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82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490" name="图片 2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91" name="图片 2491"/>
                          <pic:cNvPicPr/>
                        </pic:nvPicPr>
                        <pic:blipFill>
                          <a:blip r:embed="rId31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>
            <w:pPr>
              <w:pStyle w:val="1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492" name="图片 2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93" name="图片 2493"/>
                          <pic:cNvPicPr/>
                        </pic:nvPicPr>
                        <pic:blipFill>
                          <a:blip r:embed="rId3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2098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2098" w:type="dxa"/>
            <w:tcBorders>
              <w:top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</w:tbl>
    <w:p>
      <w:pPr>
        <w:pStyle w:val="15"/>
        <w:spacing w:before="6"/>
        <w:rPr>
          <w:sz w:val="5"/>
        </w:rPr>
      </w:pPr>
    </w:p>
    <w:p>
      <w:pPr>
        <w:pStyle w:val="15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1556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8"/>
            <wp:effectExtent l="0" t="0" r="0" b="0"/>
            <wp:wrapNone/>
            <wp:docPr id="2494" name="图片 24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95" name="图片 2495"/>
                    <pic:cNvPicPr/>
                  </pic:nvPicPr>
                  <pic:blipFill>
                    <a:blip r:embed="rId3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5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554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188594</wp:posOffset>
                </wp:positionV>
                <wp:extent cx="338455" cy="131445"/>
                <wp:effectExtent l="0" t="0" r="0" b="0"/>
                <wp:wrapTopAndBottom/>
                <wp:docPr id="2496" name="组合 249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497" name="组合 2497"/>
                      <wpg:cNvGrpSpPr/>
                      <wpg:grpSpPr>
                        <a:xfrm rot="0">
                          <a:off x="0" y="0"/>
                          <a:ext cx="338455" cy="131445"/>
                          <a:chOff x="0" y="0"/>
                          <a:chExt cx="338455" cy="1314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498" name="曲线 2498"/>
                        <wps:cNvSpPr/>
                        <wps:spPr>
                          <a:xfrm rot="0">
                            <a:off x="3175" y="3175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393" y="2104"/>
                                </a:lnTo>
                                <a:lnTo>
                                  <a:pt x="21475" y="2547"/>
                                </a:lnTo>
                                <a:lnTo>
                                  <a:pt x="21558" y="3101"/>
                                </a:lnTo>
                                <a:lnTo>
                                  <a:pt x="21600" y="3655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606" y="21378"/>
                                </a:lnTo>
                                <a:lnTo>
                                  <a:pt x="20441" y="21489"/>
                                </a:lnTo>
                                <a:lnTo>
                                  <a:pt x="20234" y="21599"/>
                                </a:lnTo>
                                <a:lnTo>
                                  <a:pt x="20027" y="21599"/>
                                </a:lnTo>
                                <a:lnTo>
                                  <a:pt x="1572" y="21599"/>
                                </a:lnTo>
                                <a:lnTo>
                                  <a:pt x="1365" y="21599"/>
                                </a:lnTo>
                                <a:lnTo>
                                  <a:pt x="1158" y="21489"/>
                                </a:lnTo>
                                <a:lnTo>
                                  <a:pt x="951" y="21378"/>
                                </a:lnTo>
                                <a:lnTo>
                                  <a:pt x="786" y="21156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499" name="文本框 2499"/>
                        <wps:cNvSpPr/>
                        <wps:spPr>
                          <a:xfrm rot="0">
                            <a:off x="0" y="0"/>
                            <a:ext cx="338455" cy="1314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500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501" o:spid="_x0000_s2501" coordorigin="960,4868" coordsize="533,207" style="position:absolute;&#10;margin-left:48.05pt;&#10;margin-top:14.849994pt;&#10;width:26.65pt;&#10;height:10.35pt;&#10;z-index:1554;&#10;mso-position-horizontal:absolute;&#10;mso-position-horizontal-relative:page;&#10;mso-position-vertical:absolute;&#10;mso-wrap-distance-left:0.0pt;&#10;mso-wrap-distance-right:0.0pt;">
                <v:shape type="#_x0000_t0" id="曲线 2502" o:spid="_x0000_s2502" coordsize="522,196" path="m,157l,38l,33l0,28l3,23l4,19l7,14l11,11l14,7l18,5l22,3l27,1l33,l37,l483,l488,l494,1l498,3l502,5l506,7l510,11l513,14l517,19l518,23l521,28l521,33l521,38l521,157l521,162l521,167l518,172l517,177l498,193l494,194l488,195l483,195l37,195l33,195l27,194l22,193l18,191l3,172l0,167l,162l,157l,157xe" style="position:absolute;&#10;left:966;&#10;top:4873;&#10;width:522;&#10;height:195;" filled="f" stroked="t" strokeweight="0.54362833pt">
                  <v:stroke color="#000000"/>
                </v:shape>
                <v:shape type="#_x0000_t202" id="文本框 2503" o:spid="_x0000_s2503" style="position:absolute;&#10;left:960;&#10;top:4868;&#10;width:533;&#10;height:206;&#10;mso-wrap-style:square;" filled="f" stroked="f" strokeweight="1.0pt">
                  <v:textbox id="1394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spacing w:before="10"/>
        <w:rPr>
          <w:sz w:val="13"/>
        </w:rPr>
      </w:pPr>
    </w:p>
    <w:p>
      <w:pPr>
        <w:pStyle w:val="15"/>
        <w:ind w:left="428"/>
      </w:pPr>
      <w:r>
        <mc:AlternateContent>
          <mc:Choice Requires="wps">
            <w:drawing>
              <wp:anchor distT="0" distB="0" distL="0" distR="0" simplePos="0" relativeHeight="1555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195579</wp:posOffset>
                </wp:positionV>
                <wp:extent cx="6414135" cy="248920"/>
                <wp:effectExtent l="0" t="0" r="0" b="0"/>
                <wp:wrapTopAndBottom/>
                <wp:docPr id="2504" name="组合 2504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505" name="组合 2505"/>
                      <wpg:cNvGrpSpPr/>
                      <wpg:grpSpPr>
                        <a:xfrm rot="0">
                          <a:off x="0" y="0"/>
                          <a:ext cx="6414135" cy="248920"/>
                          <a:chOff x="0" y="0"/>
                          <a:chExt cx="6414135" cy="2489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506" name="曲线 2506"/>
                        <wps:cNvSpPr/>
                        <wps:spPr>
                          <a:xfrm rot="0">
                            <a:off x="0" y="0"/>
                            <a:ext cx="6414135" cy="24892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500"/>
                                </a:moveTo>
                                <a:lnTo>
                                  <a:pt x="0" y="2099"/>
                                </a:lnTo>
                                <a:lnTo>
                                  <a:pt x="0" y="1823"/>
                                </a:lnTo>
                                <a:lnTo>
                                  <a:pt x="2" y="1546"/>
                                </a:lnTo>
                                <a:lnTo>
                                  <a:pt x="6" y="1270"/>
                                </a:lnTo>
                                <a:lnTo>
                                  <a:pt x="10" y="994"/>
                                </a:lnTo>
                                <a:lnTo>
                                  <a:pt x="17" y="773"/>
                                </a:lnTo>
                                <a:lnTo>
                                  <a:pt x="25" y="607"/>
                                </a:lnTo>
                                <a:lnTo>
                                  <a:pt x="32" y="386"/>
                                </a:lnTo>
                                <a:lnTo>
                                  <a:pt x="40" y="220"/>
                                </a:lnTo>
                                <a:lnTo>
                                  <a:pt x="51" y="110"/>
                                </a:lnTo>
                                <a:lnTo>
                                  <a:pt x="62" y="55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5"/>
                                </a:lnTo>
                                <a:lnTo>
                                  <a:pt x="21548" y="110"/>
                                </a:lnTo>
                                <a:lnTo>
                                  <a:pt x="21559" y="220"/>
                                </a:lnTo>
                                <a:lnTo>
                                  <a:pt x="21567" y="386"/>
                                </a:lnTo>
                                <a:lnTo>
                                  <a:pt x="21574" y="607"/>
                                </a:lnTo>
                                <a:lnTo>
                                  <a:pt x="21582" y="773"/>
                                </a:lnTo>
                                <a:lnTo>
                                  <a:pt x="21589" y="994"/>
                                </a:lnTo>
                                <a:lnTo>
                                  <a:pt x="21593" y="1270"/>
                                </a:lnTo>
                                <a:lnTo>
                                  <a:pt x="21597" y="1546"/>
                                </a:lnTo>
                                <a:lnTo>
                                  <a:pt x="21600" y="1823"/>
                                </a:lnTo>
                                <a:lnTo>
                                  <a:pt x="21600" y="2099"/>
                                </a:lnTo>
                                <a:lnTo>
                                  <a:pt x="21600" y="19500"/>
                                </a:lnTo>
                                <a:lnTo>
                                  <a:pt x="21548" y="21434"/>
                                </a:lnTo>
                                <a:lnTo>
                                  <a:pt x="21537" y="21544"/>
                                </a:lnTo>
                                <a:lnTo>
                                  <a:pt x="21529" y="21600"/>
                                </a:lnTo>
                                <a:lnTo>
                                  <a:pt x="21516" y="21600"/>
                                </a:lnTo>
                                <a:lnTo>
                                  <a:pt x="83" y="21600"/>
                                </a:lnTo>
                                <a:lnTo>
                                  <a:pt x="6" y="20274"/>
                                </a:lnTo>
                                <a:lnTo>
                                  <a:pt x="2" y="20053"/>
                                </a:lnTo>
                                <a:lnTo>
                                  <a:pt x="0" y="19777"/>
                                </a:lnTo>
                                <a:lnTo>
                                  <a:pt x="0" y="19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507" name="文本框 2507"/>
                        <wps:cNvSpPr/>
                        <wps:spPr>
                          <a:xfrm rot="0">
                            <a:off x="9525" y="7620"/>
                            <a:ext cx="6395085" cy="23367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508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509" o:spid="_x0000_s2509" coordorigin="912,6242" coordsize="10101,392" style="position:absolute;&#10;margin-left:45.6pt;&#10;margin-top:15.399988pt;&#10;width:505.05002pt;&#10;height:19.6pt;&#10;z-index:1555;&#10;mso-position-horizontal:absolute;&#10;mso-position-horizontal-relative:page;&#10;mso-position-vertical:absolute;&#10;mso-wrap-distance-left:0.0pt;&#10;mso-wrap-distance-right:0.0pt;">
                <v:shape type="#_x0000_t0" id="曲线 2510" o:spid="_x0000_s2510" coordsize="10101,392" path="m,353l,38l,33l1,28l3,23l5,18l7,14l11,11l14,7l18,4l24,2l28,1l33,l39,l10062,l10068,l10072,1l10076,2l10082,4l10086,7l10089,11l10093,14l10096,18l10097,23l10100,28l10101,33l10101,38l10101,353l10076,388l10072,390l10068,392l10062,392l39,392l3,367l1,363l,358l,353l,353xe" style="position:absolute;&#10;left:912;&#10;top:6242;&#10;width:10101;&#10;height:391;" filled="f" stroked="t" strokeweight="0.54362833pt">
                  <v:stroke color="#8F949D"/>
                </v:shape>
                <v:shape type="#_x0000_t202" id="文本框 2511" o:spid="_x0000_s2511" style="position:absolute;&#10;left:927;&#10;top:6254;&#10;width:10071;&#10;height:367;&#10;mso-wrap-style:square;" filled="f" stroked="f" strokeweight="1.0pt">
                  <v:textbox id="1395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"http://118.185.187.137/moodle/mod/quiz/view.php?id=1364&amp;forceview=1"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4-Print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Intersection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of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2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sorted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arrays-O(m+n)Time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Complexity</w:t>
      </w:r>
      <w:r>
        <w:rPr>
          <w:color w:val="0E6BBE"/>
        </w:rPr>
        <w:fldChar w:fldCharType="end"/>
      </w:r>
    </w:p>
    <w:p>
      <w:pPr>
        <w:pStyle w:val="16"/>
        <w:numPr>
          <w:ilvl w:val="0"/>
          <w:numId w:val="1"/>
        </w:numPr>
        <w:tabs>
          <w:tab w:val="left" w:pos="5374"/>
        </w:tabs>
        <w:ind w:left="5373"/>
        <w:jc w:val="left"/>
        <w:rPr>
          <w:sz w:val="16"/>
        </w:rPr>
      </w:pPr>
      <w:r>
        <w:rPr>
          <w:color w:val="0E6BBE"/>
          <w:sz w:val="16"/>
        </w:rPr>
        <w:fldChar w:fldCharType="begin"/>
      </w:r>
      <w:r>
        <w:instrText>HYPERLINK "http://118.185.187.137/moodle/mod/quiz/view.php?id=1366&amp;forceview=1"</w:instrText>
      </w:r>
      <w:r>
        <w:rPr>
          <w:color w:val="0E6BBE"/>
          <w:sz w:val="16"/>
        </w:rPr>
        <w:fldChar w:fldCharType="separate"/>
      </w:r>
      <w:r>
        <w:rPr>
          <w:color w:val="0E6BBE"/>
          <w:sz w:val="16"/>
        </w:rPr>
        <w:t>Pair</w:t>
      </w:r>
      <w:r>
        <w:rPr>
          <w:color w:val="0E6BBE"/>
          <w:spacing w:val="5"/>
          <w:sz w:val="16"/>
        </w:rPr>
        <w:t xml:space="preserve"> </w:t>
      </w:r>
      <w:r>
        <w:rPr>
          <w:color w:val="0E6BBE"/>
          <w:sz w:val="16"/>
        </w:rPr>
        <w:t>with</w:t>
      </w:r>
      <w:r>
        <w:rPr>
          <w:color w:val="0E6BBE"/>
          <w:spacing w:val="5"/>
          <w:sz w:val="16"/>
        </w:rPr>
        <w:t xml:space="preserve"> </w:t>
      </w:r>
      <w:r>
        <w:rPr>
          <w:color w:val="0E6BBE"/>
          <w:sz w:val="16"/>
        </w:rPr>
        <w:t>Difference</w:t>
      </w:r>
      <w:r>
        <w:rPr>
          <w:color w:val="0E6BBE"/>
          <w:spacing w:val="6"/>
          <w:sz w:val="16"/>
        </w:rPr>
        <w:t xml:space="preserve"> </w:t>
      </w:r>
      <w:r>
        <w:rPr>
          <w:color w:val="0E6BBE"/>
          <w:sz w:val="16"/>
        </w:rPr>
        <w:t>-O(n)</w:t>
      </w:r>
      <w:r>
        <w:rPr>
          <w:color w:val="0E6BBE"/>
          <w:spacing w:val="5"/>
          <w:sz w:val="16"/>
        </w:rPr>
        <w:t xml:space="preserve"> </w:t>
      </w:r>
      <w:r>
        <w:rPr>
          <w:color w:val="0E6BBE"/>
          <w:sz w:val="16"/>
        </w:rPr>
        <w:t>Time</w:t>
      </w:r>
      <w:r>
        <w:rPr>
          <w:color w:val="0E6BBE"/>
          <w:spacing w:val="6"/>
          <w:sz w:val="16"/>
        </w:rPr>
        <w:t xml:space="preserve"> </w:t>
      </w:r>
      <w:r>
        <w:rPr>
          <w:color w:val="0E6BBE"/>
          <w:sz w:val="16"/>
        </w:rPr>
        <w:t>Complexity,O(1)</w:t>
      </w:r>
      <w:r>
        <w:rPr>
          <w:color w:val="0E6BBE"/>
          <w:spacing w:val="5"/>
          <w:sz w:val="16"/>
        </w:rPr>
        <w:t xml:space="preserve"> </w:t>
      </w:r>
      <w:r>
        <w:rPr>
          <w:color w:val="0E6BBE"/>
          <w:sz w:val="16"/>
        </w:rPr>
        <w:t>Space</w:t>
      </w:r>
      <w:r>
        <w:rPr>
          <w:color w:val="0E6BBE"/>
          <w:spacing w:val="5"/>
          <w:sz w:val="16"/>
        </w:rPr>
        <w:t xml:space="preserve"> </w:t>
      </w:r>
      <w:r>
        <w:rPr>
          <w:color w:val="0E6BBE"/>
          <w:sz w:val="16"/>
        </w:rPr>
        <w:t>Complexity</w:t>
      </w:r>
      <w:r>
        <w:rPr>
          <w:color w:val="0E6BBE"/>
          <w:spacing w:val="6"/>
          <w:sz w:val="16"/>
        </w:rPr>
        <w:t xml:space="preserve"> </w:t>
      </w:r>
      <w:r>
        <w:rPr>
          <w:color w:val="0E6BBE"/>
          <w:sz w:val="16"/>
        </w:rPr>
        <w:t>►</w:t>
      </w:r>
      <w:r>
        <w:rPr>
          <w:color w:val="0E6BBE"/>
          <w:sz w:val="16"/>
        </w:rPr>
        <w:fldChar w:fldCharType="end"/>
      </w:r>
    </w:p>
    <w:p>
      <w:pPr>
        <w:rPr>
          <w:sz w:val="16"/>
        </w:rPr>
        <w:sectPr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</w:p>
    <w:p>
      <w:pPr>
        <w:pStyle w:val="15"/>
        <w:spacing w:before="7"/>
        <w:rPr>
          <w:sz w:val="27"/>
        </w:rPr>
      </w:pPr>
    </w:p>
    <w:p>
      <w:pPr>
        <w:pStyle w:val="15"/>
        <w:tabs>
          <w:tab w:val="left" w:pos="5883"/>
        </w:tabs>
        <w:spacing w:before="102"/>
        <w:ind w:left="113"/>
      </w:pPr>
      <w:r>
        <w:rPr>
          <w:color w:val="0E6BBE"/>
          <w:u w:val="single" w:color="0E6BBE"/>
        </w:rPr>
        <w:fldChar w:fldCharType="begin"/>
      </w:r>
      <w:r>
        <w:instrText>HYPERLINK "http://118.185.187.137/moodle/my/"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Dashbo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31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"http://118.185.187.137/moodle/my/courses.php"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My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cour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 xml:space="preserve">  </w:t>
      </w:r>
      <w:r>
        <w:rPr>
          <w:color w:val="0E6BBE"/>
          <w:spacing w:val="6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CS23331-DAA-2023-A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  <w:spacing w:val="70"/>
        </w:rPr>
        <w:t xml:space="preserve"> </w:t>
      </w:r>
      <w:r>
        <w:rPr>
          <w:color w:val="202426"/>
        </w:rPr>
        <w:t>/</w:t>
      </w:r>
      <w:r>
        <w:rPr>
          <w:color w:val="202426"/>
          <w:spacing w:val="48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"http://118.185.187.137/moodle/course/view.php?id=158&amp;section-6"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Competitive</w:t>
      </w:r>
      <w:r>
        <w:rPr>
          <w:color w:val="0E6BBE"/>
          <w:spacing w:val="3"/>
          <w:u w:val="single" w:color="0E6BBE"/>
        </w:rPr>
        <w:t xml:space="preserve"> </w:t>
      </w:r>
      <w:r>
        <w:rPr>
          <w:color w:val="0E6BBE"/>
          <w:u w:val="single" w:color="0E6BBE"/>
        </w:rPr>
        <w:t>Program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  <w:r>
        <w:rPr>
          <w:color w:val="0E6BBE"/>
        </w:rPr>
        <w:tab/>
      </w:r>
      <w:r>
        <w:rPr>
          <w:color w:val="202426"/>
        </w:rPr>
        <w:t>/</w:t>
      </w:r>
      <w:r>
        <w:rPr>
          <w:color w:val="202426"/>
          <w:spacing w:val="9"/>
        </w:rPr>
        <w:t xml:space="preserve"> </w:t>
      </w:r>
      <w:r>
        <w:rPr>
          <w:color w:val="0E6BBE"/>
          <w:u w:val="single" w:color="0E6BBE"/>
        </w:rPr>
        <w:fldChar w:fldCharType="begin"/>
      </w:r>
      <w:r>
        <w:instrText>HYPERLINK "http://118.185.187.137/moodle/mod/quiz/view.php?id=1366"</w:instrText>
      </w:r>
      <w:r>
        <w:rPr>
          <w:color w:val="0E6BBE"/>
          <w:u w:val="single" w:color="0E6BBE"/>
        </w:rPr>
        <w:fldChar w:fldCharType="separate"/>
      </w:r>
      <w:r>
        <w:rPr>
          <w:color w:val="0E6BBE"/>
          <w:u w:val="single" w:color="0E6BBE"/>
        </w:rPr>
        <w:t>6-Pair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with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Difference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-O(n)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Time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Complexity,O(1)</w:t>
      </w:r>
      <w:r>
        <w:rPr>
          <w:color w:val="0E6BBE"/>
          <w:spacing w:val="4"/>
          <w:u w:val="single" w:color="0E6BBE"/>
        </w:rPr>
        <w:t xml:space="preserve"> </w:t>
      </w:r>
      <w:r>
        <w:rPr>
          <w:color w:val="0E6BBE"/>
          <w:u w:val="single" w:color="0E6BBE"/>
        </w:rPr>
        <w:t>Space</w:t>
      </w:r>
      <w:r>
        <w:rPr>
          <w:color w:val="0E6BBE"/>
          <w:spacing w:val="5"/>
          <w:u w:val="single" w:color="0E6BBE"/>
        </w:rPr>
        <w:t xml:space="preserve"> </w:t>
      </w:r>
      <w:r>
        <w:rPr>
          <w:color w:val="0E6BBE"/>
          <w:u w:val="single" w:color="0E6BBE"/>
        </w:rPr>
        <w:t>Com</w:t>
      </w:r>
      <w:r>
        <w:rPr>
          <w:color w:val="0E6BBE"/>
        </w:rPr>
        <w:t>…</w:t>
      </w:r>
      <w:r>
        <w:rPr>
          <w:color w:val="0E6BBE"/>
          <w:u w:val="single" w:color="0E6BBE"/>
        </w:rPr>
        <w:fldChar w:fldCharType="end"/>
      </w:r>
    </w:p>
    <w:p>
      <w:pPr>
        <w:pStyle w:val="15"/>
        <w:spacing w:before="10"/>
        <w:rPr>
          <w:sz w:val="26"/>
        </w:rPr>
      </w:pPr>
      <w:r>
        <mc:AlternateContent>
          <mc:Choice Requires="wps">
            <w:drawing>
              <wp:anchor distT="0" distB="0" distL="0" distR="0" simplePos="0" relativeHeight="1557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250825</wp:posOffset>
                </wp:positionV>
                <wp:extent cx="6628130" cy="6985"/>
                <wp:effectExtent l="0" t="0" r="0" b="0"/>
                <wp:wrapTopAndBottom/>
                <wp:docPr id="2524" name="曲线 252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600"/>
                              </a:lnTo>
                              <a:lnTo>
                                <a:pt x="3352" y="21600"/>
                              </a:lnTo>
                              <a:lnTo>
                                <a:pt x="21600" y="21600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525" o:spid="_x0000_s2525" fillcolor="#DEE2E6" stroked="f" strokeweight="1.0pt" coordsize="10438,11" path="m10438,l1620,l,l,11l1620,11l10438,11l10438,l10438,xe" style="position:absolute;&#10;margin-left:37.2pt;&#10;margin-top:19.75pt;&#10;width:521.9pt;&#10;height:0.55000037pt;&#10;z-index:1557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</w:p>
    <w:p>
      <w:pPr>
        <w:spacing w:after="25" w:line="207" w:lineRule="exact"/>
        <w:ind w:left="596" w:right="5953"/>
        <w:jc w:val="center"/>
        <w:rPr>
          <w:sz w:val="16"/>
        </w:rPr>
      </w:pPr>
      <w:r>
        <w:rPr>
          <w:b/>
          <w:color w:val="1C2025"/>
          <w:sz w:val="16"/>
        </w:rPr>
        <w:t>Started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7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1:29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526" name="组合 252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527" name="组合 2527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528" name="曲线 2528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529" o:spid="_x0000_s2529" coordorigin="743,2350" coordsize="10438,11" style="width:521.9pt;&#10;height:0.55pt;">
                <v:shape type="#_x0000_t0" id="曲线 2530" o:spid="_x0000_s2530" coordsize="10438,11" path="m10438,l1620,l,l,10l1620,10l10438,10l10438,l10438,xe" style="position:absolute;&#10;left:743;&#10;top:2350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81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558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167005</wp:posOffset>
                </wp:positionV>
                <wp:extent cx="6628130" cy="6985"/>
                <wp:effectExtent l="0" t="0" r="0" b="0"/>
                <wp:wrapTopAndBottom/>
                <wp:docPr id="2531" name="曲线 253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532" o:spid="_x0000_s2532" fillcolor="#DEE2E6" stroked="f" strokeweight="1.0pt" coordsize="10438,11" path="m10438,l1620,l,l,10l1620,10l10438,10l10438,l10438,xe" style="position:absolute;&#10;margin-left:37.2pt;&#10;margin-top:13.15pt;&#10;width:521.9pt;&#10;height:0.55000037pt;&#10;z-index:1558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State</w:t>
      </w:r>
      <w:r>
        <w:rPr>
          <w:b/>
          <w:color w:val="1C2025"/>
          <w:spacing w:val="78"/>
          <w:sz w:val="16"/>
        </w:rPr>
        <w:t xml:space="preserve"> </w:t>
      </w:r>
      <w:r>
        <w:rPr>
          <w:color w:val="1C2025"/>
          <w:sz w:val="16"/>
        </w:rPr>
        <w:t>Finished</w:t>
      </w:r>
    </w:p>
    <w:p>
      <w:pPr>
        <w:spacing w:after="19"/>
        <w:ind w:left="508" w:right="6142"/>
        <w:jc w:val="center"/>
        <w:rPr>
          <w:sz w:val="16"/>
        </w:rPr>
      </w:pPr>
      <w:r>
        <w:rPr>
          <w:b/>
          <w:color w:val="1C2025"/>
          <w:sz w:val="16"/>
        </w:rPr>
        <w:t>Completed</w:t>
      </w:r>
      <w:r>
        <w:rPr>
          <w:b/>
          <w:color w:val="1C2025"/>
          <w:spacing w:val="3"/>
          <w:sz w:val="16"/>
        </w:rPr>
        <w:t xml:space="preserve"> </w:t>
      </w:r>
      <w:r>
        <w:rPr>
          <w:b/>
          <w:color w:val="1C2025"/>
          <w:sz w:val="16"/>
        </w:rPr>
        <w:t>on</w:t>
      </w:r>
      <w:r>
        <w:rPr>
          <w:b/>
          <w:color w:val="1C2025"/>
          <w:spacing w:val="88"/>
          <w:sz w:val="16"/>
        </w:rPr>
        <w:t xml:space="preserve"> </w:t>
      </w:r>
      <w:r>
        <w:rPr>
          <w:color w:val="1C2025"/>
          <w:sz w:val="16"/>
        </w:rPr>
        <w:t>Sunday,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10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November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2024,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1:32</w:t>
      </w:r>
      <w:r>
        <w:rPr>
          <w:color w:val="1C2025"/>
          <w:spacing w:val="4"/>
          <w:sz w:val="16"/>
        </w:rPr>
        <w:t xml:space="preserve"> </w:t>
      </w:r>
      <w:r>
        <w:rPr>
          <w:color w:val="1C2025"/>
          <w:sz w:val="16"/>
        </w:rPr>
        <w:t>PM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533" name="组合 253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534" name="组合 2534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535" name="曲线 2535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536" o:spid="_x0000_s2536" coordorigin="743,2882" coordsize="10438,11" style="width:521.9pt;&#10;height:0.55pt;">
                <v:shape type="#_x0000_t0" id="曲线 2537" o:spid="_x0000_s2537" coordsize="10438,11" path="m10438,l1620,l,l,10l1620,10l10438,10l10438,l10438,xe" style="position:absolute;&#10;left:743;&#10;top:2882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596" w:right="7598"/>
        <w:jc w:val="center"/>
        <w:rPr>
          <w:sz w:val="16"/>
        </w:rPr>
      </w:pPr>
      <w:r>
        <mc:AlternateContent>
          <mc:Choice Requires="wps">
            <w:drawing>
              <wp:anchor distT="0" distB="0" distL="0" distR="0" simplePos="0" relativeHeight="1559" behindDoc="1" locked="0" layoutInCell="1" hidden="0" allowOverlap="1">
                <wp:simplePos x="0" y="0"/>
                <wp:positionH relativeFrom="page">
                  <wp:posOffset>472440</wp:posOffset>
                </wp:positionH>
                <wp:positionV relativeFrom="paragraph">
                  <wp:posOffset>160020</wp:posOffset>
                </wp:positionV>
                <wp:extent cx="6628130" cy="6985"/>
                <wp:effectExtent l="0" t="0" r="0" b="0"/>
                <wp:wrapTopAndBottom/>
                <wp:docPr id="2538" name="曲线 2538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8130" cy="6985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21600" y="0"/>
                              </a:moveTo>
                              <a:lnTo>
                                <a:pt x="3352" y="0"/>
                              </a:lnTo>
                              <a:lnTo>
                                <a:pt x="0" y="0"/>
                              </a:lnTo>
                              <a:lnTo>
                                <a:pt x="0" y="21599"/>
                              </a:lnTo>
                              <a:lnTo>
                                <a:pt x="3352" y="21599"/>
                              </a:lnTo>
                              <a:lnTo>
                                <a:pt x="21600" y="21599"/>
                              </a:lnTo>
                              <a:lnTo>
                                <a:pt x="21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E2E6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0" id="曲线 2539" o:spid="_x0000_s2539" fillcolor="#DEE2E6" stroked="f" strokeweight="1.0pt" coordsize="10438,11" path="m10438,l1620,l,l,10l1620,10l10438,10l10438,l10438,xe" style="position:absolute;&#10;margin-left:37.2pt;&#10;margin-top:12.6pt;&#10;width:521.9pt;&#10;height:0.55000037pt;&#10;z-index:1559;&#10;mso-position-horizontal:absolute;&#10;mso-position-horizontal-relative:page;&#10;mso-position-vertical:absolute;&#10;mso-wrap-distance-left:0.0pt;&#10;mso-wrap-distance-right:0.0pt;">
                <v:stroke color="#000000"/>
                <w10:wrap type="topAndBottom"/>
              </v:shape>
            </w:pict>
          </mc:Fallback>
        </mc:AlternateContent>
      </w:r>
      <w:r>
        <w:rPr>
          <w:b/>
          <w:color w:val="1C2025"/>
          <w:sz w:val="16"/>
        </w:rPr>
        <w:t>Time</w:t>
      </w:r>
      <w:r>
        <w:rPr>
          <w:b/>
          <w:color w:val="1C2025"/>
          <w:spacing w:val="2"/>
          <w:sz w:val="16"/>
        </w:rPr>
        <w:t xml:space="preserve"> </w:t>
      </w:r>
      <w:r>
        <w:rPr>
          <w:b/>
          <w:color w:val="1C2025"/>
          <w:sz w:val="16"/>
        </w:rPr>
        <w:t>taken</w:t>
      </w:r>
      <w:r>
        <w:rPr>
          <w:b/>
          <w:color w:val="1C2025"/>
          <w:spacing w:val="81"/>
          <w:sz w:val="16"/>
        </w:rPr>
        <w:t xml:space="preserve"> </w:t>
      </w:r>
      <w:r>
        <w:rPr>
          <w:color w:val="1C2025"/>
          <w:sz w:val="16"/>
        </w:rPr>
        <w:t>2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mins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49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secs</w:t>
      </w:r>
    </w:p>
    <w:p>
      <w:pPr>
        <w:spacing w:after="30"/>
        <w:ind w:left="596" w:right="7595"/>
        <w:jc w:val="center"/>
        <w:rPr>
          <w:sz w:val="16"/>
        </w:rPr>
      </w:pPr>
      <w:r>
        <w:rPr>
          <w:b/>
          <w:color w:val="1C2025"/>
          <w:sz w:val="16"/>
        </w:rPr>
        <w:t>Marks</w:t>
      </w:r>
      <w:r>
        <w:rPr>
          <w:b/>
          <w:color w:val="1C2025"/>
          <w:spacing w:val="84"/>
          <w:sz w:val="16"/>
        </w:rPr>
        <w:t xml:space="preserve"> </w:t>
      </w:r>
      <w:r>
        <w:rPr>
          <w:color w:val="1C2025"/>
          <w:sz w:val="16"/>
        </w:rPr>
        <w:t>1.00/1.00</w:t>
      </w:r>
    </w:p>
    <w:p>
      <w:pPr>
        <w:pStyle w:val="15"/>
        <w:spacing w:line="20" w:lineRule="exact"/>
        <w:ind w:left="123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114298" distR="114298">
                <wp:extent cx="6628130" cy="6984"/>
                <wp:effectExtent l="0" t="0" r="0" b="0"/>
                <wp:docPr id="2540" name="组合 2540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541" name="组合 2541"/>
                      <wpg:cNvGrpSpPr/>
                      <wpg:grpSpPr>
                        <a:xfrm rot="0">
                          <a:off x="0" y="0"/>
                          <a:ext cx="6628130" cy="6984"/>
                          <a:chOff x="0" y="0"/>
                          <a:chExt cx="6628130" cy="698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542" name="曲线 2542"/>
                        <wps:cNvSpPr/>
                        <wps:spPr>
                          <a:xfrm rot="0">
                            <a:off x="0" y="0"/>
                            <a:ext cx="6628130" cy="6984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21600" y="0"/>
                                </a:moveTo>
                                <a:lnTo>
                                  <a:pt x="3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599"/>
                                </a:lnTo>
                                <a:lnTo>
                                  <a:pt x="3352" y="21599"/>
                                </a:lnTo>
                                <a:lnTo>
                                  <a:pt x="21600" y="21599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2E6"/>
                          </a:solidFill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2543" o:spid="_x0000_s2543" coordorigin="743,3414" coordsize="10438,11" style="width:521.9pt;&#10;height:0.55pt;">
                <v:shape type="#_x0000_t0" id="曲线 2544" o:spid="_x0000_s2544" coordsize="10438,11" path="m10438,l1620,l,l,10l1620,10l10438,10l10438,l10438,xe" style="position:absolute;&#10;left:743;&#10;top:3414;&#10;width:10438;&#10;height:10;" fillcolor="#DEE2E6" stroked="f" strokeweight="1.0pt">
                  <v:stroke color="#000000"/>
                </v:shape>
                <w10:anchorLock/>
              </v:group>
            </w:pict>
          </mc:Fallback>
        </mc:AlternateContent>
      </w:r>
    </w:p>
    <w:p>
      <w:pPr>
        <w:spacing w:before="14"/>
        <w:ind w:left="195" w:right="6142"/>
        <w:jc w:val="center"/>
        <w:rPr>
          <w:sz w:val="16"/>
        </w:rPr>
      </w:pPr>
      <w:r>
        <w:rPr>
          <w:b/>
          <w:color w:val="1C2025"/>
          <w:sz w:val="16"/>
        </w:rPr>
        <w:t>Grade</w:t>
      </w:r>
      <w:r>
        <w:rPr>
          <w:b/>
          <w:color w:val="1C2025"/>
          <w:spacing w:val="85"/>
          <w:sz w:val="16"/>
        </w:rPr>
        <w:t xml:space="preserve"> </w:t>
      </w:r>
      <w:r>
        <w:rPr>
          <w:b/>
          <w:color w:val="1C2025"/>
          <w:sz w:val="16"/>
        </w:rPr>
        <w:t>4.00</w:t>
      </w:r>
      <w:r>
        <w:rPr>
          <w:b/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out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of</w:t>
      </w:r>
      <w:r>
        <w:rPr>
          <w:color w:val="1C2025"/>
          <w:spacing w:val="3"/>
          <w:sz w:val="16"/>
        </w:rPr>
        <w:t xml:space="preserve"> </w:t>
      </w:r>
      <w:r>
        <w:rPr>
          <w:color w:val="1C2025"/>
          <w:sz w:val="16"/>
        </w:rPr>
        <w:t>4.00</w:t>
      </w:r>
      <w:r>
        <w:rPr>
          <w:color w:val="1C2025"/>
          <w:spacing w:val="2"/>
          <w:sz w:val="16"/>
        </w:rPr>
        <w:t xml:space="preserve"> </w:t>
      </w:r>
      <w:r>
        <w:rPr>
          <w:color w:val="1C2025"/>
          <w:sz w:val="16"/>
        </w:rPr>
        <w:t>(</w:t>
      </w:r>
      <w:r>
        <w:rPr>
          <w:b/>
          <w:color w:val="1C2025"/>
          <w:sz w:val="16"/>
        </w:rPr>
        <w:t>100</w:t>
      </w:r>
      <w:r>
        <w:rPr>
          <w:color w:val="1C2025"/>
          <w:sz w:val="16"/>
        </w:rPr>
        <w:t>%)</w:t>
      </w:r>
    </w:p>
    <w:p>
      <w:pPr>
        <w:jc w:val="center"/>
        <w:rPr>
          <w:sz w:val="16"/>
        </w:rPr>
        <w:sectPr>
          <w:headerReference w:type="default" r:id="rId320"/>
          <w:footerReference w:type="default" r:id="rId321"/>
          <w:pgSz w:w="11900" w:h="16840"/>
          <w:pgMar w:top="480" w:right="600" w:bottom="460" w:left="620" w:header="284" w:footer="268" w:gutter="0"/>
          <w:docGrid w:linePitch="312" w:charSpace="0"/>
        </w:sectPr>
      </w:pPr>
    </w:p>
    <w:p>
      <w:pPr>
        <w:pStyle w:val="15"/>
        <w:spacing w:before="13"/>
        <w:rPr>
          <w:sz w:val="5"/>
        </w:rPr>
      </w:pPr>
    </w:p>
    <w:p>
      <w:pPr>
        <w:pStyle w:val="15"/>
        <w:ind w:left="117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114298" distR="114298">
                <wp:extent cx="6621144" cy="593725"/>
                <wp:effectExtent l="0" t="0" r="0" b="0"/>
                <wp:docPr id="2557" name="文本框 255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21144" cy="593725"/>
                        </a:xfrm>
                        <a:prstGeom prst="rect"/>
                        <a:noFill/>
                        <a:ln w="14400" cmpd="sng" cap="flat">
                          <a:solidFill>
                            <a:srgbClr val="CAD0D6"/>
                          </a:solidFill>
                          <a:prstDash val="solid"/>
                          <a:miter/>
                        </a:ln>
                      </wps:spPr>
                      <wps:txbx id="2558">
                        <w:txbxContent>
                          <w:p>
                            <w:pPr>
                              <w:spacing w:before="39"/>
                              <w:ind w:left="74"/>
                              <w:rPr>
                                <w:b/>
                                <w:sz w:val="19"/>
                              </w:rPr>
                            </w:pPr>
                            <w:r>
                              <w:rPr>
                                <w:rFonts w:ascii="Segoe UI Light" w:hAnsi="Segoe UI Light"/>
                                <w:color w:val="1C2025"/>
                                <w:sz w:val="13"/>
                              </w:rPr>
                              <w:t>Question</w:t>
                            </w:r>
                            <w:r>
                              <w:rPr>
                                <w:rFonts w:ascii="Segoe UI Light" w:hAnsi="Segoe UI Light"/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1C2025"/>
                                <w:sz w:val="19"/>
                              </w:rPr>
                              <w:t>1</w:t>
                            </w:r>
                          </w:p>
                          <w:p>
                            <w:pPr>
                              <w:spacing w:before="73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Correct</w:t>
                            </w:r>
                          </w:p>
                          <w:p>
                            <w:pPr>
                              <w:spacing w:before="110"/>
                              <w:ind w:left="74"/>
                              <w:rPr>
                                <w:sz w:val="13"/>
                              </w:rPr>
                            </w:pPr>
                            <w:r>
                              <w:rPr>
                                <w:color w:val="1C2025"/>
                                <w:sz w:val="13"/>
                              </w:rPr>
                              <w:t>Mark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out</w:t>
                            </w:r>
                            <w:r>
                              <w:rPr>
                                <w:color w:val="1C2025"/>
                                <w:spacing w:val="-1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of</w:t>
                            </w:r>
                            <w:r>
                              <w:rPr>
                                <w:color w:val="1C2025"/>
                                <w:spacing w:val="-2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color w:val="1C2025"/>
                                <w:sz w:val="13"/>
                              </w:rPr>
                              <w:t>1.00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type="#_x0000_t202" id="文本框 2559" o:spid="_x0000_s2559" filled="f" stroked="t" strokeweight="1.1338583pt" style="width:521.35pt;&#10;height:46.75pt;&#10;mso-wrap-style:square;">
                <v:stroke color="#CAD0D6"/>
                <v:textbox id="1400" inset="0mm,0mm,0mm,0mm" o:insetmode="custom" style="layout-flow:horizontal;&#10;v-text-anchor:top;">
                  <w:txbxContent>
                    <w:p>
                      <w:pPr>
                        <w:spacing w:before="39"/>
                        <w:ind w:left="74"/>
                        <w:rPr>
                          <w:b/>
                          <w:sz w:val="19"/>
                        </w:rPr>
                      </w:pPr>
                      <w:r>
                        <w:rPr>
                          <w:rFonts w:ascii="Segoe UI Light" w:hAnsi="Segoe UI Light"/>
                          <w:color w:val="1C2025"/>
                          <w:sz w:val="13"/>
                        </w:rPr>
                        <w:t>Question</w:t>
                      </w:r>
                      <w:r>
                        <w:rPr>
                          <w:rFonts w:ascii="Segoe UI Light" w:hAnsi="Segoe UI Light"/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b/>
                          <w:color w:val="1C2025"/>
                          <w:sz w:val="19"/>
                        </w:rPr>
                        <w:t>1</w:t>
                      </w:r>
                    </w:p>
                    <w:p>
                      <w:pPr>
                        <w:spacing w:before="73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Correct</w:t>
                      </w:r>
                    </w:p>
                    <w:p>
                      <w:pPr>
                        <w:spacing w:before="110"/>
                        <w:ind w:left="74"/>
                        <w:rPr>
                          <w:sz w:val="13"/>
                        </w:rPr>
                      </w:pPr>
                      <w:r>
                        <w:rPr>
                          <w:color w:val="1C2025"/>
                          <w:sz w:val="13"/>
                        </w:rPr>
                        <w:t>Mark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out</w:t>
                      </w:r>
                      <w:r>
                        <w:rPr>
                          <w:color w:val="1C2025"/>
                          <w:spacing w:val="-1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of</w:t>
                      </w:r>
                      <w:r>
                        <w:rPr>
                          <w:color w:val="1C2025"/>
                          <w:spacing w:val="-2"/>
                          <w:sz w:val="13"/>
                        </w:rPr>
                        <w:t xml:space="preserve"> </w:t>
                      </w:r>
                      <w:r>
                        <w:rPr>
                          <w:color w:val="1C2025"/>
                          <w:sz w:val="13"/>
                        </w:rPr>
                        <w:t>1.00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>
      <w:pPr>
        <w:pStyle w:val="15"/>
        <w:spacing w:before="12"/>
        <w:rPr>
          <w:sz w:val="29"/>
        </w:rPr>
      </w:pPr>
    </w:p>
    <w:p>
      <w:pPr>
        <w:pStyle w:val="15"/>
        <w:spacing w:before="103"/>
        <w:ind w:left="341"/>
      </w:pPr>
      <w:r>
        <w:rPr>
          <w:color w:val="001A1D"/>
        </w:rPr>
        <w:t>Given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sorted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integers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another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find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there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exists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2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indices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and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such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that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A[j]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4"/>
        </w:rPr>
        <w:t xml:space="preserve"> </w:t>
      </w:r>
      <w:r>
        <w:rPr>
          <w:color w:val="001A1D"/>
        </w:rPr>
        <w:t>A[i]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k,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i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!=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j.</w:t>
      </w:r>
    </w:p>
    <w:p>
      <w:pPr>
        <w:pStyle w:val="15"/>
        <w:spacing w:before="102"/>
        <w:ind w:left="341"/>
      </w:pPr>
      <w:r>
        <w:rPr>
          <w:color w:val="001A1D"/>
        </w:rPr>
        <w:t>Input</w:t>
      </w:r>
      <w:r>
        <w:rPr>
          <w:color w:val="001A1D"/>
          <w:spacing w:val="7"/>
        </w:rPr>
        <w:t xml:space="preserve"> </w:t>
      </w:r>
      <w:r>
        <w:rPr>
          <w:color w:val="001A1D"/>
        </w:rPr>
        <w:t>Format:</w:t>
      </w:r>
    </w:p>
    <w:p>
      <w:pPr>
        <w:pStyle w:val="15"/>
        <w:spacing w:before="113" w:line="367" w:lineRule="auto"/>
        <w:ind w:left="341" w:right="7100"/>
      </w:pPr>
      <w:r>
        <w:rPr>
          <w:color w:val="001A1D"/>
        </w:rPr>
        <w:t>First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Line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Number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of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an</w:t>
      </w:r>
      <w:r>
        <w:rPr>
          <w:color w:val="001A1D"/>
          <w:spacing w:val="3"/>
        </w:rPr>
        <w:t xml:space="preserve"> </w:t>
      </w:r>
      <w:r>
        <w:rPr>
          <w:color w:val="001A1D"/>
        </w:rPr>
        <w:t>array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Next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Lines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elements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array</w:t>
      </w:r>
    </w:p>
    <w:p>
      <w:pPr>
        <w:pStyle w:val="15"/>
        <w:spacing w:before="2" w:line="367" w:lineRule="auto"/>
        <w:ind w:left="341" w:right="8425"/>
      </w:pPr>
      <w:r>
        <w:rPr>
          <w:color w:val="001A1D"/>
        </w:rPr>
        <w:t>k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Non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Negative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Integer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Output Format:</w:t>
      </w:r>
    </w:p>
    <w:p>
      <w:pPr>
        <w:pStyle w:val="16"/>
        <w:numPr>
          <w:ilvl w:val="0"/>
          <w:numId w:val="4"/>
        </w:numPr>
        <w:tabs>
          <w:tab w:val="left" w:pos="474"/>
        </w:tabs>
        <w:spacing w:before="0" w:line="203" w:lineRule="exact"/>
        <w:ind w:left="473" w:hanging="133"/>
        <w:rPr>
          <w:sz w:val="16"/>
        </w:rPr>
      </w:pPr>
      <w:r>
        <w:rPr>
          <w:color w:val="001A1D"/>
          <w:sz w:val="16"/>
        </w:rPr>
        <w:t>-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If</w:t>
      </w:r>
      <w:r>
        <w:rPr>
          <w:color w:val="001A1D"/>
          <w:spacing w:val="2"/>
          <w:sz w:val="16"/>
        </w:rPr>
        <w:t xml:space="preserve"> </w:t>
      </w:r>
      <w:r>
        <w:rPr>
          <w:color w:val="001A1D"/>
          <w:sz w:val="16"/>
        </w:rPr>
        <w:t>pair</w:t>
      </w:r>
      <w:r>
        <w:rPr>
          <w:color w:val="001A1D"/>
          <w:spacing w:val="3"/>
          <w:sz w:val="16"/>
        </w:rPr>
        <w:t xml:space="preserve"> </w:t>
      </w:r>
      <w:r>
        <w:rPr>
          <w:color w:val="001A1D"/>
          <w:sz w:val="16"/>
        </w:rPr>
        <w:t>exists</w:t>
      </w:r>
    </w:p>
    <w:p>
      <w:pPr>
        <w:pStyle w:val="15"/>
        <w:spacing w:before="113"/>
        <w:ind w:left="341"/>
      </w:pPr>
      <w:r>
        <w:rPr>
          <w:color w:val="001A1D"/>
        </w:rPr>
        <w:t>0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-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If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no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pair</w:t>
      </w:r>
      <w:r>
        <w:rPr>
          <w:color w:val="001A1D"/>
          <w:spacing w:val="2"/>
        </w:rPr>
        <w:t xml:space="preserve"> </w:t>
      </w:r>
      <w:r>
        <w:rPr>
          <w:color w:val="001A1D"/>
        </w:rPr>
        <w:t>exists</w:t>
      </w:r>
    </w:p>
    <w:p>
      <w:pPr>
        <w:pStyle w:val="15"/>
        <w:spacing w:before="113" w:line="367" w:lineRule="auto"/>
        <w:ind w:left="341" w:right="7100"/>
      </w:pPr>
      <w:r>
        <w:rPr>
          <w:color w:val="001A1D"/>
        </w:rPr>
        <w:t>Explanation for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the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given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Sample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Testcase:</w:t>
      </w:r>
      <w:r>
        <w:rPr>
          <w:color w:val="001A1D"/>
          <w:spacing w:val="-41"/>
        </w:rPr>
        <w:t xml:space="preserve"> </w:t>
      </w:r>
      <w:r>
        <w:rPr>
          <w:color w:val="001A1D"/>
        </w:rPr>
        <w:t>YES as 5 - 1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= 4</w:t>
      </w:r>
    </w:p>
    <w:p>
      <w:pPr>
        <w:pStyle w:val="15"/>
        <w:spacing w:before="1"/>
        <w:ind w:left="341"/>
      </w:pPr>
      <w:r>
        <w:rPr>
          <w:color w:val="001A1D"/>
        </w:rPr>
        <w:t>So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Return</w:t>
      </w:r>
      <w:r>
        <w:rPr>
          <w:color w:val="001A1D"/>
          <w:spacing w:val="1"/>
        </w:rPr>
        <w:t xml:space="preserve"> </w:t>
      </w:r>
      <w:r>
        <w:rPr>
          <w:color w:val="001A1D"/>
        </w:rPr>
        <w:t>1.</w:t>
      </w:r>
    </w:p>
    <w:p>
      <w:pPr>
        <w:pStyle w:val="15"/>
        <w:rPr>
          <w:sz w:val="22"/>
        </w:rPr>
      </w:pPr>
    </w:p>
    <w:p>
      <w:pPr>
        <w:pStyle w:val="15"/>
        <w:rPr>
          <w:sz w:val="22"/>
        </w:rPr>
      </w:pPr>
    </w:p>
    <w:p>
      <w:pPr>
        <w:pStyle w:val="2"/>
        <w:spacing w:before="170"/>
      </w:pPr>
      <w:r>
        <w:rPr>
          <w:color w:val="001A1D"/>
        </w:rPr>
        <w:t>For</w:t>
      </w:r>
      <w:r>
        <w:rPr>
          <w:color w:val="001A1D"/>
          <w:spacing w:val="5"/>
        </w:rPr>
        <w:t xml:space="preserve"> </w:t>
      </w:r>
      <w:r>
        <w:rPr>
          <w:color w:val="001A1D"/>
        </w:rPr>
        <w:t>example:</w:t>
      </w:r>
    </w:p>
    <w:p>
      <w:pPr>
        <w:pStyle w:val="15"/>
        <w:spacing w:before="8"/>
        <w:rPr>
          <w:b/>
          <w:sz w:val="7"/>
        </w:rPr>
      </w:pPr>
    </w:p>
    <w:tbl>
      <w:tblPr>
        <w:jc w:val="left"/>
        <w:tblInd w:w="356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54"/>
        <w:gridCol w:w="608"/>
      </w:tblGrid>
      <w:tr>
        <w:trPr>
          <w:trHeight w:val="365"/>
        </w:trPr>
        <w:tc>
          <w:tcPr>
            <w:tcW w:w="554" w:type="dxa"/>
          </w:tcPr>
          <w:p>
            <w:pPr>
              <w:pStyle w:val="17"/>
              <w:spacing w:before="75"/>
              <w:ind w:left="68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Input</w:t>
            </w:r>
          </w:p>
        </w:tc>
        <w:tc>
          <w:tcPr>
            <w:tcW w:w="608" w:type="dxa"/>
          </w:tcPr>
          <w:p>
            <w:pPr>
              <w:pStyle w:val="17"/>
              <w:spacing w:before="75"/>
              <w:ind w:left="65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color w:val="001A1D"/>
                <w:sz w:val="16"/>
              </w:rPr>
              <w:t>Result</w:t>
            </w:r>
          </w:p>
        </w:tc>
      </w:tr>
      <w:tr>
        <w:trPr>
          <w:trHeight w:val="289"/>
        </w:trPr>
        <w:tc>
          <w:tcPr>
            <w:tcW w:w="554" w:type="dxa"/>
            <w:tcBorders>
              <w:bottom w:val="nil"/>
            </w:tcBorders>
          </w:tcPr>
          <w:p>
            <w:pPr>
              <w:pStyle w:val="17"/>
              <w:spacing w:before="86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608" w:type="dxa"/>
            <w:tcBorders>
              <w:bottom w:val="nil"/>
            </w:tcBorders>
          </w:tcPr>
          <w:p>
            <w:pPr>
              <w:pStyle w:val="17"/>
              <w:spacing w:before="86"/>
              <w:ind w:left="65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</w:tr>
      <w:tr>
        <w:trPr>
          <w:trHeight w:val="212"/>
        </w:trPr>
        <w:tc>
          <w:tcPr>
            <w:tcW w:w="554" w:type="dxa"/>
            <w:tcBorders>
              <w:top w:val="nil"/>
              <w:bottom w:val="nil"/>
            </w:tcBorders>
          </w:tcPr>
          <w:p>
            <w:pPr>
              <w:pStyle w:val="17"/>
              <w:spacing w:before="14"/>
              <w:ind w:left="68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608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66"/>
        </w:trPr>
        <w:tc>
          <w:tcPr>
            <w:tcW w:w="554" w:type="dxa"/>
            <w:tcBorders>
              <w:top w:val="nil"/>
            </w:tcBorders>
          </w:tcPr>
          <w:p>
            <w:pPr>
              <w:pStyle w:val="17"/>
              <w:spacing w:before="9"/>
              <w:ind w:left="68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608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</w:tbl>
    <w:p>
      <w:pPr>
        <w:pStyle w:val="15"/>
        <w:spacing w:before="6"/>
        <w:rPr>
          <w:b/>
          <w:sz w:val="29"/>
        </w:rPr>
      </w:pPr>
    </w:p>
    <w:p>
      <w:pPr>
        <w:spacing w:before="1"/>
        <w:ind w:left="341"/>
        <w:rPr>
          <w:sz w:val="16"/>
        </w:rPr>
      </w:pPr>
      <w:r>
        <w:rPr>
          <w:b/>
          <w:color w:val="001A1D"/>
          <w:sz w:val="16"/>
        </w:rPr>
        <w:t>Answer:</w:t>
      </w:r>
      <w:r>
        <w:rPr>
          <w:b/>
          <w:color w:val="001A1D"/>
          <w:spacing w:val="19"/>
          <w:sz w:val="16"/>
        </w:rPr>
        <w:t xml:space="preserve"> </w:t>
      </w:r>
      <w:r>
        <w:rPr>
          <w:color w:val="001A1D"/>
          <w:sz w:val="16"/>
        </w:rPr>
        <w:t>(penalty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regime:</w:t>
      </w:r>
      <w:r>
        <w:rPr>
          <w:color w:val="001A1D"/>
          <w:spacing w:val="5"/>
          <w:sz w:val="16"/>
        </w:rPr>
        <w:t xml:space="preserve"> </w:t>
      </w:r>
      <w:r>
        <w:rPr>
          <w:color w:val="001A1D"/>
          <w:sz w:val="16"/>
        </w:rPr>
        <w:t>0</w:t>
      </w:r>
      <w:r>
        <w:rPr>
          <w:color w:val="001A1D"/>
          <w:spacing w:val="4"/>
          <w:sz w:val="16"/>
        </w:rPr>
        <w:t xml:space="preserve"> </w:t>
      </w:r>
      <w:r>
        <w:rPr>
          <w:color w:val="001A1D"/>
          <w:sz w:val="16"/>
        </w:rPr>
        <w:t>%)</w:t>
      </w:r>
    </w:p>
    <w:p>
      <w:pPr>
        <w:pStyle w:val="15"/>
        <w:spacing w:before="10"/>
        <w:rPr>
          <w:sz w:val="6"/>
        </w:rPr>
      </w:pPr>
    </w:p>
    <w:tbl>
      <w:tblPr>
        <w:jc w:val="left"/>
        <w:tblInd w:w="356" w:type="dxa"/>
        <w:tblBorders>
          <w:top w:val="single" w:sz="6" w:space="0" w:color="A8A8A8"/>
          <w:left w:val="single" w:sz="6" w:space="0" w:color="A8A8A8"/>
          <w:bottom w:val="single" w:sz="6" w:space="0" w:color="A8A8A8"/>
          <w:right w:val="single" w:sz="6" w:space="0" w:color="A8A8A8"/>
          <w:insideH w:val="single" w:sz="6" w:space="0" w:color="A8A8A8"/>
          <w:insideV w:val="single" w:sz="6" w:space="0" w:color="A8A8A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4"/>
        <w:gridCol w:w="9448"/>
      </w:tblGrid>
      <w:tr>
        <w:trPr>
          <w:trHeight w:val="6064"/>
        </w:trPr>
        <w:tc>
          <w:tcPr>
            <w:tcW w:w="544" w:type="dxa"/>
            <w:tcBorders>
              <w:bottom w:val="nil"/>
              <w:right w:val="single" w:sz="6" w:space="0" w:color="000000"/>
            </w:tcBorders>
          </w:tcPr>
          <w:p>
            <w:pPr>
              <w:pStyle w:val="17"/>
              <w:spacing w:before="3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1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2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3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4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5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6</w:t>
            </w:r>
          </w:p>
          <w:p>
            <w:pPr>
              <w:pStyle w:val="17"/>
              <w:spacing w:before="9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7</w:t>
            </w:r>
          </w:p>
          <w:p>
            <w:pPr>
              <w:pStyle w:val="17"/>
              <w:spacing w:before="8"/>
              <w:ind w:left="305"/>
              <w:rPr>
                <w:sz w:val="9"/>
              </w:rPr>
            </w:pPr>
            <w:r>
              <w:rPr>
                <w:color w:val="333333"/>
                <w:sz w:val="16"/>
              </w:rPr>
              <w:t>8</w:t>
            </w:r>
            <w:r>
              <w:rPr>
                <w:color w:val="333333"/>
                <w:spacing w:val="-28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305"/>
              <w:rPr>
                <w:sz w:val="16"/>
              </w:rPr>
            </w:pPr>
            <w:r>
              <w:rPr>
                <w:color w:val="333333"/>
                <w:w w:val="101"/>
                <w:sz w:val="16"/>
              </w:rPr>
              <w:t>9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10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11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12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13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14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15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16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17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18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19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20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21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22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23</w:t>
            </w:r>
          </w:p>
          <w:p>
            <w:pPr>
              <w:pStyle w:val="17"/>
              <w:spacing w:before="9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24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25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26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27</w:t>
            </w:r>
          </w:p>
          <w:p>
            <w:pPr>
              <w:pStyle w:val="17"/>
              <w:spacing w:before="8"/>
              <w:ind w:left="216"/>
              <w:rPr>
                <w:sz w:val="9"/>
              </w:rPr>
            </w:pPr>
            <w:r>
              <w:rPr>
                <w:color w:val="333333"/>
                <w:sz w:val="16"/>
              </w:rPr>
              <w:t>28</w:t>
            </w:r>
            <w:r>
              <w:rPr>
                <w:color w:val="333333"/>
                <w:spacing w:val="-29"/>
                <w:sz w:val="16"/>
              </w:rPr>
              <w:t xml:space="preserve"> </w:t>
            </w:r>
            <w:r>
              <w:rPr>
                <w:color w:val="2B2B2B"/>
                <w:sz w:val="9"/>
              </w:rPr>
              <w:t>▼</w:t>
            </w:r>
          </w:p>
          <w:p>
            <w:pPr>
              <w:pStyle w:val="17"/>
              <w:spacing w:before="9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29</w:t>
            </w:r>
          </w:p>
          <w:p>
            <w:pPr>
              <w:pStyle w:val="17"/>
              <w:spacing w:before="8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30</w:t>
            </w:r>
          </w:p>
          <w:p>
            <w:pPr>
              <w:pStyle w:val="17"/>
              <w:spacing w:before="8" w:line="171" w:lineRule="exact"/>
              <w:ind w:left="216"/>
              <w:rPr>
                <w:sz w:val="16"/>
              </w:rPr>
            </w:pPr>
            <w:r>
              <w:rPr>
                <w:color w:val="333333"/>
                <w:sz w:val="16"/>
              </w:rPr>
              <w:t>31</w:t>
            </w:r>
          </w:p>
        </w:tc>
        <w:tc>
          <w:tcPr>
            <w:tcW w:w="9448" w:type="dxa"/>
            <w:tcBorders>
              <w:left w:val="single" w:sz="6" w:space="0" w:color="000000"/>
              <w:bottom w:val="nil"/>
            </w:tcBorders>
          </w:tcPr>
          <w:p>
            <w:pPr>
              <w:pStyle w:val="17"/>
              <w:spacing w:before="3" w:line="250" w:lineRule="auto"/>
              <w:ind w:left="35" w:right="7658"/>
              <w:rPr>
                <w:sz w:val="16"/>
              </w:rPr>
            </w:pPr>
            <w:r>
              <w:rPr>
                <w:color w:val="0000FF"/>
                <w:sz w:val="16"/>
              </w:rPr>
              <w:t>#include</w:t>
            </w:r>
            <w:r>
              <w:rPr>
                <w:color w:val="C4050A"/>
                <w:sz w:val="16"/>
              </w:rPr>
              <w:t>&lt;stdio.h&gt;</w:t>
            </w:r>
            <w:r>
              <w:rPr>
                <w:color w:val="C4050A"/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main()</w:t>
            </w:r>
          </w:p>
          <w:p>
            <w:pPr>
              <w:pStyle w:val="17"/>
              <w:spacing w:before="1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 w:line="250" w:lineRule="auto"/>
              <w:ind w:left="391" w:right="7702"/>
              <w:jc w:val="both"/>
              <w:rPr>
                <w:sz w:val="16"/>
              </w:rPr>
            </w:pPr>
            <w:r>
              <w:rPr>
                <w:color w:val="0000FF"/>
                <w:sz w:val="16"/>
              </w:rPr>
              <w:t xml:space="preserve">int </w:t>
            </w:r>
            <w:r>
              <w:rPr>
                <w:sz w:val="16"/>
              </w:rPr>
              <w:t>n,k,flag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n);</w:t>
            </w:r>
            <w:r>
              <w:rPr>
                <w:spacing w:val="-86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arr[n];</w:t>
            </w:r>
          </w:p>
          <w:p>
            <w:pPr>
              <w:pStyle w:val="17"/>
              <w:spacing w:before="2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arr[i]);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 w:line="250" w:lineRule="auto"/>
              <w:ind w:left="391" w:right="7127"/>
              <w:rPr>
                <w:sz w:val="16"/>
              </w:rPr>
            </w:pPr>
            <w:r>
              <w:rPr>
                <w:color w:val="3C4B72"/>
                <w:sz w:val="16"/>
              </w:rPr>
              <w:t>scanf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</w:t>
            </w:r>
            <w:r>
              <w:rPr>
                <w:color w:val="3A3CA2"/>
                <w:sz w:val="16"/>
              </w:rPr>
              <w:t>%d</w:t>
            </w:r>
            <w:r>
              <w:rPr>
                <w:color w:val="036A07"/>
                <w:sz w:val="16"/>
              </w:rPr>
              <w:t>"</w:t>
            </w:r>
            <w:r>
              <w:rPr>
                <w:sz w:val="16"/>
              </w:rPr>
              <w:t>,</w:t>
            </w:r>
            <w:r>
              <w:rPr>
                <w:color w:val="262B33"/>
                <w:sz w:val="16"/>
              </w:rPr>
              <w:t>&amp;</w:t>
            </w:r>
            <w:r>
              <w:rPr>
                <w:sz w:val="16"/>
              </w:rPr>
              <w:t>k);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;i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n;i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1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color w:val="0000FF"/>
                <w:sz w:val="16"/>
              </w:rPr>
              <w:t>for</w:t>
            </w:r>
            <w:r>
              <w:rPr>
                <w:sz w:val="16"/>
              </w:rPr>
              <w:t>(</w:t>
            </w:r>
            <w:r>
              <w:rPr>
                <w:color w:val="0000FF"/>
                <w:sz w:val="16"/>
              </w:rPr>
              <w:t>int</w:t>
            </w:r>
            <w:r>
              <w:rPr>
                <w:color w:val="0000FF"/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j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0</w:t>
            </w:r>
            <w:r>
              <w:rPr>
                <w:sz w:val="16"/>
              </w:rPr>
              <w:t>;j</w:t>
            </w:r>
            <w:r>
              <w:rPr>
                <w:color w:val="262B33"/>
                <w:sz w:val="16"/>
              </w:rPr>
              <w:t>&lt;</w:t>
            </w:r>
            <w:r>
              <w:rPr>
                <w:sz w:val="16"/>
              </w:rPr>
              <w:t>n;j</w:t>
            </w:r>
            <w:r>
              <w:rPr>
                <w:color w:val="262B33"/>
                <w:sz w:val="16"/>
              </w:rPr>
              <w:t>++</w:t>
            </w:r>
            <w:r>
              <w:rPr>
                <w:sz w:val="16"/>
              </w:rPr>
              <w:t>)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1104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(arr[j]</w:t>
            </w:r>
            <w:r>
              <w:rPr>
                <w:color w:val="262B33"/>
                <w:sz w:val="16"/>
              </w:rPr>
              <w:t>-</w:t>
            </w:r>
            <w:r>
              <w:rPr>
                <w:sz w:val="16"/>
              </w:rPr>
              <w:t>arr[i]</w:t>
            </w:r>
            <w:r>
              <w:rPr>
                <w:color w:val="262B33"/>
                <w:sz w:val="16"/>
              </w:rPr>
              <w:t>==</w:t>
            </w:r>
            <w:r>
              <w:rPr>
                <w:sz w:val="16"/>
              </w:rPr>
              <w:t>k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color w:val="262B33"/>
                <w:sz w:val="16"/>
              </w:rPr>
              <w:t>&amp;&amp;</w:t>
            </w:r>
            <w:r>
              <w:rPr>
                <w:color w:val="262B33"/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i</w:t>
            </w:r>
            <w:r>
              <w:rPr>
                <w:color w:val="262B33"/>
                <w:sz w:val="16"/>
              </w:rPr>
              <w:t>!=</w:t>
            </w:r>
            <w:r>
              <w:rPr>
                <w:sz w:val="16"/>
              </w:rPr>
              <w:t>j)</w:t>
            </w:r>
          </w:p>
          <w:p>
            <w:pPr>
              <w:pStyle w:val="17"/>
              <w:spacing w:before="9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 w:line="250" w:lineRule="auto"/>
              <w:ind w:left="1461" w:right="7336"/>
              <w:rPr>
                <w:sz w:val="16"/>
              </w:rPr>
            </w:pPr>
            <w:r>
              <w:rPr>
                <w:sz w:val="16"/>
              </w:rPr>
              <w:t>flag</w:t>
            </w:r>
            <w:r>
              <w:rPr>
                <w:color w:val="262B33"/>
                <w:sz w:val="16"/>
              </w:rPr>
              <w:t>=</w:t>
            </w:r>
            <w:r>
              <w:rPr>
                <w:color w:val="0000CC"/>
                <w:sz w:val="16"/>
              </w:rPr>
              <w:t>1</w:t>
            </w:r>
            <w:r>
              <w:rPr>
                <w:sz w:val="16"/>
              </w:rPr>
              <w:t>;</w:t>
            </w:r>
            <w:r>
              <w:rPr>
                <w:spacing w:val="-85"/>
                <w:sz w:val="16"/>
              </w:rPr>
              <w:t xml:space="preserve"> </w:t>
            </w:r>
            <w:r>
              <w:rPr>
                <w:color w:val="0000FF"/>
                <w:sz w:val="16"/>
              </w:rPr>
              <w:t>break</w:t>
            </w:r>
            <w:r>
              <w:rPr>
                <w:sz w:val="16"/>
              </w:rPr>
              <w:t>;</w:t>
            </w:r>
          </w:p>
          <w:p>
            <w:pPr>
              <w:pStyle w:val="17"/>
              <w:spacing w:before="2"/>
              <w:ind w:left="1104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if</w:t>
            </w:r>
            <w:r>
              <w:rPr>
                <w:sz w:val="16"/>
              </w:rPr>
              <w:t>(flag)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9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"1"</w:t>
            </w:r>
            <w:r>
              <w:rPr>
                <w:sz w:val="16"/>
              </w:rPr>
              <w:t>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color w:val="0000FF"/>
                <w:sz w:val="16"/>
              </w:rPr>
              <w:t>else</w:t>
            </w:r>
          </w:p>
          <w:p>
            <w:pPr>
              <w:pStyle w:val="17"/>
              <w:spacing w:before="9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{</w:t>
            </w:r>
          </w:p>
          <w:p>
            <w:pPr>
              <w:pStyle w:val="17"/>
              <w:spacing w:before="8"/>
              <w:ind w:left="748"/>
              <w:rPr>
                <w:sz w:val="16"/>
              </w:rPr>
            </w:pPr>
            <w:r>
              <w:rPr>
                <w:color w:val="3C4B72"/>
                <w:sz w:val="16"/>
              </w:rPr>
              <w:t>printf</w:t>
            </w:r>
            <w:r>
              <w:rPr>
                <w:sz w:val="16"/>
              </w:rPr>
              <w:t>(</w:t>
            </w:r>
            <w:r>
              <w:rPr>
                <w:color w:val="036A07"/>
                <w:sz w:val="16"/>
              </w:rPr>
              <w:t>"0"</w:t>
            </w:r>
            <w:r>
              <w:rPr>
                <w:sz w:val="16"/>
              </w:rPr>
              <w:t>);</w:t>
            </w:r>
          </w:p>
          <w:p>
            <w:pPr>
              <w:pStyle w:val="17"/>
              <w:spacing w:before="8"/>
              <w:ind w:left="391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  <w:p>
            <w:pPr>
              <w:pStyle w:val="17"/>
              <w:spacing w:before="9" w:line="171" w:lineRule="exact"/>
              <w:ind w:left="35"/>
              <w:rPr>
                <w:sz w:val="16"/>
              </w:rPr>
            </w:pPr>
            <w:r>
              <w:rPr>
                <w:w w:val="101"/>
                <w:sz w:val="16"/>
              </w:rPr>
              <w:t>}</w:t>
            </w:r>
          </w:p>
        </w:tc>
      </w:tr>
      <w:tr>
        <w:trPr>
          <w:trHeight w:val="313"/>
        </w:trPr>
        <w:tc>
          <w:tcPr>
            <w:tcW w:w="9992" w:type="dxa"/>
            <w:gridSpan w:val="2"/>
            <w:tcBorders>
              <w:top w:val="nil"/>
            </w:tcBorders>
          </w:tcPr>
          <w:p>
            <w:pPr>
              <w:pStyle w:val="17"/>
              <w:spacing w:before="11"/>
              <w:rPr>
                <w:rFonts w:ascii="Segoe UI" w:hAnsi="Segoe UI"/>
                <w:sz w:val="13"/>
              </w:rPr>
            </w:pPr>
          </w:p>
          <w:p>
            <w:pPr>
              <w:pStyle w:val="17"/>
              <w:spacing w:line="119" w:lineRule="exact"/>
              <w:ind w:left="9853" w:right="-4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</w:rPr>
              <mc:AlternateContent>
                <mc:Choice Requires="wps">
                  <w:drawing>
                    <wp:inline distT="0" distB="0" distL="114298" distR="114298">
                      <wp:extent cx="62230" cy="62230"/>
                      <wp:effectExtent l="0" t="0" r="0" b="0"/>
                      <wp:docPr id="2560" name="组合 2560"/>
                      <wp:cNvGraphicFramePr>
                        <a:graphicFrameLocks noChangeAspect="0"/>
                      </wp:cNvGraphicFramePr>
                      <a:graphic>
                        <a:graphicData uri="http://schemas.microsoft.com/office/word/2010/wordprocessingGroup">
                          <wpg:wgp>
                            <wpg:cNvPr id="2561" name="组合 2561"/>
                            <wpg:cNvGrpSpPr/>
                            <wpg:grpSpPr>
                              <a:xfrm rot="0">
                                <a:off x="0" y="0"/>
                                <a:ext cx="62230" cy="62230"/>
                                <a:chOff x="0" y="0"/>
                                <a:chExt cx="62230" cy="62230"/>
                              </a:xfrm>
                              <a:prstGeom prst="rect"/>
                              <a:solidFill>
                                <a:srgbClr val="FFFFFF"/>
                              </a:solidFill>
                              <a:ln w="12700" cmpd="sng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g:grpSpPr>
                            <wps:wsp>
                              <wps:cNvPr id="2562" name=" 2562"/>
                              <wps:cNvSpPr/>
                              <wps:spPr>
                                <a:xfrm rot="0">
                                  <a:off x="0" y="0"/>
                                  <a:ext cx="62230" cy="62230"/>
                                </a:xfrm>
                                <a:custGeom>
                                  <a:gdLst>
                                    <a:gd name="T1" fmla="*/ 0 w 21600"/>
                                    <a:gd name="T2" fmla="*/ 0 h 21600"/>
                                    <a:gd name="T3" fmla="*/ 21600 w 21600"/>
                                    <a:gd name="T4" fmla="*/ 21600 h 21600"/>
                                  </a:gdLst>
                                  <a:rect l="T1" t="T2" r="T3" b="T4"/>
                                  <a:pathLst>
                                    <a:path w="21600" h="21600">
                                      <a:moveTo>
                                        <a:pt x="21610" y="-10"/>
                                      </a:moveTo>
                                      <a:lnTo>
                                        <a:pt x="-11" y="21610"/>
                                      </a:lnTo>
                                    </a:path>
                                    <a:path w="21600" h="21600">
                                      <a:moveTo>
                                        <a:pt x="21610" y="11890"/>
                                      </a:moveTo>
                                      <a:lnTo>
                                        <a:pt x="11890" y="21610"/>
                                      </a:lnTo>
                                    </a:path>
                                  </a:pathLst>
                                </a:custGeom>
                                <a:noFill/>
                                <a:ln w="13807" cmpd="sng" cap="flat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</a:ln>
                              </wps:spPr>
                              <wps:bodyPr vert="horz" wrap="square" lIns="91440" tIns="45720" rIns="91440" bIns="45720" anchor="t" anchorCtr="0" upright="0">
                                <a:noAutofit/>
                              </wps:bodyPr>
                            </wps:wsp>
                            <wps:bodyPr vert="horz" wrap="square" lIns="91440" tIns="45720" rIns="91440" bIns="45720" anchor="t" anchorCtr="0" upright="0">
                              <a:noAutofit/>
                            </wps:bodyPr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type="#_x0000_t1" id="组合 2563" o:spid="_x0000_s2563" coordorigin="10828,15747" coordsize="98,98" style="width:4.9pt;&#10;height:4.9pt;">
                      <v:shape type="#_x0000_t100" id=" 2564" o:spid="_x0000_s2564" style="position:absolute;&#10;left:10828;&#10;top:15747;&#10;width:98;&#10;height:98;" filled="f" stroked="t" strokeweight="1.0871717pt" adj="0,0,0">
                        <v:stroke color="#00000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>
      <w:pPr>
        <w:spacing w:line="119" w:lineRule="exact"/>
        <w:rPr>
          <w:sz w:val="11"/>
        </w:rPr>
        <w:sectPr>
          <w:headerReference w:type="default" r:id="rId322"/>
          <w:footerReference w:type="default" r:id="rId323"/>
          <w:pgSz w:w="11900" w:h="16840"/>
          <w:pgMar w:top="480" w:right="600" w:bottom="460" w:left="620" w:header="284" w:footer="268" w:gutter="0"/>
          <w:pgNumType w:start="2"/>
          <w:docGrid w:linePitch="312" w:charSpace="0"/>
        </w:sectPr>
      </w:pPr>
    </w:p>
    <w:p>
      <w:pPr>
        <w:pStyle w:val="15"/>
        <w:rPr>
          <w:sz w:val="22"/>
        </w:rPr>
      </w:pPr>
    </w:p>
    <w:tbl>
      <w:tblPr>
        <w:jc w:val="left"/>
        <w:tblInd w:w="432" w:type="dxa"/>
        <w:tblBorders>
          <w:top w:val="single" w:sz="6" w:space="0" w:color="B0B0B0"/>
          <w:left w:val="single" w:sz="6" w:space="0" w:color="B0B0B0"/>
          <w:bottom w:val="single" w:sz="6" w:space="0" w:color="B0B0B0"/>
          <w:right w:val="single" w:sz="6" w:space="0" w:color="B0B0B0"/>
          <w:insideH w:val="single" w:sz="6" w:space="0" w:color="B0B0B0"/>
          <w:insideV w:val="single" w:sz="6" w:space="0" w:color="B0B0B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02"/>
        <w:gridCol w:w="2098"/>
        <w:gridCol w:w="826"/>
        <w:gridCol w:w="413"/>
        <w:gridCol w:w="402"/>
      </w:tblGrid>
      <w:tr>
        <w:trPr>
          <w:trHeight w:val="376"/>
        </w:trPr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2098" w:type="dxa"/>
          </w:tcPr>
          <w:p>
            <w:pPr>
              <w:pStyle w:val="17"/>
              <w:spacing w:before="75"/>
              <w:ind w:left="72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Input</w:t>
            </w:r>
          </w:p>
        </w:tc>
        <w:tc>
          <w:tcPr>
            <w:tcW w:w="826" w:type="dxa"/>
          </w:tcPr>
          <w:p>
            <w:pPr>
              <w:pStyle w:val="17"/>
              <w:spacing w:before="75"/>
              <w:ind w:left="63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Expected</w:t>
            </w:r>
          </w:p>
        </w:tc>
        <w:tc>
          <w:tcPr>
            <w:tcW w:w="413" w:type="dxa"/>
          </w:tcPr>
          <w:p>
            <w:pPr>
              <w:pStyle w:val="17"/>
              <w:spacing w:before="75"/>
              <w:ind w:left="69"/>
              <w:rPr>
                <w:rFonts w:ascii="Segoe UI" w:hAnsi="Segoe UI"/>
                <w:b/>
                <w:sz w:val="16"/>
              </w:rPr>
            </w:pPr>
            <w:r>
              <w:rPr>
                <w:rFonts w:ascii="Segoe UI" w:hAnsi="Segoe UI"/>
                <w:b/>
                <w:sz w:val="16"/>
              </w:rPr>
              <w:t>Got</w:t>
            </w:r>
          </w:p>
        </w:tc>
        <w:tc>
          <w:tcPr>
            <w:tcW w:w="402" w:type="dxa"/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</w:tr>
      <w:tr>
        <w:trPr>
          <w:trHeight w:val="276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65" name="图片 2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66" name="图片 2566"/>
                          <pic:cNvPicPr/>
                        </pic:nvPicPr>
                        <pic:blipFill>
                          <a:blip r:embed="rId32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3</w:t>
            </w:r>
          </w:p>
        </w:tc>
        <w:tc>
          <w:tcPr>
            <w:tcW w:w="826" w:type="dxa"/>
            <w:tcBorders>
              <w:bottom w:val="nil"/>
            </w:tcBorders>
          </w:tcPr>
          <w:p>
            <w:pPr>
              <w:pStyle w:val="1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67" name="图片 2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68" name="图片 2568"/>
                          <pic:cNvPicPr/>
                        </pic:nvPicPr>
                        <pic:blipFill>
                          <a:blip r:embed="rId32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2098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2098" w:type="dxa"/>
            <w:tcBorders>
              <w:top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4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82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69" name="图片 2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70" name="图片 2570"/>
                          <pic:cNvPicPr/>
                        </pic:nvPicPr>
                        <pic:blipFill>
                          <a:blip r:embed="rId32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>
            <w:pPr>
              <w:pStyle w:val="1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71" name="图片 2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72" name="图片 2572"/>
                          <pic:cNvPicPr/>
                        </pic:nvPicPr>
                        <pic:blipFill>
                          <a:blip r:embed="rId32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2098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6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58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2098" w:type="dxa"/>
            <w:tcBorders>
              <w:top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76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73" name="图片 2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74" name="图片 2574"/>
                          <pic:cNvPicPr/>
                        </pic:nvPicPr>
                        <pic:blipFill>
                          <a:blip r:embed="rId32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>
            <w:pPr>
              <w:pStyle w:val="1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75" name="图片 2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76" name="图片 2576"/>
                          <pic:cNvPicPr/>
                        </pic:nvPicPr>
                        <pic:blipFill>
                          <a:blip r:embed="rId32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97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2098" w:type="dxa"/>
            <w:tcBorders>
              <w:top w:val="nil"/>
              <w:bottom w:val="nil"/>
            </w:tcBorders>
          </w:tcPr>
          <w:p>
            <w:pPr>
              <w:pStyle w:val="17"/>
              <w:spacing w:before="1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11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16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28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29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2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2098" w:type="dxa"/>
            <w:tcBorders>
              <w:top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0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82"/>
        </w:trPr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2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77" name="图片 2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78" name="图片 2578"/>
                          <pic:cNvPicPr/>
                        </pic:nvPicPr>
                        <pic:blipFill>
                          <a:blip r:embed="rId3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98" w:type="dxa"/>
            <w:tcBorders>
              <w:bottom w:val="nil"/>
            </w:tcBorders>
          </w:tcPr>
          <w:p>
            <w:pPr>
              <w:pStyle w:val="17"/>
              <w:spacing w:before="86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bottom w:val="nil"/>
            </w:tcBorders>
          </w:tcPr>
          <w:p>
            <w:pPr>
              <w:pStyle w:val="17"/>
              <w:spacing w:before="86"/>
              <w:ind w:left="63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13" w:type="dxa"/>
            <w:tcBorders>
              <w:bottom w:val="nil"/>
            </w:tcBorders>
          </w:tcPr>
          <w:p>
            <w:pPr>
              <w:pStyle w:val="17"/>
              <w:spacing w:before="86"/>
              <w:ind w:left="69"/>
              <w:rPr>
                <w:sz w:val="14"/>
              </w:rPr>
            </w:pPr>
            <w:r>
              <w:rPr>
                <w:color w:val="1C2025"/>
                <w:w w:val="101"/>
                <w:sz w:val="14"/>
              </w:rPr>
              <w:t>1</w:t>
            </w:r>
          </w:p>
        </w:tc>
        <w:tc>
          <w:tcPr>
            <w:tcW w:w="402" w:type="dxa"/>
            <w:vMerge w:val="restart"/>
          </w:tcPr>
          <w:p>
            <w:pPr>
              <w:pStyle w:val="17"/>
              <w:spacing w:before="13"/>
              <w:rPr>
                <w:rFonts w:ascii="Segoe UI" w:hAnsi="Segoe UI"/>
                <w:sz w:val="7"/>
              </w:rPr>
            </w:pPr>
          </w:p>
          <w:p>
            <w:pPr>
              <w:pStyle w:val="17"/>
              <w:spacing w:line="118" w:lineRule="exact"/>
              <w:ind w:left="84"/>
              <w:rPr>
                <w:rFonts w:ascii="Segoe UI" w:hAnsi="Segoe UI"/>
                <w:sz w:val="11"/>
              </w:rPr>
            </w:pPr>
            <w:r>
              <w:rPr>
                <w:rFonts w:ascii="Segoe UI" w:hAnsi="Segoe UI"/>
                <w:position w:val="-1"/>
                <w:sz w:val="11"/>
                <w:lang w:val="en-IN" w:eastAsia="en-IN"/>
              </w:rPr>
              <w:drawing>
                <wp:inline distT="0" distB="0" distL="0" distR="0">
                  <wp:extent cx="97440" cy="75438"/>
                  <wp:effectExtent l="0" t="0" r="0" b="0"/>
                  <wp:docPr id="2579" name="图片 2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580" name="图片 2580"/>
                          <pic:cNvPicPr/>
                        </pic:nvPicPr>
                        <pic:blipFill>
                          <a:blip r:embed="rId3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7440" cy="75438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02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2098" w:type="dxa"/>
            <w:tcBorders>
              <w:top w:val="nil"/>
              <w:bottom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3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7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13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14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15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20</w:t>
            </w:r>
            <w:r>
              <w:rPr>
                <w:color w:val="1C2025"/>
                <w:spacing w:val="1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24</w:t>
            </w:r>
            <w:r>
              <w:rPr>
                <w:color w:val="1C2025"/>
                <w:spacing w:val="2"/>
                <w:sz w:val="14"/>
              </w:rPr>
              <w:t xml:space="preserve"> </w:t>
            </w:r>
            <w:r>
              <w:rPr>
                <w:color w:val="1C2025"/>
                <w:sz w:val="14"/>
              </w:rPr>
              <w:t>25</w:t>
            </w:r>
          </w:p>
        </w:tc>
        <w:tc>
          <w:tcPr>
            <w:tcW w:w="826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  <w:bottom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  <w:tr>
        <w:trPr>
          <w:trHeight w:val="253"/>
        </w:trPr>
        <w:tc>
          <w:tcPr>
            <w:tcW w:w="402" w:type="dxa"/>
            <w:vMerge/>
            <w:tcBorders>
              <w:top w:val="nil"/>
            </w:tcBorders>
          </w:tcPr>
          <w:p/>
        </w:tc>
        <w:tc>
          <w:tcPr>
            <w:tcW w:w="2098" w:type="dxa"/>
            <w:tcBorders>
              <w:top w:val="nil"/>
            </w:tcBorders>
          </w:tcPr>
          <w:p>
            <w:pPr>
              <w:pStyle w:val="17"/>
              <w:spacing w:before="7"/>
              <w:ind w:left="72"/>
              <w:rPr>
                <w:sz w:val="14"/>
              </w:rPr>
            </w:pPr>
            <w:r>
              <w:rPr>
                <w:color w:val="1C2025"/>
                <w:sz w:val="14"/>
              </w:rPr>
              <w:t>10</w:t>
            </w:r>
          </w:p>
        </w:tc>
        <w:tc>
          <w:tcPr>
            <w:tcW w:w="826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13" w:type="dxa"/>
            <w:tcBorders>
              <w:top w:val="nil"/>
            </w:tcBorders>
          </w:tcPr>
          <w:p>
            <w:pPr>
              <w:pStyle w:val="17"/>
              <w:rPr>
                <w:rFonts w:ascii="Times New Roman" w:hAnsi="Times New Roman"/>
                <w:sz w:val="14"/>
              </w:rPr>
            </w:pPr>
          </w:p>
        </w:tc>
        <w:tc>
          <w:tcPr>
            <w:tcW w:w="402" w:type="dxa"/>
            <w:vMerge/>
            <w:tcBorders>
              <w:top w:val="nil"/>
            </w:tcBorders>
          </w:tcPr>
          <w:p/>
        </w:tc>
      </w:tr>
    </w:tbl>
    <w:p>
      <w:pPr>
        <w:pStyle w:val="15"/>
        <w:spacing w:before="6"/>
        <w:rPr>
          <w:sz w:val="5"/>
        </w:rPr>
      </w:pPr>
    </w:p>
    <w:p>
      <w:pPr>
        <w:pStyle w:val="15"/>
        <w:spacing w:before="102"/>
        <w:ind w:left="422"/>
      </w:pPr>
      <w:r>
        <w:rPr>
          <w:lang w:val="en-IN" w:eastAsia="en-IN"/>
        </w:rPr>
        <w:drawing>
          <wp:anchor distT="0" distB="0" distL="0" distR="0" simplePos="0" relativeHeight="1562" behindDoc="0" locked="0" layoutInCell="1" hidden="0" allowOverlap="1">
            <wp:simplePos x="0" y="0"/>
            <wp:positionH relativeFrom="page">
              <wp:posOffset>1431254</wp:posOffset>
            </wp:positionH>
            <wp:positionV relativeFrom="paragraph">
              <wp:posOffset>98207</wp:posOffset>
            </wp:positionV>
            <wp:extent cx="98424" cy="76198"/>
            <wp:effectExtent l="0" t="0" r="0" b="0"/>
            <wp:wrapNone/>
            <wp:docPr id="2581" name="图片 25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82" name="图片 2582"/>
                    <pic:cNvPicPr/>
                  </pic:nvPicPr>
                  <pic:blipFill>
                    <a:blip r:embed="rId3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8424" cy="76198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t>Passed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tests!</w:t>
      </w:r>
    </w:p>
    <w:p>
      <w:pPr>
        <w:pStyle w:val="15"/>
        <w:spacing w:before="5"/>
        <w:rPr>
          <w:sz w:val="19"/>
        </w:rPr>
      </w:pPr>
      <w:r>
        <mc:AlternateContent>
          <mc:Choice Requires="wps">
            <w:drawing>
              <wp:anchor distT="0" distB="0" distL="0" distR="0" simplePos="0" relativeHeight="1560" behindDoc="1" locked="0" layoutInCell="1" hidden="0" allowOverlap="1">
                <wp:simplePos x="0" y="0"/>
                <wp:positionH relativeFrom="page">
                  <wp:posOffset>610235</wp:posOffset>
                </wp:positionH>
                <wp:positionV relativeFrom="paragraph">
                  <wp:posOffset>188594</wp:posOffset>
                </wp:positionV>
                <wp:extent cx="338455" cy="131445"/>
                <wp:effectExtent l="0" t="0" r="0" b="0"/>
                <wp:wrapTopAndBottom/>
                <wp:docPr id="2583" name="组合 2583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584" name="组合 2584"/>
                      <wpg:cNvGrpSpPr/>
                      <wpg:grpSpPr>
                        <a:xfrm rot="0">
                          <a:off x="0" y="0"/>
                          <a:ext cx="338455" cy="131445"/>
                          <a:chOff x="0" y="0"/>
                          <a:chExt cx="338455" cy="131445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585" name="曲线 2585"/>
                        <wps:cNvSpPr/>
                        <wps:spPr>
                          <a:xfrm rot="0">
                            <a:off x="3175" y="3175"/>
                            <a:ext cx="331470" cy="1244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7390"/>
                                </a:moveTo>
                                <a:lnTo>
                                  <a:pt x="0" y="4209"/>
                                </a:lnTo>
                                <a:lnTo>
                                  <a:pt x="0" y="3655"/>
                                </a:lnTo>
                                <a:lnTo>
                                  <a:pt x="41" y="3101"/>
                                </a:lnTo>
                                <a:lnTo>
                                  <a:pt x="124" y="2547"/>
                                </a:lnTo>
                                <a:lnTo>
                                  <a:pt x="206" y="2104"/>
                                </a:lnTo>
                                <a:lnTo>
                                  <a:pt x="289" y="1550"/>
                                </a:lnTo>
                                <a:lnTo>
                                  <a:pt x="455" y="1218"/>
                                </a:lnTo>
                                <a:lnTo>
                                  <a:pt x="620" y="775"/>
                                </a:lnTo>
                                <a:lnTo>
                                  <a:pt x="786" y="553"/>
                                </a:lnTo>
                                <a:lnTo>
                                  <a:pt x="951" y="332"/>
                                </a:lnTo>
                                <a:lnTo>
                                  <a:pt x="1158" y="110"/>
                                </a:lnTo>
                                <a:lnTo>
                                  <a:pt x="1365" y="0"/>
                                </a:lnTo>
                                <a:lnTo>
                                  <a:pt x="1572" y="0"/>
                                </a:lnTo>
                                <a:lnTo>
                                  <a:pt x="20027" y="0"/>
                                </a:lnTo>
                                <a:lnTo>
                                  <a:pt x="20234" y="0"/>
                                </a:lnTo>
                                <a:lnTo>
                                  <a:pt x="20441" y="110"/>
                                </a:lnTo>
                                <a:lnTo>
                                  <a:pt x="20606" y="332"/>
                                </a:lnTo>
                                <a:lnTo>
                                  <a:pt x="20813" y="553"/>
                                </a:lnTo>
                                <a:lnTo>
                                  <a:pt x="20979" y="775"/>
                                </a:lnTo>
                                <a:lnTo>
                                  <a:pt x="21144" y="1218"/>
                                </a:lnTo>
                                <a:lnTo>
                                  <a:pt x="21268" y="1550"/>
                                </a:lnTo>
                                <a:lnTo>
                                  <a:pt x="21393" y="2104"/>
                                </a:lnTo>
                                <a:lnTo>
                                  <a:pt x="21475" y="2547"/>
                                </a:lnTo>
                                <a:lnTo>
                                  <a:pt x="21558" y="3101"/>
                                </a:lnTo>
                                <a:lnTo>
                                  <a:pt x="21600" y="3655"/>
                                </a:lnTo>
                                <a:lnTo>
                                  <a:pt x="21600" y="4209"/>
                                </a:lnTo>
                                <a:lnTo>
                                  <a:pt x="21600" y="17390"/>
                                </a:lnTo>
                                <a:lnTo>
                                  <a:pt x="21600" y="17944"/>
                                </a:lnTo>
                                <a:lnTo>
                                  <a:pt x="21558" y="18498"/>
                                </a:lnTo>
                                <a:lnTo>
                                  <a:pt x="21475" y="19052"/>
                                </a:lnTo>
                                <a:lnTo>
                                  <a:pt x="21393" y="19606"/>
                                </a:lnTo>
                                <a:lnTo>
                                  <a:pt x="20606" y="21378"/>
                                </a:lnTo>
                                <a:lnTo>
                                  <a:pt x="20441" y="21489"/>
                                </a:lnTo>
                                <a:lnTo>
                                  <a:pt x="20234" y="21599"/>
                                </a:lnTo>
                                <a:lnTo>
                                  <a:pt x="20027" y="21599"/>
                                </a:lnTo>
                                <a:lnTo>
                                  <a:pt x="1572" y="21599"/>
                                </a:lnTo>
                                <a:lnTo>
                                  <a:pt x="1365" y="21599"/>
                                </a:lnTo>
                                <a:lnTo>
                                  <a:pt x="1158" y="21489"/>
                                </a:lnTo>
                                <a:lnTo>
                                  <a:pt x="951" y="21378"/>
                                </a:lnTo>
                                <a:lnTo>
                                  <a:pt x="786" y="21156"/>
                                </a:lnTo>
                                <a:lnTo>
                                  <a:pt x="124" y="19052"/>
                                </a:lnTo>
                                <a:lnTo>
                                  <a:pt x="41" y="18498"/>
                                </a:lnTo>
                                <a:lnTo>
                                  <a:pt x="0" y="17944"/>
                                </a:lnTo>
                                <a:lnTo>
                                  <a:pt x="0" y="1739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586" name="文本框 2586"/>
                        <wps:cNvSpPr/>
                        <wps:spPr>
                          <a:xfrm rot="0">
                            <a:off x="0" y="0"/>
                            <a:ext cx="338455" cy="131445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587">
                          <w:txbxContent>
                            <w:p>
                              <w:pPr>
                                <w:spacing w:before="22"/>
                                <w:ind w:left="59"/>
                                <w:rPr>
                                  <w:b/>
                                  <w:sz w:val="12"/>
                                </w:rPr>
                              </w:pPr>
                              <w:r>
                                <w:rPr>
                                  <w:b/>
                                  <w:color w:val="ABABAB"/>
                                  <w:sz w:val="12"/>
                                </w:rPr>
                                <w:t>Correct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588" o:spid="_x0000_s2588" coordorigin="960,4868" coordsize="533,207" style="position:absolute;&#10;margin-left:48.05pt;&#10;margin-top:14.849994pt;&#10;width:26.65pt;&#10;height:10.35pt;&#10;z-index:1560;&#10;mso-position-horizontal:absolute;&#10;mso-position-horizontal-relative:page;&#10;mso-position-vertical:absolute;&#10;mso-wrap-distance-left:0.0pt;&#10;mso-wrap-distance-right:0.0pt;">
                <v:shape type="#_x0000_t0" id="曲线 2589" o:spid="_x0000_s2589" coordsize="522,196" path="m,157l,38l,33l0,28l3,23l4,19l7,14l11,11l14,7l18,5l22,3l27,1l33,l37,l483,l488,l494,1l498,3l502,5l506,7l510,11l513,14l517,19l518,23l521,28l521,33l521,38l521,157l521,162l521,167l518,172l517,177l498,193l494,194l488,195l483,195l37,195l33,195l27,194l22,193l18,191l3,172l0,167l,162l,157l,157xe" style="position:absolute;&#10;left:966;&#10;top:4873;&#10;width:522;&#10;height:195;" filled="f" stroked="t" strokeweight="0.54362833pt">
                  <v:stroke color="#000000"/>
                </v:shape>
                <v:shape type="#_x0000_t202" id="文本框 2590" o:spid="_x0000_s2590" style="position:absolute;&#10;left:960;&#10;top:4868;&#10;width:533;&#10;height:206;&#10;mso-wrap-style:square;" filled="f" stroked="f" strokeweight="1.0pt">
                  <v:textbox id="1414" inset="0mm,0mm,0mm,0mm" o:insetmode="custom" style="layout-flow:horizontal;&#10;v-text-anchor:top;">
                    <w:txbxContent>
                      <w:p>
                        <w:pPr>
                          <w:spacing w:before="22"/>
                          <w:ind w:left="59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ABABAB"/>
                            <w:sz w:val="12"/>
                          </w:rPr>
                          <w:t>Correct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</w:p>
    <w:p>
      <w:pPr>
        <w:spacing w:line="169" w:lineRule="exact"/>
        <w:ind w:left="341"/>
        <w:rPr>
          <w:sz w:val="14"/>
        </w:rPr>
      </w:pPr>
      <w:r>
        <w:rPr>
          <w:color w:val="8E662E"/>
          <w:sz w:val="14"/>
        </w:rPr>
        <w:t>Marks</w:t>
      </w:r>
      <w:r>
        <w:rPr>
          <w:color w:val="8E662E"/>
          <w:spacing w:val="3"/>
          <w:sz w:val="14"/>
        </w:rPr>
        <w:t xml:space="preserve"> </w:t>
      </w:r>
      <w:r>
        <w:rPr>
          <w:color w:val="8E662E"/>
          <w:sz w:val="14"/>
        </w:rPr>
        <w:t>for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this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submission:</w:t>
      </w:r>
      <w:r>
        <w:rPr>
          <w:color w:val="8E662E"/>
          <w:spacing w:val="4"/>
          <w:sz w:val="14"/>
        </w:rPr>
        <w:t xml:space="preserve"> </w:t>
      </w:r>
      <w:r>
        <w:rPr>
          <w:color w:val="8E662E"/>
          <w:sz w:val="14"/>
        </w:rPr>
        <w:t>1.00/1.00.</w:t>
      </w:r>
    </w:p>
    <w:p>
      <w:pPr>
        <w:pStyle w:val="15"/>
        <w:rPr>
          <w:sz w:val="18"/>
        </w:rPr>
      </w:pPr>
    </w:p>
    <w:p>
      <w:pPr>
        <w:pStyle w:val="15"/>
        <w:rPr>
          <w:sz w:val="18"/>
        </w:rPr>
      </w:pPr>
    </w:p>
    <w:p>
      <w:pPr>
        <w:pStyle w:val="15"/>
        <w:spacing w:before="10"/>
        <w:rPr>
          <w:sz w:val="13"/>
        </w:rPr>
      </w:pPr>
    </w:p>
    <w:p>
      <w:pPr>
        <w:pStyle w:val="15"/>
        <w:ind w:left="428"/>
      </w:pPr>
      <w:r>
        <mc:AlternateContent>
          <mc:Choice Requires="wps">
            <w:drawing>
              <wp:anchor distT="0" distB="0" distL="0" distR="0" simplePos="0" relativeHeight="1561" behindDoc="1" locked="0" layoutInCell="1" hidden="0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186055</wp:posOffset>
                </wp:positionV>
                <wp:extent cx="6414135" cy="248920"/>
                <wp:effectExtent l="0" t="0" r="0" b="0"/>
                <wp:wrapTopAndBottom/>
                <wp:docPr id="2591" name="组合 259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2592" name="组合 2592"/>
                      <wpg:cNvGrpSpPr/>
                      <wpg:grpSpPr>
                        <a:xfrm rot="0">
                          <a:off x="0" y="0"/>
                          <a:ext cx="6414135" cy="248920"/>
                          <a:chOff x="0" y="0"/>
                          <a:chExt cx="6414135" cy="24892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2593" name="曲线 2593"/>
                        <wps:cNvSpPr/>
                        <wps:spPr>
                          <a:xfrm rot="0">
                            <a:off x="0" y="0"/>
                            <a:ext cx="6414135" cy="24892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19500"/>
                                </a:moveTo>
                                <a:lnTo>
                                  <a:pt x="0" y="2099"/>
                                </a:lnTo>
                                <a:lnTo>
                                  <a:pt x="0" y="1823"/>
                                </a:lnTo>
                                <a:lnTo>
                                  <a:pt x="2" y="1546"/>
                                </a:lnTo>
                                <a:lnTo>
                                  <a:pt x="6" y="1270"/>
                                </a:lnTo>
                                <a:lnTo>
                                  <a:pt x="10" y="1049"/>
                                </a:lnTo>
                                <a:lnTo>
                                  <a:pt x="17" y="828"/>
                                </a:lnTo>
                                <a:lnTo>
                                  <a:pt x="25" y="607"/>
                                </a:lnTo>
                                <a:lnTo>
                                  <a:pt x="32" y="441"/>
                                </a:lnTo>
                                <a:lnTo>
                                  <a:pt x="40" y="276"/>
                                </a:lnTo>
                                <a:lnTo>
                                  <a:pt x="51" y="165"/>
                                </a:lnTo>
                                <a:lnTo>
                                  <a:pt x="62" y="55"/>
                                </a:lnTo>
                                <a:lnTo>
                                  <a:pt x="70" y="0"/>
                                </a:lnTo>
                                <a:lnTo>
                                  <a:pt x="83" y="0"/>
                                </a:lnTo>
                                <a:lnTo>
                                  <a:pt x="21516" y="0"/>
                                </a:lnTo>
                                <a:lnTo>
                                  <a:pt x="21529" y="0"/>
                                </a:lnTo>
                                <a:lnTo>
                                  <a:pt x="21537" y="55"/>
                                </a:lnTo>
                                <a:lnTo>
                                  <a:pt x="21548" y="165"/>
                                </a:lnTo>
                                <a:lnTo>
                                  <a:pt x="21559" y="276"/>
                                </a:lnTo>
                                <a:lnTo>
                                  <a:pt x="21567" y="441"/>
                                </a:lnTo>
                                <a:lnTo>
                                  <a:pt x="21574" y="607"/>
                                </a:lnTo>
                                <a:lnTo>
                                  <a:pt x="21582" y="828"/>
                                </a:lnTo>
                                <a:lnTo>
                                  <a:pt x="21589" y="1049"/>
                                </a:lnTo>
                                <a:lnTo>
                                  <a:pt x="21593" y="1270"/>
                                </a:lnTo>
                                <a:lnTo>
                                  <a:pt x="21597" y="1546"/>
                                </a:lnTo>
                                <a:lnTo>
                                  <a:pt x="21600" y="1823"/>
                                </a:lnTo>
                                <a:lnTo>
                                  <a:pt x="21600" y="2099"/>
                                </a:lnTo>
                                <a:lnTo>
                                  <a:pt x="21600" y="19500"/>
                                </a:lnTo>
                                <a:lnTo>
                                  <a:pt x="21548" y="21434"/>
                                </a:lnTo>
                                <a:lnTo>
                                  <a:pt x="21537" y="21544"/>
                                </a:lnTo>
                                <a:lnTo>
                                  <a:pt x="21529" y="21599"/>
                                </a:lnTo>
                                <a:lnTo>
                                  <a:pt x="21516" y="21599"/>
                                </a:lnTo>
                                <a:lnTo>
                                  <a:pt x="83" y="21599"/>
                                </a:lnTo>
                                <a:lnTo>
                                  <a:pt x="6" y="20329"/>
                                </a:lnTo>
                                <a:lnTo>
                                  <a:pt x="2" y="20053"/>
                                </a:lnTo>
                                <a:lnTo>
                                  <a:pt x="0" y="19776"/>
                                </a:lnTo>
                                <a:lnTo>
                                  <a:pt x="0" y="195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04" cmpd="sng" cap="flat">
                            <a:solidFill>
                              <a:srgbClr val="8F949D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wsp>
                        <wps:cNvPr id="2594" name="文本框 2594"/>
                        <wps:cNvSpPr/>
                        <wps:spPr>
                          <a:xfrm rot="0">
                            <a:off x="9525" y="7620"/>
                            <a:ext cx="6395085" cy="233679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595">
                          <w:txbxContent>
                            <w:p>
                              <w:pPr>
                                <w:spacing w:before="70"/>
                                <w:ind w:left="12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494F57"/>
                                  <w:sz w:val="16"/>
                                </w:rPr>
                                <w:t>Jump</w:t>
                              </w:r>
                              <w:r>
                                <w:rPr>
                                  <w:color w:val="494F57"/>
                                  <w:spacing w:val="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494F57"/>
                                  <w:sz w:val="16"/>
                                </w:rPr>
                                <w:t>to...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596" o:spid="_x0000_s2596" coordorigin="912,6227" coordsize="10101,392" style="position:absolute;&#10;margin-left:45.6pt;&#10;margin-top:14.65pt;&#10;width:505.05002pt;&#10;height:19.6pt;&#10;z-index:1561;&#10;mso-position-horizontal:absolute;&#10;mso-position-horizontal-relative:page;&#10;mso-position-vertical:absolute;&#10;mso-wrap-distance-left:0.0pt;&#10;mso-wrap-distance-right:0.0pt;">
                <v:shape type="#_x0000_t0" id="曲线 2597" o:spid="_x0000_s2597" coordsize="10101,392" path="m,353l,38l,33l1,28l3,23l5,19l7,15l11,11l14,8l18,5l24,3l28,1l33,l39,l10062,l10068,l10072,1l10076,3l10082,5l10086,8l10089,11l10093,15l10096,19l10097,23l10100,28l10101,33l10101,38l10101,353l10076,388l10072,390l10068,391l10062,391l39,391l3,368l1,363l,358l,353l,353xe" style="position:absolute;&#10;left:912;&#10;top:6227;&#10;width:10101;&#10;height:391;" filled="f" stroked="t" strokeweight="0.54362833pt">
                  <v:stroke color="#8F949D"/>
                </v:shape>
                <v:shape type="#_x0000_t202" id="文本框 2598" o:spid="_x0000_s2598" style="position:absolute;&#10;left:927;&#10;top:6239;&#10;width:10071;&#10;height:367;&#10;mso-wrap-style:square;" filled="f" stroked="f" strokeweight="1.0pt">
                  <v:textbox id="1415" inset="0mm,0mm,0mm,0mm" o:insetmode="custom" style="layout-flow:horizontal;&#10;v-text-anchor:top;">
                    <w:txbxContent>
                      <w:p>
                        <w:pPr>
                          <w:spacing w:before="70"/>
                          <w:ind w:left="121"/>
                          <w:rPr>
                            <w:sz w:val="16"/>
                          </w:rPr>
                        </w:pPr>
                        <w:r>
                          <w:rPr>
                            <w:color w:val="494F57"/>
                            <w:sz w:val="16"/>
                          </w:rPr>
                          <w:t>Jump</w:t>
                        </w:r>
                        <w:r>
                          <w:rPr>
                            <w:color w:val="494F57"/>
                            <w:spacing w:val="3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494F57"/>
                            <w:sz w:val="16"/>
                          </w:rPr>
                          <w:t>to...</w:t>
                        </w:r>
                      </w:p>
                    </w:txbxContent>
                  </v:textbox>
                  <v:stroke color="#000000"/>
                </v:shape>
                <w10:wrap type="topAndBottom"/>
              </v:group>
            </w:pict>
          </mc:Fallback>
        </mc:AlternateContent>
      </w:r>
      <w:r>
        <w:rPr>
          <w:color w:val="0E6BBE"/>
        </w:rPr>
        <w:fldChar w:fldCharType="begin"/>
      </w:r>
      <w:r>
        <w:instrText>HYPERLINK "http://118.185.187.137/moodle/mod/quiz/view.php?id=1365&amp;forceview=1"</w:instrText>
      </w:r>
      <w:r>
        <w:rPr>
          <w:color w:val="0E6BBE"/>
        </w:rPr>
        <w:fldChar w:fldCharType="separate"/>
      </w:r>
      <w:r>
        <w:rPr>
          <w:color w:val="0E6BBE"/>
        </w:rPr>
        <w:t>◄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5-Pair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with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Difference-O(n^2)Time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Complexity,O(1)</w:t>
      </w:r>
      <w:r>
        <w:rPr>
          <w:color w:val="0E6BBE"/>
          <w:spacing w:val="8"/>
        </w:rPr>
        <w:t xml:space="preserve"> </w:t>
      </w:r>
      <w:r>
        <w:rPr>
          <w:color w:val="0E6BBE"/>
        </w:rPr>
        <w:t>Space</w:t>
      </w:r>
      <w:r>
        <w:rPr>
          <w:color w:val="0E6BBE"/>
          <w:spacing w:val="7"/>
        </w:rPr>
        <w:t xml:space="preserve"> </w:t>
      </w:r>
      <w:r>
        <w:rPr>
          <w:color w:val="0E6BBE"/>
        </w:rPr>
        <w:t>Complexity</w:t>
      </w:r>
      <w:r>
        <w:rPr>
          <w:color w:val="0E6BBE"/>
        </w:rPr>
        <w:fldChar w:fldCharType="end"/>
      </w:r>
    </w:p>
    <w:sectPr>
      <w:pgSz w:w="11900" w:h="16840"/>
      <w:pgMar w:top="480" w:right="600" w:bottom="460" w:left="620" w:header="284" w:footer="268" w:gutter="0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0000000000000000000"/>
    <w:charset w:val="01"/>
    <w:family w:val="swiss"/>
    <w:pitch w:val="variable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19"/>
      </w:rPr>
    </w:pPr>
    <w:r>
      <mc:AlternateContent>
        <mc:Choice Requires="wps">
          <w:drawing>
            <wp:anchor distT="0" distB="0" distL="114298" distR="114298" simplePos="0" relativeHeight="4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33" name="文本框 3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34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118.185.187.137/moodle/mod/quiz/review.php?attempt=125450&amp;cmid=1341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5" o:spid="_x0000_s35" filled="f" stroked="f" strokeweight="1.0pt" style="position:absolute;&#10;margin-left:23.0pt;&#10;margin-top:817.5pt;&#10;width:272.1pt;&#10;height:10.949998pt;&#10;z-index:-77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6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118.185.187.137/moodle/mod/quiz/review.php?attempt=125450&amp;cmid=1341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5" behindDoc="1" locked="0" layoutInCell="1" hidden="0" allowOverlap="1">
              <wp:simplePos x="0" y="0"/>
              <wp:positionH relativeFrom="page">
                <wp:posOffset>7018019</wp:posOffset>
              </wp:positionH>
              <wp:positionV relativeFrom="page">
                <wp:posOffset>10382250</wp:posOffset>
              </wp:positionV>
              <wp:extent cx="287019" cy="139064"/>
              <wp:effectExtent l="0" t="0" r="0" b="0"/>
              <wp:wrapNone/>
              <wp:docPr id="36" name="文本框 3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87019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37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/19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8" o:spid="_x0000_s38" filled="f" stroked="f" strokeweight="1.0pt" style="position:absolute;&#10;margin-left:552.6pt;&#10;margin-top:817.5pt;&#10;width:22.599998pt;&#10;height:10.949998pt;&#10;z-index:-77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6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/19</w:t>
                    </w:r>
                  </w:p>
                </w:txbxContent>
              </v:textbox>
            </v:shape>
          </w:pict>
        </mc:Fallback>
      </mc:AlternateContent>
    </w:r>
  </w:p>
</w:ftr>
</file>

<file path=word/footer10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48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524" name="文本框 52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52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118.185.187.137/moodle/mod/quiz/review.php?attempt=125450&amp;cmid=1341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526" o:spid="_x0000_s526" filled="f" stroked="f" strokeweight="1.0pt" style="position:absolute;&#10;margin-left:23.0pt;&#10;margin-top:817.5pt;&#10;width:272.1pt;&#10;height:10.949998pt;&#10;z-index:-73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7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118.185.187.137/moodle/mod/quiz/review.php?attempt=125450&amp;cmid=1341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49" behindDoc="1" locked="0" layoutInCell="1" hidden="0" allowOverlap="1">
              <wp:simplePos x="0" y="0"/>
              <wp:positionH relativeFrom="page">
                <wp:posOffset>6962140</wp:posOffset>
              </wp:positionH>
              <wp:positionV relativeFrom="page">
                <wp:posOffset>10382250</wp:posOffset>
              </wp:positionV>
              <wp:extent cx="343534" cy="139064"/>
              <wp:effectExtent l="0" t="0" r="0" b="0"/>
              <wp:wrapNone/>
              <wp:docPr id="527" name="文本框 52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3534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528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19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/19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529" o:spid="_x0000_s529" filled="f" stroked="f" strokeweight="1.0pt" style="position:absolute;&#10;margin-left:548.2pt;&#10;margin-top:817.5pt;&#10;width:27.049988pt;&#10;height:10.949998pt;&#10;z-index:-73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8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19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/19</w:t>
                    </w:r>
                  </w:p>
                </w:txbxContent>
              </v:textbox>
            </v:shape>
          </w:pict>
        </mc:Fallback>
      </mc:AlternateContent>
    </w:r>
  </w:p>
</w:ftr>
</file>

<file path=word/footer1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52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563" name="文本框 56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564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118.185.187.137/moodle/mod/quiz/review.php?attempt=143371&amp;cmid=1342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565" o:spid="_x0000_s565" filled="f" stroked="f" strokeweight="1.0pt" style="position:absolute;&#10;margin-left:23.0pt;&#10;margin-top:817.5pt;&#10;width:272.1pt;&#10;height:10.949998pt;&#10;z-index:-73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8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118.185.187.137/moodle/mod/quiz/review.php?attempt=143371&amp;cmid=1342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53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566" name="文本框 56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567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568" o:spid="_x0000_s568" filled="f" stroked="f" strokeweight="1.0pt" style="position:absolute;&#10;margin-left:557.05pt;&#10;margin-top:817.5pt;&#10;width:18.150007pt;&#10;height:10.949998pt;&#10;z-index:-73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8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1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56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639" name="文本框 63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640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118.185.187.137/moodle/mod/quiz/review.php?attempt=164781&amp;cmid=1343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641" o:spid="_x0000_s641" filled="f" stroked="f" strokeweight="1.0pt" style="position:absolute;&#10;margin-left:23.0pt;&#10;margin-top:817.5pt;&#10;width:272.1pt;&#10;height:10.949998pt;&#10;z-index:-72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9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118.185.187.137/moodle/mod/quiz/review.php?attempt=164781&amp;cmid=1343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57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642" name="文本框 64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64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644" o:spid="_x0000_s644" filled="f" stroked="f" strokeweight="1.0pt" style="position:absolute;&#10;margin-left:559.05pt;&#10;margin-top:817.5pt;&#10;width:13.1500225pt;&#10;height:10.949998pt;&#10;z-index:-72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9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1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60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672" name="文本框 67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67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118.185.187.137/moodle/mod/quiz/review.php?attempt=164781&amp;cmid=1343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674" o:spid="_x0000_s674" filled="f" stroked="f" strokeweight="1.0pt" style="position:absolute;&#10;margin-left:23.0pt;&#10;margin-top:817.5pt;&#10;width:272.1pt;&#10;height:10.949998pt;&#10;z-index:-72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0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118.185.187.137/moodle/mod/quiz/review.php?attempt=164781&amp;cmid=1343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61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675" name="文本框 67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676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677" o:spid="_x0000_s677" filled="f" stroked="f" strokeweight="1.0pt" style="position:absolute;&#10;margin-left:557.05pt;&#10;margin-top:817.5pt;&#10;width:18.150007pt;&#10;height:10.949998pt;&#10;z-index:-72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0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14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64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725" name="文本框 72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72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118.185.187.137/moodle/mod/quiz/review.php?attempt=164679&amp;cmid=1344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727" o:spid="_x0000_s727" filled="f" stroked="f" strokeweight="1.0pt" style="position:absolute;&#10;margin-left:23.0pt;&#10;margin-top:817.5pt;&#10;width:272.1pt;&#10;height:10.949998pt;&#10;z-index:-71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1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118.185.187.137/moodle/mod/quiz/review.php?attempt=164679&amp;cmid=1344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65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728" name="文本框 72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72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730" o:spid="_x0000_s730" filled="f" stroked="f" strokeweight="1.0pt" style="position:absolute;&#10;margin-left:559.05pt;&#10;margin-top:817.5pt;&#10;width:13.1500225pt;&#10;height:10.949998pt;&#10;z-index:-71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1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15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68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758" name="文本框 75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75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118.185.187.137/moodle/mod/quiz/review.php?attempt=164679&amp;cmid=1344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760" o:spid="_x0000_s760" filled="f" stroked="f" strokeweight="1.0pt" style="position:absolute;&#10;margin-left:23.0pt;&#10;margin-top:817.5pt;&#10;width:272.1pt;&#10;height:10.949998pt;&#10;z-index:-71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3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118.185.187.137/moodle/mod/quiz/review.php?attempt=164679&amp;cmid=1344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69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761" name="文本框 76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762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763" o:spid="_x0000_s763" filled="f" stroked="f" strokeweight="1.0pt" style="position:absolute;&#10;margin-left:557.05pt;&#10;margin-top:817.5pt;&#10;width:18.150007pt;&#10;height:10.949998pt;&#10;z-index:-71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3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16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72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811" name="文本框 81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812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118.185.187.137/moodle/mod/quiz/review.php?attempt=164710&amp;cmid=1345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813" o:spid="_x0000_s813" filled="f" stroked="f" strokeweight="1.0pt" style="position:absolute;&#10;margin-left:23.0pt;&#10;margin-top:817.5pt;&#10;width:272.1pt;&#10;height:10.949998pt;&#10;z-index:-71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3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118.185.187.137/moodle/mod/quiz/review.php?attempt=164710&amp;cmid=1345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73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814" name="文本框 81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81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816" o:spid="_x0000_s816" filled="f" stroked="f" strokeweight="1.0pt" style="position:absolute;&#10;margin-left:559.05pt;&#10;margin-top:817.5pt;&#10;width:13.1500225pt;&#10;height:10.949998pt;&#10;z-index:-71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3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17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76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844" name="文本框 84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84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118.185.187.137/moodle/mod/quiz/review.php?attempt=164710&amp;cmid=1345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846" o:spid="_x0000_s846" filled="f" stroked="f" strokeweight="1.0pt" style="position:absolute;&#10;margin-left:23.0pt;&#10;margin-top:817.5pt;&#10;width:272.1pt;&#10;height:10.949998pt;&#10;z-index:-70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4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118.185.187.137/moodle/mod/quiz/review.php?attempt=164710&amp;cmid=1345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77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847" name="文本框 84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848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849" o:spid="_x0000_s849" filled="f" stroked="f" strokeweight="1.0pt" style="position:absolute;&#10;margin-left:557.05pt;&#10;margin-top:817.5pt;&#10;width:18.150007pt;&#10;height:10.949998pt;&#10;z-index:-70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5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18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80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896" name="文本框 89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897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118.185.187.137/moodle/mod/quiz/review.php?attempt=164796&amp;cmid=1346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898" o:spid="_x0000_s898" filled="f" stroked="f" strokeweight="1.0pt" style="position:absolute;&#10;margin-left:23.0pt;&#10;margin-top:817.5pt;&#10;width:272.1pt;&#10;height:10.949998pt;&#10;z-index:-70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5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118.185.187.137/moodle/mod/quiz/review.php?attempt=164796&amp;cmid=1346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81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899" name="文本框 89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900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901" o:spid="_x0000_s901" filled="f" stroked="f" strokeweight="1.0pt" style="position:absolute;&#10;margin-left:559.05pt;&#10;margin-top:817.5pt;&#10;width:13.1500225pt;&#10;height:10.949998pt;&#10;z-index:-70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5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19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84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929" name="文本框 92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930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118.185.187.137/moodle/mod/quiz/review.php?attempt=164796&amp;cmid=1346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931" o:spid="_x0000_s931" filled="f" stroked="f" strokeweight="1.0pt" style="position:absolute;&#10;margin-left:23.0pt;&#10;margin-top:817.5pt;&#10;width:272.1pt;&#10;height:10.949998pt;&#10;z-index:-69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6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118.185.187.137/moodle/mod/quiz/review.php?attempt=164796&amp;cmid=1346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85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932" name="文本框 93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933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934" o:spid="_x0000_s934" filled="f" stroked="f" strokeweight="1.0pt" style="position:absolute;&#10;margin-left:557.05pt;&#10;margin-top:817.5pt;&#10;width:18.150007pt;&#10;height:10.949998pt;&#10;z-index:-69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6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8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219" name="文本框 21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20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118.185.187.137/moodle/mod/quiz/review.php?attempt=125450&amp;cmid=1341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21" o:spid="_x0000_s221" filled="f" stroked="f" strokeweight="1.0pt" style="position:absolute;&#10;margin-left:23.0pt;&#10;margin-top:817.5pt;&#10;width:272.1pt;&#10;height:10.949998pt;&#10;z-index:-77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9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118.185.187.137/moodle/mod/quiz/review.php?attempt=125450&amp;cmid=1341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9" behindDoc="1" locked="0" layoutInCell="1" hidden="0" allowOverlap="1">
              <wp:simplePos x="0" y="0"/>
              <wp:positionH relativeFrom="page">
                <wp:posOffset>6962140</wp:posOffset>
              </wp:positionH>
              <wp:positionV relativeFrom="page">
                <wp:posOffset>10382250</wp:posOffset>
              </wp:positionV>
              <wp:extent cx="343534" cy="139064"/>
              <wp:effectExtent l="0" t="0" r="0" b="0"/>
              <wp:wrapNone/>
              <wp:docPr id="222" name="文本框 22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3534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23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11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/19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24" o:spid="_x0000_s224" filled="f" stroked="f" strokeweight="1.0pt" style="position:absolute;&#10;margin-left:548.2pt;&#10;margin-top:817.5pt;&#10;width:27.049988pt;&#10;height:10.949998pt;&#10;z-index:-77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9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11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/19</w:t>
                    </w:r>
                  </w:p>
                </w:txbxContent>
              </v:textbox>
            </v:shape>
          </w:pict>
        </mc:Fallback>
      </mc:AlternateContent>
    </w:r>
  </w:p>
</w:ftr>
</file>

<file path=word/footer20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88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978" name="文本框 97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97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118.185.187.137/moodle/mod/quiz/review.php?attempt=166076&amp;cmid=1347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980" o:spid="_x0000_s980" filled="f" stroked="f" strokeweight="1.0pt" style="position:absolute;&#10;margin-left:23.0pt;&#10;margin-top:817.5pt;&#10;width:272.1pt;&#10;height:10.949998pt;&#10;z-index:-69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7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118.185.187.137/moodle/mod/quiz/review.php?attempt=166076&amp;cmid=1347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89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981" name="文本框 98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982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983" o:spid="_x0000_s983" filled="f" stroked="f" strokeweight="1.0pt" style="position:absolute;&#10;margin-left:559.05pt;&#10;margin-top:817.5pt;&#10;width:13.1500225pt;&#10;height:10.949998pt;&#10;z-index:-69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7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2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92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011" name="文本框 101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012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118.185.187.137/moodle/mod/quiz/review.php?attempt=166076&amp;cmid=1347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013" o:spid="_x0000_s1013" filled="f" stroked="f" strokeweight="1.0pt" style="position:absolute;&#10;margin-left:23.0pt;&#10;margin-top:817.5pt;&#10;width:272.1pt;&#10;height:10.949998pt;&#10;z-index:-69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8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118.185.187.137/moodle/mod/quiz/review.php?attempt=166076&amp;cmid=1347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93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1014" name="文本框 101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015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016" o:spid="_x0000_s1016" filled="f" stroked="f" strokeweight="1.0pt" style="position:absolute;&#10;margin-left:557.05pt;&#10;margin-top:817.5pt;&#10;width:18.150007pt;&#10;height:10.949998pt;&#10;z-index:-69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8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2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96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065" name="文本框 106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06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118.185.187.137/moodle/mod/quiz/review.php?attempt=166081&amp;cmid=1348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067" o:spid="_x0000_s1067" filled="f" stroked="f" strokeweight="1.0pt" style="position:absolute;&#10;margin-left:23.0pt;&#10;margin-top:817.5pt;&#10;width:272.1pt;&#10;height:10.949998pt;&#10;z-index:-68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9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118.185.187.137/moodle/mod/quiz/review.php?attempt=166081&amp;cmid=1348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97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1068" name="文本框 106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06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070" o:spid="_x0000_s1070" filled="f" stroked="f" strokeweight="1.0pt" style="position:absolute;&#10;margin-left:559.05pt;&#10;margin-top:817.5pt;&#10;width:13.1500225pt;&#10;height:10.949998pt;&#10;z-index:-68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9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2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00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098" name="文本框 109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09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118.185.187.137/moodle/mod/quiz/review.php?attempt=166081&amp;cmid=1348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100" o:spid="_x0000_s1100" filled="f" stroked="f" strokeweight="1.0pt" style="position:absolute;&#10;margin-left:23.0pt;&#10;margin-top:817.5pt;&#10;width:272.1pt;&#10;height:10.949998pt;&#10;z-index:-68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9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118.185.187.137/moodle/mod/quiz/review.php?attempt=166081&amp;cmid=1348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01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1101" name="文本框 110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102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103" o:spid="_x0000_s1103" filled="f" stroked="f" strokeweight="1.0pt" style="position:absolute;&#10;margin-left:557.05pt;&#10;margin-top:817.5pt;&#10;width:18.150007pt;&#10;height:10.949998pt;&#10;z-index:-68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9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24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04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152" name="文本框 115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15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118.185.187.137/moodle/mod/quiz/review.php?attempt=166087&amp;cmid=1349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154" o:spid="_x0000_s1154" filled="f" stroked="f" strokeweight="1.0pt" style="position:absolute;&#10;margin-left:23.0pt;&#10;margin-top:817.5pt;&#10;width:272.1pt;&#10;height:10.949998pt;&#10;z-index:-67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0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118.185.187.137/moodle/mod/quiz/review.php?attempt=166087&amp;cmid=1349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05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1155" name="文本框 115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15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157" o:spid="_x0000_s1157" filled="f" stroked="f" strokeweight="1.0pt" style="position:absolute;&#10;margin-left:559.05pt;&#10;margin-top:817.5pt;&#10;width:13.1500225pt;&#10;height:10.949998pt;&#10;z-index:-67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0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25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08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185" name="文本框 118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18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118.185.187.137/moodle/mod/quiz/review.php?attempt=166087&amp;cmid=1349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187" o:spid="_x0000_s1187" filled="f" stroked="f" strokeweight="1.0pt" style="position:absolute;&#10;margin-left:23.0pt;&#10;margin-top:817.5pt;&#10;width:272.1pt;&#10;height:10.949998pt;&#10;z-index:-67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1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118.185.187.137/moodle/mod/quiz/review.php?attempt=166087&amp;cmid=1349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09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1188" name="文本框 118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189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190" o:spid="_x0000_s1190" filled="f" stroked="f" strokeweight="1.0pt" style="position:absolute;&#10;margin-left:557.05pt;&#10;margin-top:817.5pt;&#10;width:18.150007pt;&#10;height:10.949998pt;&#10;z-index:-67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1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26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12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235" name="文本框 123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23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118.185.187.137/moodle/mod/quiz/review.php?attempt=166090&amp;cmid=1350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237" o:spid="_x0000_s1237" filled="f" stroked="f" strokeweight="1.0pt" style="position:absolute;&#10;margin-left:23.0pt;&#10;margin-top:817.5pt;&#10;width:272.1pt;&#10;height:10.949998pt;&#10;z-index:-67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2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118.185.187.137/moodle/mod/quiz/review.php?attempt=166090&amp;cmid=1350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13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1238" name="文本框 123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23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240" o:spid="_x0000_s1240" filled="f" stroked="f" strokeweight="1.0pt" style="position:absolute;&#10;margin-left:559.05pt;&#10;margin-top:817.5pt;&#10;width:13.1500225pt;&#10;height:10.949998pt;&#10;z-index:-67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2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27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16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268" name="文本框 126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26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118.185.187.137/moodle/mod/quiz/review.php?attempt=166090&amp;cmid=1350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270" o:spid="_x0000_s1270" filled="f" stroked="f" strokeweight="1.0pt" style="position:absolute;&#10;margin-left:23.0pt;&#10;margin-top:817.5pt;&#10;width:272.1pt;&#10;height:10.949998pt;&#10;z-index:-66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3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118.185.187.137/moodle/mod/quiz/review.php?attempt=166090&amp;cmid=1350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17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1271" name="文本框 127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272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273" o:spid="_x0000_s1273" filled="f" stroked="f" strokeweight="1.0pt" style="position:absolute;&#10;margin-left:557.05pt;&#10;margin-top:817.5pt;&#10;width:18.150007pt;&#10;height:10.949998pt;&#10;z-index:-66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3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28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20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314" name="文本框 131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31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118.185.187.137/moodle/mod/quiz/review.php?attempt=166094&amp;cmid=1351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316" o:spid="_x0000_s1316" filled="f" stroked="f" strokeweight="1.0pt" style="position:absolute;&#10;margin-left:23.0pt;&#10;margin-top:817.5pt;&#10;width:272.1pt;&#10;height:10.949998pt;&#10;z-index:-66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4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118.185.187.137/moodle/mod/quiz/review.php?attempt=166094&amp;cmid=1351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21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1317" name="文本框 131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31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319" o:spid="_x0000_s1319" filled="f" stroked="f" strokeweight="1.0pt" style="position:absolute;&#10;margin-left:559.05pt;&#10;margin-top:817.5pt;&#10;width:13.1500225pt;&#10;height:10.949998pt;&#10;z-index:-66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4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29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24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347" name="文本框 134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34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118.185.187.137/moodle/mod/quiz/review.php?attempt=166094&amp;cmid=1351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349" o:spid="_x0000_s1349" filled="f" stroked="f" strokeweight="1.0pt" style="position:absolute;&#10;margin-left:23.0pt;&#10;margin-top:817.5pt;&#10;width:272.1pt;&#10;height:10.949998pt;&#10;z-index:-65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4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118.185.187.137/moodle/mod/quiz/review.php?attempt=166094&amp;cmid=1351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25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1350" name="文本框 135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351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352" o:spid="_x0000_s1352" filled="f" stroked="f" strokeweight="1.0pt" style="position:absolute;&#10;margin-left:557.05pt;&#10;margin-top:817.5pt;&#10;width:18.150007pt;&#10;height:10.949998pt;&#10;z-index:-65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4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3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277" name="文本框 27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7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118.185.187.137/moodle/mod/quiz/review.php?attempt=125450&amp;cmid=1341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79" o:spid="_x0000_s279" filled="f" stroked="f" strokeweight="1.0pt" style="position:absolute;&#10;margin-left:23.0pt;&#10;margin-top:817.5pt;&#10;width:272.1pt;&#10;height:10.949998pt;&#10;z-index:-77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1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118.185.187.137/moodle/mod/quiz/review.php?attempt=125450&amp;cmid=1341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4" behindDoc="1" locked="0" layoutInCell="1" hidden="0" allowOverlap="1">
              <wp:simplePos x="0" y="0"/>
              <wp:positionH relativeFrom="page">
                <wp:posOffset>6962140</wp:posOffset>
              </wp:positionH>
              <wp:positionV relativeFrom="page">
                <wp:posOffset>10382250</wp:posOffset>
              </wp:positionV>
              <wp:extent cx="343534" cy="139064"/>
              <wp:effectExtent l="0" t="0" r="0" b="0"/>
              <wp:wrapNone/>
              <wp:docPr id="280" name="文本框 28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3534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81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/19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82" o:spid="_x0000_s282" filled="f" stroked="f" strokeweight="1.0pt" style="position:absolute;&#10;margin-left:548.2pt;&#10;margin-top:817.5pt;&#10;width:27.049988pt;&#10;height:10.949998pt;&#10;z-index:-76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1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12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/19</w:t>
                    </w:r>
                  </w:p>
                </w:txbxContent>
              </v:textbox>
            </v:shape>
          </w:pict>
        </mc:Fallback>
      </mc:AlternateContent>
    </w:r>
  </w:p>
</w:ftr>
</file>

<file path=word/footer30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28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397" name="文本框 139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39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118.185.187.137/moodle/mod/quiz/review.php?attempt=145900&amp;cmid=1352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399" o:spid="_x0000_s1399" filled="f" stroked="f" strokeweight="1.0pt" style="position:absolute;&#10;margin-left:23.0pt;&#10;margin-top:817.5pt;&#10;width:272.1pt;&#10;height:10.949998pt;&#10;z-index:-65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5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118.185.187.137/moodle/mod/quiz/review.php?attempt=145900&amp;cmid=1352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29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1400" name="文本框 140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401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402" o:spid="_x0000_s1402" filled="f" stroked="f" strokeweight="1.0pt" style="position:absolute;&#10;margin-left:559.05pt;&#10;margin-top:817.5pt;&#10;width:13.1500225pt;&#10;height:10.949998pt;&#10;z-index:-65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6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3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32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430" name="文本框 143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431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118.185.187.137/moodle/mod/quiz/review.php?attempt=145900&amp;cmid=1352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432" o:spid="_x0000_s1432" filled="f" stroked="f" strokeweight="1.0pt" style="position:absolute;&#10;margin-left:23.0pt;&#10;margin-top:817.5pt;&#10;width:272.1pt;&#10;height:10.949998pt;&#10;z-index:-65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6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118.185.187.137/moodle/mod/quiz/review.php?attempt=145900&amp;cmid=1352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33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1433" name="文本框 143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434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435" o:spid="_x0000_s1435" filled="f" stroked="f" strokeweight="1.0pt" style="position:absolute;&#10;margin-left:557.05pt;&#10;margin-top:817.5pt;&#10;width:18.150007pt;&#10;height:10.949998pt;&#10;z-index:-65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7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3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36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472" name="文本框 147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47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118.185.187.137/moodle/mod/quiz/review.php?attempt=145904&amp;cmid=1353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474" o:spid="_x0000_s1474" filled="f" stroked="f" strokeweight="1.0pt" style="position:absolute;&#10;margin-left:23.0pt;&#10;margin-top:817.5pt;&#10;width:272.1pt;&#10;height:10.949998pt;&#10;z-index:-64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7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118.185.187.137/moodle/mod/quiz/review.php?attempt=145904&amp;cmid=1353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37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1475" name="文本框 147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47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477" o:spid="_x0000_s1477" filled="f" stroked="f" strokeweight="1.0pt" style="position:absolute;&#10;margin-left:559.05pt;&#10;margin-top:817.5pt;&#10;width:13.1500225pt;&#10;height:10.949998pt;&#10;z-index:-64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7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3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40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505" name="文本框 150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50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118.185.187.137/moodle/mod/quiz/review.php?attempt=145904&amp;cmid=1353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507" o:spid="_x0000_s1507" filled="f" stroked="f" strokeweight="1.0pt" style="position:absolute;&#10;margin-left:23.0pt;&#10;margin-top:817.5pt;&#10;width:272.1pt;&#10;height:10.949998pt;&#10;z-index:-64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7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118.185.187.137/moodle/mod/quiz/review.php?attempt=145904&amp;cmid=1353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41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1508" name="文本框 150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509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510" o:spid="_x0000_s1510" filled="f" stroked="f" strokeweight="1.0pt" style="position:absolute;&#10;margin-left:557.05pt;&#10;margin-top:817.5pt;&#10;width:18.150007pt;&#10;height:10.949998pt;&#10;z-index:-64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7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34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45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544" name="文本框 154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54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118.185.187.137/moodle/mod/quiz/review.php?attempt=166104&amp;cmid=1354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546" o:spid="_x0000_s1546" filled="f" stroked="f" strokeweight="1.0pt" style="position:absolute;&#10;margin-left:23.0pt;&#10;margin-top:817.5pt;&#10;width:272.1pt;&#10;height:10.949998pt;&#10;z-index:-63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8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118.185.187.137/moodle/mod/quiz/review.php?attempt=166104&amp;cmid=1354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46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1547" name="文本框 154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54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549" o:spid="_x0000_s1549" filled="f" stroked="f" strokeweight="1.0pt" style="position:absolute;&#10;margin-left:559.05pt;&#10;margin-top:817.5pt;&#10;width:13.1500225pt;&#10;height:10.949998pt;&#10;z-index:-63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8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35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49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577" name="文本框 157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57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118.185.187.137/moodle/mod/quiz/review.php?attempt=166104&amp;cmid=1354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579" o:spid="_x0000_s1579" filled="f" stroked="f" strokeweight="1.0pt" style="position:absolute;&#10;margin-left:23.0pt;&#10;margin-top:817.5pt;&#10;width:272.1pt;&#10;height:10.949998pt;&#10;z-index:-63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9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118.185.187.137/moodle/mod/quiz/review.php?attempt=166104&amp;cmid=1354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50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1580" name="文本框 158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581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582" o:spid="_x0000_s1582" filled="f" stroked="f" strokeweight="1.0pt" style="position:absolute;&#10;margin-left:557.05pt;&#10;margin-top:817.5pt;&#10;width:18.150007pt;&#10;height:10.949998pt;&#10;z-index:-63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9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36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53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630" name="文本框 163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631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118.185.187.137/moodle/mod/quiz/review.php?attempt=145906&amp;cmid=1355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632" o:spid="_x0000_s1632" filled="f" stroked="f" strokeweight="1.0pt" style="position:absolute;&#10;margin-left:23.0pt;&#10;margin-top:817.5pt;&#10;width:272.1pt;&#10;height:10.949998pt;&#10;z-index:-63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0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118.185.187.137/moodle/mod/quiz/review.php?attempt=145906&amp;cmid=1355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54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1633" name="文本框 163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634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635" o:spid="_x0000_s1635" filled="f" stroked="f" strokeweight="1.0pt" style="position:absolute;&#10;margin-left:559.05pt;&#10;margin-top:817.5pt;&#10;width:13.1500225pt;&#10;height:10.949998pt;&#10;z-index:-62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0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37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57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663" name="文本框 166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664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118.185.187.137/moodle/mod/quiz/review.php?attempt=145906&amp;cmid=1355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665" o:spid="_x0000_s1665" filled="f" stroked="f" strokeweight="1.0pt" style="position:absolute;&#10;margin-left:23.0pt;&#10;margin-top:817.5pt;&#10;width:272.1pt;&#10;height:10.949998pt;&#10;z-index:-62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1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118.185.187.137/moodle/mod/quiz/review.php?attempt=145906&amp;cmid=1355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58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1666" name="文本框 166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667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668" o:spid="_x0000_s1668" filled="f" stroked="f" strokeweight="1.0pt" style="position:absolute;&#10;margin-left:557.05pt;&#10;margin-top:817.5pt;&#10;width:18.150007pt;&#10;height:10.949998pt;&#10;z-index:-62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1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38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61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713" name="文本框 171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714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118.185.187.137/moodle/mod/quiz/review.php?attempt=145908&amp;cmid=1356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715" o:spid="_x0000_s1715" filled="f" stroked="f" strokeweight="1.0pt" style="position:absolute;&#10;margin-left:23.0pt;&#10;margin-top:817.5pt;&#10;width:272.1pt;&#10;height:10.949998pt;&#10;z-index:-62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2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118.185.187.137/moodle/mod/quiz/review.php?attempt=145908&amp;cmid=1356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62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1716" name="文本框 171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717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718" o:spid="_x0000_s1718" filled="f" stroked="f" strokeweight="1.0pt" style="position:absolute;&#10;margin-left:559.05pt;&#10;margin-top:817.5pt;&#10;width:13.1500225pt;&#10;height:10.949998pt;&#10;z-index:-62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2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39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66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746" name="文本框 174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747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118.185.187.137/moodle/mod/quiz/review.php?attempt=145908&amp;cmid=1356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748" o:spid="_x0000_s1748" filled="f" stroked="f" strokeweight="1.0pt" style="position:absolute;&#10;margin-left:23.0pt;&#10;margin-top:817.5pt;&#10;width:272.1pt;&#10;height:10.949998pt;&#10;z-index:-61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2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118.185.187.137/moodle/mod/quiz/review.php?attempt=145908&amp;cmid=1356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67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1749" name="文本框 174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750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751" o:spid="_x0000_s1751" filled="f" stroked="f" strokeweight="1.0pt" style="position:absolute;&#10;margin-left:557.05pt;&#10;margin-top:817.5pt;&#10;width:18.150007pt;&#10;height:10.949998pt;&#10;z-index:-61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3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8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310" name="文本框 31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311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118.185.187.137/moodle/mod/quiz/review.php?attempt=125450&amp;cmid=1341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12" o:spid="_x0000_s312" filled="f" stroked="f" strokeweight="1.0pt" style="position:absolute;&#10;margin-left:23.0pt;&#10;margin-top:817.5pt;&#10;width:272.1pt;&#10;height:10.949998pt;&#10;z-index:-76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2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118.185.187.137/moodle/mod/quiz/review.php?attempt=125450&amp;cmid=1341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9" behindDoc="1" locked="0" layoutInCell="1" hidden="0" allowOverlap="1">
              <wp:simplePos x="0" y="0"/>
              <wp:positionH relativeFrom="page">
                <wp:posOffset>6962140</wp:posOffset>
              </wp:positionH>
              <wp:positionV relativeFrom="page">
                <wp:posOffset>10382250</wp:posOffset>
              </wp:positionV>
              <wp:extent cx="343534" cy="139064"/>
              <wp:effectExtent l="0" t="0" r="0" b="0"/>
              <wp:wrapNone/>
              <wp:docPr id="313" name="文本框 31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3534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314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13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/19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15" o:spid="_x0000_s315" filled="f" stroked="f" strokeweight="1.0pt" style="position:absolute;&#10;margin-left:548.2pt;&#10;margin-top:817.5pt;&#10;width:27.049988pt;&#10;height:10.949998pt;&#10;z-index:-76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2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13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/19</w:t>
                    </w:r>
                  </w:p>
                </w:txbxContent>
              </v:textbox>
            </v:shape>
          </w:pict>
        </mc:Fallback>
      </mc:AlternateContent>
    </w:r>
  </w:p>
</w:ftr>
</file>

<file path=word/footer40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70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794" name="文本框 179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79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118.185.187.137/moodle/mod/quiz/review.php?attempt=166125&amp;cmid=1357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796" o:spid="_x0000_s1796" filled="f" stroked="f" strokeweight="1.0pt" style="position:absolute;&#10;margin-left:23.0pt;&#10;margin-top:817.5pt;&#10;width:272.1pt;&#10;height:10.949998pt;&#10;z-index:-61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4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118.185.187.137/moodle/mod/quiz/review.php?attempt=166125&amp;cmid=1357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71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1797" name="文本框 179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79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799" o:spid="_x0000_s1799" filled="f" stroked="f" strokeweight="1.0pt" style="position:absolute;&#10;margin-left:559.05pt;&#10;margin-top:817.5pt;&#10;width:13.1500225pt;&#10;height:10.949998pt;&#10;z-index:-61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4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4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74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822" name="文本框 182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82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118.185.187.137/moodle/mod/quiz/review.php?attempt=166125&amp;cmid=1357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824" o:spid="_x0000_s1824" filled="f" stroked="f" strokeweight="1.0pt" style="position:absolute;&#10;margin-left:23.0pt;&#10;margin-top:817.5pt;&#10;width:272.1pt;&#10;height:10.949998pt;&#10;z-index:-60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4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118.185.187.137/moodle/mod/quiz/review.php?attempt=166125&amp;cmid=1357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75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1825" name="文本框 182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826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827" o:spid="_x0000_s1827" filled="f" stroked="f" strokeweight="1.0pt" style="position:absolute;&#10;margin-left:557.05pt;&#10;margin-top:817.5pt;&#10;width:18.150007pt;&#10;height:10.949998pt;&#10;z-index:-60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4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4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79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869" name="文本框 186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870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118.185.187.137/moodle/mod/quiz/review.php?attempt=166130&amp;cmid=1358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871" o:spid="_x0000_s1871" filled="f" stroked="f" strokeweight="1.0pt" style="position:absolute;&#10;margin-left:23.0pt;&#10;margin-top:817.5pt;&#10;width:272.1pt;&#10;height:10.949998pt;&#10;z-index:-60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6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118.185.187.137/moodle/mod/quiz/review.php?attempt=166130&amp;cmid=1358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80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1872" name="文本框 187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87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874" o:spid="_x0000_s1874" filled="f" stroked="f" strokeweight="1.0pt" style="position:absolute;&#10;margin-left:559.05pt;&#10;margin-top:817.5pt;&#10;width:13.1500225pt;&#10;height:10.949998pt;&#10;z-index:-60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6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4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83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897" name="文本框 189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89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118.185.187.137/moodle/mod/quiz/review.php?attempt=166130&amp;cmid=1358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899" o:spid="_x0000_s1899" filled="f" stroked="f" strokeweight="1.0pt" style="position:absolute;&#10;margin-left:23.0pt;&#10;margin-top:817.5pt;&#10;width:272.1pt;&#10;height:10.949998pt;&#10;z-index:-60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6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118.185.187.137/moodle/mod/quiz/review.php?attempt=166130&amp;cmid=1358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84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1900" name="文本框 190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901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902" o:spid="_x0000_s1902" filled="f" stroked="f" strokeweight="1.0pt" style="position:absolute;&#10;margin-left:557.05pt;&#10;margin-top:817.5pt;&#10;width:18.150007pt;&#10;height:10.949998pt;&#10;z-index:-59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6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44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89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951" name="文本框 195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952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118.185.187.137/moodle/mod/quiz/review.php?attempt=166134&amp;cmid=1359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953" o:spid="_x0000_s1953" filled="f" stroked="f" strokeweight="1.0pt" style="position:absolute;&#10;margin-left:23.0pt;&#10;margin-top:817.5pt;&#10;width:272.1pt;&#10;height:10.949998pt;&#10;z-index:-59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7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118.185.187.137/moodle/mod/quiz/review.php?attempt=166134&amp;cmid=1359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90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1954" name="文本框 195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95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956" o:spid="_x0000_s1956" filled="f" stroked="f" strokeweight="1.0pt" style="position:absolute;&#10;margin-left:559.05pt;&#10;margin-top:817.5pt;&#10;width:13.1500225pt;&#10;height:10.949998pt;&#10;z-index:-59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7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45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93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1984" name="文本框 198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98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118.185.187.137/moodle/mod/quiz/review.php?attempt=166134&amp;cmid=1359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986" o:spid="_x0000_s1986" filled="f" stroked="f" strokeweight="1.0pt" style="position:absolute;&#10;margin-left:23.0pt;&#10;margin-top:817.5pt;&#10;width:272.1pt;&#10;height:10.949998pt;&#10;z-index:-59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8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118.185.187.137/moodle/mod/quiz/review.php?attempt=166134&amp;cmid=1359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94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1987" name="文本框 198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988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989" o:spid="_x0000_s1989" filled="f" stroked="f" strokeweight="1.0pt" style="position:absolute;&#10;margin-left:557.05pt;&#10;margin-top:817.5pt;&#10;width:18.150007pt;&#10;height:10.949998pt;&#10;z-index:-58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8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46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97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2030" name="文本框 203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031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118.185.187.137/moodle/mod/quiz/review.php?attempt=166136&amp;cmid=1360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032" o:spid="_x0000_s2032" filled="f" stroked="f" strokeweight="1.0pt" style="position:absolute;&#10;margin-left:23.0pt;&#10;margin-top:817.5pt;&#10;width:272.1pt;&#10;height:10.949998pt;&#10;z-index:-58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9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118.185.187.137/moodle/mod/quiz/review.php?attempt=166136&amp;cmid=1360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98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2033" name="文本框 203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034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035" o:spid="_x0000_s2035" filled="f" stroked="f" strokeweight="1.0pt" style="position:absolute;&#10;margin-left:559.05pt;&#10;margin-top:817.5pt;&#10;width:13.1500225pt;&#10;height:10.949998pt;&#10;z-index:-58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9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47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01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2063" name="文本框 206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064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118.185.187.137/moodle/mod/quiz/review.php?attempt=166136&amp;cmid=1360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065" o:spid="_x0000_s2065" filled="f" stroked="f" strokeweight="1.0pt" style="position:absolute;&#10;margin-left:23.0pt;&#10;margin-top:817.5pt;&#10;width:272.1pt;&#10;height:10.949998pt;&#10;z-index:-58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0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118.185.187.137/moodle/mod/quiz/review.php?attempt=166136&amp;cmid=1360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02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2066" name="文本框 206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067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068" o:spid="_x0000_s2068" filled="f" stroked="f" strokeweight="1.0pt" style="position:absolute;&#10;margin-left:557.05pt;&#10;margin-top:817.5pt;&#10;width:18.150007pt;&#10;height:10.949998pt;&#10;z-index:-58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0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48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05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2109" name="文本框 210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110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118.185.187.137/moodle/mod/quiz/review.php?attempt=166142&amp;cmid=1361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111" o:spid="_x0000_s2111" filled="f" stroked="f" strokeweight="1.0pt" style="position:absolute;&#10;margin-left:23.0pt;&#10;margin-top:817.5pt;&#10;width:272.1pt;&#10;height:10.949998pt;&#10;z-index:-57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1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118.185.187.137/moodle/mod/quiz/review.php?attempt=166142&amp;cmid=1361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06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2112" name="文本框 211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11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114" o:spid="_x0000_s2114" filled="f" stroked="f" strokeweight="1.0pt" style="position:absolute;&#10;margin-left:559.05pt;&#10;margin-top:817.5pt;&#10;width:13.1500225pt;&#10;height:10.949998pt;&#10;z-index:-57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1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49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09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2142" name="文本框 214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14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118.185.187.137/moodle/mod/quiz/review.php?attempt=166142&amp;cmid=1361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144" o:spid="_x0000_s2144" filled="f" stroked="f" strokeweight="1.0pt" style="position:absolute;&#10;margin-left:23.0pt;&#10;margin-top:817.5pt;&#10;width:272.1pt;&#10;height:10.949998pt;&#10;z-index:-57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2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118.185.187.137/moodle/mod/quiz/review.php?attempt=166142&amp;cmid=1361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10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2145" name="文本框 214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146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147" o:spid="_x0000_s2147" filled="f" stroked="f" strokeweight="1.0pt" style="position:absolute;&#10;margin-left:557.05pt;&#10;margin-top:817.5pt;&#10;width:18.150007pt;&#10;height:10.949998pt;&#10;z-index:-57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2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3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347" name="文本框 34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34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118.185.187.137/moodle/mod/quiz/review.php?attempt=125450&amp;cmid=1341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49" o:spid="_x0000_s349" filled="f" stroked="f" strokeweight="1.0pt" style="position:absolute;&#10;margin-left:23.0pt;&#10;margin-top:817.5pt;&#10;width:272.1pt;&#10;height:10.949998pt;&#10;z-index:-76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3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118.185.187.137/moodle/mod/quiz/review.php?attempt=125450&amp;cmid=1341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4" behindDoc="1" locked="0" layoutInCell="1" hidden="0" allowOverlap="1">
              <wp:simplePos x="0" y="0"/>
              <wp:positionH relativeFrom="page">
                <wp:posOffset>6962140</wp:posOffset>
              </wp:positionH>
              <wp:positionV relativeFrom="page">
                <wp:posOffset>10382250</wp:posOffset>
              </wp:positionV>
              <wp:extent cx="343534" cy="139064"/>
              <wp:effectExtent l="0" t="0" r="0" b="0"/>
              <wp:wrapNone/>
              <wp:docPr id="350" name="文本框 35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3534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351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14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/19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52" o:spid="_x0000_s352" filled="f" stroked="f" strokeweight="1.0pt" style="position:absolute;&#10;margin-left:548.2pt;&#10;margin-top:817.5pt;&#10;width:27.049988pt;&#10;height:10.949998pt;&#10;z-index:-75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3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14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/19</w:t>
                    </w:r>
                  </w:p>
                </w:txbxContent>
              </v:textbox>
            </v:shape>
          </w:pict>
        </mc:Fallback>
      </mc:AlternateContent>
    </w:r>
  </w:p>
</w:ftr>
</file>

<file path=word/footer50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13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2192" name="文本框 219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19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118.185.187.137/moodle/mod/quiz/review.php?attempt=166149&amp;cmid=1362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194" o:spid="_x0000_s2194" filled="f" stroked="f" strokeweight="1.0pt" style="position:absolute;&#10;margin-left:23.0pt;&#10;margin-top:817.5pt;&#10;width:272.1pt;&#10;height:10.949998pt;&#10;z-index:-57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2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118.185.187.137/moodle/mod/quiz/review.php?attempt=166149&amp;cmid=1362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14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2195" name="文本框 219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19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197" o:spid="_x0000_s2197" filled="f" stroked="f" strokeweight="1.0pt" style="position:absolute;&#10;margin-left:559.05pt;&#10;margin-top:817.5pt;&#10;width:13.1500225pt;&#10;height:10.949998pt;&#10;z-index:-56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2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5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17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2225" name="文本框 222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22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118.185.187.137/moodle/mod/quiz/review.php?attempt=166149&amp;cmid=1362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227" o:spid="_x0000_s2227" filled="f" stroked="f" strokeweight="1.0pt" style="position:absolute;&#10;margin-left:23.0pt;&#10;margin-top:817.5pt;&#10;width:272.1pt;&#10;height:10.949998pt;&#10;z-index:-56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4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118.185.187.137/moodle/mod/quiz/review.php?attempt=166149&amp;cmid=1362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18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2228" name="文本框 222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229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230" o:spid="_x0000_s2230" filled="f" stroked="f" strokeweight="1.0pt" style="position:absolute;&#10;margin-left:557.05pt;&#10;margin-top:817.5pt;&#10;width:18.150007pt;&#10;height:10.949998pt;&#10;z-index:-56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4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5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21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2275" name="文本框 227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27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118.185.187.137/moodle/mod/quiz/review.php?attempt=166152&amp;cmid=1363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277" o:spid="_x0000_s2277" filled="f" stroked="f" strokeweight="1.0pt" style="position:absolute;&#10;margin-left:23.0pt;&#10;margin-top:817.5pt;&#10;width:272.1pt;&#10;height:10.949998pt;&#10;z-index:-56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4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118.185.187.137/moodle/mod/quiz/review.php?attempt=166152&amp;cmid=1363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22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2278" name="文本框 227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27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280" o:spid="_x0000_s2280" filled="f" stroked="f" strokeweight="1.0pt" style="position:absolute;&#10;margin-left:559.05pt;&#10;margin-top:817.5pt;&#10;width:13.1500225pt;&#10;height:10.949998pt;&#10;z-index:-56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4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5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25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2308" name="文本框 230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30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118.185.187.137/moodle/mod/quiz/review.php?attempt=166152&amp;cmid=1363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310" o:spid="_x0000_s2310" filled="f" stroked="f" strokeweight="1.0pt" style="position:absolute;&#10;margin-left:23.0pt;&#10;margin-top:817.5pt;&#10;width:272.1pt;&#10;height:10.949998pt;&#10;z-index:-55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5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118.185.187.137/moodle/mod/quiz/review.php?attempt=166152&amp;cmid=1363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26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2311" name="文本框 231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312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313" o:spid="_x0000_s2313" filled="f" stroked="f" strokeweight="1.0pt" style="position:absolute;&#10;margin-left:557.05pt;&#10;margin-top:817.5pt;&#10;width:18.150007pt;&#10;height:10.949998pt;&#10;z-index:-55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5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54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30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2353" name="文本框 235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354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118.185.187.137/moodle/mod/quiz/review.php?attempt=166155&amp;cmid=1364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355" o:spid="_x0000_s2355" filled="f" stroked="f" strokeweight="1.0pt" style="position:absolute;&#10;margin-left:23.0pt;&#10;margin-top:817.5pt;&#10;width:272.1pt;&#10;height:10.949998pt;&#10;z-index:-55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6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118.185.187.137/moodle/mod/quiz/review.php?attempt=166155&amp;cmid=1364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31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2356" name="文本框 235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357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358" o:spid="_x0000_s2358" filled="f" stroked="f" strokeweight="1.0pt" style="position:absolute;&#10;margin-left:559.05pt;&#10;margin-top:817.5pt;&#10;width:13.1500225pt;&#10;height:10.949998pt;&#10;z-index:-55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6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55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34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2386" name="文本框 238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387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118.185.187.137/moodle/mod/quiz/review.php?attempt=166155&amp;cmid=1364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388" o:spid="_x0000_s2388" filled="f" stroked="f" strokeweight="1.0pt" style="position:absolute;&#10;margin-left:23.0pt;&#10;margin-top:817.5pt;&#10;width:272.1pt;&#10;height:10.949998pt;&#10;z-index:-54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6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118.185.187.137/moodle/mod/quiz/review.php?attempt=166155&amp;cmid=1364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35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2389" name="文本框 238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390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391" o:spid="_x0000_s2391" filled="f" stroked="f" strokeweight="1.0pt" style="position:absolute;&#10;margin-left:557.05pt;&#10;margin-top:817.5pt;&#10;width:18.150007pt;&#10;height:10.949998pt;&#10;z-index:-54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6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56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39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2431" name="文本框 243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432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118.185.187.137/moodle/mod/quiz/review.php?attempt=166158&amp;cmid=1365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433" o:spid="_x0000_s2433" filled="f" stroked="f" strokeweight="1.0pt" style="position:absolute;&#10;margin-left:23.0pt;&#10;margin-top:817.5pt;&#10;width:272.1pt;&#10;height:10.949998pt;&#10;z-index:-54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7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118.185.187.137/moodle/mod/quiz/review.php?attempt=166158&amp;cmid=1365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40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2434" name="文本框 243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43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436" o:spid="_x0000_s2436" filled="f" stroked="f" strokeweight="1.0pt" style="position:absolute;&#10;margin-left:559.05pt;&#10;margin-top:817.5pt;&#10;width:13.1500225pt;&#10;height:10.949998pt;&#10;z-index:-54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7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57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43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2464" name="文本框 246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46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118.185.187.137/moodle/mod/quiz/review.php?attempt=166158&amp;cmid=1365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466" o:spid="_x0000_s2466" filled="f" stroked="f" strokeweight="1.0pt" style="position:absolute;&#10;margin-left:23.0pt;&#10;margin-top:817.5pt;&#10;width:272.1pt;&#10;height:10.949998pt;&#10;z-index:-54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8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118.185.187.137/moodle/mod/quiz/review.php?attempt=166158&amp;cmid=1365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44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2467" name="文本框 246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468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469" o:spid="_x0000_s2469" filled="f" stroked="f" strokeweight="1.0pt" style="position:absolute;&#10;margin-left:557.05pt;&#10;margin-top:817.5pt;&#10;width:18.150007pt;&#10;height:10.949998pt;&#10;z-index:-53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8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58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47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2518" name="文本框 251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51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118.185.187.137/moodle/mod/quiz/review.php?attempt=166161&amp;cmid=1366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520" o:spid="_x0000_s2520" filled="f" stroked="f" strokeweight="1.0pt" style="position:absolute;&#10;margin-left:23.0pt;&#10;margin-top:817.5pt;&#10;width:272.1pt;&#10;height:10.949998pt;&#10;z-index:-53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9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118.185.187.137/moodle/mod/quiz/review.php?attempt=166161&amp;cmid=1366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48" behindDoc="1" locked="0" layoutInCell="1" hidden="0" allowOverlap="1">
              <wp:simplePos x="0" y="0"/>
              <wp:positionH relativeFrom="page">
                <wp:posOffset>7099935</wp:posOffset>
              </wp:positionH>
              <wp:positionV relativeFrom="page">
                <wp:posOffset>10382250</wp:posOffset>
              </wp:positionV>
              <wp:extent cx="167005" cy="139064"/>
              <wp:effectExtent l="0" t="0" r="0" b="0"/>
              <wp:wrapNone/>
              <wp:docPr id="2521" name="文本框 252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70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522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523" o:spid="_x0000_s2523" filled="f" stroked="f" strokeweight="1.0pt" style="position:absolute;&#10;margin-left:559.05pt;&#10;margin-top:817.5pt;&#10;width:13.1500225pt;&#10;height:10.949998pt;&#10;z-index:-53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9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1/3</w:t>
                    </w:r>
                  </w:p>
                </w:txbxContent>
              </v:textbox>
            </v:shape>
          </w:pict>
        </mc:Fallback>
      </mc:AlternateContent>
    </w:r>
  </w:p>
</w:ftr>
</file>

<file path=word/footer59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51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2551" name="文本框 255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552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118.185.187.137/moodle/mod/quiz/review.php?attempt=166161&amp;cmid=1366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553" o:spid="_x0000_s2553" filled="f" stroked="f" strokeweight="1.0pt" style="position:absolute;&#10;margin-left:23.0pt;&#10;margin-top:817.5pt;&#10;width:272.1pt;&#10;height:10.949998pt;&#10;z-index:-53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40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118.185.187.137/moodle/mod/quiz/review.php?attempt=166161&amp;cmid=1366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52" behindDoc="1" locked="0" layoutInCell="1" hidden="0" allowOverlap="1">
              <wp:simplePos x="0" y="0"/>
              <wp:positionH relativeFrom="page">
                <wp:posOffset>7074535</wp:posOffset>
              </wp:positionH>
              <wp:positionV relativeFrom="page">
                <wp:posOffset>10382250</wp:posOffset>
              </wp:positionV>
              <wp:extent cx="230505" cy="139064"/>
              <wp:effectExtent l="0" t="0" r="0" b="0"/>
              <wp:wrapNone/>
              <wp:docPr id="2554" name="文本框 255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050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555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/3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556" o:spid="_x0000_s2556" filled="f" stroked="f" strokeweight="1.0pt" style="position:absolute;&#10;margin-left:557.05pt;&#10;margin-top:817.5pt;&#10;width:18.150007pt;&#10;height:10.949998pt;&#10;z-index:-53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40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3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/3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8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380" name="文本框 38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381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118.185.187.137/moodle/mod/quiz/review.php?attempt=125450&amp;cmid=1341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82" o:spid="_x0000_s382" filled="f" stroked="f" strokeweight="1.0pt" style="position:absolute;&#10;margin-left:23.0pt;&#10;margin-top:817.5pt;&#10;width:272.1pt;&#10;height:10.949998pt;&#10;z-index:-75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4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118.185.187.137/moodle/mod/quiz/review.php?attempt=125450&amp;cmid=1341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9" behindDoc="1" locked="0" layoutInCell="1" hidden="0" allowOverlap="1">
              <wp:simplePos x="0" y="0"/>
              <wp:positionH relativeFrom="page">
                <wp:posOffset>6962140</wp:posOffset>
              </wp:positionH>
              <wp:positionV relativeFrom="page">
                <wp:posOffset>10382250</wp:posOffset>
              </wp:positionV>
              <wp:extent cx="343534" cy="139064"/>
              <wp:effectExtent l="0" t="0" r="0" b="0"/>
              <wp:wrapNone/>
              <wp:docPr id="383" name="文本框 38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3534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384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15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/19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85" o:spid="_x0000_s385" filled="f" stroked="f" strokeweight="1.0pt" style="position:absolute;&#10;margin-left:548.2pt;&#10;margin-top:817.5pt;&#10;width:27.049988pt;&#10;height:10.949998pt;&#10;z-index:-75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4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15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/19</w:t>
                    </w:r>
                  </w:p>
                </w:txbxContent>
              </v:textbox>
            </v:shape>
          </w:pict>
        </mc:Fallback>
      </mc:AlternateContent>
    </w:r>
  </w:p>
</w:ftr>
</file>

<file path=word/footer7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33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413" name="文本框 41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414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118.185.187.137/moodle/mod/quiz/review.php?attempt=125450&amp;cmid=1341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415" o:spid="_x0000_s415" filled="f" stroked="f" strokeweight="1.0pt" style="position:absolute;&#10;margin-left:23.0pt;&#10;margin-top:817.5pt;&#10;width:272.1pt;&#10;height:10.949998pt;&#10;z-index:-75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5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118.185.187.137/moodle/mod/quiz/review.php?attempt=125450&amp;cmid=1341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34" behindDoc="1" locked="0" layoutInCell="1" hidden="0" allowOverlap="1">
              <wp:simplePos x="0" y="0"/>
              <wp:positionH relativeFrom="page">
                <wp:posOffset>6962140</wp:posOffset>
              </wp:positionH>
              <wp:positionV relativeFrom="page">
                <wp:posOffset>10382250</wp:posOffset>
              </wp:positionV>
              <wp:extent cx="343534" cy="139064"/>
              <wp:effectExtent l="0" t="0" r="0" b="0"/>
              <wp:wrapNone/>
              <wp:docPr id="416" name="文本框 41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3534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417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16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/19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418" o:spid="_x0000_s418" filled="f" stroked="f" strokeweight="1.0pt" style="position:absolute;&#10;margin-left:548.2pt;&#10;margin-top:817.5pt;&#10;width:27.049988pt;&#10;height:10.949998pt;&#10;z-index:-74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5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16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/19</w:t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38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454" name="文本框 45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45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118.185.187.137/moodle/mod/quiz/review.php?attempt=125450&amp;cmid=1341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456" o:spid="_x0000_s456" filled="f" stroked="f" strokeweight="1.0pt" style="position:absolute;&#10;margin-left:23.0pt;&#10;margin-top:817.5pt;&#10;width:272.1pt;&#10;height:10.949998pt;&#10;z-index:-74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6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118.185.187.137/moodle/mod/quiz/review.php?attempt=125450&amp;cmid=1341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39" behindDoc="1" locked="0" layoutInCell="1" hidden="0" allowOverlap="1">
              <wp:simplePos x="0" y="0"/>
              <wp:positionH relativeFrom="page">
                <wp:posOffset>6962140</wp:posOffset>
              </wp:positionH>
              <wp:positionV relativeFrom="page">
                <wp:posOffset>10382250</wp:posOffset>
              </wp:positionV>
              <wp:extent cx="343534" cy="139064"/>
              <wp:effectExtent l="0" t="0" r="0" b="0"/>
              <wp:wrapNone/>
              <wp:docPr id="457" name="文本框 45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3534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458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17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/19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459" o:spid="_x0000_s459" filled="f" stroked="f" strokeweight="1.0pt" style="position:absolute;&#10;margin-left:548.2pt;&#10;margin-top:817.5pt;&#10;width:27.049988pt;&#10;height:10.949998pt;&#10;z-index:-74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6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17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/19</w:t>
                    </w:r>
                  </w:p>
                </w:txbxContent>
              </v:textbox>
            </v:shape>
          </w:pict>
        </mc:Fallback>
      </mc:AlternateContent>
    </w:r>
  </w:p>
</w:ftr>
</file>

<file path=word/footer9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43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10382250</wp:posOffset>
              </wp:positionV>
              <wp:extent cx="3455670" cy="139064"/>
              <wp:effectExtent l="0" t="0" r="0" b="0"/>
              <wp:wrapNone/>
              <wp:docPr id="487" name="文本框 48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556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48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118.185.187.137/moodle/mod/quiz/review.php?attempt=125450&amp;cmid=1341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489" o:spid="_x0000_s489" filled="f" stroked="f" strokeweight="1.0pt" style="position:absolute;&#10;margin-left:23.0pt;&#10;margin-top:817.5pt;&#10;width:272.1pt;&#10;height:10.949998pt;&#10;z-index:-74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7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118.185.187.137/moodle/mod/quiz/review.php?attempt=125450&amp;cmid=1341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44" behindDoc="1" locked="0" layoutInCell="1" hidden="0" allowOverlap="1">
              <wp:simplePos x="0" y="0"/>
              <wp:positionH relativeFrom="page">
                <wp:posOffset>6962140</wp:posOffset>
              </wp:positionH>
              <wp:positionV relativeFrom="page">
                <wp:posOffset>10382250</wp:posOffset>
              </wp:positionV>
              <wp:extent cx="343534" cy="139064"/>
              <wp:effectExtent l="0" t="0" r="0" b="0"/>
              <wp:wrapNone/>
              <wp:docPr id="490" name="文本框 49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43534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491">
                      <w:txbxContent>
                        <w:p>
                          <w:pPr>
                            <w:pStyle w:val="15"/>
                            <w:spacing w:before="14"/>
                            <w:ind w:left="6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fldChar w:fldCharType="begin"/>
                          </w:r>
                          <w:r>
                            <w:rPr>
                              <w:rFonts w:ascii="Arial MT" w:hAns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Arial MT" w:hAnsi="Arial MT"/>
                            </w:rPr>
                            <w:t>18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 w:hAnsi="Arial MT"/>
                            </w:rPr>
                            <w:t>/19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492" o:spid="_x0000_s492" filled="f" stroked="f" strokeweight="1.0pt" style="position:absolute;&#10;margin-left:548.2pt;&#10;margin-top:817.5pt;&#10;width:27.049988pt;&#10;height:10.949998pt;&#10;z-index:-73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7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6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fldChar w:fldCharType="begin"/>
                    </w:r>
                    <w:r>
                      <w:rPr>
                        <w:rFonts w:ascii="Arial MT" w:hAns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Arial MT" w:hAnsi="Arial MT"/>
                      </w:rPr>
                      <w:t>18</w:t>
                    </w:r>
                    <w:r>
                      <w:fldChar w:fldCharType="end"/>
                    </w:r>
                    <w:r>
                      <w:rPr>
                        <w:rFonts w:ascii="Arial MT" w:hAnsi="Arial MT"/>
                      </w:rPr>
                      <w:t>/19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27" name="文本框 2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11:44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9" o:spid="_x0000_s29" filled="f" stroked="f" strokeweight="1.0pt" style="position:absolute;&#10;margin-left:23.0pt;&#10;margin-top:14.25pt;&#10;width:70.2pt;&#10;height:10.949998pt;&#10;z-index:-78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6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11:44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3" behindDoc="1" locked="0" layoutInCell="1" hidden="0" allowOverlap="1">
              <wp:simplePos x="0" y="0"/>
              <wp:positionH relativeFrom="page">
                <wp:posOffset>3143250</wp:posOffset>
              </wp:positionH>
              <wp:positionV relativeFrom="page">
                <wp:posOffset>180975</wp:posOffset>
              </wp:positionV>
              <wp:extent cx="2519679" cy="139064"/>
              <wp:effectExtent l="0" t="0" r="0" b="0"/>
              <wp:wrapNone/>
              <wp:docPr id="30" name="文本框 3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519679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31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BASIC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PROGRAMMING-PRACTICE: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2" o:spid="_x0000_s32" filled="f" stroked="f" strokeweight="1.0pt" style="position:absolute;&#10;margin-left:247.5pt;&#10;margin-top:14.25pt;&#10;width:198.39996pt;&#10;height:10.949998pt;&#10;z-index:-78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6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BASIC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PROGRAMMING-PRACTICE: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10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45" behindDoc="1" locked="0" layoutInCell="1" hidden="0" allowOverlap="1">
              <wp:simplePos x="0" y="0"/>
              <wp:positionH relativeFrom="page">
                <wp:posOffset>475615</wp:posOffset>
              </wp:positionH>
              <wp:positionV relativeFrom="page">
                <wp:posOffset>365124</wp:posOffset>
              </wp:positionV>
              <wp:extent cx="6621144" cy="593725"/>
              <wp:effectExtent l="0" t="0" r="0" b="0"/>
              <wp:wrapNone/>
              <wp:docPr id="516" name="曲线 51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621144" cy="593725"/>
                      </a:xfrm>
                      <a:custGeom>
                        <a:gdLst>
                          <a:gd name="T1" fmla="*/ 0 w 21600"/>
                          <a:gd name="T2" fmla="*/ 0 h 21600"/>
                          <a:gd name="T3" fmla="*/ 21600 w 21600"/>
                          <a:gd name="T4" fmla="*/ 21600 h 21600"/>
                        </a:gdLst>
                        <a:rect l="T1" t="T2" r="T3" b="T4"/>
                        <a:pathLst>
                          <a:path w="21600" h="21600">
                            <a:moveTo>
                              <a:pt x="0" y="21230"/>
                            </a:moveTo>
                            <a:lnTo>
                              <a:pt x="0" y="392"/>
                            </a:lnTo>
                            <a:lnTo>
                              <a:pt x="0" y="277"/>
                            </a:lnTo>
                            <a:lnTo>
                              <a:pt x="4" y="184"/>
                            </a:lnTo>
                            <a:lnTo>
                              <a:pt x="10" y="115"/>
                            </a:lnTo>
                            <a:lnTo>
                              <a:pt x="16" y="46"/>
                            </a:lnTo>
                            <a:lnTo>
                              <a:pt x="24" y="0"/>
                            </a:lnTo>
                            <a:lnTo>
                              <a:pt x="35" y="0"/>
                            </a:lnTo>
                            <a:lnTo>
                              <a:pt x="21564" y="0"/>
                            </a:lnTo>
                            <a:lnTo>
                              <a:pt x="21575" y="0"/>
                            </a:lnTo>
                            <a:lnTo>
                              <a:pt x="21583" y="46"/>
                            </a:lnTo>
                            <a:lnTo>
                              <a:pt x="21589" y="115"/>
                            </a:lnTo>
                            <a:lnTo>
                              <a:pt x="21595" y="184"/>
                            </a:lnTo>
                            <a:lnTo>
                              <a:pt x="21600" y="277"/>
                            </a:lnTo>
                            <a:lnTo>
                              <a:pt x="21600" y="392"/>
                            </a:lnTo>
                            <a:lnTo>
                              <a:pt x="21600" y="21230"/>
                            </a:lnTo>
                            <a:lnTo>
                              <a:pt x="21600" y="21345"/>
                            </a:lnTo>
                            <a:lnTo>
                              <a:pt x="21595" y="21415"/>
                            </a:lnTo>
                            <a:lnTo>
                              <a:pt x="21589" y="21507"/>
                            </a:lnTo>
                            <a:lnTo>
                              <a:pt x="21583" y="21576"/>
                            </a:lnTo>
                            <a:lnTo>
                              <a:pt x="21575" y="21600"/>
                            </a:lnTo>
                            <a:lnTo>
                              <a:pt x="21564" y="21600"/>
                            </a:lnTo>
                            <a:lnTo>
                              <a:pt x="35" y="21600"/>
                            </a:lnTo>
                            <a:lnTo>
                              <a:pt x="0" y="21345"/>
                            </a:lnTo>
                            <a:lnTo>
                              <a:pt x="0" y="21230"/>
                            </a:lnTo>
                            <a:close/>
                          </a:path>
                        </a:pathLst>
                      </a:custGeom>
                      <a:noFill/>
                      <a:ln w="6904" cmpd="sng" cap="flat">
                        <a:solidFill>
                          <a:srgbClr val="CAD0D6"/>
                        </a:solidFill>
                        <a:prstDash val="solid"/>
                        <a:miter/>
                      </a:ln>
                    </wps:spPr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0" id="曲线 517" o:spid="_x0000_s517" filled="f" stroked="t" strokeweight="0.54362833pt" coordsize="10426,934" path="m,918l,16l,11l1,7l5,5l7,1l11,l16,l10409,l10414,l10418,1l10421,5l10424,7l10426,11l10426,16l10426,918l10426,923l10424,926l10421,930l10418,933l10414,934l10409,934l16,934l,923l,918l,918xe" style="position:absolute;&#10;margin-left:37.45pt;&#10;margin-top:28.749998pt;&#10;width:521.35pt;&#10;height:46.75pt;&#10;z-index:-738;&#10;mso-position-horizontal:absolute;&#10;mso-position-horizontal-relative:page;&#10;mso-position-vertical:absolute;&#10;mso-position-vertical-relative:page;&#10;mso-wrap-distance-left:8.999863pt;&#10;mso-wrap-distance-right:8.999863pt;">
              <v:stroke color="#CAD0D6"/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46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1063625" cy="725170"/>
              <wp:effectExtent l="0" t="0" r="0" b="0"/>
              <wp:wrapNone/>
              <wp:docPr id="518" name="文本框 51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63625" cy="725170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519">
                      <w:txbxContent>
                        <w:p>
                          <w:pPr>
                            <w:pStyle w:val="15"/>
                            <w:spacing w:before="14"/>
                            <w:ind w:left="2" w:right="271"/>
                            <w:jc w:val="center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11:44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  <w:p>
                          <w:pPr>
                            <w:spacing w:before="142"/>
                            <w:ind w:left="2" w:right="17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rFonts w:ascii="Segoe UI Light" w:hAnsi="Segoe UI Light"/>
                              <w:color w:val="1C2025"/>
                              <w:sz w:val="13"/>
                            </w:rPr>
                            <w:t xml:space="preserve">Question </w:t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  <w:p>
                          <w:pPr>
                            <w:spacing w:before="73"/>
                            <w:ind w:left="375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z w:val="13"/>
                            </w:rPr>
                            <w:t>Correct</w:t>
                          </w:r>
                        </w:p>
                        <w:p>
                          <w:pPr>
                            <w:spacing w:before="110"/>
                            <w:ind w:left="375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z w:val="13"/>
                            </w:rPr>
                            <w:t>Mark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1.00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out</w:t>
                          </w:r>
                          <w:r>
                            <w:rPr>
                              <w:color w:val="1C2025"/>
                              <w:spacing w:val="-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of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1.00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520" o:spid="_x0000_s520" filled="f" stroked="f" strokeweight="1.0pt" style="position:absolute;&#10;margin-left:23.0pt;&#10;margin-top:14.25pt;&#10;width:83.75pt;&#10;height:57.1pt;&#10;z-index:-73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7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" w:right="271"/>
                      <w:jc w:val="center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11:44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  <w:p>
                    <w:pPr>
                      <w:spacing w:before="142"/>
                      <w:ind w:left="2" w:right="17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rFonts w:ascii="Segoe UI Light" w:hAnsi="Segoe UI Light"/>
                        <w:color w:val="1C2025"/>
                        <w:sz w:val="13"/>
                      </w:rPr>
                      <w:t xml:space="preserve">Question </w:t>
                    </w:r>
                    <w:r>
                      <w:rPr>
                        <w:b/>
                        <w:color w:val="1C202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1C202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color w:val="1C2025"/>
                        <w:sz w:val="19"/>
                      </w:rPr>
                      <w:t>19</w:t>
                    </w:r>
                    <w:r>
                      <w:fldChar w:fldCharType="end"/>
                    </w:r>
                  </w:p>
                  <w:p>
                    <w:pPr>
                      <w:spacing w:before="73"/>
                      <w:ind w:left="375"/>
                      <w:rPr>
                        <w:sz w:val="13"/>
                      </w:rPr>
                    </w:pPr>
                    <w:r>
                      <w:rPr>
                        <w:color w:val="1C2025"/>
                        <w:sz w:val="13"/>
                      </w:rPr>
                      <w:t>Correct</w:t>
                    </w:r>
                  </w:p>
                  <w:p>
                    <w:pPr>
                      <w:spacing w:before="110"/>
                      <w:ind w:left="375"/>
                      <w:rPr>
                        <w:sz w:val="13"/>
                      </w:rPr>
                    </w:pPr>
                    <w:r>
                      <w:rPr>
                        <w:color w:val="1C2025"/>
                        <w:sz w:val="13"/>
                      </w:rPr>
                      <w:t>Mark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1.00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out</w:t>
                    </w:r>
                    <w:r>
                      <w:rPr>
                        <w:color w:val="1C2025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of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1.00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47" behindDoc="1" locked="0" layoutInCell="1" hidden="0" allowOverlap="1">
              <wp:simplePos x="0" y="0"/>
              <wp:positionH relativeFrom="page">
                <wp:posOffset>3143250</wp:posOffset>
              </wp:positionH>
              <wp:positionV relativeFrom="page">
                <wp:posOffset>180975</wp:posOffset>
              </wp:positionV>
              <wp:extent cx="2519679" cy="139064"/>
              <wp:effectExtent l="0" t="0" r="0" b="0"/>
              <wp:wrapNone/>
              <wp:docPr id="521" name="文本框 52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519679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522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BASIC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PROGRAMMING-PRACTICE: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523" o:spid="_x0000_s523" filled="f" stroked="f" strokeweight="1.0pt" style="position:absolute;&#10;margin-left:247.5pt;&#10;margin-top:14.25pt;&#10;width:198.39996pt;&#10;height:10.949998pt;&#10;z-index:-73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7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BASIC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PROGRAMMING-PRACTICE: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1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50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8525" cy="139064"/>
              <wp:effectExtent l="0" t="0" r="0" b="0"/>
              <wp:wrapNone/>
              <wp:docPr id="557" name="文本框 55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852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55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11/18/24,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12:21</w:t>
                          </w:r>
                          <w:r>
                            <w:rPr>
                              <w:rFonts w:ascii="Arial MT" w:hAnsi="Arial MT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559" o:spid="_x0000_s559" filled="f" stroked="f" strokeweight="1.0pt" style="position:absolute;&#10;margin-left:23.0pt;&#10;margin-top:14.25pt;&#10;width:70.75001pt;&#10;height:10.949998pt;&#10;z-index:-73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8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11/18/24,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12:21</w:t>
                    </w:r>
                    <w:r>
                      <w:rPr>
                        <w:rFonts w:ascii="Arial MT" w:hAnsi="Arial MT"/>
                        <w:spacing w:val="-10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51" behindDoc="1" locked="0" layoutInCell="1" hidden="0" allowOverlap="1">
              <wp:simplePos x="0" y="0"/>
              <wp:positionH relativeFrom="page">
                <wp:posOffset>2827655</wp:posOffset>
              </wp:positionH>
              <wp:positionV relativeFrom="page">
                <wp:posOffset>180975</wp:posOffset>
              </wp:positionV>
              <wp:extent cx="3157854" cy="139064"/>
              <wp:effectExtent l="0" t="0" r="0" b="0"/>
              <wp:wrapNone/>
              <wp:docPr id="560" name="文本框 56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157854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561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Problem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1: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Finding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using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Counter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Method: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562" o:spid="_x0000_s562" filled="f" stroked="f" strokeweight="1.0pt" style="position:absolute;&#10;margin-left:222.65pt;&#10;margin-top:14.25pt;&#10;width:248.64998pt;&#10;height:10.949998pt;&#10;z-index:-73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8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Problem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1: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Finding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using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Counter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Method: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12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54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633" name="文本框 63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634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11:47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635" o:spid="_x0000_s635" filled="f" stroked="f" strokeweight="1.0pt" style="position:absolute;&#10;margin-left:23.0pt;&#10;margin-top:14.25pt;&#10;width:70.2pt;&#10;height:10.949998pt;&#10;z-index:-72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9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11:47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55" behindDoc="1" locked="0" layoutInCell="1" hidden="0" allowOverlap="1">
              <wp:simplePos x="0" y="0"/>
              <wp:positionH relativeFrom="page">
                <wp:posOffset>2823845</wp:posOffset>
              </wp:positionH>
              <wp:positionV relativeFrom="page">
                <wp:posOffset>180975</wp:posOffset>
              </wp:positionV>
              <wp:extent cx="3157854" cy="139064"/>
              <wp:effectExtent l="0" t="0" r="0" b="0"/>
              <wp:wrapNone/>
              <wp:docPr id="636" name="文本框 63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157854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637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Problem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2: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Finding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using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Counter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method: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638" o:spid="_x0000_s638" filled="f" stroked="f" strokeweight="1.0pt" style="position:absolute;&#10;margin-left:222.35pt;&#10;margin-top:14.25pt;&#10;width:248.64996pt;&#10;height:10.949998pt;&#10;z-index:-72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9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Problem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2: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Finding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using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Counter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method: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13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58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666" name="文本框 66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667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11:47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668" o:spid="_x0000_s668" filled="f" stroked="f" strokeweight="1.0pt" style="position:absolute;&#10;margin-left:23.0pt;&#10;margin-top:14.25pt;&#10;width:70.2pt;&#10;height:10.949998pt;&#10;z-index:-72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0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11:47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59" behindDoc="1" locked="0" layoutInCell="1" hidden="0" allowOverlap="1">
              <wp:simplePos x="0" y="0"/>
              <wp:positionH relativeFrom="page">
                <wp:posOffset>2823845</wp:posOffset>
              </wp:positionH>
              <wp:positionV relativeFrom="page">
                <wp:posOffset>180975</wp:posOffset>
              </wp:positionV>
              <wp:extent cx="3157854" cy="139064"/>
              <wp:effectExtent l="0" t="0" r="0" b="0"/>
              <wp:wrapNone/>
              <wp:docPr id="669" name="文本框 66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157854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670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Problem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2: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Finding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using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Counter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method: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671" o:spid="_x0000_s671" filled="f" stroked="f" strokeweight="1.0pt" style="position:absolute;&#10;margin-left:222.35pt;&#10;margin-top:14.25pt;&#10;width:248.64996pt;&#10;height:10.949998pt;&#10;z-index:-72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0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Problem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2: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Finding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using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Counter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method: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14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62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719" name="文本框 71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720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11:51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721" o:spid="_x0000_s721" filled="f" stroked="f" strokeweight="1.0pt" style="position:absolute;&#10;margin-left:23.0pt;&#10;margin-top:14.25pt;&#10;width:70.2pt;&#10;height:10.949998pt;&#10;z-index:-72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1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11:51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63" behindDoc="1" locked="0" layoutInCell="1" hidden="0" allowOverlap="1">
              <wp:simplePos x="0" y="0"/>
              <wp:positionH relativeFrom="page">
                <wp:posOffset>2823845</wp:posOffset>
              </wp:positionH>
              <wp:positionV relativeFrom="page">
                <wp:posOffset>180975</wp:posOffset>
              </wp:positionV>
              <wp:extent cx="3157854" cy="139064"/>
              <wp:effectExtent l="0" t="0" r="0" b="0"/>
              <wp:wrapNone/>
              <wp:docPr id="722" name="文本框 72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157854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72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Problem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3: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Finding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using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Counter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Method: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724" o:spid="_x0000_s724" filled="f" stroked="f" strokeweight="1.0pt" style="position:absolute;&#10;margin-left:222.35pt;&#10;margin-top:14.25pt;&#10;width:248.64996pt;&#10;height:10.949998pt;&#10;z-index:-72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1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Problem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3: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Finding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using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Counter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Method: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15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66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752" name="文本框 75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75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11:51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754" o:spid="_x0000_s754" filled="f" stroked="f" strokeweight="1.0pt" style="position:absolute;&#10;margin-left:23.0pt;&#10;margin-top:14.25pt;&#10;width:70.2pt;&#10;height:10.949998pt;&#10;z-index:-71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3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11:51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67" behindDoc="1" locked="0" layoutInCell="1" hidden="0" allowOverlap="1">
              <wp:simplePos x="0" y="0"/>
              <wp:positionH relativeFrom="page">
                <wp:posOffset>2823845</wp:posOffset>
              </wp:positionH>
              <wp:positionV relativeFrom="page">
                <wp:posOffset>180975</wp:posOffset>
              </wp:positionV>
              <wp:extent cx="3157854" cy="139064"/>
              <wp:effectExtent l="0" t="0" r="0" b="0"/>
              <wp:wrapNone/>
              <wp:docPr id="755" name="文本框 75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157854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75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Problem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3: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Finding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using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Counter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Method: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757" o:spid="_x0000_s757" filled="f" stroked="f" strokeweight="1.0pt" style="position:absolute;&#10;margin-left:222.35pt;&#10;margin-top:14.25pt;&#10;width:248.64996pt;&#10;height:10.949998pt;&#10;z-index:-71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3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Problem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3: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Finding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using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Counter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Method: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16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70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805" name="文本框 80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80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11:51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807" o:spid="_x0000_s807" filled="f" stroked="f" strokeweight="1.0pt" style="position:absolute;&#10;margin-left:23.0pt;&#10;margin-top:14.25pt;&#10;width:70.2pt;&#10;height:10.949998pt;&#10;z-index:-71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3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11:51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71" behindDoc="1" locked="0" layoutInCell="1" hidden="0" allowOverlap="1">
              <wp:simplePos x="0" y="0"/>
              <wp:positionH relativeFrom="page">
                <wp:posOffset>2823845</wp:posOffset>
              </wp:positionH>
              <wp:positionV relativeFrom="page">
                <wp:posOffset>180975</wp:posOffset>
              </wp:positionV>
              <wp:extent cx="3157854" cy="139064"/>
              <wp:effectExtent l="0" t="0" r="0" b="0"/>
              <wp:wrapNone/>
              <wp:docPr id="808" name="文本框 80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157854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80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Problem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4: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Finding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using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Counter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Method: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810" o:spid="_x0000_s810" filled="f" stroked="f" strokeweight="1.0pt" style="position:absolute;&#10;margin-left:222.35pt;&#10;margin-top:14.25pt;&#10;width:248.64996pt;&#10;height:10.949998pt;&#10;z-index:-71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3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Problem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4: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Finding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using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Counter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Method: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17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74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838" name="文本框 83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83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11:51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840" o:spid="_x0000_s840" filled="f" stroked="f" strokeweight="1.0pt" style="position:absolute;&#10;margin-left:23.0pt;&#10;margin-top:14.25pt;&#10;width:70.2pt;&#10;height:10.949998pt;&#10;z-index:-70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4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11:51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75" behindDoc="1" locked="0" layoutInCell="1" hidden="0" allowOverlap="1">
              <wp:simplePos x="0" y="0"/>
              <wp:positionH relativeFrom="page">
                <wp:posOffset>2823845</wp:posOffset>
              </wp:positionH>
              <wp:positionV relativeFrom="page">
                <wp:posOffset>180975</wp:posOffset>
              </wp:positionV>
              <wp:extent cx="3157854" cy="139064"/>
              <wp:effectExtent l="0" t="0" r="0" b="0"/>
              <wp:wrapNone/>
              <wp:docPr id="841" name="文本框 84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157854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842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Problem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4: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Finding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using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Counter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Method: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843" o:spid="_x0000_s843" filled="f" stroked="f" strokeweight="1.0pt" style="position:absolute;&#10;margin-left:222.35pt;&#10;margin-top:14.25pt;&#10;width:248.64996pt;&#10;height:10.949998pt;&#10;z-index:-70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4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Problem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4: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Finding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using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Counter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Method: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18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78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890" name="文本框 89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891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11:51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892" o:spid="_x0000_s892" filled="f" stroked="f" strokeweight="1.0pt" style="position:absolute;&#10;margin-left:23.0pt;&#10;margin-top:14.25pt;&#10;width:70.2pt;&#10;height:10.949998pt;&#10;z-index:-70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5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11:51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79" behindDoc="1" locked="0" layoutInCell="1" hidden="0" allowOverlap="1">
              <wp:simplePos x="0" y="0"/>
              <wp:positionH relativeFrom="page">
                <wp:posOffset>2835275</wp:posOffset>
              </wp:positionH>
              <wp:positionV relativeFrom="page">
                <wp:posOffset>180975</wp:posOffset>
              </wp:positionV>
              <wp:extent cx="3134995" cy="139064"/>
              <wp:effectExtent l="0" t="0" r="0" b="0"/>
              <wp:wrapNone/>
              <wp:docPr id="893" name="文本框 89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13499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894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Problem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5: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Finding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using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counter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method: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895" o:spid="_x0000_s895" filled="f" stroked="f" strokeweight="1.0pt" style="position:absolute;&#10;margin-left:223.25pt;&#10;margin-top:14.25pt;&#10;width:246.85002pt;&#10;height:10.949998pt;&#10;z-index:-70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5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Problem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5: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Finding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using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counter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method: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19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82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923" name="文本框 92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924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11:51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925" o:spid="_x0000_s925" filled="f" stroked="f" strokeweight="1.0pt" style="position:absolute;&#10;margin-left:23.0pt;&#10;margin-top:14.25pt;&#10;width:70.2pt;&#10;height:10.949998pt;&#10;z-index:-70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6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11:51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83" behindDoc="1" locked="0" layoutInCell="1" hidden="0" allowOverlap="1">
              <wp:simplePos x="0" y="0"/>
              <wp:positionH relativeFrom="page">
                <wp:posOffset>2835275</wp:posOffset>
              </wp:positionH>
              <wp:positionV relativeFrom="page">
                <wp:posOffset>180975</wp:posOffset>
              </wp:positionV>
              <wp:extent cx="3134995" cy="139064"/>
              <wp:effectExtent l="0" t="0" r="0" b="0"/>
              <wp:wrapNone/>
              <wp:docPr id="926" name="文本框 92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13499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927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Problem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5: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Finding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using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counter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method: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928" o:spid="_x0000_s928" filled="f" stroked="f" strokeweight="1.0pt" style="position:absolute;&#10;margin-left:223.25pt;&#10;margin-top:14.25pt;&#10;width:246.85002pt;&#10;height:10.949998pt;&#10;z-index:-70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6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Problem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5: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Finding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using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counter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method: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6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213" name="文本框 21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14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11:44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15" o:spid="_x0000_s215" filled="f" stroked="f" strokeweight="1.0pt" style="position:absolute;&#10;margin-left:23.0pt;&#10;margin-top:14.25pt;&#10;width:70.2pt;&#10;height:10.949998pt;&#10;z-index:-77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9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11:44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7" behindDoc="1" locked="0" layoutInCell="1" hidden="0" allowOverlap="1">
              <wp:simplePos x="0" y="0"/>
              <wp:positionH relativeFrom="page">
                <wp:posOffset>3143250</wp:posOffset>
              </wp:positionH>
              <wp:positionV relativeFrom="page">
                <wp:posOffset>180975</wp:posOffset>
              </wp:positionV>
              <wp:extent cx="2519679" cy="139064"/>
              <wp:effectExtent l="0" t="0" r="0" b="0"/>
              <wp:wrapNone/>
              <wp:docPr id="216" name="文本框 21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519679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17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BASIC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PROGRAMMING-PRACTICE: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18" o:spid="_x0000_s218" filled="f" stroked="f" strokeweight="1.0pt" style="position:absolute;&#10;margin-left:247.5pt;&#10;margin-top:14.25pt;&#10;width:198.39996pt;&#10;height:10.949998pt;&#10;z-index:-77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89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BASIC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PROGRAMMING-PRACTICE: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20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86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972" name="文本框 97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97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11:52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974" o:spid="_x0000_s974" filled="f" stroked="f" strokeweight="1.0pt" style="position:absolute;&#10;margin-left:23.0pt;&#10;margin-top:14.25pt;&#10;width:70.2pt;&#10;height:10.949998pt;&#10;z-index:-69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6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11:52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87" behindDoc="1" locked="0" layoutInCell="1" hidden="0" allowOverlap="1">
              <wp:simplePos x="0" y="0"/>
              <wp:positionH relativeFrom="page">
                <wp:posOffset>3227704</wp:posOffset>
              </wp:positionH>
              <wp:positionV relativeFrom="page">
                <wp:posOffset>180975</wp:posOffset>
              </wp:positionV>
              <wp:extent cx="2350770" cy="139064"/>
              <wp:effectExtent l="0" t="0" r="0" b="0"/>
              <wp:wrapNone/>
              <wp:docPr id="975" name="文本框 97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507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97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1-Number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of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Zeros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in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Given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Array: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977" o:spid="_x0000_s977" filled="f" stroked="f" strokeweight="1.0pt" style="position:absolute;&#10;margin-left:254.15pt;&#10;margin-top:14.25pt;&#10;width:185.1pt;&#10;height:10.949998pt;&#10;z-index:-69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7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1-Number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of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Zeros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in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Given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Array: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2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90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005" name="文本框 100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00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11:52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007" o:spid="_x0000_s1007" filled="f" stroked="f" strokeweight="1.0pt" style="position:absolute;&#10;margin-left:23.0pt;&#10;margin-top:14.25pt;&#10;width:70.2pt;&#10;height:10.949998pt;&#10;z-index:-69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7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11:52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91" behindDoc="1" locked="0" layoutInCell="1" hidden="0" allowOverlap="1">
              <wp:simplePos x="0" y="0"/>
              <wp:positionH relativeFrom="page">
                <wp:posOffset>3227704</wp:posOffset>
              </wp:positionH>
              <wp:positionV relativeFrom="page">
                <wp:posOffset>180975</wp:posOffset>
              </wp:positionV>
              <wp:extent cx="2350770" cy="139064"/>
              <wp:effectExtent l="0" t="0" r="0" b="0"/>
              <wp:wrapNone/>
              <wp:docPr id="1008" name="文本框 100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3507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00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1-Number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of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Zeros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in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Given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Array: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010" o:spid="_x0000_s1010" filled="f" stroked="f" strokeweight="1.0pt" style="position:absolute;&#10;margin-left:254.15pt;&#10;margin-top:14.25pt;&#10;width:185.1pt;&#10;height:10.949998pt;&#10;z-index:-69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7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1-Number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of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Zeros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in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Given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Array: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22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94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059" name="文本框 105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060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11:52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061" o:spid="_x0000_s1061" filled="f" stroked="f" strokeweight="1.0pt" style="position:absolute;&#10;margin-left:23.0pt;&#10;margin-top:14.25pt;&#10;width:70.2pt;&#10;height:10.949998pt;&#10;z-index:-68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8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11:52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95" behindDoc="1" locked="0" layoutInCell="1" hidden="0" allowOverlap="1">
              <wp:simplePos x="0" y="0"/>
              <wp:positionH relativeFrom="page">
                <wp:posOffset>3605530</wp:posOffset>
              </wp:positionH>
              <wp:positionV relativeFrom="page">
                <wp:posOffset>180975</wp:posOffset>
              </wp:positionV>
              <wp:extent cx="1594485" cy="139064"/>
              <wp:effectExtent l="0" t="0" r="0" b="0"/>
              <wp:wrapNone/>
              <wp:docPr id="1062" name="文本框 106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59448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06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2-Majority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Element: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064" o:spid="_x0000_s1064" filled="f" stroked="f" strokeweight="1.0pt" style="position:absolute;&#10;margin-left:283.9pt;&#10;margin-top:14.25pt;&#10;width:125.55pt;&#10;height:10.949998pt;&#10;z-index:-68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9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2-Majority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Element: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23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98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092" name="文本框 109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09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11:52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094" o:spid="_x0000_s1094" filled="f" stroked="f" strokeweight="1.0pt" style="position:absolute;&#10;margin-left:23.0pt;&#10;margin-top:14.25pt;&#10;width:70.2pt;&#10;height:10.949998pt;&#10;z-index:-68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9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11:52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99" behindDoc="1" locked="0" layoutInCell="1" hidden="0" allowOverlap="1">
              <wp:simplePos x="0" y="0"/>
              <wp:positionH relativeFrom="page">
                <wp:posOffset>3605530</wp:posOffset>
              </wp:positionH>
              <wp:positionV relativeFrom="page">
                <wp:posOffset>180975</wp:posOffset>
              </wp:positionV>
              <wp:extent cx="1594485" cy="139064"/>
              <wp:effectExtent l="0" t="0" r="0" b="0"/>
              <wp:wrapNone/>
              <wp:docPr id="1095" name="文本框 109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59448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09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2-Majority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Element: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097" o:spid="_x0000_s1097" filled="f" stroked="f" strokeweight="1.0pt" style="position:absolute;&#10;margin-left:283.9pt;&#10;margin-top:14.25pt;&#10;width:125.55pt;&#10;height:10.949998pt;&#10;z-index:-68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09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2-Majority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Element: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24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02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146" name="文本框 114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147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11:52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148" o:spid="_x0000_s1148" filled="f" stroked="f" strokeweight="1.0pt" style="position:absolute;&#10;margin-left:23.0pt;&#10;margin-top:14.25pt;&#10;width:70.2pt;&#10;height:10.949998pt;&#10;z-index:-68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0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11:52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03" behindDoc="1" locked="0" layoutInCell="1" hidden="0" allowOverlap="1">
              <wp:simplePos x="0" y="0"/>
              <wp:positionH relativeFrom="page">
                <wp:posOffset>3547110</wp:posOffset>
              </wp:positionH>
              <wp:positionV relativeFrom="page">
                <wp:posOffset>180975</wp:posOffset>
              </wp:positionV>
              <wp:extent cx="1711325" cy="139064"/>
              <wp:effectExtent l="0" t="0" r="0" b="0"/>
              <wp:wrapNone/>
              <wp:docPr id="1149" name="文本框 114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71132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150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3-Finding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Floor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Value: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151" o:spid="_x0000_s1151" filled="f" stroked="f" strokeweight="1.0pt" style="position:absolute;&#10;margin-left:279.3pt;&#10;margin-top:14.25pt;&#10;width:134.75pt;&#10;height:10.949998pt;&#10;z-index:-68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0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3-Finding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Floor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Value: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25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06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179" name="文本框 117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180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11:52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181" o:spid="_x0000_s1181" filled="f" stroked="f" strokeweight="1.0pt" style="position:absolute;&#10;margin-left:23.0pt;&#10;margin-top:14.25pt;&#10;width:70.2pt;&#10;height:10.949998pt;&#10;z-index:-67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1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11:52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07" behindDoc="1" locked="0" layoutInCell="1" hidden="0" allowOverlap="1">
              <wp:simplePos x="0" y="0"/>
              <wp:positionH relativeFrom="page">
                <wp:posOffset>3547110</wp:posOffset>
              </wp:positionH>
              <wp:positionV relativeFrom="page">
                <wp:posOffset>180975</wp:posOffset>
              </wp:positionV>
              <wp:extent cx="1711325" cy="139064"/>
              <wp:effectExtent l="0" t="0" r="0" b="0"/>
              <wp:wrapNone/>
              <wp:docPr id="1182" name="文本框 118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71132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18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3-Finding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Floor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Value: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184" o:spid="_x0000_s1184" filled="f" stroked="f" strokeweight="1.0pt" style="position:absolute;&#10;margin-left:279.3pt;&#10;margin-top:14.25pt;&#10;width:134.75pt;&#10;height:10.949998pt;&#10;z-index:-67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1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3-Finding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Floor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Value: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26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10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229" name="文本框 122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230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11:52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231" o:spid="_x0000_s1231" filled="f" stroked="f" strokeweight="1.0pt" style="position:absolute;&#10;margin-left:23.0pt;&#10;margin-top:14.25pt;&#10;width:70.2pt;&#10;height:10.949998pt;&#10;z-index:-67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2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11:52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11" behindDoc="1" locked="0" layoutInCell="1" hidden="0" allowOverlap="1">
              <wp:simplePos x="0" y="0"/>
              <wp:positionH relativeFrom="page">
                <wp:posOffset>3458845</wp:posOffset>
              </wp:positionH>
              <wp:positionV relativeFrom="page">
                <wp:posOffset>180975</wp:posOffset>
              </wp:positionV>
              <wp:extent cx="1887855" cy="139064"/>
              <wp:effectExtent l="0" t="0" r="0" b="0"/>
              <wp:wrapNone/>
              <wp:docPr id="1232" name="文本框 123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88785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23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4-Two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Elements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sum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to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x:</w:t>
                          </w:r>
                          <w:r>
                            <w:rPr>
                              <w:rFonts w:ascii="Arial MT" w:hAnsi="Arial MT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234" o:spid="_x0000_s1234" filled="f" stroked="f" strokeweight="1.0pt" style="position:absolute;&#10;margin-left:272.35pt;&#10;margin-top:14.25pt;&#10;width:148.65001pt;&#10;height:10.949998pt;&#10;z-index:-67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2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4-Two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Elements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sum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to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x:</w:t>
                    </w:r>
                    <w:r>
                      <w:rPr>
                        <w:rFonts w:ascii="Arial MT" w:hAnsi="Arial MT"/>
                        <w:spacing w:val="-10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27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14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262" name="文本框 126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26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11:52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264" o:spid="_x0000_s1264" filled="f" stroked="f" strokeweight="1.0pt" style="position:absolute;&#10;margin-left:23.0pt;&#10;margin-top:14.25pt;&#10;width:70.2pt;&#10;height:10.949998pt;&#10;z-index:-66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3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11:52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15" behindDoc="1" locked="0" layoutInCell="1" hidden="0" allowOverlap="1">
              <wp:simplePos x="0" y="0"/>
              <wp:positionH relativeFrom="page">
                <wp:posOffset>3458845</wp:posOffset>
              </wp:positionH>
              <wp:positionV relativeFrom="page">
                <wp:posOffset>180975</wp:posOffset>
              </wp:positionV>
              <wp:extent cx="1887855" cy="139064"/>
              <wp:effectExtent l="0" t="0" r="0" b="0"/>
              <wp:wrapNone/>
              <wp:docPr id="1265" name="文本框 126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88785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26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4-Two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Elements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sum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to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x:</w:t>
                          </w:r>
                          <w:r>
                            <w:rPr>
                              <w:rFonts w:ascii="Arial MT" w:hAnsi="Arial MT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267" o:spid="_x0000_s1267" filled="f" stroked="f" strokeweight="1.0pt" style="position:absolute;&#10;margin-left:272.35pt;&#10;margin-top:14.25pt;&#10;width:148.65001pt;&#10;height:10.949998pt;&#10;z-index:-66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3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4-Two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Elements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sum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to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x:</w:t>
                    </w:r>
                    <w:r>
                      <w:rPr>
                        <w:rFonts w:ascii="Arial MT" w:hAnsi="Arial MT"/>
                        <w:spacing w:val="-10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28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18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308" name="文本框 130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30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11:53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310" o:spid="_x0000_s1310" filled="f" stroked="f" strokeweight="1.0pt" style="position:absolute;&#10;margin-left:23.0pt;&#10;margin-top:14.25pt;&#10;width:70.2pt;&#10;height:10.949998pt;&#10;z-index:-66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3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11:53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19" behindDoc="1" locked="0" layoutInCell="1" hidden="0" allowOverlap="1">
              <wp:simplePos x="0" y="0"/>
              <wp:positionH relativeFrom="page">
                <wp:posOffset>3329304</wp:posOffset>
              </wp:positionH>
              <wp:positionV relativeFrom="page">
                <wp:posOffset>180975</wp:posOffset>
              </wp:positionV>
              <wp:extent cx="2147570" cy="139064"/>
              <wp:effectExtent l="0" t="0" r="0" b="0"/>
              <wp:wrapNone/>
              <wp:docPr id="1311" name="文本框 131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475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312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6-Implementation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of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Quick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Sort: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313" o:spid="_x0000_s1313" filled="f" stroked="f" strokeweight="1.0pt" style="position:absolute;&#10;margin-left:262.15pt;&#10;margin-top:14.25pt;&#10;width:169.09999pt;&#10;height:10.949998pt;&#10;z-index:-66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4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6-Implementation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of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Quick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Sort: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29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22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341" name="文本框 134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342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11:53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343" o:spid="_x0000_s1343" filled="f" stroked="f" strokeweight="1.0pt" style="position:absolute;&#10;margin-left:23.0pt;&#10;margin-top:14.25pt;&#10;width:70.2pt;&#10;height:10.949998pt;&#10;z-index:-66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4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11:53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23" behindDoc="1" locked="0" layoutInCell="1" hidden="0" allowOverlap="1">
              <wp:simplePos x="0" y="0"/>
              <wp:positionH relativeFrom="page">
                <wp:posOffset>3329304</wp:posOffset>
              </wp:positionH>
              <wp:positionV relativeFrom="page">
                <wp:posOffset>180975</wp:posOffset>
              </wp:positionV>
              <wp:extent cx="2147570" cy="139064"/>
              <wp:effectExtent l="0" t="0" r="0" b="0"/>
              <wp:wrapNone/>
              <wp:docPr id="1344" name="文本框 134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475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34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6-Implementation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of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Quick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Sort: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346" o:spid="_x0000_s1346" filled="f" stroked="f" strokeweight="1.0pt" style="position:absolute;&#10;margin-left:262.15pt;&#10;margin-top:14.25pt;&#10;width:169.09999pt;&#10;height:10.949998pt;&#10;z-index:-66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4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6-Implementation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of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Quick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Sort: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0" behindDoc="1" locked="0" layoutInCell="1" hidden="0" allowOverlap="1">
              <wp:simplePos x="0" y="0"/>
              <wp:positionH relativeFrom="page">
                <wp:posOffset>475615</wp:posOffset>
              </wp:positionH>
              <wp:positionV relativeFrom="page">
                <wp:posOffset>365124</wp:posOffset>
              </wp:positionV>
              <wp:extent cx="6621144" cy="593725"/>
              <wp:effectExtent l="0" t="0" r="0" b="0"/>
              <wp:wrapNone/>
              <wp:docPr id="269" name="曲线 26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621144" cy="593725"/>
                      </a:xfrm>
                      <a:custGeom>
                        <a:gdLst>
                          <a:gd name="T1" fmla="*/ 0 w 21600"/>
                          <a:gd name="T2" fmla="*/ 0 h 21600"/>
                          <a:gd name="T3" fmla="*/ 21600 w 21600"/>
                          <a:gd name="T4" fmla="*/ 21600 h 21600"/>
                        </a:gdLst>
                        <a:rect l="T1" t="T2" r="T3" b="T4"/>
                        <a:pathLst>
                          <a:path w="21600" h="21600">
                            <a:moveTo>
                              <a:pt x="0" y="21230"/>
                            </a:moveTo>
                            <a:lnTo>
                              <a:pt x="0" y="392"/>
                            </a:lnTo>
                            <a:lnTo>
                              <a:pt x="0" y="277"/>
                            </a:lnTo>
                            <a:lnTo>
                              <a:pt x="4" y="184"/>
                            </a:lnTo>
                            <a:lnTo>
                              <a:pt x="10" y="115"/>
                            </a:lnTo>
                            <a:lnTo>
                              <a:pt x="16" y="46"/>
                            </a:lnTo>
                            <a:lnTo>
                              <a:pt x="24" y="0"/>
                            </a:lnTo>
                            <a:lnTo>
                              <a:pt x="35" y="0"/>
                            </a:lnTo>
                            <a:lnTo>
                              <a:pt x="21564" y="0"/>
                            </a:lnTo>
                            <a:lnTo>
                              <a:pt x="21575" y="0"/>
                            </a:lnTo>
                            <a:lnTo>
                              <a:pt x="21583" y="46"/>
                            </a:lnTo>
                            <a:lnTo>
                              <a:pt x="21589" y="115"/>
                            </a:lnTo>
                            <a:lnTo>
                              <a:pt x="21595" y="184"/>
                            </a:lnTo>
                            <a:lnTo>
                              <a:pt x="21600" y="277"/>
                            </a:lnTo>
                            <a:lnTo>
                              <a:pt x="21600" y="392"/>
                            </a:lnTo>
                            <a:lnTo>
                              <a:pt x="21600" y="21230"/>
                            </a:lnTo>
                            <a:lnTo>
                              <a:pt x="21600" y="21345"/>
                            </a:lnTo>
                            <a:lnTo>
                              <a:pt x="21595" y="21415"/>
                            </a:lnTo>
                            <a:lnTo>
                              <a:pt x="21589" y="21507"/>
                            </a:lnTo>
                            <a:lnTo>
                              <a:pt x="21583" y="21576"/>
                            </a:lnTo>
                            <a:lnTo>
                              <a:pt x="21575" y="21600"/>
                            </a:lnTo>
                            <a:lnTo>
                              <a:pt x="21564" y="21600"/>
                            </a:lnTo>
                            <a:lnTo>
                              <a:pt x="35" y="21600"/>
                            </a:lnTo>
                            <a:lnTo>
                              <a:pt x="0" y="21345"/>
                            </a:lnTo>
                            <a:lnTo>
                              <a:pt x="0" y="21230"/>
                            </a:lnTo>
                            <a:close/>
                          </a:path>
                        </a:pathLst>
                      </a:custGeom>
                      <a:noFill/>
                      <a:ln w="6904" cmpd="sng" cap="flat">
                        <a:solidFill>
                          <a:srgbClr val="CAD0D6"/>
                        </a:solidFill>
                        <a:prstDash val="solid"/>
                        <a:miter/>
                      </a:ln>
                    </wps:spPr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0" id="曲线 270" o:spid="_x0000_s270" filled="f" stroked="t" strokeweight="0.54362833pt" coordsize="10426,934" path="m,918l,16l,11l1,7l5,5l7,1l11,l16,l10409,l10414,l10418,1l10421,5l10424,7l10426,11l10426,16l10426,918l10426,923l10424,926l10421,930l10418,933l10414,934l10409,934l16,934l,923l,918l,918xe" style="position:absolute;&#10;margin-left:37.45pt;&#10;margin-top:28.749998pt;&#10;width:521.35pt;&#10;height:46.75pt;&#10;z-index:-773;&#10;mso-position-horizontal:absolute;&#10;mso-position-horizontal-relative:page;&#10;mso-position-vertical:absolute;&#10;mso-position-vertical-relative:page;&#10;mso-wrap-distance-left:8.999863pt;&#10;mso-wrap-distance-right:8.999863pt;">
              <v:stroke color="#CAD0D6"/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1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1063625" cy="725170"/>
              <wp:effectExtent l="0" t="0" r="0" b="0"/>
              <wp:wrapNone/>
              <wp:docPr id="271" name="文本框 27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63625" cy="725170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72">
                      <w:txbxContent>
                        <w:p>
                          <w:pPr>
                            <w:pStyle w:val="15"/>
                            <w:spacing w:before="14"/>
                            <w:ind w:left="2" w:right="271"/>
                            <w:jc w:val="center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11:44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  <w:p>
                          <w:pPr>
                            <w:spacing w:before="142"/>
                            <w:ind w:left="2" w:right="285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rFonts w:ascii="Segoe UI Light" w:hAnsi="Segoe UI Light"/>
                              <w:color w:val="1C2025"/>
                              <w:sz w:val="13"/>
                            </w:rPr>
                            <w:t>Question</w:t>
                          </w:r>
                          <w:r>
                            <w:rPr>
                              <w:rFonts w:ascii="Segoe UI Light" w:hAnsi="Segoe UI Light"/>
                              <w:color w:val="1C2025"/>
                              <w:spacing w:val="-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  <w:p>
                          <w:pPr>
                            <w:spacing w:before="73"/>
                            <w:ind w:left="375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z w:val="13"/>
                            </w:rPr>
                            <w:t>Correct</w:t>
                          </w:r>
                        </w:p>
                        <w:p>
                          <w:pPr>
                            <w:spacing w:before="110"/>
                            <w:ind w:left="375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z w:val="13"/>
                            </w:rPr>
                            <w:t>Mark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1.00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out</w:t>
                          </w:r>
                          <w:r>
                            <w:rPr>
                              <w:color w:val="1C2025"/>
                              <w:spacing w:val="-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of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1.00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73" o:spid="_x0000_s273" filled="f" stroked="f" strokeweight="1.0pt" style="position:absolute;&#10;margin-left:23.0pt;&#10;margin-top:14.25pt;&#10;width:83.75pt;&#10;height:57.1pt;&#10;z-index:-77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1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" w:right="271"/>
                      <w:jc w:val="center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11:44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  <w:p>
                    <w:pPr>
                      <w:spacing w:before="142"/>
                      <w:ind w:left="2" w:right="285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rFonts w:ascii="Segoe UI Light" w:hAnsi="Segoe UI Light"/>
                        <w:color w:val="1C2025"/>
                        <w:sz w:val="13"/>
                      </w:rPr>
                      <w:t>Question</w:t>
                    </w:r>
                    <w:r>
                      <w:rPr>
                        <w:rFonts w:ascii="Segoe UI Light" w:hAnsi="Segoe UI Light"/>
                        <w:color w:val="1C2025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b/>
                        <w:color w:val="1C202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1C202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color w:val="1C2025"/>
                        <w:sz w:val="19"/>
                      </w:rPr>
                      <w:t>12</w:t>
                    </w:r>
                    <w:r>
                      <w:fldChar w:fldCharType="end"/>
                    </w:r>
                  </w:p>
                  <w:p>
                    <w:pPr>
                      <w:spacing w:before="73"/>
                      <w:ind w:left="375"/>
                      <w:rPr>
                        <w:sz w:val="13"/>
                      </w:rPr>
                    </w:pPr>
                    <w:r>
                      <w:rPr>
                        <w:color w:val="1C2025"/>
                        <w:sz w:val="13"/>
                      </w:rPr>
                      <w:t>Correct</w:t>
                    </w:r>
                  </w:p>
                  <w:p>
                    <w:pPr>
                      <w:spacing w:before="110"/>
                      <w:ind w:left="375"/>
                      <w:rPr>
                        <w:sz w:val="13"/>
                      </w:rPr>
                    </w:pPr>
                    <w:r>
                      <w:rPr>
                        <w:color w:val="1C2025"/>
                        <w:sz w:val="13"/>
                      </w:rPr>
                      <w:t>Mark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1.00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out</w:t>
                    </w:r>
                    <w:r>
                      <w:rPr>
                        <w:color w:val="1C2025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of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1.00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2" behindDoc="1" locked="0" layoutInCell="1" hidden="0" allowOverlap="1">
              <wp:simplePos x="0" y="0"/>
              <wp:positionH relativeFrom="page">
                <wp:posOffset>3143250</wp:posOffset>
              </wp:positionH>
              <wp:positionV relativeFrom="page">
                <wp:posOffset>180975</wp:posOffset>
              </wp:positionV>
              <wp:extent cx="2519679" cy="139064"/>
              <wp:effectExtent l="0" t="0" r="0" b="0"/>
              <wp:wrapNone/>
              <wp:docPr id="274" name="文本框 27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519679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7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BASIC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PROGRAMMING-PRACTICE: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76" o:spid="_x0000_s276" filled="f" stroked="f" strokeweight="1.0pt" style="position:absolute;&#10;margin-left:247.5pt;&#10;margin-top:14.25pt;&#10;width:198.39996pt;&#10;height:10.949998pt;&#10;z-index:-77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1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BASIC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PROGRAMMING-PRACTICE: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30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26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391" name="文本框 139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392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11:53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393" o:spid="_x0000_s1393" filled="f" stroked="f" strokeweight="1.0pt" style="position:absolute;&#10;margin-left:23.0pt;&#10;margin-top:14.25pt;&#10;width:70.2pt;&#10;height:10.949998pt;&#10;z-index:-65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5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11:53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27" behindDoc="1" locked="0" layoutInCell="1" hidden="0" allowOverlap="1">
              <wp:simplePos x="0" y="0"/>
              <wp:positionH relativeFrom="page">
                <wp:posOffset>3620134</wp:posOffset>
              </wp:positionH>
              <wp:positionV relativeFrom="page">
                <wp:posOffset>180975</wp:posOffset>
              </wp:positionV>
              <wp:extent cx="1565910" cy="139064"/>
              <wp:effectExtent l="0" t="0" r="0" b="0"/>
              <wp:wrapNone/>
              <wp:docPr id="1394" name="文本框 139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56591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39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1-G-Coin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Problem: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396" o:spid="_x0000_s1396" filled="f" stroked="f" strokeweight="1.0pt" style="position:absolute;&#10;margin-left:285.05pt;&#10;margin-top:14.25pt;&#10;width:123.30002pt;&#10;height:10.949998pt;&#10;z-index:-65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5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1-G-Coin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Problem: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3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30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424" name="文本框 142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42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11:53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426" o:spid="_x0000_s1426" filled="f" stroked="f" strokeweight="1.0pt" style="position:absolute;&#10;margin-left:23.0pt;&#10;margin-top:14.25pt;&#10;width:70.2pt;&#10;height:10.949998pt;&#10;z-index:-65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6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11:53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31" behindDoc="1" locked="0" layoutInCell="1" hidden="0" allowOverlap="1">
              <wp:simplePos x="0" y="0"/>
              <wp:positionH relativeFrom="page">
                <wp:posOffset>3620134</wp:posOffset>
              </wp:positionH>
              <wp:positionV relativeFrom="page">
                <wp:posOffset>180975</wp:posOffset>
              </wp:positionV>
              <wp:extent cx="1565910" cy="139064"/>
              <wp:effectExtent l="0" t="0" r="0" b="0"/>
              <wp:wrapNone/>
              <wp:docPr id="1427" name="文本框 142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56591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42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1-G-Coin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Problem: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429" o:spid="_x0000_s1429" filled="f" stroked="f" strokeweight="1.0pt" style="position:absolute;&#10;margin-left:285.05pt;&#10;margin-top:14.25pt;&#10;width:123.30002pt;&#10;height:10.949998pt;&#10;z-index:-65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6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1-G-Coin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Problem: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32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34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466" name="文本框 146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467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11:53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468" o:spid="_x0000_s1468" filled="f" stroked="f" strokeweight="1.0pt" style="position:absolute;&#10;margin-left:23.0pt;&#10;margin-top:14.25pt;&#10;width:70.2pt;&#10;height:10.949998pt;&#10;z-index:-64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7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11:53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35" behindDoc="1" locked="0" layoutInCell="1" hidden="0" allowOverlap="1">
              <wp:simplePos x="0" y="0"/>
              <wp:positionH relativeFrom="page">
                <wp:posOffset>3540759</wp:posOffset>
              </wp:positionH>
              <wp:positionV relativeFrom="page">
                <wp:posOffset>180975</wp:posOffset>
              </wp:positionV>
              <wp:extent cx="1724025" cy="139064"/>
              <wp:effectExtent l="0" t="0" r="0" b="0"/>
              <wp:wrapNone/>
              <wp:docPr id="1469" name="文本框 146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72402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470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2-G-Cookies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Problem: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471" o:spid="_x0000_s1471" filled="f" stroked="f" strokeweight="1.0pt" style="position:absolute;&#10;margin-left:278.8pt;&#10;margin-top:14.25pt;&#10;width:135.75002pt;&#10;height:10.949998pt;&#10;z-index:-64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7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2-G-Cookies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Problem: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33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38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499" name="文本框 149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500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11:53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501" o:spid="_x0000_s1501" filled="f" stroked="f" strokeweight="1.0pt" style="position:absolute;&#10;margin-left:23.0pt;&#10;margin-top:14.25pt;&#10;width:70.2pt;&#10;height:10.949998pt;&#10;z-index:-64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7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11:53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39" behindDoc="1" locked="0" layoutInCell="1" hidden="0" allowOverlap="1">
              <wp:simplePos x="0" y="0"/>
              <wp:positionH relativeFrom="page">
                <wp:posOffset>3540759</wp:posOffset>
              </wp:positionH>
              <wp:positionV relativeFrom="page">
                <wp:posOffset>180975</wp:posOffset>
              </wp:positionV>
              <wp:extent cx="1724025" cy="139064"/>
              <wp:effectExtent l="0" t="0" r="0" b="0"/>
              <wp:wrapNone/>
              <wp:docPr id="1502" name="文本框 150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72402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50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2-G-Cookies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Problem: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504" o:spid="_x0000_s1504" filled="f" stroked="f" strokeweight="1.0pt" style="position:absolute;&#10;margin-left:278.8pt;&#10;margin-top:14.25pt;&#10;width:135.75002pt;&#10;height:10.949998pt;&#10;z-index:-64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7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2-G-Cookies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Problem: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34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43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538" name="文本框 153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53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11:53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540" o:spid="_x0000_s1540" filled="f" stroked="f" strokeweight="1.0pt" style="position:absolute;&#10;margin-left:23.0pt;&#10;margin-top:14.25pt;&#10;width:70.2pt;&#10;height:10.949998pt;&#10;z-index:-64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8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11:53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44" behindDoc="1" locked="0" layoutInCell="1" hidden="0" allowOverlap="1">
              <wp:simplePos x="0" y="0"/>
              <wp:positionH relativeFrom="page">
                <wp:posOffset>3571875</wp:posOffset>
              </wp:positionH>
              <wp:positionV relativeFrom="page">
                <wp:posOffset>180975</wp:posOffset>
              </wp:positionV>
              <wp:extent cx="1662429" cy="139064"/>
              <wp:effectExtent l="0" t="0" r="0" b="0"/>
              <wp:wrapNone/>
              <wp:docPr id="1541" name="文本框 154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62429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542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3-G-Burger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Problem: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543" o:spid="_x0000_s1543" filled="f" stroked="f" strokeweight="1.0pt" style="position:absolute;&#10;margin-left:281.25pt;&#10;margin-top:14.25pt;&#10;width:130.9pt;&#10;height:10.949998pt;&#10;z-index:-63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8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3-G-Burger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Problem: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35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47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571" name="文本框 157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572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11:53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573" o:spid="_x0000_s1573" filled="f" stroked="f" strokeweight="1.0pt" style="position:absolute;&#10;margin-left:23.0pt;&#10;margin-top:14.25pt;&#10;width:70.2pt;&#10;height:10.949998pt;&#10;z-index:-63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9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11:53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48" behindDoc="1" locked="0" layoutInCell="1" hidden="0" allowOverlap="1">
              <wp:simplePos x="0" y="0"/>
              <wp:positionH relativeFrom="page">
                <wp:posOffset>3571875</wp:posOffset>
              </wp:positionH>
              <wp:positionV relativeFrom="page">
                <wp:posOffset>180975</wp:posOffset>
              </wp:positionV>
              <wp:extent cx="1662429" cy="139064"/>
              <wp:effectExtent l="0" t="0" r="0" b="0"/>
              <wp:wrapNone/>
              <wp:docPr id="1574" name="文本框 157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662429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57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3-G-Burger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Problem: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576" o:spid="_x0000_s1576" filled="f" stroked="f" strokeweight="1.0pt" style="position:absolute;&#10;margin-left:281.25pt;&#10;margin-top:14.25pt;&#10;width:130.9pt;&#10;height:10.949998pt;&#10;z-index:-63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19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3-G-Burger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Problem: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36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51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624" name="文本框 162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62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11:54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626" o:spid="_x0000_s1626" filled="f" stroked="f" strokeweight="1.0pt" style="position:absolute;&#10;margin-left:23.0pt;&#10;margin-top:14.25pt;&#10;width:70.2pt;&#10;height:10.949998pt;&#10;z-index:-63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0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11:54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52" behindDoc="1" locked="0" layoutInCell="1" hidden="0" allowOverlap="1">
              <wp:simplePos x="0" y="0"/>
              <wp:positionH relativeFrom="page">
                <wp:posOffset>3380105</wp:posOffset>
              </wp:positionH>
              <wp:positionV relativeFrom="page">
                <wp:posOffset>180975</wp:posOffset>
              </wp:positionV>
              <wp:extent cx="2045970" cy="139064"/>
              <wp:effectExtent l="0" t="0" r="0" b="0"/>
              <wp:wrapNone/>
              <wp:docPr id="1627" name="文本框 162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0459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62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4-G-Array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Sum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max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problem: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629" o:spid="_x0000_s1629" filled="f" stroked="f" strokeweight="1.0pt" style="position:absolute;&#10;margin-left:266.15pt;&#10;margin-top:14.25pt;&#10;width:161.1pt;&#10;height:10.949998pt;&#10;z-index:-63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0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4-G-Array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Sum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max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problem: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37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55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657" name="文本框 165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65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11:54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659" o:spid="_x0000_s1659" filled="f" stroked="f" strokeweight="1.0pt" style="position:absolute;&#10;margin-left:23.0pt;&#10;margin-top:14.25pt;&#10;width:70.2pt;&#10;height:10.949998pt;&#10;z-index:-62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1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11:54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56" behindDoc="1" locked="0" layoutInCell="1" hidden="0" allowOverlap="1">
              <wp:simplePos x="0" y="0"/>
              <wp:positionH relativeFrom="page">
                <wp:posOffset>3380105</wp:posOffset>
              </wp:positionH>
              <wp:positionV relativeFrom="page">
                <wp:posOffset>180975</wp:posOffset>
              </wp:positionV>
              <wp:extent cx="2045970" cy="139064"/>
              <wp:effectExtent l="0" t="0" r="0" b="0"/>
              <wp:wrapNone/>
              <wp:docPr id="1660" name="文本框 166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04597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661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4-G-Array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Sum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max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problem: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662" o:spid="_x0000_s1662" filled="f" stroked="f" strokeweight="1.0pt" style="position:absolute;&#10;margin-left:266.15pt;&#10;margin-top:14.25pt;&#10;width:161.1pt;&#10;height:10.949998pt;&#10;z-index:-62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1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4-G-Array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Sum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max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problem: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38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59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707" name="文本框 170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70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11:54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709" o:spid="_x0000_s1709" filled="f" stroked="f" strokeweight="1.0pt" style="position:absolute;&#10;margin-left:23.0pt;&#10;margin-top:14.25pt;&#10;width:70.2pt;&#10;height:10.949998pt;&#10;z-index:-62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2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11:54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60" behindDoc="1" locked="0" layoutInCell="1" hidden="0" allowOverlap="1">
              <wp:simplePos x="0" y="0"/>
              <wp:positionH relativeFrom="page">
                <wp:posOffset>3120390</wp:posOffset>
              </wp:positionH>
              <wp:positionV relativeFrom="page">
                <wp:posOffset>180975</wp:posOffset>
              </wp:positionV>
              <wp:extent cx="2564764" cy="139064"/>
              <wp:effectExtent l="0" t="0" r="0" b="0"/>
              <wp:wrapNone/>
              <wp:docPr id="1710" name="文本框 171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564764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711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5-G-Product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of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Array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elements-Minimum: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712" o:spid="_x0000_s1712" filled="f" stroked="f" strokeweight="1.0pt" style="position:absolute;&#10;margin-left:245.7pt;&#10;margin-top:14.25pt;&#10;width:201.94998pt;&#10;height:10.949998pt;&#10;z-index:-62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2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5-G-Product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of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Array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elements-Minimum: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39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64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740" name="文本框 174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741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11:54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742" o:spid="_x0000_s1742" filled="f" stroked="f" strokeweight="1.0pt" style="position:absolute;&#10;margin-left:23.0pt;&#10;margin-top:14.25pt;&#10;width:70.2pt;&#10;height:10.949998pt;&#10;z-index:-61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2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11:54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65" behindDoc="1" locked="0" layoutInCell="1" hidden="0" allowOverlap="1">
              <wp:simplePos x="0" y="0"/>
              <wp:positionH relativeFrom="page">
                <wp:posOffset>3120390</wp:posOffset>
              </wp:positionH>
              <wp:positionV relativeFrom="page">
                <wp:posOffset>180975</wp:posOffset>
              </wp:positionV>
              <wp:extent cx="2564764" cy="139064"/>
              <wp:effectExtent l="0" t="0" r="0" b="0"/>
              <wp:wrapNone/>
              <wp:docPr id="1743" name="文本框 174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564764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744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5-G-Product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of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Array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elements-Minimum: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745" o:spid="_x0000_s1745" filled="f" stroked="f" strokeweight="1.0pt" style="position:absolute;&#10;margin-left:245.7pt;&#10;margin-top:14.25pt;&#10;width:201.94998pt;&#10;height:10.949998pt;&#10;z-index:-61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2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5-G-Product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of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Array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elements-Minimum: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5" behindDoc="1" locked="0" layoutInCell="1" hidden="0" allowOverlap="1">
              <wp:simplePos x="0" y="0"/>
              <wp:positionH relativeFrom="page">
                <wp:posOffset>475615</wp:posOffset>
              </wp:positionH>
              <wp:positionV relativeFrom="page">
                <wp:posOffset>365124</wp:posOffset>
              </wp:positionV>
              <wp:extent cx="6621144" cy="593725"/>
              <wp:effectExtent l="0" t="0" r="0" b="0"/>
              <wp:wrapNone/>
              <wp:docPr id="302" name="曲线 30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621144" cy="593725"/>
                      </a:xfrm>
                      <a:custGeom>
                        <a:gdLst>
                          <a:gd name="T1" fmla="*/ 0 w 21600"/>
                          <a:gd name="T2" fmla="*/ 0 h 21600"/>
                          <a:gd name="T3" fmla="*/ 21600 w 21600"/>
                          <a:gd name="T4" fmla="*/ 21600 h 21600"/>
                        </a:gdLst>
                        <a:rect l="T1" t="T2" r="T3" b="T4"/>
                        <a:pathLst>
                          <a:path w="21600" h="21600">
                            <a:moveTo>
                              <a:pt x="0" y="21230"/>
                            </a:moveTo>
                            <a:lnTo>
                              <a:pt x="0" y="392"/>
                            </a:lnTo>
                            <a:lnTo>
                              <a:pt x="0" y="277"/>
                            </a:lnTo>
                            <a:lnTo>
                              <a:pt x="4" y="184"/>
                            </a:lnTo>
                            <a:lnTo>
                              <a:pt x="10" y="115"/>
                            </a:lnTo>
                            <a:lnTo>
                              <a:pt x="16" y="46"/>
                            </a:lnTo>
                            <a:lnTo>
                              <a:pt x="24" y="0"/>
                            </a:lnTo>
                            <a:lnTo>
                              <a:pt x="35" y="0"/>
                            </a:lnTo>
                            <a:lnTo>
                              <a:pt x="21564" y="0"/>
                            </a:lnTo>
                            <a:lnTo>
                              <a:pt x="21575" y="0"/>
                            </a:lnTo>
                            <a:lnTo>
                              <a:pt x="21583" y="46"/>
                            </a:lnTo>
                            <a:lnTo>
                              <a:pt x="21589" y="115"/>
                            </a:lnTo>
                            <a:lnTo>
                              <a:pt x="21595" y="184"/>
                            </a:lnTo>
                            <a:lnTo>
                              <a:pt x="21600" y="277"/>
                            </a:lnTo>
                            <a:lnTo>
                              <a:pt x="21600" y="392"/>
                            </a:lnTo>
                            <a:lnTo>
                              <a:pt x="21600" y="21230"/>
                            </a:lnTo>
                            <a:lnTo>
                              <a:pt x="21600" y="21345"/>
                            </a:lnTo>
                            <a:lnTo>
                              <a:pt x="21595" y="21415"/>
                            </a:lnTo>
                            <a:lnTo>
                              <a:pt x="21589" y="21507"/>
                            </a:lnTo>
                            <a:lnTo>
                              <a:pt x="21583" y="21576"/>
                            </a:lnTo>
                            <a:lnTo>
                              <a:pt x="21575" y="21600"/>
                            </a:lnTo>
                            <a:lnTo>
                              <a:pt x="21564" y="21600"/>
                            </a:lnTo>
                            <a:lnTo>
                              <a:pt x="35" y="21600"/>
                            </a:lnTo>
                            <a:lnTo>
                              <a:pt x="24" y="21600"/>
                            </a:lnTo>
                            <a:lnTo>
                              <a:pt x="16" y="21576"/>
                            </a:lnTo>
                            <a:lnTo>
                              <a:pt x="10" y="21507"/>
                            </a:lnTo>
                            <a:lnTo>
                              <a:pt x="4" y="21415"/>
                            </a:lnTo>
                            <a:lnTo>
                              <a:pt x="0" y="21345"/>
                            </a:lnTo>
                            <a:lnTo>
                              <a:pt x="0" y="21230"/>
                            </a:lnTo>
                            <a:close/>
                          </a:path>
                        </a:pathLst>
                      </a:custGeom>
                      <a:noFill/>
                      <a:ln w="6904" cmpd="sng" cap="flat">
                        <a:solidFill>
                          <a:srgbClr val="CAD0D6"/>
                        </a:solidFill>
                        <a:prstDash val="solid"/>
                        <a:miter/>
                      </a:ln>
                    </wps:spPr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0" id="曲线 303" o:spid="_x0000_s303" filled="f" stroked="t" strokeweight="0.54362833pt" coordsize="10426,934" path="m,918l,16l,11l1,7l5,5l7,1l11,l16,l10409,l10414,l10418,1l10421,5l10424,7l10426,11l10426,16l10426,918l10426,923l10424,926l10421,930l10418,933l10414,934l10409,934l16,934l11,934l7,933l5,930l1,926l,923l,918l,918xe" style="position:absolute;&#10;margin-left:37.45pt;&#10;margin-top:28.749998pt;&#10;width:521.35pt;&#10;height:46.75pt;&#10;z-index:-768;&#10;mso-position-horizontal:absolute;&#10;mso-position-horizontal-relative:page;&#10;mso-position-vertical:absolute;&#10;mso-position-vertical-relative:page;&#10;mso-wrap-distance-left:8.999863pt;&#10;mso-wrap-distance-right:8.999863pt;">
              <v:stroke color="#CAD0D6"/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6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1063625" cy="725170"/>
              <wp:effectExtent l="0" t="0" r="0" b="0"/>
              <wp:wrapNone/>
              <wp:docPr id="304" name="文本框 30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63625" cy="725170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305">
                      <w:txbxContent>
                        <w:p>
                          <w:pPr>
                            <w:pStyle w:val="15"/>
                            <w:spacing w:before="14"/>
                            <w:ind w:left="2" w:right="271"/>
                            <w:jc w:val="center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11:44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  <w:p>
                          <w:pPr>
                            <w:spacing w:before="142"/>
                            <w:ind w:left="2" w:right="285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rFonts w:ascii="Segoe UI Light" w:hAnsi="Segoe UI Light"/>
                              <w:color w:val="1C2025"/>
                              <w:sz w:val="13"/>
                            </w:rPr>
                            <w:t>Question</w:t>
                          </w:r>
                          <w:r>
                            <w:rPr>
                              <w:rFonts w:ascii="Segoe UI Light" w:hAnsi="Segoe UI Light"/>
                              <w:color w:val="1C2025"/>
                              <w:spacing w:val="-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t>13</w:t>
                          </w:r>
                          <w:r>
                            <w:fldChar w:fldCharType="end"/>
                          </w:r>
                        </w:p>
                        <w:p>
                          <w:pPr>
                            <w:spacing w:before="73"/>
                            <w:ind w:left="375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z w:val="13"/>
                            </w:rPr>
                            <w:t>Correct</w:t>
                          </w:r>
                        </w:p>
                        <w:p>
                          <w:pPr>
                            <w:spacing w:before="110"/>
                            <w:ind w:left="375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z w:val="13"/>
                            </w:rPr>
                            <w:t>Mark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1.00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out</w:t>
                          </w:r>
                          <w:r>
                            <w:rPr>
                              <w:color w:val="1C2025"/>
                              <w:spacing w:val="-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of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1.00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06" o:spid="_x0000_s306" filled="f" stroked="f" strokeweight="1.0pt" style="position:absolute;&#10;margin-left:23.0pt;&#10;margin-top:14.25pt;&#10;width:83.75pt;&#10;height:57.1pt;&#10;z-index:-76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2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" w:right="271"/>
                      <w:jc w:val="center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11:44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  <w:p>
                    <w:pPr>
                      <w:spacing w:before="142"/>
                      <w:ind w:left="2" w:right="285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rFonts w:ascii="Segoe UI Light" w:hAnsi="Segoe UI Light"/>
                        <w:color w:val="1C2025"/>
                        <w:sz w:val="13"/>
                      </w:rPr>
                      <w:t>Question</w:t>
                    </w:r>
                    <w:r>
                      <w:rPr>
                        <w:rFonts w:ascii="Segoe UI Light" w:hAnsi="Segoe UI Light"/>
                        <w:color w:val="1C2025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b/>
                        <w:color w:val="1C202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1C202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color w:val="1C2025"/>
                        <w:sz w:val="19"/>
                      </w:rPr>
                      <w:t>13</w:t>
                    </w:r>
                    <w:r>
                      <w:fldChar w:fldCharType="end"/>
                    </w:r>
                  </w:p>
                  <w:p>
                    <w:pPr>
                      <w:spacing w:before="73"/>
                      <w:ind w:left="375"/>
                      <w:rPr>
                        <w:sz w:val="13"/>
                      </w:rPr>
                    </w:pPr>
                    <w:r>
                      <w:rPr>
                        <w:color w:val="1C2025"/>
                        <w:sz w:val="13"/>
                      </w:rPr>
                      <w:t>Correct</w:t>
                    </w:r>
                  </w:p>
                  <w:p>
                    <w:pPr>
                      <w:spacing w:before="110"/>
                      <w:ind w:left="375"/>
                      <w:rPr>
                        <w:sz w:val="13"/>
                      </w:rPr>
                    </w:pPr>
                    <w:r>
                      <w:rPr>
                        <w:color w:val="1C2025"/>
                        <w:sz w:val="13"/>
                      </w:rPr>
                      <w:t>Mark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1.00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out</w:t>
                    </w:r>
                    <w:r>
                      <w:rPr>
                        <w:color w:val="1C2025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of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1.00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7" behindDoc="1" locked="0" layoutInCell="1" hidden="0" allowOverlap="1">
              <wp:simplePos x="0" y="0"/>
              <wp:positionH relativeFrom="page">
                <wp:posOffset>3143250</wp:posOffset>
              </wp:positionH>
              <wp:positionV relativeFrom="page">
                <wp:posOffset>180975</wp:posOffset>
              </wp:positionV>
              <wp:extent cx="2519679" cy="139064"/>
              <wp:effectExtent l="0" t="0" r="0" b="0"/>
              <wp:wrapNone/>
              <wp:docPr id="307" name="文本框 30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519679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30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BASIC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PROGRAMMING-PRACTICE: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09" o:spid="_x0000_s309" filled="f" stroked="f" strokeweight="1.0pt" style="position:absolute;&#10;margin-left:247.5pt;&#10;margin-top:14.25pt;&#10;width:198.39996pt;&#10;height:10.949998pt;&#10;z-index:-76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2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BASIC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PROGRAMMING-PRACTICE: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40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68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788" name="文本框 178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78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11:54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790" o:spid="_x0000_s1790" filled="f" stroked="f" strokeweight="1.0pt" style="position:absolute;&#10;margin-left:23.0pt;&#10;margin-top:14.25pt;&#10;width:70.2pt;&#10;height:10.949998pt;&#10;z-index:-61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4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11:54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69" behindDoc="1" locked="0" layoutInCell="1" hidden="0" allowOverlap="1">
              <wp:simplePos x="0" y="0"/>
              <wp:positionH relativeFrom="page">
                <wp:posOffset>3405504</wp:posOffset>
              </wp:positionH>
              <wp:positionV relativeFrom="page">
                <wp:posOffset>180975</wp:posOffset>
              </wp:positionV>
              <wp:extent cx="1995169" cy="139064"/>
              <wp:effectExtent l="0" t="0" r="0" b="0"/>
              <wp:wrapNone/>
              <wp:docPr id="1791" name="文本框 179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995169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792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1-DP-Playing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with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Numbers: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793" o:spid="_x0000_s1793" filled="f" stroked="f" strokeweight="1.0pt" style="position:absolute;&#10;margin-left:268.15pt;&#10;margin-top:14.25pt;&#10;width:157.09999pt;&#10;height:10.949998pt;&#10;z-index:-61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4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1-DP-Playing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with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Numbers: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4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72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816" name="文本框 181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817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11:54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818" o:spid="_x0000_s1818" filled="f" stroked="f" strokeweight="1.0pt" style="position:absolute;&#10;margin-left:23.0pt;&#10;margin-top:14.25pt;&#10;width:70.2pt;&#10;height:10.949998pt;&#10;z-index:-61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4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11:54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73" behindDoc="1" locked="0" layoutInCell="1" hidden="0" allowOverlap="1">
              <wp:simplePos x="0" y="0"/>
              <wp:positionH relativeFrom="page">
                <wp:posOffset>3405504</wp:posOffset>
              </wp:positionH>
              <wp:positionV relativeFrom="page">
                <wp:posOffset>180975</wp:posOffset>
              </wp:positionV>
              <wp:extent cx="1995169" cy="139064"/>
              <wp:effectExtent l="0" t="0" r="0" b="0"/>
              <wp:wrapNone/>
              <wp:docPr id="1819" name="文本框 181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995169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820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1-DP-Playing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with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Numbers: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821" o:spid="_x0000_s1821" filled="f" stroked="f" strokeweight="1.0pt" style="position:absolute;&#10;margin-left:268.15pt;&#10;margin-top:14.25pt;&#10;width:157.09999pt;&#10;height:10.949998pt;&#10;z-index:-61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4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1-DP-Playing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with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Numbers: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42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77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863" name="文本框 186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864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11:54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865" o:spid="_x0000_s1865" filled="f" stroked="f" strokeweight="1.0pt" style="position:absolute;&#10;margin-left:23.0pt;&#10;margin-top:14.25pt;&#10;width:70.2pt;&#10;height:10.949998pt;&#10;z-index:-60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5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11:54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78" behindDoc="1" locked="0" layoutInCell="1" hidden="0" allowOverlap="1">
              <wp:simplePos x="0" y="0"/>
              <wp:positionH relativeFrom="page">
                <wp:posOffset>3348990</wp:posOffset>
              </wp:positionH>
              <wp:positionV relativeFrom="page">
                <wp:posOffset>180975</wp:posOffset>
              </wp:positionV>
              <wp:extent cx="2108200" cy="139064"/>
              <wp:effectExtent l="0" t="0" r="0" b="0"/>
              <wp:wrapNone/>
              <wp:docPr id="1866" name="文本框 186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0820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867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2-DP-Playing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with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chessboard: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868" o:spid="_x0000_s1868" filled="f" stroked="f" strokeweight="1.0pt" style="position:absolute;&#10;margin-left:263.7pt;&#10;margin-top:14.25pt;&#10;width:166.0pt;&#10;height:10.949998pt;&#10;z-index:-60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5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2-DP-Playing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with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chessboard: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43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81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891" name="文本框 189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892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11:54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893" o:spid="_x0000_s1893" filled="f" stroked="f" strokeweight="1.0pt" style="position:absolute;&#10;margin-left:23.0pt;&#10;margin-top:14.25pt;&#10;width:70.2pt;&#10;height:10.949998pt;&#10;z-index:-60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6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11:54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82" behindDoc="1" locked="0" layoutInCell="1" hidden="0" allowOverlap="1">
              <wp:simplePos x="0" y="0"/>
              <wp:positionH relativeFrom="page">
                <wp:posOffset>3348990</wp:posOffset>
              </wp:positionH>
              <wp:positionV relativeFrom="page">
                <wp:posOffset>180975</wp:posOffset>
              </wp:positionV>
              <wp:extent cx="2108200" cy="139064"/>
              <wp:effectExtent l="0" t="0" r="0" b="0"/>
              <wp:wrapNone/>
              <wp:docPr id="1894" name="文本框 189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10820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89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2-DP-Playing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with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chessboard: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896" o:spid="_x0000_s1896" filled="f" stroked="f" strokeweight="1.0pt" style="position:absolute;&#10;margin-left:263.7pt;&#10;margin-top:14.25pt;&#10;width:166.0pt;&#10;height:10.949998pt;&#10;z-index:-60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6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2-DP-Playing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with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chessboard: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44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87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945" name="文本框 194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94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11:55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947" o:spid="_x0000_s1947" filled="f" stroked="f" strokeweight="1.0pt" style="position:absolute;&#10;margin-left:23.0pt;&#10;margin-top:14.25pt;&#10;width:70.2pt;&#10;height:10.949998pt;&#10;z-index:-59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7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11:55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88" behindDoc="1" locked="0" layoutInCell="1" hidden="0" allowOverlap="1">
              <wp:simplePos x="0" y="0"/>
              <wp:positionH relativeFrom="page">
                <wp:posOffset>3171189</wp:posOffset>
              </wp:positionH>
              <wp:positionV relativeFrom="page">
                <wp:posOffset>180975</wp:posOffset>
              </wp:positionV>
              <wp:extent cx="2463800" cy="139064"/>
              <wp:effectExtent l="0" t="0" r="0" b="0"/>
              <wp:wrapNone/>
              <wp:docPr id="1948" name="文本框 194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46380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94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3-DP-Longest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Common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Subsequence: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950" o:spid="_x0000_s1950" filled="f" stroked="f" strokeweight="1.0pt" style="position:absolute;&#10;margin-left:249.69998pt;&#10;margin-top:14.25pt;&#10;width:194.00002pt;&#10;height:10.949998pt;&#10;z-index:-59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7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3-DP-Longest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Common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Subsequence: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45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91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1978" name="文本框 197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97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11:55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980" o:spid="_x0000_s1980" filled="f" stroked="f" strokeweight="1.0pt" style="position:absolute;&#10;margin-left:23.0pt;&#10;margin-top:14.25pt;&#10;width:70.2pt;&#10;height:10.949998pt;&#10;z-index:-59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8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11:55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92" behindDoc="1" locked="0" layoutInCell="1" hidden="0" allowOverlap="1">
              <wp:simplePos x="0" y="0"/>
              <wp:positionH relativeFrom="page">
                <wp:posOffset>3171189</wp:posOffset>
              </wp:positionH>
              <wp:positionV relativeFrom="page">
                <wp:posOffset>180975</wp:posOffset>
              </wp:positionV>
              <wp:extent cx="2463800" cy="139064"/>
              <wp:effectExtent l="0" t="0" r="0" b="0"/>
              <wp:wrapNone/>
              <wp:docPr id="1981" name="文本框 198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46380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1982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3-DP-Longest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Common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Subsequence: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1983" o:spid="_x0000_s1983" filled="f" stroked="f" strokeweight="1.0pt" style="position:absolute;&#10;margin-left:249.69998pt;&#10;margin-top:14.25pt;&#10;width:194.00002pt;&#10;height:10.949998pt;&#10;z-index:-59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8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3-DP-Longest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Common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Subsequence: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46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95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2024" name="文本框 202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02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11:55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026" o:spid="_x0000_s2026" filled="f" stroked="f" strokeweight="1.0pt" style="position:absolute;&#10;margin-left:23.0pt;&#10;margin-top:14.25pt;&#10;width:70.2pt;&#10;height:10.949998pt;&#10;z-index:-58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9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11:55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196" behindDoc="1" locked="0" layoutInCell="1" hidden="0" allowOverlap="1">
              <wp:simplePos x="0" y="0"/>
              <wp:positionH relativeFrom="page">
                <wp:posOffset>3027045</wp:posOffset>
              </wp:positionH>
              <wp:positionV relativeFrom="page">
                <wp:posOffset>180975</wp:posOffset>
              </wp:positionV>
              <wp:extent cx="2752089" cy="139064"/>
              <wp:effectExtent l="0" t="0" r="0" b="0"/>
              <wp:wrapNone/>
              <wp:docPr id="2027" name="文本框 202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752089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02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4-DP-Longest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non-decreasing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Subsequence: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029" o:spid="_x0000_s2029" filled="f" stroked="f" strokeweight="1.0pt" style="position:absolute;&#10;margin-left:238.35pt;&#10;margin-top:14.25pt;&#10;width:216.69998pt;&#10;height:10.949998pt;&#10;z-index:-58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29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4-DP-Longest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non-decreasing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Subsequence: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47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199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2057" name="文本框 205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05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11:55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059" o:spid="_x0000_s2059" filled="f" stroked="f" strokeweight="1.0pt" style="position:absolute;&#10;margin-left:23.0pt;&#10;margin-top:14.25pt;&#10;width:70.2pt;&#10;height:10.949998pt;&#10;z-index:-58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0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11:55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00" behindDoc="1" locked="0" layoutInCell="1" hidden="0" allowOverlap="1">
              <wp:simplePos x="0" y="0"/>
              <wp:positionH relativeFrom="page">
                <wp:posOffset>3027045</wp:posOffset>
              </wp:positionH>
              <wp:positionV relativeFrom="page">
                <wp:posOffset>180975</wp:posOffset>
              </wp:positionV>
              <wp:extent cx="2752089" cy="139064"/>
              <wp:effectExtent l="0" t="0" r="0" b="0"/>
              <wp:wrapNone/>
              <wp:docPr id="2060" name="文本框 206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752089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061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4-DP-Longest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non-decreasing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Subsequence: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062" o:spid="_x0000_s2062" filled="f" stroked="f" strokeweight="1.0pt" style="position:absolute;&#10;margin-left:238.35pt;&#10;margin-top:14.25pt;&#10;width:216.69998pt;&#10;height:10.949998pt;&#10;z-index:-58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03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4-DP-Longest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non-decreasing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Subsequence: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48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03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2103" name="文本框 210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104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11:55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105" o:spid="_x0000_s2105" filled="f" stroked="f" strokeweight="1.0pt" style="position:absolute;&#10;margin-left:23.0pt;&#10;margin-top:14.25pt;&#10;width:70.2pt;&#10;height:10.949998pt;&#10;z-index:-58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0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11:55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04" behindDoc="1" locked="0" layoutInCell="1" hidden="0" allowOverlap="1">
              <wp:simplePos x="0" y="0"/>
              <wp:positionH relativeFrom="page">
                <wp:posOffset>2471420</wp:posOffset>
              </wp:positionH>
              <wp:positionV relativeFrom="page">
                <wp:posOffset>180975</wp:posOffset>
              </wp:positionV>
              <wp:extent cx="3863340" cy="139064"/>
              <wp:effectExtent l="0" t="0" r="0" b="0"/>
              <wp:wrapNone/>
              <wp:docPr id="2106" name="文本框 210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8633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107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1-Finding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Duplicates-O(n^2)</w:t>
                          </w:r>
                          <w:r>
                            <w:rPr>
                              <w:rFonts w:ascii="Arial MT" w:hAnsi="Arial M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Time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Complexity,O(1)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Space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Complexity:</w:t>
                          </w:r>
                          <w:r>
                            <w:rPr>
                              <w:rFonts w:ascii="Arial MT" w:hAnsi="Arial MT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108" o:spid="_x0000_s2108" filled="f" stroked="f" strokeweight="1.0pt" style="position:absolute;&#10;margin-left:194.59999pt;&#10;margin-top:14.25pt;&#10;width:304.19998pt;&#10;height:10.949998pt;&#10;z-index:-57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0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1-Finding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Duplicates-O(n^2)</w:t>
                    </w:r>
                    <w:r>
                      <w:rPr>
                        <w:rFonts w:ascii="Arial MT" w:hAns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Time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Complexity,O(1)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Space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Complexity:</w:t>
                    </w:r>
                    <w:r>
                      <w:rPr>
                        <w:rFonts w:ascii="Arial MT" w:hAnsi="Arial MT"/>
                        <w:spacing w:val="-1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49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07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2136" name="文本框 213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137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11:55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138" o:spid="_x0000_s2138" filled="f" stroked="f" strokeweight="1.0pt" style="position:absolute;&#10;margin-left:23.0pt;&#10;margin-top:14.25pt;&#10;width:70.2pt;&#10;height:10.949998pt;&#10;z-index:-57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2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11:55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08" behindDoc="1" locked="0" layoutInCell="1" hidden="0" allowOverlap="1">
              <wp:simplePos x="0" y="0"/>
              <wp:positionH relativeFrom="page">
                <wp:posOffset>2471420</wp:posOffset>
              </wp:positionH>
              <wp:positionV relativeFrom="page">
                <wp:posOffset>180975</wp:posOffset>
              </wp:positionV>
              <wp:extent cx="3863340" cy="139064"/>
              <wp:effectExtent l="0" t="0" r="0" b="0"/>
              <wp:wrapNone/>
              <wp:docPr id="2139" name="文本框 213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8633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140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1-Finding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Duplicates-O(n^2)</w:t>
                          </w:r>
                          <w:r>
                            <w:rPr>
                              <w:rFonts w:ascii="Arial MT" w:hAnsi="Arial M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Time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Complexity,O(1)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Space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Complexity:</w:t>
                          </w:r>
                          <w:r>
                            <w:rPr>
                              <w:rFonts w:ascii="Arial MT" w:hAnsi="Arial MT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141" o:spid="_x0000_s2141" filled="f" stroked="f" strokeweight="1.0pt" style="position:absolute;&#10;margin-left:194.59999pt;&#10;margin-top:14.25pt;&#10;width:304.19998pt;&#10;height:10.949998pt;&#10;z-index:-57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2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1-Finding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Duplicates-O(n^2)</w:t>
                    </w:r>
                    <w:r>
                      <w:rPr>
                        <w:rFonts w:ascii="Arial MT" w:hAns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Time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Complexity,O(1)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Space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Complexity:</w:t>
                    </w:r>
                    <w:r>
                      <w:rPr>
                        <w:rFonts w:ascii="Arial MT" w:hAnsi="Arial MT"/>
                        <w:spacing w:val="-1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0" behindDoc="1" locked="0" layoutInCell="1" hidden="0" allowOverlap="1">
              <wp:simplePos x="0" y="0"/>
              <wp:positionH relativeFrom="page">
                <wp:posOffset>475615</wp:posOffset>
              </wp:positionH>
              <wp:positionV relativeFrom="page">
                <wp:posOffset>365124</wp:posOffset>
              </wp:positionV>
              <wp:extent cx="6621144" cy="593725"/>
              <wp:effectExtent l="0" t="0" r="0" b="0"/>
              <wp:wrapNone/>
              <wp:docPr id="339" name="曲线 33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621144" cy="593725"/>
                      </a:xfrm>
                      <a:custGeom>
                        <a:gdLst>
                          <a:gd name="T1" fmla="*/ 0 w 21600"/>
                          <a:gd name="T2" fmla="*/ 0 h 21600"/>
                          <a:gd name="T3" fmla="*/ 21600 w 21600"/>
                          <a:gd name="T4" fmla="*/ 21600 h 21600"/>
                        </a:gdLst>
                        <a:rect l="T1" t="T2" r="T3" b="T4"/>
                        <a:pathLst>
                          <a:path w="21600" h="21600">
                            <a:moveTo>
                              <a:pt x="0" y="21230"/>
                            </a:moveTo>
                            <a:lnTo>
                              <a:pt x="0" y="392"/>
                            </a:lnTo>
                            <a:lnTo>
                              <a:pt x="0" y="277"/>
                            </a:lnTo>
                            <a:lnTo>
                              <a:pt x="4" y="184"/>
                            </a:lnTo>
                            <a:lnTo>
                              <a:pt x="10" y="115"/>
                            </a:lnTo>
                            <a:lnTo>
                              <a:pt x="16" y="46"/>
                            </a:lnTo>
                            <a:lnTo>
                              <a:pt x="24" y="0"/>
                            </a:lnTo>
                            <a:lnTo>
                              <a:pt x="35" y="0"/>
                            </a:lnTo>
                            <a:lnTo>
                              <a:pt x="21564" y="0"/>
                            </a:lnTo>
                            <a:lnTo>
                              <a:pt x="21575" y="0"/>
                            </a:lnTo>
                            <a:lnTo>
                              <a:pt x="21583" y="46"/>
                            </a:lnTo>
                            <a:lnTo>
                              <a:pt x="21589" y="115"/>
                            </a:lnTo>
                            <a:lnTo>
                              <a:pt x="21595" y="184"/>
                            </a:lnTo>
                            <a:lnTo>
                              <a:pt x="21600" y="277"/>
                            </a:lnTo>
                            <a:lnTo>
                              <a:pt x="21600" y="392"/>
                            </a:lnTo>
                            <a:lnTo>
                              <a:pt x="21600" y="21230"/>
                            </a:lnTo>
                            <a:lnTo>
                              <a:pt x="21600" y="21345"/>
                            </a:lnTo>
                            <a:lnTo>
                              <a:pt x="21595" y="21415"/>
                            </a:lnTo>
                            <a:lnTo>
                              <a:pt x="21589" y="21507"/>
                            </a:lnTo>
                            <a:lnTo>
                              <a:pt x="21583" y="21576"/>
                            </a:lnTo>
                            <a:lnTo>
                              <a:pt x="21575" y="21600"/>
                            </a:lnTo>
                            <a:lnTo>
                              <a:pt x="21564" y="21600"/>
                            </a:lnTo>
                            <a:lnTo>
                              <a:pt x="35" y="21600"/>
                            </a:lnTo>
                            <a:lnTo>
                              <a:pt x="0" y="21345"/>
                            </a:lnTo>
                            <a:lnTo>
                              <a:pt x="0" y="21230"/>
                            </a:lnTo>
                            <a:close/>
                          </a:path>
                        </a:pathLst>
                      </a:custGeom>
                      <a:noFill/>
                      <a:ln w="6904" cmpd="sng" cap="flat">
                        <a:solidFill>
                          <a:srgbClr val="CAD0D6"/>
                        </a:solidFill>
                        <a:prstDash val="solid"/>
                        <a:miter/>
                      </a:ln>
                    </wps:spPr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0" id="曲线 340" o:spid="_x0000_s340" filled="f" stroked="t" strokeweight="0.54362833pt" coordsize="10426,934" path="m,918l,16l,11l1,7l5,5l7,1l11,l16,l10409,l10414,l10418,1l10421,5l10424,7l10426,11l10426,16l10426,918l10426,923l10424,926l10421,930l10418,933l10414,934l10409,934l16,934l,923l,918l,918xe" style="position:absolute;&#10;margin-left:37.45pt;&#10;margin-top:28.749998pt;&#10;width:521.35pt;&#10;height:46.75pt;&#10;z-index:-763;&#10;mso-position-horizontal:absolute;&#10;mso-position-horizontal-relative:page;&#10;mso-position-vertical:absolute;&#10;mso-position-vertical-relative:page;&#10;mso-wrap-distance-left:8.999863pt;&#10;mso-wrap-distance-right:8.999863pt;">
              <v:stroke color="#CAD0D6"/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1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1063625" cy="725170"/>
              <wp:effectExtent l="0" t="0" r="0" b="0"/>
              <wp:wrapNone/>
              <wp:docPr id="341" name="文本框 34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63625" cy="725170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342">
                      <w:txbxContent>
                        <w:p>
                          <w:pPr>
                            <w:pStyle w:val="15"/>
                            <w:spacing w:before="14"/>
                            <w:ind w:left="2" w:right="271"/>
                            <w:jc w:val="center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11:44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  <w:p>
                          <w:pPr>
                            <w:spacing w:before="142"/>
                            <w:ind w:left="2" w:right="17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rFonts w:ascii="Segoe UI Light" w:hAnsi="Segoe UI Light"/>
                              <w:color w:val="1C2025"/>
                              <w:sz w:val="13"/>
                            </w:rPr>
                            <w:t xml:space="preserve">Question </w:t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  <w:p>
                          <w:pPr>
                            <w:spacing w:before="73"/>
                            <w:ind w:left="375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z w:val="13"/>
                            </w:rPr>
                            <w:t>Correct</w:t>
                          </w:r>
                        </w:p>
                        <w:p>
                          <w:pPr>
                            <w:spacing w:before="110"/>
                            <w:ind w:left="375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z w:val="13"/>
                            </w:rPr>
                            <w:t>Mark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1.00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out</w:t>
                          </w:r>
                          <w:r>
                            <w:rPr>
                              <w:color w:val="1C2025"/>
                              <w:spacing w:val="-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of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1.00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43" o:spid="_x0000_s343" filled="f" stroked="f" strokeweight="1.0pt" style="position:absolute;&#10;margin-left:23.0pt;&#10;margin-top:14.25pt;&#10;width:83.75pt;&#10;height:57.1pt;&#10;z-index:-76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3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" w:right="271"/>
                      <w:jc w:val="center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11:44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  <w:p>
                    <w:pPr>
                      <w:spacing w:before="142"/>
                      <w:ind w:left="2" w:right="17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rFonts w:ascii="Segoe UI Light" w:hAnsi="Segoe UI Light"/>
                        <w:color w:val="1C2025"/>
                        <w:sz w:val="13"/>
                      </w:rPr>
                      <w:t xml:space="preserve">Question </w:t>
                    </w:r>
                    <w:r>
                      <w:rPr>
                        <w:b/>
                        <w:color w:val="1C202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1C202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color w:val="1C2025"/>
                        <w:sz w:val="19"/>
                      </w:rPr>
                      <w:t>14</w:t>
                    </w:r>
                    <w:r>
                      <w:fldChar w:fldCharType="end"/>
                    </w:r>
                  </w:p>
                  <w:p>
                    <w:pPr>
                      <w:spacing w:before="73"/>
                      <w:ind w:left="375"/>
                      <w:rPr>
                        <w:sz w:val="13"/>
                      </w:rPr>
                    </w:pPr>
                    <w:r>
                      <w:rPr>
                        <w:color w:val="1C2025"/>
                        <w:sz w:val="13"/>
                      </w:rPr>
                      <w:t>Correct</w:t>
                    </w:r>
                  </w:p>
                  <w:p>
                    <w:pPr>
                      <w:spacing w:before="110"/>
                      <w:ind w:left="375"/>
                      <w:rPr>
                        <w:sz w:val="13"/>
                      </w:rPr>
                    </w:pPr>
                    <w:r>
                      <w:rPr>
                        <w:color w:val="1C2025"/>
                        <w:sz w:val="13"/>
                      </w:rPr>
                      <w:t>Mark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1.00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out</w:t>
                    </w:r>
                    <w:r>
                      <w:rPr>
                        <w:color w:val="1C2025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of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1.00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2" behindDoc="1" locked="0" layoutInCell="1" hidden="0" allowOverlap="1">
              <wp:simplePos x="0" y="0"/>
              <wp:positionH relativeFrom="page">
                <wp:posOffset>3143250</wp:posOffset>
              </wp:positionH>
              <wp:positionV relativeFrom="page">
                <wp:posOffset>180975</wp:posOffset>
              </wp:positionV>
              <wp:extent cx="2519679" cy="139064"/>
              <wp:effectExtent l="0" t="0" r="0" b="0"/>
              <wp:wrapNone/>
              <wp:docPr id="344" name="文本框 34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519679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34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BASIC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PROGRAMMING-PRACTICE: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46" o:spid="_x0000_s346" filled="f" stroked="f" strokeweight="1.0pt" style="position:absolute;&#10;margin-left:247.5pt;&#10;margin-top:14.25pt;&#10;width:198.39996pt;&#10;height:10.949998pt;&#10;z-index:-76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3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BASIC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PROGRAMMING-PRACTICE: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50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11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2186" name="文本框 218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187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11:55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188" o:spid="_x0000_s2188" filled="f" stroked="f" strokeweight="1.0pt" style="position:absolute;&#10;margin-left:23.0pt;&#10;margin-top:14.25pt;&#10;width:70.2pt;&#10;height:10.949998pt;&#10;z-index:-57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2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11:55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12" behindDoc="1" locked="0" layoutInCell="1" hidden="0" allowOverlap="1">
              <wp:simplePos x="0" y="0"/>
              <wp:positionH relativeFrom="page">
                <wp:posOffset>2523490</wp:posOffset>
              </wp:positionH>
              <wp:positionV relativeFrom="page">
                <wp:posOffset>180975</wp:posOffset>
              </wp:positionV>
              <wp:extent cx="3759200" cy="139064"/>
              <wp:effectExtent l="0" t="0" r="0" b="0"/>
              <wp:wrapNone/>
              <wp:docPr id="2189" name="文本框 218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75920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190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2-Finding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Duplicates-O(n)</w:t>
                          </w:r>
                          <w:r>
                            <w:rPr>
                              <w:rFonts w:ascii="Arial MT" w:hAnsi="Arial M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Time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Complexity,O(1)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Space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Complexity:</w:t>
                          </w:r>
                          <w:r>
                            <w:rPr>
                              <w:rFonts w:ascii="Arial MT" w:hAnsi="Arial MT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191" o:spid="_x0000_s2191" filled="f" stroked="f" strokeweight="1.0pt" style="position:absolute;&#10;margin-left:198.70001pt;&#10;margin-top:14.25pt;&#10;width:296.0pt;&#10;height:10.949998pt;&#10;z-index:-57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2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2-Finding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Duplicates-O(n)</w:t>
                    </w:r>
                    <w:r>
                      <w:rPr>
                        <w:rFonts w:ascii="Arial MT" w:hAns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Time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Complexity,O(1)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Space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Complexity:</w:t>
                    </w:r>
                    <w:r>
                      <w:rPr>
                        <w:rFonts w:ascii="Arial MT" w:hAnsi="Arial MT"/>
                        <w:spacing w:val="-1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5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15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2219" name="文本框 221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220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11:55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221" o:spid="_x0000_s2221" filled="f" stroked="f" strokeweight="1.0pt" style="position:absolute;&#10;margin-left:23.0pt;&#10;margin-top:14.25pt;&#10;width:70.2pt;&#10;height:10.949998pt;&#10;z-index:-56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3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11:55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16" behindDoc="1" locked="0" layoutInCell="1" hidden="0" allowOverlap="1">
              <wp:simplePos x="0" y="0"/>
              <wp:positionH relativeFrom="page">
                <wp:posOffset>2523490</wp:posOffset>
              </wp:positionH>
              <wp:positionV relativeFrom="page">
                <wp:posOffset>180975</wp:posOffset>
              </wp:positionV>
              <wp:extent cx="3759200" cy="139064"/>
              <wp:effectExtent l="0" t="0" r="0" b="0"/>
              <wp:wrapNone/>
              <wp:docPr id="2222" name="文本框 222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75920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22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2-Finding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Duplicates-O(n)</w:t>
                          </w:r>
                          <w:r>
                            <w:rPr>
                              <w:rFonts w:ascii="Arial MT" w:hAnsi="Arial M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Time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Complexity,O(1)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Space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Complexity:</w:t>
                          </w:r>
                          <w:r>
                            <w:rPr>
                              <w:rFonts w:ascii="Arial MT" w:hAnsi="Arial MT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224" o:spid="_x0000_s2224" filled="f" stroked="f" strokeweight="1.0pt" style="position:absolute;&#10;margin-left:198.70001pt;&#10;margin-top:14.25pt;&#10;width:296.0pt;&#10;height:10.949998pt;&#10;z-index:-56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4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2-Finding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Duplicates-O(n)</w:t>
                    </w:r>
                    <w:r>
                      <w:rPr>
                        <w:rFonts w:ascii="Arial MT" w:hAns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Time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Complexity,O(1)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Space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Complexity:</w:t>
                    </w:r>
                    <w:r>
                      <w:rPr>
                        <w:rFonts w:ascii="Arial MT" w:hAnsi="Arial MT"/>
                        <w:spacing w:val="-1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52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19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2269" name="文本框 226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270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11:55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271" o:spid="_x0000_s2271" filled="f" stroked="f" strokeweight="1.0pt" style="position:absolute;&#10;margin-left:23.0pt;&#10;margin-top:14.25pt;&#10;width:70.2pt;&#10;height:10.949998pt;&#10;z-index:-56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44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11:55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20" behindDoc="1" locked="0" layoutInCell="1" hidden="0" allowOverlap="1">
              <wp:simplePos x="0" y="0"/>
              <wp:positionH relativeFrom="page">
                <wp:posOffset>2101850</wp:posOffset>
              </wp:positionH>
              <wp:positionV relativeFrom="page">
                <wp:posOffset>180975</wp:posOffset>
              </wp:positionV>
              <wp:extent cx="4601845" cy="139064"/>
              <wp:effectExtent l="0" t="0" r="0" b="0"/>
              <wp:wrapNone/>
              <wp:docPr id="2272" name="文本框 227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60184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27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3-Print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Intersection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of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2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sorted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arrays-O(m*n)Time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Complexity,O(1)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Space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Complexity:</w:t>
                          </w:r>
                          <w:r>
                            <w:rPr>
                              <w:rFonts w:ascii="Arial MT" w:hAnsi="Arial MT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274" o:spid="_x0000_s2274" filled="f" stroked="f" strokeweight="1.0pt" style="position:absolute;&#10;margin-left:165.5pt;&#10;margin-top:14.25pt;&#10;width:362.35pt;&#10;height:10.949998pt;&#10;z-index:-56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4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3-Print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Intersection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of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2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sorted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arrays-O(m*n)Time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Complexity,O(1)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Space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Complexity:</w:t>
                    </w:r>
                    <w:r>
                      <w:rPr>
                        <w:rFonts w:ascii="Arial MT" w:hAnsi="Arial MT"/>
                        <w:spacing w:val="-1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53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23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2302" name="文本框 230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30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11:55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304" o:spid="_x0000_s2304" filled="f" stroked="f" strokeweight="1.0pt" style="position:absolute;&#10;margin-left:23.0pt;&#10;margin-top:14.25pt;&#10;width:70.2pt;&#10;height:10.949998pt;&#10;z-index:-56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4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11:55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24" behindDoc="1" locked="0" layoutInCell="1" hidden="0" allowOverlap="1">
              <wp:simplePos x="0" y="0"/>
              <wp:positionH relativeFrom="page">
                <wp:posOffset>2101850</wp:posOffset>
              </wp:positionH>
              <wp:positionV relativeFrom="page">
                <wp:posOffset>180975</wp:posOffset>
              </wp:positionV>
              <wp:extent cx="4601845" cy="139064"/>
              <wp:effectExtent l="0" t="0" r="0" b="0"/>
              <wp:wrapNone/>
              <wp:docPr id="2305" name="文本框 230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60184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30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3-Print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Intersection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of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2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sorted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arrays-O(m*n)Time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Complexity,O(1)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Space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Complexity:</w:t>
                          </w:r>
                          <w:r>
                            <w:rPr>
                              <w:rFonts w:ascii="Arial MT" w:hAnsi="Arial MT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307" o:spid="_x0000_s2307" filled="f" stroked="f" strokeweight="1.0pt" style="position:absolute;&#10;margin-left:165.5pt;&#10;margin-top:14.25pt;&#10;width:362.35pt;&#10;height:10.949998pt;&#10;z-index:-559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5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3-Print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Intersection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of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2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sorted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arrays-O(m*n)Time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Complexity,O(1)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Space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Complexity:</w:t>
                    </w:r>
                    <w:r>
                      <w:rPr>
                        <w:rFonts w:ascii="Arial MT" w:hAnsi="Arial MT"/>
                        <w:spacing w:val="-1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54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28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2347" name="文本框 234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34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11:56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349" o:spid="_x0000_s2349" filled="f" stroked="f" strokeweight="1.0pt" style="position:absolute;&#10;margin-left:23.0pt;&#10;margin-top:14.25pt;&#10;width:70.2pt;&#10;height:10.949998pt;&#10;z-index:-55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6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11:56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29" behindDoc="1" locked="0" layoutInCell="1" hidden="0" allowOverlap="1">
              <wp:simplePos x="0" y="0"/>
              <wp:positionH relativeFrom="page">
                <wp:posOffset>2092325</wp:posOffset>
              </wp:positionH>
              <wp:positionV relativeFrom="page">
                <wp:posOffset>180975</wp:posOffset>
              </wp:positionV>
              <wp:extent cx="4621529" cy="139064"/>
              <wp:effectExtent l="0" t="0" r="0" b="0"/>
              <wp:wrapNone/>
              <wp:docPr id="2350" name="文本框 235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621529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351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4-Print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Intersection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of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2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sorted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arrays-O(m+n)Time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Complexity,O(1)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Space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Complexity:</w:t>
                          </w:r>
                          <w:r>
                            <w:rPr>
                              <w:rFonts w:ascii="Arial MT" w:hAnsi="Arial MT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352" o:spid="_x0000_s2352" filled="f" stroked="f" strokeweight="1.0pt" style="position:absolute;&#10;margin-left:164.75pt;&#10;margin-top:14.25pt;&#10;width:363.9pt;&#10;height:10.949998pt;&#10;z-index:-55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6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4-Print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Intersection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of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2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sorted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arrays-O(m+n)Time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Complexity,O(1)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Space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Complexity:</w:t>
                    </w:r>
                    <w:r>
                      <w:rPr>
                        <w:rFonts w:ascii="Arial MT" w:hAnsi="Arial MT"/>
                        <w:spacing w:val="-1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55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32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2380" name="文本框 238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381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11:56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382" o:spid="_x0000_s2382" filled="f" stroked="f" strokeweight="1.0pt" style="position:absolute;&#10;margin-left:23.0pt;&#10;margin-top:14.25pt;&#10;width:70.2pt;&#10;height:10.949998pt;&#10;z-index:-55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65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11:56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33" behindDoc="1" locked="0" layoutInCell="1" hidden="0" allowOverlap="1">
              <wp:simplePos x="0" y="0"/>
              <wp:positionH relativeFrom="page">
                <wp:posOffset>2092325</wp:posOffset>
              </wp:positionH>
              <wp:positionV relativeFrom="page">
                <wp:posOffset>180975</wp:posOffset>
              </wp:positionV>
              <wp:extent cx="4621529" cy="139064"/>
              <wp:effectExtent l="0" t="0" r="0" b="0"/>
              <wp:wrapNone/>
              <wp:docPr id="2383" name="文本框 2383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621529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384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4-Print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Intersection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of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2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sorted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arrays-O(m+n)Time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Complexity,O(1)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Space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Complexity:</w:t>
                          </w:r>
                          <w:r>
                            <w:rPr>
                              <w:rFonts w:ascii="Arial MT" w:hAnsi="Arial MT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385" o:spid="_x0000_s2385" filled="f" stroked="f" strokeweight="1.0pt" style="position:absolute;&#10;margin-left:164.75pt;&#10;margin-top:14.25pt;&#10;width:363.9pt;&#10;height:10.949998pt;&#10;z-index:-550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6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4-Print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Intersection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of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2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sorted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arrays-O(m+n)Time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Complexity,O(1)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Space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Complexity:</w:t>
                    </w:r>
                    <w:r>
                      <w:rPr>
                        <w:rFonts w:ascii="Arial MT" w:hAnsi="Arial MT"/>
                        <w:spacing w:val="-1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56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37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2425" name="文本框 242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42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11:56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427" o:spid="_x0000_s2427" filled="f" stroked="f" strokeweight="1.0pt" style="position:absolute;&#10;margin-left:23.0pt;&#10;margin-top:14.25pt;&#10;width:70.2pt;&#10;height:10.949998pt;&#10;z-index:-54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7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11:56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38" behindDoc="1" locked="0" layoutInCell="1" hidden="0" allowOverlap="1">
              <wp:simplePos x="0" y="0"/>
              <wp:positionH relativeFrom="page">
                <wp:posOffset>2462530</wp:posOffset>
              </wp:positionH>
              <wp:positionV relativeFrom="page">
                <wp:posOffset>180975</wp:posOffset>
              </wp:positionV>
              <wp:extent cx="3880485" cy="139064"/>
              <wp:effectExtent l="0" t="0" r="0" b="0"/>
              <wp:wrapNone/>
              <wp:docPr id="2428" name="文本框 242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88048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42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5-Pair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with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Difference-O(n^2)Time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Complexity,O(1)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Space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Complexity:</w:t>
                          </w:r>
                          <w:r>
                            <w:rPr>
                              <w:rFonts w:ascii="Arial MT" w:hAnsi="Arial MT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430" o:spid="_x0000_s2430" filled="f" stroked="f" strokeweight="1.0pt" style="position:absolute;&#10;margin-left:193.9pt;&#10;margin-top:14.25pt;&#10;width:305.55002pt;&#10;height:10.949998pt;&#10;z-index:-545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7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5-Pair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with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Difference-O(n^2)Time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Complexity,O(1)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Space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Complexity:</w:t>
                    </w:r>
                    <w:r>
                      <w:rPr>
                        <w:rFonts w:ascii="Arial MT" w:hAnsi="Arial MT"/>
                        <w:spacing w:val="-10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57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41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2458" name="文本框 245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45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11:56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460" o:spid="_x0000_s2460" filled="f" stroked="f" strokeweight="1.0pt" style="position:absolute;&#10;margin-left:23.0pt;&#10;margin-top:14.25pt;&#10;width:70.2pt;&#10;height:10.949998pt;&#10;z-index:-54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8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11:56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42" behindDoc="1" locked="0" layoutInCell="1" hidden="0" allowOverlap="1">
              <wp:simplePos x="0" y="0"/>
              <wp:positionH relativeFrom="page">
                <wp:posOffset>2462530</wp:posOffset>
              </wp:positionH>
              <wp:positionV relativeFrom="page">
                <wp:posOffset>180975</wp:posOffset>
              </wp:positionV>
              <wp:extent cx="3880485" cy="139064"/>
              <wp:effectExtent l="0" t="0" r="0" b="0"/>
              <wp:wrapNone/>
              <wp:docPr id="2461" name="文本框 246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880485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462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1"/>
                            </w:rPr>
                            <w:t>5-Pair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with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Difference-O(n^2)Time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Complexity,O(1)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Space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Complexity:</w:t>
                          </w:r>
                          <w:r>
                            <w:rPr>
                              <w:rFonts w:ascii="Arial MT" w:hAnsi="Arial MT"/>
                              <w:spacing w:val="-10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463" o:spid="_x0000_s2463" filled="f" stroked="f" strokeweight="1.0pt" style="position:absolute;&#10;margin-left:193.9pt;&#10;margin-top:14.25pt;&#10;width:305.55002pt;&#10;height:10.949998pt;&#10;z-index:-54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8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1"/>
                      </w:rPr>
                      <w:t>5-Pair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with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Difference-O(n^2)Time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Complexity,O(1)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Space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Complexity:</w:t>
                    </w:r>
                    <w:r>
                      <w:rPr>
                        <w:rFonts w:ascii="Arial MT" w:hAnsi="Arial MT"/>
                        <w:spacing w:val="-10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58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45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2512" name="文本框 251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513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11:56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514" o:spid="_x0000_s2514" filled="f" stroked="f" strokeweight="1.0pt" style="position:absolute;&#10;margin-left:23.0pt;&#10;margin-top:14.25pt;&#10;width:70.2pt;&#10;height:10.949998pt;&#10;z-index:-538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96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11:56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46" behindDoc="1" locked="0" layoutInCell="1" hidden="0" allowOverlap="1">
              <wp:simplePos x="0" y="0"/>
              <wp:positionH relativeFrom="page">
                <wp:posOffset>2487295</wp:posOffset>
              </wp:positionH>
              <wp:positionV relativeFrom="page">
                <wp:posOffset>180975</wp:posOffset>
              </wp:positionV>
              <wp:extent cx="3830954" cy="139064"/>
              <wp:effectExtent l="0" t="0" r="0" b="0"/>
              <wp:wrapNone/>
              <wp:docPr id="2515" name="文本框 251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830954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51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6-Pair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with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Difference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-O(n)</w:t>
                          </w:r>
                          <w:r>
                            <w:rPr>
                              <w:rFonts w:ascii="Arial MT" w:hAnsi="Arial M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Time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Complexity,O(1)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Space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Complexity:</w:t>
                          </w:r>
                          <w:r>
                            <w:rPr>
                              <w:rFonts w:ascii="Arial MT" w:hAnsi="Arial MT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517" o:spid="_x0000_s2517" filled="f" stroked="f" strokeweight="1.0pt" style="position:absolute;&#10;margin-left:195.85002pt;&#10;margin-top:14.25pt;&#10;width:301.65pt;&#10;height:10.949998pt;&#10;z-index:-53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397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6-Pair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with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Difference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-O(n)</w:t>
                    </w:r>
                    <w:r>
                      <w:rPr>
                        <w:rFonts w:ascii="Arial MT" w:hAns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Time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Complexity,O(1)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Space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Complexity:</w:t>
                    </w:r>
                    <w:r>
                      <w:rPr>
                        <w:rFonts w:ascii="Arial MT" w:hAnsi="Arial MT"/>
                        <w:spacing w:val="-1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59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49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891540" cy="139064"/>
              <wp:effectExtent l="0" t="0" r="0" b="0"/>
              <wp:wrapNone/>
              <wp:docPr id="2545" name="文本框 254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891540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546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11:56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547" o:spid="_x0000_s2547" filled="f" stroked="f" strokeweight="1.0pt" style="position:absolute;&#10;margin-left:23.0pt;&#10;margin-top:14.25pt;&#10;width:70.2pt;&#10;height:10.949998pt;&#10;z-index:-534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40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11:56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50" behindDoc="1" locked="0" layoutInCell="1" hidden="0" allowOverlap="1">
              <wp:simplePos x="0" y="0"/>
              <wp:positionH relativeFrom="page">
                <wp:posOffset>2487295</wp:posOffset>
              </wp:positionH>
              <wp:positionV relativeFrom="page">
                <wp:posOffset>180975</wp:posOffset>
              </wp:positionV>
              <wp:extent cx="3830954" cy="139064"/>
              <wp:effectExtent l="0" t="0" r="0" b="0"/>
              <wp:wrapNone/>
              <wp:docPr id="2548" name="文本框 254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830954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2549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6-Pair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with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Difference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-O(n)</w:t>
                          </w:r>
                          <w:r>
                            <w:rPr>
                              <w:rFonts w:ascii="Arial MT" w:hAnsi="Arial MT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Time</w:t>
                          </w:r>
                          <w:r>
                            <w:rPr>
                              <w:rFonts w:ascii="Arial MT" w:hAns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Complexity,O(1)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Space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Complexity:</w:t>
                          </w:r>
                          <w:r>
                            <w:rPr>
                              <w:rFonts w:ascii="Arial MT" w:hAnsi="Arial MT"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2550" o:spid="_x0000_s2550" filled="f" stroked="f" strokeweight="1.0pt" style="position:absolute;&#10;margin-left:195.85002pt;&#10;margin-top:14.25pt;&#10;width:301.65pt;&#10;height:10.949998pt;&#10;z-index:-533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1402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6-Pair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with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Difference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-O(n)</w:t>
                    </w:r>
                    <w:r>
                      <w:rPr>
                        <w:rFonts w:ascii="Arial MT" w:hAnsi="Arial MT"/>
                        <w:spacing w:val="-5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Time</w:t>
                    </w:r>
                    <w:r>
                      <w:rPr>
                        <w:rFonts w:ascii="Arial MT" w:hAns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Complexity,O(1)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Space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Complexity:</w:t>
                    </w:r>
                    <w:r>
                      <w:rPr>
                        <w:rFonts w:ascii="Arial MT" w:hAnsi="Arial MT"/>
                        <w:spacing w:val="-1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6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25" behindDoc="1" locked="0" layoutInCell="1" hidden="0" allowOverlap="1">
              <wp:simplePos x="0" y="0"/>
              <wp:positionH relativeFrom="page">
                <wp:posOffset>475615</wp:posOffset>
              </wp:positionH>
              <wp:positionV relativeFrom="page">
                <wp:posOffset>365124</wp:posOffset>
              </wp:positionV>
              <wp:extent cx="6621144" cy="593725"/>
              <wp:effectExtent l="0" t="0" r="0" b="0"/>
              <wp:wrapNone/>
              <wp:docPr id="372" name="曲线 372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621144" cy="593725"/>
                      </a:xfrm>
                      <a:custGeom>
                        <a:gdLst>
                          <a:gd name="T1" fmla="*/ 0 w 21600"/>
                          <a:gd name="T2" fmla="*/ 0 h 21600"/>
                          <a:gd name="T3" fmla="*/ 21600 w 21600"/>
                          <a:gd name="T4" fmla="*/ 21600 h 21600"/>
                        </a:gdLst>
                        <a:rect l="T1" t="T2" r="T3" b="T4"/>
                        <a:pathLst>
                          <a:path w="21600" h="21600">
                            <a:moveTo>
                              <a:pt x="0" y="21230"/>
                            </a:moveTo>
                            <a:lnTo>
                              <a:pt x="0" y="392"/>
                            </a:lnTo>
                            <a:lnTo>
                              <a:pt x="0" y="277"/>
                            </a:lnTo>
                            <a:lnTo>
                              <a:pt x="4" y="184"/>
                            </a:lnTo>
                            <a:lnTo>
                              <a:pt x="10" y="115"/>
                            </a:lnTo>
                            <a:lnTo>
                              <a:pt x="16" y="46"/>
                            </a:lnTo>
                            <a:lnTo>
                              <a:pt x="24" y="0"/>
                            </a:lnTo>
                            <a:lnTo>
                              <a:pt x="35" y="0"/>
                            </a:lnTo>
                            <a:lnTo>
                              <a:pt x="21564" y="0"/>
                            </a:lnTo>
                            <a:lnTo>
                              <a:pt x="21575" y="0"/>
                            </a:lnTo>
                            <a:lnTo>
                              <a:pt x="21583" y="46"/>
                            </a:lnTo>
                            <a:lnTo>
                              <a:pt x="21589" y="115"/>
                            </a:lnTo>
                            <a:lnTo>
                              <a:pt x="21595" y="184"/>
                            </a:lnTo>
                            <a:lnTo>
                              <a:pt x="21600" y="277"/>
                            </a:lnTo>
                            <a:lnTo>
                              <a:pt x="21600" y="392"/>
                            </a:lnTo>
                            <a:lnTo>
                              <a:pt x="21600" y="21230"/>
                            </a:lnTo>
                            <a:lnTo>
                              <a:pt x="21600" y="21345"/>
                            </a:lnTo>
                            <a:lnTo>
                              <a:pt x="21595" y="21415"/>
                            </a:lnTo>
                            <a:lnTo>
                              <a:pt x="21589" y="21507"/>
                            </a:lnTo>
                            <a:lnTo>
                              <a:pt x="21583" y="21576"/>
                            </a:lnTo>
                            <a:lnTo>
                              <a:pt x="21575" y="21600"/>
                            </a:lnTo>
                            <a:lnTo>
                              <a:pt x="21564" y="21600"/>
                            </a:lnTo>
                            <a:lnTo>
                              <a:pt x="35" y="21600"/>
                            </a:lnTo>
                            <a:lnTo>
                              <a:pt x="0" y="21345"/>
                            </a:lnTo>
                            <a:lnTo>
                              <a:pt x="0" y="21230"/>
                            </a:lnTo>
                            <a:close/>
                          </a:path>
                        </a:pathLst>
                      </a:custGeom>
                      <a:noFill/>
                      <a:ln w="6904" cmpd="sng" cap="flat">
                        <a:solidFill>
                          <a:srgbClr val="CAD0D6"/>
                        </a:solidFill>
                        <a:prstDash val="solid"/>
                        <a:miter/>
                      </a:ln>
                    </wps:spPr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0" id="曲线 373" o:spid="_x0000_s373" filled="f" stroked="t" strokeweight="0.54362833pt" coordsize="10426,934" path="m,918l,16l,11l1,7l5,5l7,1l11,l16,l10409,l10414,l10418,1l10421,5l10424,7l10426,11l10426,16l10426,918l10426,923l10424,926l10421,930l10418,933l10414,934l10409,934l16,934l,923l,918l,918xe" style="position:absolute;&#10;margin-left:37.45pt;&#10;margin-top:28.749998pt;&#10;width:521.35pt;&#10;height:46.75pt;&#10;z-index:-758;&#10;mso-position-horizontal:absolute;&#10;mso-position-horizontal-relative:page;&#10;mso-position-vertical:absolute;&#10;mso-position-vertical-relative:page;&#10;mso-wrap-distance-left:8.999863pt;&#10;mso-wrap-distance-right:8.999863pt;">
              <v:stroke color="#CAD0D6"/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6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1063625" cy="725170"/>
              <wp:effectExtent l="0" t="0" r="0" b="0"/>
              <wp:wrapNone/>
              <wp:docPr id="374" name="文本框 37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63625" cy="725170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375">
                      <w:txbxContent>
                        <w:p>
                          <w:pPr>
                            <w:pStyle w:val="15"/>
                            <w:spacing w:before="14"/>
                            <w:ind w:left="2" w:right="271"/>
                            <w:jc w:val="center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11:44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  <w:p>
                          <w:pPr>
                            <w:spacing w:before="142"/>
                            <w:ind w:left="2" w:right="17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rFonts w:ascii="Segoe UI Light" w:hAnsi="Segoe UI Light"/>
                              <w:color w:val="1C2025"/>
                              <w:sz w:val="13"/>
                            </w:rPr>
                            <w:t xml:space="preserve">Question </w:t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  <w:p>
                          <w:pPr>
                            <w:spacing w:before="73"/>
                            <w:ind w:left="375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z w:val="13"/>
                            </w:rPr>
                            <w:t>Correct</w:t>
                          </w:r>
                        </w:p>
                        <w:p>
                          <w:pPr>
                            <w:spacing w:before="110"/>
                            <w:ind w:left="375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z w:val="13"/>
                            </w:rPr>
                            <w:t>Mark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1.00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out</w:t>
                          </w:r>
                          <w:r>
                            <w:rPr>
                              <w:color w:val="1C2025"/>
                              <w:spacing w:val="-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of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1.00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76" o:spid="_x0000_s376" filled="f" stroked="f" strokeweight="1.0pt" style="position:absolute;&#10;margin-left:23.0pt;&#10;margin-top:14.25pt;&#10;width:83.75pt;&#10;height:57.1pt;&#10;z-index:-75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3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" w:right="271"/>
                      <w:jc w:val="center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11:44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  <w:p>
                    <w:pPr>
                      <w:spacing w:before="142"/>
                      <w:ind w:left="2" w:right="17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rFonts w:ascii="Segoe UI Light" w:hAnsi="Segoe UI Light"/>
                        <w:color w:val="1C2025"/>
                        <w:sz w:val="13"/>
                      </w:rPr>
                      <w:t xml:space="preserve">Question </w:t>
                    </w:r>
                    <w:r>
                      <w:rPr>
                        <w:b/>
                        <w:color w:val="1C202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1C202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color w:val="1C2025"/>
                        <w:sz w:val="19"/>
                      </w:rPr>
                      <w:t>15</w:t>
                    </w:r>
                    <w:r>
                      <w:fldChar w:fldCharType="end"/>
                    </w:r>
                  </w:p>
                  <w:p>
                    <w:pPr>
                      <w:spacing w:before="73"/>
                      <w:ind w:left="375"/>
                      <w:rPr>
                        <w:sz w:val="13"/>
                      </w:rPr>
                    </w:pPr>
                    <w:r>
                      <w:rPr>
                        <w:color w:val="1C2025"/>
                        <w:sz w:val="13"/>
                      </w:rPr>
                      <w:t>Correct</w:t>
                    </w:r>
                  </w:p>
                  <w:p>
                    <w:pPr>
                      <w:spacing w:before="110"/>
                      <w:ind w:left="375"/>
                      <w:rPr>
                        <w:sz w:val="13"/>
                      </w:rPr>
                    </w:pPr>
                    <w:r>
                      <w:rPr>
                        <w:color w:val="1C2025"/>
                        <w:sz w:val="13"/>
                      </w:rPr>
                      <w:t>Mark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1.00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out</w:t>
                    </w:r>
                    <w:r>
                      <w:rPr>
                        <w:color w:val="1C2025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of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1.00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27" behindDoc="1" locked="0" layoutInCell="1" hidden="0" allowOverlap="1">
              <wp:simplePos x="0" y="0"/>
              <wp:positionH relativeFrom="page">
                <wp:posOffset>3143250</wp:posOffset>
              </wp:positionH>
              <wp:positionV relativeFrom="page">
                <wp:posOffset>180975</wp:posOffset>
              </wp:positionV>
              <wp:extent cx="2519679" cy="139064"/>
              <wp:effectExtent l="0" t="0" r="0" b="0"/>
              <wp:wrapNone/>
              <wp:docPr id="377" name="文本框 37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519679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378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BASIC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PROGRAMMING-PRACTICE: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379" o:spid="_x0000_s379" filled="f" stroked="f" strokeweight="1.0pt" style="position:absolute;&#10;margin-left:247.5pt;&#10;margin-top:14.25pt;&#10;width:198.39996pt;&#10;height:10.949998pt;&#10;z-index:-75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3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BASIC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PROGRAMMING-PRACTICE: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7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30" behindDoc="1" locked="0" layoutInCell="1" hidden="0" allowOverlap="1">
              <wp:simplePos x="0" y="0"/>
              <wp:positionH relativeFrom="page">
                <wp:posOffset>475615</wp:posOffset>
              </wp:positionH>
              <wp:positionV relativeFrom="page">
                <wp:posOffset>365124</wp:posOffset>
              </wp:positionV>
              <wp:extent cx="6621144" cy="593725"/>
              <wp:effectExtent l="0" t="0" r="0" b="0"/>
              <wp:wrapNone/>
              <wp:docPr id="405" name="曲线 405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621144" cy="593725"/>
                      </a:xfrm>
                      <a:custGeom>
                        <a:gdLst>
                          <a:gd name="T1" fmla="*/ 0 w 21600"/>
                          <a:gd name="T2" fmla="*/ 0 h 21600"/>
                          <a:gd name="T3" fmla="*/ 21600 w 21600"/>
                          <a:gd name="T4" fmla="*/ 21600 h 21600"/>
                        </a:gdLst>
                        <a:rect l="T1" t="T2" r="T3" b="T4"/>
                        <a:pathLst>
                          <a:path w="21600" h="21600">
                            <a:moveTo>
                              <a:pt x="0" y="21230"/>
                            </a:moveTo>
                            <a:lnTo>
                              <a:pt x="0" y="392"/>
                            </a:lnTo>
                            <a:lnTo>
                              <a:pt x="0" y="277"/>
                            </a:lnTo>
                            <a:lnTo>
                              <a:pt x="4" y="184"/>
                            </a:lnTo>
                            <a:lnTo>
                              <a:pt x="10" y="115"/>
                            </a:lnTo>
                            <a:lnTo>
                              <a:pt x="16" y="46"/>
                            </a:lnTo>
                            <a:lnTo>
                              <a:pt x="24" y="0"/>
                            </a:lnTo>
                            <a:lnTo>
                              <a:pt x="35" y="0"/>
                            </a:lnTo>
                            <a:lnTo>
                              <a:pt x="21564" y="0"/>
                            </a:lnTo>
                            <a:lnTo>
                              <a:pt x="21575" y="0"/>
                            </a:lnTo>
                            <a:lnTo>
                              <a:pt x="21583" y="46"/>
                            </a:lnTo>
                            <a:lnTo>
                              <a:pt x="21589" y="115"/>
                            </a:lnTo>
                            <a:lnTo>
                              <a:pt x="21595" y="184"/>
                            </a:lnTo>
                            <a:lnTo>
                              <a:pt x="21600" y="277"/>
                            </a:lnTo>
                            <a:lnTo>
                              <a:pt x="21600" y="392"/>
                            </a:lnTo>
                            <a:lnTo>
                              <a:pt x="21600" y="21230"/>
                            </a:lnTo>
                            <a:lnTo>
                              <a:pt x="21600" y="21345"/>
                            </a:lnTo>
                            <a:lnTo>
                              <a:pt x="21595" y="21415"/>
                            </a:lnTo>
                            <a:lnTo>
                              <a:pt x="21589" y="21507"/>
                            </a:lnTo>
                            <a:lnTo>
                              <a:pt x="21583" y="21576"/>
                            </a:lnTo>
                            <a:lnTo>
                              <a:pt x="21575" y="21600"/>
                            </a:lnTo>
                            <a:lnTo>
                              <a:pt x="21564" y="21600"/>
                            </a:lnTo>
                            <a:lnTo>
                              <a:pt x="35" y="21600"/>
                            </a:lnTo>
                            <a:lnTo>
                              <a:pt x="0" y="21345"/>
                            </a:lnTo>
                            <a:lnTo>
                              <a:pt x="0" y="21230"/>
                            </a:lnTo>
                            <a:close/>
                          </a:path>
                        </a:pathLst>
                      </a:custGeom>
                      <a:noFill/>
                      <a:ln w="6904" cmpd="sng" cap="flat">
                        <a:solidFill>
                          <a:srgbClr val="CAD0D6"/>
                        </a:solidFill>
                        <a:prstDash val="solid"/>
                        <a:miter/>
                      </a:ln>
                    </wps:spPr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0" id="曲线 406" o:spid="_x0000_s406" filled="f" stroked="t" strokeweight="0.54362833pt" coordsize="10426,934" path="m,918l,16l,11l1,7l5,5l7,1l11,l16,l10409,l10414,l10418,1l10421,5l10424,7l10426,11l10426,16l10426,918l10426,923l10424,926l10421,930l10418,933l10414,934l10409,934l16,934l,923l,918l,918xe" style="position:absolute;&#10;margin-left:37.45pt;&#10;margin-top:28.749998pt;&#10;width:521.35pt;&#10;height:46.75pt;&#10;z-index:-753;&#10;mso-position-horizontal:absolute;&#10;mso-position-horizontal-relative:page;&#10;mso-position-vertical:absolute;&#10;mso-position-vertical-relative:page;&#10;mso-wrap-distance-left:8.999863pt;&#10;mso-wrap-distance-right:8.999863pt;">
              <v:stroke color="#CAD0D6"/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31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1063625" cy="725170"/>
              <wp:effectExtent l="0" t="0" r="0" b="0"/>
              <wp:wrapNone/>
              <wp:docPr id="407" name="文本框 407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63625" cy="725170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408">
                      <w:txbxContent>
                        <w:p>
                          <w:pPr>
                            <w:pStyle w:val="15"/>
                            <w:spacing w:before="14"/>
                            <w:ind w:left="2" w:right="271"/>
                            <w:jc w:val="center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11:44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  <w:p>
                          <w:pPr>
                            <w:spacing w:before="142"/>
                            <w:ind w:left="2" w:right="17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rFonts w:ascii="Segoe UI Light" w:hAnsi="Segoe UI Light"/>
                              <w:color w:val="1C2025"/>
                              <w:sz w:val="13"/>
                            </w:rPr>
                            <w:t xml:space="preserve">Question </w:t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  <w:p>
                          <w:pPr>
                            <w:spacing w:before="73"/>
                            <w:ind w:left="375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z w:val="13"/>
                            </w:rPr>
                            <w:t>Correct</w:t>
                          </w:r>
                        </w:p>
                        <w:p>
                          <w:pPr>
                            <w:spacing w:before="110"/>
                            <w:ind w:left="375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z w:val="13"/>
                            </w:rPr>
                            <w:t>Mark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1.00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out</w:t>
                          </w:r>
                          <w:r>
                            <w:rPr>
                              <w:color w:val="1C2025"/>
                              <w:spacing w:val="-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of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1.00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409" o:spid="_x0000_s409" filled="f" stroked="f" strokeweight="1.0pt" style="position:absolute;&#10;margin-left:23.0pt;&#10;margin-top:14.25pt;&#10;width:83.75pt;&#10;height:57.1pt;&#10;z-index:-75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50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" w:right="271"/>
                      <w:jc w:val="center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11:44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  <w:p>
                    <w:pPr>
                      <w:spacing w:before="142"/>
                      <w:ind w:left="2" w:right="17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rFonts w:ascii="Segoe UI Light" w:hAnsi="Segoe UI Light"/>
                        <w:color w:val="1C2025"/>
                        <w:sz w:val="13"/>
                      </w:rPr>
                      <w:t xml:space="preserve">Question </w:t>
                    </w:r>
                    <w:r>
                      <w:rPr>
                        <w:b/>
                        <w:color w:val="1C202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1C202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color w:val="1C2025"/>
                        <w:sz w:val="19"/>
                      </w:rPr>
                      <w:t>16</w:t>
                    </w:r>
                    <w:r>
                      <w:fldChar w:fldCharType="end"/>
                    </w:r>
                  </w:p>
                  <w:p>
                    <w:pPr>
                      <w:spacing w:before="73"/>
                      <w:ind w:left="375"/>
                      <w:rPr>
                        <w:sz w:val="13"/>
                      </w:rPr>
                    </w:pPr>
                    <w:r>
                      <w:rPr>
                        <w:color w:val="1C2025"/>
                        <w:sz w:val="13"/>
                      </w:rPr>
                      <w:t>Correct</w:t>
                    </w:r>
                  </w:p>
                  <w:p>
                    <w:pPr>
                      <w:spacing w:before="110"/>
                      <w:ind w:left="375"/>
                      <w:rPr>
                        <w:sz w:val="13"/>
                      </w:rPr>
                    </w:pPr>
                    <w:r>
                      <w:rPr>
                        <w:color w:val="1C2025"/>
                        <w:sz w:val="13"/>
                      </w:rPr>
                      <w:t>Mark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1.00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out</w:t>
                    </w:r>
                    <w:r>
                      <w:rPr>
                        <w:color w:val="1C2025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of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1.00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32" behindDoc="1" locked="0" layoutInCell="1" hidden="0" allowOverlap="1">
              <wp:simplePos x="0" y="0"/>
              <wp:positionH relativeFrom="page">
                <wp:posOffset>3143250</wp:posOffset>
              </wp:positionH>
              <wp:positionV relativeFrom="page">
                <wp:posOffset>180975</wp:posOffset>
              </wp:positionV>
              <wp:extent cx="2519679" cy="139064"/>
              <wp:effectExtent l="0" t="0" r="0" b="0"/>
              <wp:wrapNone/>
              <wp:docPr id="410" name="文本框 410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519679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411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BASIC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PROGRAMMING-PRACTICE: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412" o:spid="_x0000_s412" filled="f" stroked="f" strokeweight="1.0pt" style="position:absolute;&#10;margin-left:247.5pt;&#10;margin-top:14.25pt;&#10;width:198.39996pt;&#10;height:10.949998pt;&#10;z-index:-75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51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BASIC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PROGRAMMING-PRACTICE: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8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35" behindDoc="1" locked="0" layoutInCell="1" hidden="0" allowOverlap="1">
              <wp:simplePos x="0" y="0"/>
              <wp:positionH relativeFrom="page">
                <wp:posOffset>475615</wp:posOffset>
              </wp:positionH>
              <wp:positionV relativeFrom="page">
                <wp:posOffset>365124</wp:posOffset>
              </wp:positionV>
              <wp:extent cx="6621144" cy="593725"/>
              <wp:effectExtent l="0" t="0" r="0" b="0"/>
              <wp:wrapNone/>
              <wp:docPr id="446" name="曲线 446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621144" cy="593725"/>
                      </a:xfrm>
                      <a:custGeom>
                        <a:gdLst>
                          <a:gd name="T1" fmla="*/ 0 w 21600"/>
                          <a:gd name="T2" fmla="*/ 0 h 21600"/>
                          <a:gd name="T3" fmla="*/ 21600 w 21600"/>
                          <a:gd name="T4" fmla="*/ 21600 h 21600"/>
                        </a:gdLst>
                        <a:rect l="T1" t="T2" r="T3" b="T4"/>
                        <a:pathLst>
                          <a:path w="21600" h="21600">
                            <a:moveTo>
                              <a:pt x="0" y="21230"/>
                            </a:moveTo>
                            <a:lnTo>
                              <a:pt x="0" y="392"/>
                            </a:lnTo>
                            <a:lnTo>
                              <a:pt x="0" y="277"/>
                            </a:lnTo>
                            <a:lnTo>
                              <a:pt x="4" y="184"/>
                            </a:lnTo>
                            <a:lnTo>
                              <a:pt x="10" y="115"/>
                            </a:lnTo>
                            <a:lnTo>
                              <a:pt x="16" y="46"/>
                            </a:lnTo>
                            <a:lnTo>
                              <a:pt x="24" y="0"/>
                            </a:lnTo>
                            <a:lnTo>
                              <a:pt x="35" y="0"/>
                            </a:lnTo>
                            <a:lnTo>
                              <a:pt x="21564" y="0"/>
                            </a:lnTo>
                            <a:lnTo>
                              <a:pt x="21575" y="0"/>
                            </a:lnTo>
                            <a:lnTo>
                              <a:pt x="21583" y="46"/>
                            </a:lnTo>
                            <a:lnTo>
                              <a:pt x="21589" y="115"/>
                            </a:lnTo>
                            <a:lnTo>
                              <a:pt x="21595" y="184"/>
                            </a:lnTo>
                            <a:lnTo>
                              <a:pt x="21600" y="277"/>
                            </a:lnTo>
                            <a:lnTo>
                              <a:pt x="21600" y="392"/>
                            </a:lnTo>
                            <a:lnTo>
                              <a:pt x="21600" y="21230"/>
                            </a:lnTo>
                            <a:lnTo>
                              <a:pt x="21600" y="21345"/>
                            </a:lnTo>
                            <a:lnTo>
                              <a:pt x="21595" y="21415"/>
                            </a:lnTo>
                            <a:lnTo>
                              <a:pt x="21589" y="21507"/>
                            </a:lnTo>
                            <a:lnTo>
                              <a:pt x="21583" y="21576"/>
                            </a:lnTo>
                            <a:lnTo>
                              <a:pt x="21575" y="21600"/>
                            </a:lnTo>
                            <a:lnTo>
                              <a:pt x="21564" y="21600"/>
                            </a:lnTo>
                            <a:lnTo>
                              <a:pt x="35" y="21600"/>
                            </a:lnTo>
                            <a:lnTo>
                              <a:pt x="0" y="21345"/>
                            </a:lnTo>
                            <a:lnTo>
                              <a:pt x="0" y="21230"/>
                            </a:lnTo>
                            <a:close/>
                          </a:path>
                        </a:pathLst>
                      </a:custGeom>
                      <a:noFill/>
                      <a:ln w="6904" cmpd="sng" cap="flat">
                        <a:solidFill>
                          <a:srgbClr val="CAD0D6"/>
                        </a:solidFill>
                        <a:prstDash val="solid"/>
                        <a:miter/>
                      </a:ln>
                    </wps:spPr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0" id="曲线 447" o:spid="_x0000_s447" filled="f" stroked="t" strokeweight="0.54362833pt" coordsize="10426,934" path="m,918l,16l,11l1,7l5,5l7,1l11,l16,l10409,l10414,l10418,1l10421,5l10424,7l10426,11l10426,16l10426,918l10426,923l10424,926l10421,930l10418,933l10414,934l10409,934l16,934l,923l,918l,918xe" style="position:absolute;&#10;margin-left:37.45pt;&#10;margin-top:28.749998pt;&#10;width:521.35pt;&#10;height:46.75pt;&#10;z-index:-748;&#10;mso-position-horizontal:absolute;&#10;mso-position-horizontal-relative:page;&#10;mso-position-vertical:absolute;&#10;mso-position-vertical-relative:page;&#10;mso-wrap-distance-left:8.999863pt;&#10;mso-wrap-distance-right:8.999863pt;">
              <v:stroke color="#CAD0D6"/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36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1063625" cy="725170"/>
              <wp:effectExtent l="0" t="0" r="0" b="0"/>
              <wp:wrapNone/>
              <wp:docPr id="448" name="文本框 448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63625" cy="725170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449">
                      <w:txbxContent>
                        <w:p>
                          <w:pPr>
                            <w:pStyle w:val="15"/>
                            <w:spacing w:before="14"/>
                            <w:ind w:left="2" w:right="271"/>
                            <w:jc w:val="center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11:44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  <w:p>
                          <w:pPr>
                            <w:spacing w:before="142"/>
                            <w:ind w:left="2" w:right="17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rFonts w:ascii="Segoe UI Light" w:hAnsi="Segoe UI Light"/>
                              <w:color w:val="1C2025"/>
                              <w:sz w:val="13"/>
                            </w:rPr>
                            <w:t xml:space="preserve">Question </w:t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  <w:p>
                          <w:pPr>
                            <w:spacing w:before="73"/>
                            <w:ind w:left="375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z w:val="13"/>
                            </w:rPr>
                            <w:t>Correct</w:t>
                          </w:r>
                        </w:p>
                        <w:p>
                          <w:pPr>
                            <w:spacing w:before="110"/>
                            <w:ind w:left="375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z w:val="13"/>
                            </w:rPr>
                            <w:t>Mark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1.00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out</w:t>
                          </w:r>
                          <w:r>
                            <w:rPr>
                              <w:color w:val="1C2025"/>
                              <w:spacing w:val="-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of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1.00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450" o:spid="_x0000_s450" filled="f" stroked="f" strokeweight="1.0pt" style="position:absolute;&#10;margin-left:23.0pt;&#10;margin-top:14.25pt;&#10;width:83.75pt;&#10;height:57.1pt;&#10;z-index:-747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5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" w:right="271"/>
                      <w:jc w:val="center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11:44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  <w:p>
                    <w:pPr>
                      <w:spacing w:before="142"/>
                      <w:ind w:left="2" w:right="17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rFonts w:ascii="Segoe UI Light" w:hAnsi="Segoe UI Light"/>
                        <w:color w:val="1C2025"/>
                        <w:sz w:val="13"/>
                      </w:rPr>
                      <w:t xml:space="preserve">Question </w:t>
                    </w:r>
                    <w:r>
                      <w:rPr>
                        <w:b/>
                        <w:color w:val="1C202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1C202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color w:val="1C2025"/>
                        <w:sz w:val="19"/>
                      </w:rPr>
                      <w:t>17</w:t>
                    </w:r>
                    <w:r>
                      <w:fldChar w:fldCharType="end"/>
                    </w:r>
                  </w:p>
                  <w:p>
                    <w:pPr>
                      <w:spacing w:before="73"/>
                      <w:ind w:left="375"/>
                      <w:rPr>
                        <w:sz w:val="13"/>
                      </w:rPr>
                    </w:pPr>
                    <w:r>
                      <w:rPr>
                        <w:color w:val="1C2025"/>
                        <w:sz w:val="13"/>
                      </w:rPr>
                      <w:t>Correct</w:t>
                    </w:r>
                  </w:p>
                  <w:p>
                    <w:pPr>
                      <w:spacing w:before="110"/>
                      <w:ind w:left="375"/>
                      <w:rPr>
                        <w:sz w:val="13"/>
                      </w:rPr>
                    </w:pPr>
                    <w:r>
                      <w:rPr>
                        <w:color w:val="1C2025"/>
                        <w:sz w:val="13"/>
                      </w:rPr>
                      <w:t>Mark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1.00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out</w:t>
                    </w:r>
                    <w:r>
                      <w:rPr>
                        <w:color w:val="1C2025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of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1.00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37" behindDoc="1" locked="0" layoutInCell="1" hidden="0" allowOverlap="1">
              <wp:simplePos x="0" y="0"/>
              <wp:positionH relativeFrom="page">
                <wp:posOffset>3143250</wp:posOffset>
              </wp:positionH>
              <wp:positionV relativeFrom="page">
                <wp:posOffset>180975</wp:posOffset>
              </wp:positionV>
              <wp:extent cx="2519679" cy="139064"/>
              <wp:effectExtent l="0" t="0" r="0" b="0"/>
              <wp:wrapNone/>
              <wp:docPr id="451" name="文本框 45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519679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452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BASIC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PROGRAMMING-PRACTICE: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453" o:spid="_x0000_s453" filled="f" stroked="f" strokeweight="1.0pt" style="position:absolute;&#10;margin-left:247.5pt;&#10;margin-top:14.25pt;&#10;width:198.39996pt;&#10;height:10.949998pt;&#10;z-index:-746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5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BASIC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PROGRAMMING-PRACTICE: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header9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15"/>
      <w:spacing w:line="14" w:lineRule="auto"/>
      <w:rPr>
        <w:sz w:val="20"/>
      </w:rPr>
    </w:pPr>
    <w:r>
      <mc:AlternateContent>
        <mc:Choice Requires="wps">
          <w:drawing>
            <wp:anchor distT="0" distB="0" distL="114298" distR="114298" simplePos="0" relativeHeight="40" behindDoc="1" locked="0" layoutInCell="1" hidden="0" allowOverlap="1">
              <wp:simplePos x="0" y="0"/>
              <wp:positionH relativeFrom="page">
                <wp:posOffset>475615</wp:posOffset>
              </wp:positionH>
              <wp:positionV relativeFrom="page">
                <wp:posOffset>365124</wp:posOffset>
              </wp:positionV>
              <wp:extent cx="6621144" cy="593725"/>
              <wp:effectExtent l="0" t="0" r="0" b="0"/>
              <wp:wrapNone/>
              <wp:docPr id="479" name="曲线 479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621144" cy="593725"/>
                      </a:xfrm>
                      <a:custGeom>
                        <a:gdLst>
                          <a:gd name="T1" fmla="*/ 0 w 21600"/>
                          <a:gd name="T2" fmla="*/ 0 h 21600"/>
                          <a:gd name="T3" fmla="*/ 21600 w 21600"/>
                          <a:gd name="T4" fmla="*/ 21600 h 21600"/>
                        </a:gdLst>
                        <a:rect l="T1" t="T2" r="T3" b="T4"/>
                        <a:pathLst>
                          <a:path w="21600" h="21600">
                            <a:moveTo>
                              <a:pt x="0" y="21230"/>
                            </a:moveTo>
                            <a:lnTo>
                              <a:pt x="0" y="392"/>
                            </a:lnTo>
                            <a:lnTo>
                              <a:pt x="0" y="277"/>
                            </a:lnTo>
                            <a:lnTo>
                              <a:pt x="4" y="184"/>
                            </a:lnTo>
                            <a:lnTo>
                              <a:pt x="10" y="115"/>
                            </a:lnTo>
                            <a:lnTo>
                              <a:pt x="16" y="46"/>
                            </a:lnTo>
                            <a:lnTo>
                              <a:pt x="24" y="0"/>
                            </a:lnTo>
                            <a:lnTo>
                              <a:pt x="35" y="0"/>
                            </a:lnTo>
                            <a:lnTo>
                              <a:pt x="21564" y="0"/>
                            </a:lnTo>
                            <a:lnTo>
                              <a:pt x="21575" y="0"/>
                            </a:lnTo>
                            <a:lnTo>
                              <a:pt x="21583" y="46"/>
                            </a:lnTo>
                            <a:lnTo>
                              <a:pt x="21589" y="115"/>
                            </a:lnTo>
                            <a:lnTo>
                              <a:pt x="21595" y="184"/>
                            </a:lnTo>
                            <a:lnTo>
                              <a:pt x="21600" y="277"/>
                            </a:lnTo>
                            <a:lnTo>
                              <a:pt x="21600" y="392"/>
                            </a:lnTo>
                            <a:lnTo>
                              <a:pt x="21600" y="21230"/>
                            </a:lnTo>
                            <a:lnTo>
                              <a:pt x="21600" y="21345"/>
                            </a:lnTo>
                            <a:lnTo>
                              <a:pt x="21595" y="21415"/>
                            </a:lnTo>
                            <a:lnTo>
                              <a:pt x="21589" y="21507"/>
                            </a:lnTo>
                            <a:lnTo>
                              <a:pt x="21583" y="21576"/>
                            </a:lnTo>
                            <a:lnTo>
                              <a:pt x="21575" y="21600"/>
                            </a:lnTo>
                            <a:lnTo>
                              <a:pt x="21564" y="21600"/>
                            </a:lnTo>
                            <a:lnTo>
                              <a:pt x="35" y="21600"/>
                            </a:lnTo>
                            <a:lnTo>
                              <a:pt x="0" y="21345"/>
                            </a:lnTo>
                            <a:lnTo>
                              <a:pt x="0" y="21230"/>
                            </a:lnTo>
                            <a:close/>
                          </a:path>
                        </a:pathLst>
                      </a:custGeom>
                      <a:noFill/>
                      <a:ln w="6904" cmpd="sng" cap="flat">
                        <a:solidFill>
                          <a:srgbClr val="CAD0D6"/>
                        </a:solidFill>
                        <a:prstDash val="solid"/>
                        <a:miter/>
                      </a:ln>
                    </wps:spPr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0" id="曲线 480" o:spid="_x0000_s480" filled="f" stroked="t" strokeweight="0.54362833pt" coordsize="10426,934" path="m,918l,16l,11l1,7l5,5l7,1l11,l16,l10409,l10414,l10418,1l10421,5l10424,7l10426,11l10426,16l10426,918l10426,923l10424,926l10421,930l10418,933l10414,934l10409,934l16,934l,923l,918l,918xe" style="position:absolute;&#10;margin-left:37.45pt;&#10;margin-top:28.749998pt;&#10;width:521.35pt;&#10;height:46.75pt;&#10;z-index:-743;&#10;mso-position-horizontal:absolute;&#10;mso-position-horizontal-relative:page;&#10;mso-position-vertical:absolute;&#10;mso-position-vertical-relative:page;&#10;mso-wrap-distance-left:8.999863pt;&#10;mso-wrap-distance-right:8.999863pt;">
              <v:stroke color="#CAD0D6"/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41" behindDoc="1" locked="0" layoutInCell="1" hidden="0" allowOverlap="1">
              <wp:simplePos x="0" y="0"/>
              <wp:positionH relativeFrom="page">
                <wp:posOffset>292100</wp:posOffset>
              </wp:positionH>
              <wp:positionV relativeFrom="page">
                <wp:posOffset>180975</wp:posOffset>
              </wp:positionV>
              <wp:extent cx="1063625" cy="725170"/>
              <wp:effectExtent l="0" t="0" r="0" b="0"/>
              <wp:wrapNone/>
              <wp:docPr id="481" name="文本框 48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1063625" cy="725170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482">
                      <w:txbxContent>
                        <w:p>
                          <w:pPr>
                            <w:pStyle w:val="15"/>
                            <w:spacing w:before="14"/>
                            <w:ind w:left="2" w:right="271"/>
                            <w:jc w:val="center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  <w:spacing w:val="-2"/>
                            </w:rPr>
                            <w:t>11/17/24,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11:44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>AM</w:t>
                          </w:r>
                        </w:p>
                        <w:p>
                          <w:pPr>
                            <w:spacing w:before="142"/>
                            <w:ind w:left="2" w:right="17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rFonts w:ascii="Segoe UI Light" w:hAnsi="Segoe UI Light"/>
                              <w:color w:val="1C2025"/>
                              <w:sz w:val="13"/>
                            </w:rPr>
                            <w:t xml:space="preserve">Question </w:t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color w:val="1C2025"/>
                              <w:sz w:val="19"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  <w:p>
                          <w:pPr>
                            <w:spacing w:before="73"/>
                            <w:ind w:left="375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z w:val="13"/>
                            </w:rPr>
                            <w:t>Correct</w:t>
                          </w:r>
                        </w:p>
                        <w:p>
                          <w:pPr>
                            <w:spacing w:before="110"/>
                            <w:ind w:left="375"/>
                            <w:rPr>
                              <w:sz w:val="13"/>
                            </w:rPr>
                          </w:pPr>
                          <w:r>
                            <w:rPr>
                              <w:color w:val="1C2025"/>
                              <w:sz w:val="13"/>
                            </w:rPr>
                            <w:t>Mark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1.00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out</w:t>
                          </w:r>
                          <w:r>
                            <w:rPr>
                              <w:color w:val="1C2025"/>
                              <w:spacing w:val="-1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of</w:t>
                          </w:r>
                          <w:r>
                            <w:rPr>
                              <w:color w:val="1C2025"/>
                              <w:spacing w:val="-2"/>
                              <w:sz w:val="13"/>
                            </w:rPr>
                            <w:t xml:space="preserve"> </w:t>
                          </w:r>
                          <w:r>
                            <w:rPr>
                              <w:color w:val="1C2025"/>
                              <w:sz w:val="13"/>
                            </w:rPr>
                            <w:t>1.00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483" o:spid="_x0000_s483" filled="f" stroked="f" strokeweight="1.0pt" style="position:absolute;&#10;margin-left:23.0pt;&#10;margin-top:14.25pt;&#10;width:83.75pt;&#10;height:57.1pt;&#10;z-index:-742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68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" w:right="271"/>
                      <w:jc w:val="center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  <w:spacing w:val="-2"/>
                      </w:rPr>
                      <w:t>11/17/24,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11:44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  <w:spacing w:val="-1"/>
                      </w:rPr>
                      <w:t>AM</w:t>
                    </w:r>
                  </w:p>
                  <w:p>
                    <w:pPr>
                      <w:spacing w:before="142"/>
                      <w:ind w:left="2" w:right="17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rFonts w:ascii="Segoe UI Light" w:hAnsi="Segoe UI Light"/>
                        <w:color w:val="1C2025"/>
                        <w:sz w:val="13"/>
                      </w:rPr>
                      <w:t xml:space="preserve">Question </w:t>
                    </w:r>
                    <w:r>
                      <w:rPr>
                        <w:b/>
                        <w:color w:val="1C2025"/>
                        <w:sz w:val="19"/>
                      </w:rPr>
                      <w:fldChar w:fldCharType="begin"/>
                    </w:r>
                    <w:r>
                      <w:rPr>
                        <w:b/>
                        <w:color w:val="1C2025"/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color w:val="1C2025"/>
                        <w:sz w:val="19"/>
                      </w:rPr>
                      <w:t>18</w:t>
                    </w:r>
                    <w:r>
                      <w:fldChar w:fldCharType="end"/>
                    </w:r>
                  </w:p>
                  <w:p>
                    <w:pPr>
                      <w:spacing w:before="73"/>
                      <w:ind w:left="375"/>
                      <w:rPr>
                        <w:sz w:val="13"/>
                      </w:rPr>
                    </w:pPr>
                    <w:r>
                      <w:rPr>
                        <w:color w:val="1C2025"/>
                        <w:sz w:val="13"/>
                      </w:rPr>
                      <w:t>Correct</w:t>
                    </w:r>
                  </w:p>
                  <w:p>
                    <w:pPr>
                      <w:spacing w:before="110"/>
                      <w:ind w:left="375"/>
                      <w:rPr>
                        <w:sz w:val="13"/>
                      </w:rPr>
                    </w:pPr>
                    <w:r>
                      <w:rPr>
                        <w:color w:val="1C2025"/>
                        <w:sz w:val="13"/>
                      </w:rPr>
                      <w:t>Mark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1.00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out</w:t>
                    </w:r>
                    <w:r>
                      <w:rPr>
                        <w:color w:val="1C2025"/>
                        <w:spacing w:val="-1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of</w:t>
                    </w:r>
                    <w:r>
                      <w:rPr>
                        <w:color w:val="1C2025"/>
                        <w:spacing w:val="-2"/>
                        <w:sz w:val="13"/>
                      </w:rPr>
                      <w:t xml:space="preserve"> </w:t>
                    </w:r>
                    <w:r>
                      <w:rPr>
                        <w:color w:val="1C2025"/>
                        <w:sz w:val="13"/>
                      </w:rPr>
                      <w:t>1.00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298" distR="114298" simplePos="0" relativeHeight="42" behindDoc="1" locked="0" layoutInCell="1" hidden="0" allowOverlap="1">
              <wp:simplePos x="0" y="0"/>
              <wp:positionH relativeFrom="page">
                <wp:posOffset>3143250</wp:posOffset>
              </wp:positionH>
              <wp:positionV relativeFrom="page">
                <wp:posOffset>180975</wp:posOffset>
              </wp:positionV>
              <wp:extent cx="2519679" cy="139064"/>
              <wp:effectExtent l="0" t="0" r="0" b="0"/>
              <wp:wrapNone/>
              <wp:docPr id="484" name="文本框 484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2519679" cy="139064"/>
                      </a:xfrm>
                      <a:prstGeom prst="rect"/>
                      <a:noFill/>
                      <a:ln w="12700" cmpd="sng" cap="flat">
                        <a:noFill/>
                        <a:prstDash val="solid"/>
                        <a:miter/>
                      </a:ln>
                    </wps:spPr>
                    <wps:txbx id="485">
                      <w:txbxContent>
                        <w:p>
                          <w:pPr>
                            <w:pStyle w:val="15"/>
                            <w:spacing w:before="14"/>
                            <w:ind w:left="20"/>
                            <w:rPr>
                              <w:rFonts w:ascii="Arial MT" w:hAnsi="Arial MT"/>
                            </w:rPr>
                          </w:pPr>
                          <w:r>
                            <w:rPr>
                              <w:rFonts w:ascii="Arial MT" w:hAnsi="Arial MT"/>
                            </w:rPr>
                            <w:t>BASIC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C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PROGRAMMING-PRACTICE:</w:t>
                          </w:r>
                          <w:r>
                            <w:rPr>
                              <w:rFonts w:ascii="Arial MT" w:hAnsi="Arial MT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Attempt</w:t>
                          </w:r>
                          <w:r>
                            <w:rPr>
                              <w:rFonts w:ascii="Arial MT" w:hAns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 w:hAnsi="Arial MT"/>
                            </w:rPr>
                            <w:t>review</w:t>
                          </w:r>
                        </w:p>
                      </w:txbxContent>
                    </wps:txbx>
                    <wps:bodyPr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type="#_x0000_t202" id="文本框 486" o:spid="_x0000_s486" filled="f" stroked="f" strokeweight="1.0pt" style="position:absolute;&#10;margin-left:247.5pt;&#10;margin-top:14.25pt;&#10;width:198.39996pt;&#10;height:10.949998pt;&#10;z-index:-741;&#10;mso-position-horizontal:absolute;&#10;mso-position-horizontal-relative:page;&#10;mso-position-vertical:absolute;&#10;mso-position-vertical-relative:page;&#10;mso-wrap-distance-left:8.999863pt;&#10;mso-wrap-distance-right:8.999863pt;&#10;mso-wrap-style:square;">
              <v:stroke color="#000000"/>
              <v:textbox id="969" inset="0mm,0mm,0mm,0mm" o:insetmode="custom" style="layout-flow:horizontal;&#10;v-text-anchor:top;">
                <w:txbxContent>
                  <w:p>
                    <w:pPr>
                      <w:pStyle w:val="15"/>
                      <w:spacing w:before="14"/>
                      <w:ind w:left="20"/>
                      <w:rPr>
                        <w:rFonts w:ascii="Arial MT" w:hAnsi="Arial MT"/>
                      </w:rPr>
                    </w:pPr>
                    <w:r>
                      <w:rPr>
                        <w:rFonts w:ascii="Arial MT" w:hAnsi="Arial MT"/>
                      </w:rPr>
                      <w:t>BASIC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C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PROGRAMMING-PRACTICE:</w:t>
                    </w:r>
                    <w:r>
                      <w:rPr>
                        <w:rFonts w:ascii="Arial MT" w:hAnsi="Arial MT"/>
                        <w:spacing w:val="-9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Attempt</w:t>
                    </w:r>
                    <w:r>
                      <w:rPr>
                        <w:rFonts w:ascii="Arial MT" w:hAns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 w:hAnsi="Arial MT"/>
                      </w:rPr>
                      <w:t>review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2DD73D9A"/>
    <w:multiLevelType w:val="hybridMultilevel"/>
    <w:tmpl w:val="091CCEDE"/>
    <w:lvl w:ilvl="0">
      <w:start w:val="3"/>
      <w:numFmt w:val="decimal"/>
      <w:lvlRestart w:val="0"/>
      <w:lvlText w:val="%1-"/>
      <w:lvlJc w:val="left"/>
      <w:pPr>
        <w:tabs>
          <w:tab w:val="num" w:pos="0"/>
        </w:tabs>
        <w:ind w:left="4134" w:hanging="154"/>
      </w:pPr>
      <w:rPr>
        <w:rFonts w:ascii="Segoe UI" w:hAnsi="Segoe UI" w:eastAsia="Segoe UI" w:cs="Segoe UI" w:hint="default"/>
        <w:color w:val="0E6BBE"/>
        <w:w w:val="101"/>
        <w:sz w:val="14"/>
        <w:szCs w:val="14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4793" w:hanging="154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5447" w:hanging="154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6101" w:hanging="154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6755" w:hanging="154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7409" w:hanging="154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8063" w:hanging="154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8717" w:hanging="154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9371" w:hanging="154"/>
      </w:pPr>
      <w:rPr>
        <w:rFonts w:hint="default"/>
      </w:rPr>
    </w:lvl>
  </w:abstractNum>
  <w:abstractNum w:abstractNumId="1">
    <w:nsid w:val="2ADE4FC2"/>
    <w:multiLevelType w:val="hybridMultilevel"/>
    <w:tmpl w:val="266096C0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85" w:hanging="345"/>
      </w:pPr>
      <w:rPr>
        <w:rFonts w:ascii="Segoe UI" w:hAnsi="Segoe UI" w:eastAsia="Segoe UI" w:cs="Segoe UI" w:hint="default"/>
        <w:color w:val="001A1D"/>
        <w:w w:val="101"/>
        <w:sz w:val="16"/>
        <w:szCs w:val="16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679" w:hanging="345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679" w:hanging="345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679" w:hanging="345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679" w:hanging="345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679" w:hanging="345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679" w:hanging="345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679" w:hanging="345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79" w:hanging="345"/>
      </w:pPr>
      <w:rPr>
        <w:rFonts w:hint="default"/>
      </w:rPr>
    </w:lvl>
  </w:abstractNum>
  <w:abstractNum w:abstractNumId="2">
    <w:nsid w:val="24E50DD8"/>
    <w:multiLevelType w:val="hybridMultilevel"/>
    <w:tmpl w:val="82AED25A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685" w:hanging="345"/>
      </w:pPr>
      <w:rPr>
        <w:rFonts w:ascii="Segoe UI" w:hAnsi="Segoe UI" w:eastAsia="Segoe UI" w:cs="Segoe UI" w:hint="default"/>
        <w:color w:val="001A1D"/>
        <w:w w:val="101"/>
        <w:sz w:val="16"/>
        <w:szCs w:val="16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679" w:hanging="345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679" w:hanging="345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679" w:hanging="345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679" w:hanging="345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679" w:hanging="345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679" w:hanging="345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679" w:hanging="345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79" w:hanging="345"/>
      </w:pPr>
      <w:rPr>
        <w:rFonts w:hint="default"/>
      </w:rPr>
    </w:lvl>
  </w:abstractNum>
  <w:abstractNum w:abstractNumId="3">
    <w:nsid w:val="78D26D93"/>
    <w:multiLevelType w:val="hybridMultilevel"/>
    <w:tmpl w:val="DEDAFE10"/>
    <w:lvl w:ilvl="0">
      <w:start w:val="0"/>
      <w:numFmt w:val="decimal"/>
      <w:lvlRestart w:val="0"/>
      <w:lvlText w:val="%1"/>
      <w:lvlJc w:val="left"/>
      <w:pPr>
        <w:tabs>
          <w:tab w:val="num" w:pos="0"/>
        </w:tabs>
        <w:ind w:left="473" w:hanging="132"/>
      </w:pPr>
      <w:rPr>
        <w:rFonts w:ascii="Segoe UI" w:hAnsi="Segoe UI" w:eastAsia="Segoe UI" w:cs="Segoe UI" w:hint="default"/>
        <w:color w:val="001A1D"/>
        <w:w w:val="101"/>
        <w:sz w:val="16"/>
        <w:szCs w:val="16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499" w:hanging="132"/>
      </w:pPr>
      <w:rPr>
        <w:rFonts w:hint="default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519" w:hanging="132"/>
      </w:pPr>
      <w:rPr>
        <w:rFonts w:hint="default"/>
      </w:rPr>
    </w:lvl>
    <w:lvl w:ilvl="3">
      <w:start w:val="0"/>
      <w:numFmt w:val="bullet"/>
      <w:lvlText w:val="•"/>
      <w:lvlJc w:val="left"/>
      <w:pPr>
        <w:tabs>
          <w:tab w:val="num" w:pos="0"/>
        </w:tabs>
        <w:ind w:left="3539" w:hanging="132"/>
      </w:pPr>
      <w:rPr>
        <w:rFonts w:hint="default"/>
      </w:rPr>
    </w:lvl>
    <w:lvl w:ilvl="4">
      <w:start w:val="0"/>
      <w:numFmt w:val="bullet"/>
      <w:lvlText w:val="•"/>
      <w:lvlJc w:val="left"/>
      <w:pPr>
        <w:tabs>
          <w:tab w:val="num" w:pos="0"/>
        </w:tabs>
        <w:ind w:left="4559" w:hanging="132"/>
      </w:pPr>
      <w:rPr>
        <w:rFonts w:hint="default"/>
      </w:rPr>
    </w:lvl>
    <w:lvl w:ilvl="5">
      <w:start w:val="0"/>
      <w:numFmt w:val="bullet"/>
      <w:lvlText w:val="•"/>
      <w:lvlJc w:val="left"/>
      <w:pPr>
        <w:tabs>
          <w:tab w:val="num" w:pos="0"/>
        </w:tabs>
        <w:ind w:left="5579" w:hanging="132"/>
      </w:pPr>
      <w:rPr>
        <w:rFonts w:hint="default"/>
      </w:rPr>
    </w:lvl>
    <w:lvl w:ilvl="6">
      <w:start w:val="0"/>
      <w:numFmt w:val="bullet"/>
      <w:lvlText w:val="•"/>
      <w:lvlJc w:val="left"/>
      <w:pPr>
        <w:tabs>
          <w:tab w:val="num" w:pos="0"/>
        </w:tabs>
        <w:ind w:left="6599" w:hanging="132"/>
      </w:pPr>
      <w:rPr>
        <w:rFonts w:hint="default"/>
      </w:rPr>
    </w:lvl>
    <w:lvl w:ilvl="7">
      <w:start w:val="0"/>
      <w:numFmt w:val="bullet"/>
      <w:lvlText w:val="•"/>
      <w:lvlJc w:val="left"/>
      <w:pPr>
        <w:tabs>
          <w:tab w:val="num" w:pos="0"/>
        </w:tabs>
        <w:ind w:left="7619" w:hanging="132"/>
      </w:pPr>
      <w:rPr>
        <w:rFonts w:hint="default"/>
      </w:rPr>
    </w:lvl>
    <w:lvl w:ilvl="8">
      <w:start w:val="0"/>
      <w:numFmt w:val="bullet"/>
      <w:lvlText w:val="•"/>
      <w:lvlJc w:val="left"/>
      <w:pPr>
        <w:tabs>
          <w:tab w:val="num" w:pos="0"/>
        </w:tabs>
        <w:ind w:left="8639" w:hanging="132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</w:pPr>
    <w:rPr>
      <w:rFonts w:ascii="Segoe UI" w:eastAsia="Segoe UI" w:cs="Segoe UI" w:hAnsi="Segoe UI"/>
      <w:sz w:val="22"/>
      <w:szCs w:val="22"/>
      <w:lang w:val="en-US" w:eastAsia="en-US" w:bidi="ar-SA"/>
    </w:rPr>
  </w:style>
  <w:style w:type="paragraph" w:styleId="1">
    <w:name w:val="heading 1"/>
    <w:basedOn w:val="0"/>
    <w:pPr>
      <w:ind w:left="341"/>
      <w:outlineLvl w:val="0"/>
    </w:pPr>
    <w:rPr>
      <w:rFonts w:ascii="Times New Roman" w:eastAsia="Times New Roman" w:cs="Times New Roman" w:hAnsi="Times New Roman"/>
      <w:b/>
      <w:bCs/>
      <w:sz w:val="17"/>
      <w:szCs w:val="17"/>
    </w:rPr>
  </w:style>
  <w:style w:type="paragraph" w:styleId="2">
    <w:name w:val="heading 2"/>
    <w:basedOn w:val="0"/>
    <w:pPr>
      <w:ind w:left="341"/>
      <w:outlineLvl w:val="1"/>
    </w:pPr>
    <w:rPr>
      <w:b/>
      <w:bCs/>
      <w:sz w:val="16"/>
      <w:szCs w:val="16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rPr>
      <w:sz w:val="16"/>
      <w:szCs w:val="16"/>
    </w:rPr>
  </w:style>
  <w:style w:type="paragraph" w:customStyle="1" w:styleId="16">
    <w:name w:val="List Paragraph"/>
    <w:basedOn w:val="0"/>
    <w:pPr>
      <w:spacing w:before="58"/>
      <w:ind w:left="340" w:hanging="154"/>
    </w:pPr>
  </w:style>
  <w:style w:type="paragraph" w:customStyle="1" w:styleId="17">
    <w:name w:val="Table Paragraph"/>
    <w:basedOn w:val="0"/>
    <w:rPr>
      <w:rFonts w:ascii="Consolas" w:eastAsia="Consolas" w:cs="Consolas" w:hAnsi="Consolas"/>
    </w:rPr>
  </w:style>
  <w:style w:type="paragraph" w:styleId="18">
    <w:name w:val="Title"/>
    <w:basedOn w:val="0"/>
    <w:pPr>
      <w:spacing w:before="5"/>
    </w:pPr>
    <w:rPr>
      <w:rFonts w:ascii="Times New Roman" w:eastAsia="Times New Roman" w:cs="Times New Roman" w:hAnsi="Times New Roman"/>
      <w:b/>
      <w:bCs/>
      <w:sz w:val="37"/>
      <w:szCs w:val="37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jp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69.png"/><Relationship Id="rId6" Type="http://schemas.openxmlformats.org/officeDocument/2006/relationships/image" Target="media/69.png"/><Relationship Id="rId7" Type="http://schemas.openxmlformats.org/officeDocument/2006/relationships/image" Target="media/69.png"/><Relationship Id="rId8" Type="http://schemas.openxmlformats.org/officeDocument/2006/relationships/image" Target="media/69.png"/><Relationship Id="rId9" Type="http://schemas.openxmlformats.org/officeDocument/2006/relationships/image" Target="media/69.png"/><Relationship Id="rId10" Type="http://schemas.openxmlformats.org/officeDocument/2006/relationships/image" Target="media/69.png"/><Relationship Id="rId11" Type="http://schemas.openxmlformats.org/officeDocument/2006/relationships/image" Target="media/69.png"/><Relationship Id="rId12" Type="http://schemas.openxmlformats.org/officeDocument/2006/relationships/image" Target="media/69.png"/><Relationship Id="rId13" Type="http://schemas.openxmlformats.org/officeDocument/2006/relationships/image" Target="media/69.png"/><Relationship Id="rId14" Type="http://schemas.openxmlformats.org/officeDocument/2006/relationships/image" Target="media/69.png"/><Relationship Id="rId15" Type="http://schemas.openxmlformats.org/officeDocument/2006/relationships/image" Target="media/69.png"/><Relationship Id="rId16" Type="http://schemas.openxmlformats.org/officeDocument/2006/relationships/image" Target="media/69.png"/><Relationship Id="rId17" Type="http://schemas.openxmlformats.org/officeDocument/2006/relationships/image" Target="media/69.png"/><Relationship Id="rId18" Type="http://schemas.openxmlformats.org/officeDocument/2006/relationships/image" Target="media/69.png"/><Relationship Id="rId19" Type="http://schemas.openxmlformats.org/officeDocument/2006/relationships/image" Target="media/69.png"/><Relationship Id="rId20" Type="http://schemas.openxmlformats.org/officeDocument/2006/relationships/image" Target="media/69.png"/><Relationship Id="rId21" Type="http://schemas.openxmlformats.org/officeDocument/2006/relationships/image" Target="media/69.png"/><Relationship Id="rId22" Type="http://schemas.openxmlformats.org/officeDocument/2006/relationships/image" Target="media/69.png"/><Relationship Id="rId23" Type="http://schemas.openxmlformats.org/officeDocument/2006/relationships/image" Target="media/69.png"/><Relationship Id="rId24" Type="http://schemas.openxmlformats.org/officeDocument/2006/relationships/image" Target="media/69.png"/><Relationship Id="rId25" Type="http://schemas.openxmlformats.org/officeDocument/2006/relationships/image" Target="media/69.png"/><Relationship Id="rId26" Type="http://schemas.openxmlformats.org/officeDocument/2006/relationships/header" Target="header2.xml"/><Relationship Id="rId27" Type="http://schemas.openxmlformats.org/officeDocument/2006/relationships/footer" Target="footer2.xml"/><Relationship Id="rId28" Type="http://schemas.openxmlformats.org/officeDocument/2006/relationships/image" Target="media/69.png"/><Relationship Id="rId29" Type="http://schemas.openxmlformats.org/officeDocument/2006/relationships/image" Target="media/69.png"/><Relationship Id="rId30" Type="http://schemas.openxmlformats.org/officeDocument/2006/relationships/image" Target="media/69.png"/><Relationship Id="rId31" Type="http://schemas.openxmlformats.org/officeDocument/2006/relationships/image" Target="media/69.png"/><Relationship Id="rId32" Type="http://schemas.openxmlformats.org/officeDocument/2006/relationships/image" Target="media/69.png"/><Relationship Id="rId33" Type="http://schemas.openxmlformats.org/officeDocument/2006/relationships/image" Target="media/69.png"/><Relationship Id="rId34" Type="http://schemas.openxmlformats.org/officeDocument/2006/relationships/header" Target="header3.xml"/><Relationship Id="rId35" Type="http://schemas.openxmlformats.org/officeDocument/2006/relationships/footer" Target="footer3.xml"/><Relationship Id="rId36" Type="http://schemas.openxmlformats.org/officeDocument/2006/relationships/image" Target="media/69.png"/><Relationship Id="rId37" Type="http://schemas.openxmlformats.org/officeDocument/2006/relationships/image" Target="media/69.png"/><Relationship Id="rId38" Type="http://schemas.openxmlformats.org/officeDocument/2006/relationships/image" Target="media/69.png"/><Relationship Id="rId39" Type="http://schemas.openxmlformats.org/officeDocument/2006/relationships/header" Target="header4.xml"/><Relationship Id="rId40" Type="http://schemas.openxmlformats.org/officeDocument/2006/relationships/footer" Target="footer4.xml"/><Relationship Id="rId41" Type="http://schemas.openxmlformats.org/officeDocument/2006/relationships/image" Target="media/69.png"/><Relationship Id="rId42" Type="http://schemas.openxmlformats.org/officeDocument/2006/relationships/image" Target="media/69.png"/><Relationship Id="rId43" Type="http://schemas.openxmlformats.org/officeDocument/2006/relationships/image" Target="media/69.png"/><Relationship Id="rId44" Type="http://schemas.openxmlformats.org/officeDocument/2006/relationships/image" Target="media/69.png"/><Relationship Id="rId45" Type="http://schemas.openxmlformats.org/officeDocument/2006/relationships/image" Target="media/69.png"/><Relationship Id="rId46" Type="http://schemas.openxmlformats.org/officeDocument/2006/relationships/header" Target="header5.xml"/><Relationship Id="rId47" Type="http://schemas.openxmlformats.org/officeDocument/2006/relationships/footer" Target="footer5.xml"/><Relationship Id="rId48" Type="http://schemas.openxmlformats.org/officeDocument/2006/relationships/image" Target="media/69.png"/><Relationship Id="rId49" Type="http://schemas.openxmlformats.org/officeDocument/2006/relationships/image" Target="media/69.png"/><Relationship Id="rId50" Type="http://schemas.openxmlformats.org/officeDocument/2006/relationships/image" Target="media/69.png"/><Relationship Id="rId51" Type="http://schemas.openxmlformats.org/officeDocument/2006/relationships/header" Target="header6.xml"/><Relationship Id="rId52" Type="http://schemas.openxmlformats.org/officeDocument/2006/relationships/footer" Target="footer6.xml"/><Relationship Id="rId53" Type="http://schemas.openxmlformats.org/officeDocument/2006/relationships/image" Target="media/69.png"/><Relationship Id="rId54" Type="http://schemas.openxmlformats.org/officeDocument/2006/relationships/image" Target="media/69.png"/><Relationship Id="rId55" Type="http://schemas.openxmlformats.org/officeDocument/2006/relationships/image" Target="media/69.png"/><Relationship Id="rId56" Type="http://schemas.openxmlformats.org/officeDocument/2006/relationships/header" Target="header7.xml"/><Relationship Id="rId57" Type="http://schemas.openxmlformats.org/officeDocument/2006/relationships/footer" Target="footer7.xml"/><Relationship Id="rId58" Type="http://schemas.openxmlformats.org/officeDocument/2006/relationships/image" Target="media/69.png"/><Relationship Id="rId59" Type="http://schemas.openxmlformats.org/officeDocument/2006/relationships/image" Target="media/69.png"/><Relationship Id="rId60" Type="http://schemas.openxmlformats.org/officeDocument/2006/relationships/image" Target="media/69.png"/><Relationship Id="rId61" Type="http://schemas.openxmlformats.org/officeDocument/2006/relationships/image" Target="media/69.png"/><Relationship Id="rId62" Type="http://schemas.openxmlformats.org/officeDocument/2006/relationships/image" Target="media/69.png"/><Relationship Id="rId63" Type="http://schemas.openxmlformats.org/officeDocument/2006/relationships/image" Target="media/69.png"/><Relationship Id="rId64" Type="http://schemas.openxmlformats.org/officeDocument/2006/relationships/image" Target="media/69.png"/><Relationship Id="rId65" Type="http://schemas.openxmlformats.org/officeDocument/2006/relationships/header" Target="header8.xml"/><Relationship Id="rId66" Type="http://schemas.openxmlformats.org/officeDocument/2006/relationships/footer" Target="footer8.xml"/><Relationship Id="rId67" Type="http://schemas.openxmlformats.org/officeDocument/2006/relationships/image" Target="media/69.png"/><Relationship Id="rId68" Type="http://schemas.openxmlformats.org/officeDocument/2006/relationships/image" Target="media/69.png"/><Relationship Id="rId69" Type="http://schemas.openxmlformats.org/officeDocument/2006/relationships/image" Target="media/69.png"/><Relationship Id="rId70" Type="http://schemas.openxmlformats.org/officeDocument/2006/relationships/header" Target="header9.xml"/><Relationship Id="rId71" Type="http://schemas.openxmlformats.org/officeDocument/2006/relationships/footer" Target="footer9.xml"/><Relationship Id="rId72" Type="http://schemas.openxmlformats.org/officeDocument/2006/relationships/image" Target="media/69.png"/><Relationship Id="rId73" Type="http://schemas.openxmlformats.org/officeDocument/2006/relationships/image" Target="media/69.png"/><Relationship Id="rId74" Type="http://schemas.openxmlformats.org/officeDocument/2006/relationships/image" Target="media/69.png"/><Relationship Id="rId75" Type="http://schemas.openxmlformats.org/officeDocument/2006/relationships/image" Target="media/69.png"/><Relationship Id="rId76" Type="http://schemas.openxmlformats.org/officeDocument/2006/relationships/image" Target="media/69.png"/><Relationship Id="rId77" Type="http://schemas.openxmlformats.org/officeDocument/2006/relationships/header" Target="header10.xml"/><Relationship Id="rId78" Type="http://schemas.openxmlformats.org/officeDocument/2006/relationships/footer" Target="footer10.xml"/><Relationship Id="rId79" Type="http://schemas.openxmlformats.org/officeDocument/2006/relationships/image" Target="media/69.png"/><Relationship Id="rId80" Type="http://schemas.openxmlformats.org/officeDocument/2006/relationships/image" Target="media/69.png"/><Relationship Id="rId81" Type="http://schemas.openxmlformats.org/officeDocument/2006/relationships/image" Target="media/69.png"/><Relationship Id="rId82" Type="http://schemas.openxmlformats.org/officeDocument/2006/relationships/header" Target="header11.xml"/><Relationship Id="rId83" Type="http://schemas.openxmlformats.org/officeDocument/2006/relationships/footer" Target="footer11.xml"/><Relationship Id="rId84" Type="http://schemas.openxmlformats.org/officeDocument/2006/relationships/image" Target="media/69.png"/><Relationship Id="rId85" Type="http://schemas.openxmlformats.org/officeDocument/2006/relationships/image" Target="media/69.png"/><Relationship Id="rId86" Type="http://schemas.openxmlformats.org/officeDocument/2006/relationships/image" Target="media/69.png"/><Relationship Id="rId87" Type="http://schemas.openxmlformats.org/officeDocument/2006/relationships/image" Target="media/69.png"/><Relationship Id="rId88" Type="http://schemas.openxmlformats.org/officeDocument/2006/relationships/image" Target="media/69.png"/><Relationship Id="rId89" Type="http://schemas.openxmlformats.org/officeDocument/2006/relationships/header" Target="header12.xml"/><Relationship Id="rId90" Type="http://schemas.openxmlformats.org/officeDocument/2006/relationships/footer" Target="footer12.xml"/><Relationship Id="rId91" Type="http://schemas.openxmlformats.org/officeDocument/2006/relationships/header" Target="header13.xml"/><Relationship Id="rId92" Type="http://schemas.openxmlformats.org/officeDocument/2006/relationships/footer" Target="footer13.xml"/><Relationship Id="rId93" Type="http://schemas.openxmlformats.org/officeDocument/2006/relationships/image" Target="media/69.png"/><Relationship Id="rId94" Type="http://schemas.openxmlformats.org/officeDocument/2006/relationships/image" Target="media/69.png"/><Relationship Id="rId95" Type="http://schemas.openxmlformats.org/officeDocument/2006/relationships/image" Target="media/69.png"/><Relationship Id="rId96" Type="http://schemas.openxmlformats.org/officeDocument/2006/relationships/image" Target="media/69.png"/><Relationship Id="rId97" Type="http://schemas.openxmlformats.org/officeDocument/2006/relationships/image" Target="media/69.png"/><Relationship Id="rId98" Type="http://schemas.openxmlformats.org/officeDocument/2006/relationships/image" Target="media/69.png"/><Relationship Id="rId99" Type="http://schemas.openxmlformats.org/officeDocument/2006/relationships/image" Target="media/69.png"/><Relationship Id="rId100" Type="http://schemas.openxmlformats.org/officeDocument/2006/relationships/header" Target="header14.xml"/><Relationship Id="rId101" Type="http://schemas.openxmlformats.org/officeDocument/2006/relationships/footer" Target="footer14.xml"/><Relationship Id="rId102" Type="http://schemas.openxmlformats.org/officeDocument/2006/relationships/header" Target="header15.xml"/><Relationship Id="rId103" Type="http://schemas.openxmlformats.org/officeDocument/2006/relationships/footer" Target="footer15.xml"/><Relationship Id="rId104" Type="http://schemas.openxmlformats.org/officeDocument/2006/relationships/image" Target="media/69.png"/><Relationship Id="rId105" Type="http://schemas.openxmlformats.org/officeDocument/2006/relationships/image" Target="media/69.png"/><Relationship Id="rId106" Type="http://schemas.openxmlformats.org/officeDocument/2006/relationships/image" Target="media/69.png"/><Relationship Id="rId107" Type="http://schemas.openxmlformats.org/officeDocument/2006/relationships/image" Target="media/69.png"/><Relationship Id="rId108" Type="http://schemas.openxmlformats.org/officeDocument/2006/relationships/image" Target="media/69.png"/><Relationship Id="rId109" Type="http://schemas.openxmlformats.org/officeDocument/2006/relationships/image" Target="media/69.png"/><Relationship Id="rId110" Type="http://schemas.openxmlformats.org/officeDocument/2006/relationships/image" Target="media/69.png"/><Relationship Id="rId111" Type="http://schemas.openxmlformats.org/officeDocument/2006/relationships/header" Target="header16.xml"/><Relationship Id="rId112" Type="http://schemas.openxmlformats.org/officeDocument/2006/relationships/footer" Target="footer16.xml"/><Relationship Id="rId113" Type="http://schemas.openxmlformats.org/officeDocument/2006/relationships/header" Target="header17.xml"/><Relationship Id="rId114" Type="http://schemas.openxmlformats.org/officeDocument/2006/relationships/footer" Target="footer17.xml"/><Relationship Id="rId115" Type="http://schemas.openxmlformats.org/officeDocument/2006/relationships/image" Target="media/69.png"/><Relationship Id="rId116" Type="http://schemas.openxmlformats.org/officeDocument/2006/relationships/image" Target="media/69.png"/><Relationship Id="rId117" Type="http://schemas.openxmlformats.org/officeDocument/2006/relationships/image" Target="media/69.png"/><Relationship Id="rId118" Type="http://schemas.openxmlformats.org/officeDocument/2006/relationships/image" Target="media/69.png"/><Relationship Id="rId119" Type="http://schemas.openxmlformats.org/officeDocument/2006/relationships/image" Target="media/69.png"/><Relationship Id="rId120" Type="http://schemas.openxmlformats.org/officeDocument/2006/relationships/header" Target="header18.xml"/><Relationship Id="rId121" Type="http://schemas.openxmlformats.org/officeDocument/2006/relationships/footer" Target="footer18.xml"/><Relationship Id="rId122" Type="http://schemas.openxmlformats.org/officeDocument/2006/relationships/header" Target="header19.xml"/><Relationship Id="rId123" Type="http://schemas.openxmlformats.org/officeDocument/2006/relationships/footer" Target="footer19.xml"/><Relationship Id="rId124" Type="http://schemas.openxmlformats.org/officeDocument/2006/relationships/image" Target="media/69.png"/><Relationship Id="rId125" Type="http://schemas.openxmlformats.org/officeDocument/2006/relationships/image" Target="media/69.png"/><Relationship Id="rId126" Type="http://schemas.openxmlformats.org/officeDocument/2006/relationships/image" Target="media/69.png"/><Relationship Id="rId127" Type="http://schemas.openxmlformats.org/officeDocument/2006/relationships/image" Target="media/69.png"/><Relationship Id="rId128" Type="http://schemas.openxmlformats.org/officeDocument/2006/relationships/image" Target="media/69.png"/><Relationship Id="rId129" Type="http://schemas.openxmlformats.org/officeDocument/2006/relationships/header" Target="header20.xml"/><Relationship Id="rId130" Type="http://schemas.openxmlformats.org/officeDocument/2006/relationships/footer" Target="footer20.xml"/><Relationship Id="rId131" Type="http://schemas.openxmlformats.org/officeDocument/2006/relationships/header" Target="header21.xml"/><Relationship Id="rId132" Type="http://schemas.openxmlformats.org/officeDocument/2006/relationships/footer" Target="footer21.xml"/><Relationship Id="rId133" Type="http://schemas.openxmlformats.org/officeDocument/2006/relationships/image" Target="media/69.png"/><Relationship Id="rId134" Type="http://schemas.openxmlformats.org/officeDocument/2006/relationships/image" Target="media/69.png"/><Relationship Id="rId135" Type="http://schemas.openxmlformats.org/officeDocument/2006/relationships/image" Target="media/69.png"/><Relationship Id="rId136" Type="http://schemas.openxmlformats.org/officeDocument/2006/relationships/image" Target="media/69.png"/><Relationship Id="rId137" Type="http://schemas.openxmlformats.org/officeDocument/2006/relationships/image" Target="media/69.png"/><Relationship Id="rId138" Type="http://schemas.openxmlformats.org/officeDocument/2006/relationships/image" Target="media/69.png"/><Relationship Id="rId139" Type="http://schemas.openxmlformats.org/officeDocument/2006/relationships/image" Target="media/69.png"/><Relationship Id="rId140" Type="http://schemas.openxmlformats.org/officeDocument/2006/relationships/image" Target="media/69.png"/><Relationship Id="rId141" Type="http://schemas.openxmlformats.org/officeDocument/2006/relationships/image" Target="media/69.png"/><Relationship Id="rId142" Type="http://schemas.openxmlformats.org/officeDocument/2006/relationships/header" Target="header22.xml"/><Relationship Id="rId143" Type="http://schemas.openxmlformats.org/officeDocument/2006/relationships/footer" Target="footer22.xml"/><Relationship Id="rId144" Type="http://schemas.openxmlformats.org/officeDocument/2006/relationships/header" Target="header23.xml"/><Relationship Id="rId145" Type="http://schemas.openxmlformats.org/officeDocument/2006/relationships/footer" Target="footer23.xml"/><Relationship Id="rId146" Type="http://schemas.openxmlformats.org/officeDocument/2006/relationships/image" Target="media/69.png"/><Relationship Id="rId147" Type="http://schemas.openxmlformats.org/officeDocument/2006/relationships/image" Target="media/69.png"/><Relationship Id="rId148" Type="http://schemas.openxmlformats.org/officeDocument/2006/relationships/image" Target="media/69.png"/><Relationship Id="rId149" Type="http://schemas.openxmlformats.org/officeDocument/2006/relationships/header" Target="header24.xml"/><Relationship Id="rId150" Type="http://schemas.openxmlformats.org/officeDocument/2006/relationships/footer" Target="footer24.xml"/><Relationship Id="rId151" Type="http://schemas.openxmlformats.org/officeDocument/2006/relationships/header" Target="header25.xml"/><Relationship Id="rId152" Type="http://schemas.openxmlformats.org/officeDocument/2006/relationships/footer" Target="footer25.xml"/><Relationship Id="rId153" Type="http://schemas.openxmlformats.org/officeDocument/2006/relationships/image" Target="media/69.png"/><Relationship Id="rId154" Type="http://schemas.openxmlformats.org/officeDocument/2006/relationships/image" Target="media/69.png"/><Relationship Id="rId155" Type="http://schemas.openxmlformats.org/officeDocument/2006/relationships/image" Target="media/69.png"/><Relationship Id="rId156" Type="http://schemas.openxmlformats.org/officeDocument/2006/relationships/image" Target="media/69.png"/><Relationship Id="rId157" Type="http://schemas.openxmlformats.org/officeDocument/2006/relationships/image" Target="media/69.png"/><Relationship Id="rId158" Type="http://schemas.openxmlformats.org/officeDocument/2006/relationships/image" Target="media/69.png"/><Relationship Id="rId159" Type="http://schemas.openxmlformats.org/officeDocument/2006/relationships/image" Target="media/69.png"/><Relationship Id="rId160" Type="http://schemas.openxmlformats.org/officeDocument/2006/relationships/header" Target="header26.xml"/><Relationship Id="rId161" Type="http://schemas.openxmlformats.org/officeDocument/2006/relationships/footer" Target="footer26.xml"/><Relationship Id="rId162" Type="http://schemas.openxmlformats.org/officeDocument/2006/relationships/header" Target="header27.xml"/><Relationship Id="rId163" Type="http://schemas.openxmlformats.org/officeDocument/2006/relationships/footer" Target="footer27.xml"/><Relationship Id="rId164" Type="http://schemas.openxmlformats.org/officeDocument/2006/relationships/image" Target="media/69.png"/><Relationship Id="rId165" Type="http://schemas.openxmlformats.org/officeDocument/2006/relationships/image" Target="media/69.png"/><Relationship Id="rId166" Type="http://schemas.openxmlformats.org/officeDocument/2006/relationships/image" Target="media/69.png"/><Relationship Id="rId167" Type="http://schemas.openxmlformats.org/officeDocument/2006/relationships/image" Target="media/69.png"/><Relationship Id="rId168" Type="http://schemas.openxmlformats.org/officeDocument/2006/relationships/image" Target="media/69.png"/><Relationship Id="rId169" Type="http://schemas.openxmlformats.org/officeDocument/2006/relationships/header" Target="header28.xml"/><Relationship Id="rId170" Type="http://schemas.openxmlformats.org/officeDocument/2006/relationships/footer" Target="footer28.xml"/><Relationship Id="rId171" Type="http://schemas.openxmlformats.org/officeDocument/2006/relationships/header" Target="header29.xml"/><Relationship Id="rId172" Type="http://schemas.openxmlformats.org/officeDocument/2006/relationships/footer" Target="footer29.xml"/><Relationship Id="rId173" Type="http://schemas.openxmlformats.org/officeDocument/2006/relationships/image" Target="media/69.png"/><Relationship Id="rId174" Type="http://schemas.openxmlformats.org/officeDocument/2006/relationships/image" Target="media/69.png"/><Relationship Id="rId175" Type="http://schemas.openxmlformats.org/officeDocument/2006/relationships/image" Target="media/69.png"/><Relationship Id="rId176" Type="http://schemas.openxmlformats.org/officeDocument/2006/relationships/image" Target="media/69.png"/><Relationship Id="rId177" Type="http://schemas.openxmlformats.org/officeDocument/2006/relationships/image" Target="media/69.png"/><Relationship Id="rId178" Type="http://schemas.openxmlformats.org/officeDocument/2006/relationships/image" Target="media/69.png"/><Relationship Id="rId179" Type="http://schemas.openxmlformats.org/officeDocument/2006/relationships/image" Target="media/69.png"/><Relationship Id="rId180" Type="http://schemas.openxmlformats.org/officeDocument/2006/relationships/header" Target="header30.xml"/><Relationship Id="rId181" Type="http://schemas.openxmlformats.org/officeDocument/2006/relationships/footer" Target="footer30.xml"/><Relationship Id="rId182" Type="http://schemas.openxmlformats.org/officeDocument/2006/relationships/header" Target="header31.xml"/><Relationship Id="rId183" Type="http://schemas.openxmlformats.org/officeDocument/2006/relationships/footer" Target="footer31.xml"/><Relationship Id="rId184" Type="http://schemas.openxmlformats.org/officeDocument/2006/relationships/image" Target="media/69.png"/><Relationship Id="rId185" Type="http://schemas.openxmlformats.org/officeDocument/2006/relationships/image" Target="media/69.png"/><Relationship Id="rId186" Type="http://schemas.openxmlformats.org/officeDocument/2006/relationships/image" Target="media/69.png"/><Relationship Id="rId187" Type="http://schemas.openxmlformats.org/officeDocument/2006/relationships/header" Target="header32.xml"/><Relationship Id="rId188" Type="http://schemas.openxmlformats.org/officeDocument/2006/relationships/footer" Target="footer32.xml"/><Relationship Id="rId189" Type="http://schemas.openxmlformats.org/officeDocument/2006/relationships/header" Target="header33.xml"/><Relationship Id="rId190" Type="http://schemas.openxmlformats.org/officeDocument/2006/relationships/footer" Target="footer33.xml"/><Relationship Id="rId191" Type="http://schemas.openxmlformats.org/officeDocument/2006/relationships/image" Target="media/69.png"/><Relationship Id="rId192" Type="http://schemas.openxmlformats.org/officeDocument/2006/relationships/image" Target="media/69.png"/><Relationship Id="rId193" Type="http://schemas.openxmlformats.org/officeDocument/2006/relationships/image" Target="media/69.png"/><Relationship Id="rId194" Type="http://schemas.openxmlformats.org/officeDocument/2006/relationships/header" Target="header34.xml"/><Relationship Id="rId195" Type="http://schemas.openxmlformats.org/officeDocument/2006/relationships/footer" Target="footer34.xml"/><Relationship Id="rId196" Type="http://schemas.openxmlformats.org/officeDocument/2006/relationships/header" Target="header35.xml"/><Relationship Id="rId197" Type="http://schemas.openxmlformats.org/officeDocument/2006/relationships/footer" Target="footer35.xml"/><Relationship Id="rId198" Type="http://schemas.openxmlformats.org/officeDocument/2006/relationships/image" Target="media/69.png"/><Relationship Id="rId199" Type="http://schemas.openxmlformats.org/officeDocument/2006/relationships/image" Target="media/69.png"/><Relationship Id="rId200" Type="http://schemas.openxmlformats.org/officeDocument/2006/relationships/image" Target="media/69.png"/><Relationship Id="rId201" Type="http://schemas.openxmlformats.org/officeDocument/2006/relationships/image" Target="media/69.png"/><Relationship Id="rId202" Type="http://schemas.openxmlformats.org/officeDocument/2006/relationships/image" Target="media/69.png"/><Relationship Id="rId203" Type="http://schemas.openxmlformats.org/officeDocument/2006/relationships/image" Target="media/69.png"/><Relationship Id="rId204" Type="http://schemas.openxmlformats.org/officeDocument/2006/relationships/image" Target="media/69.png"/><Relationship Id="rId205" Type="http://schemas.openxmlformats.org/officeDocument/2006/relationships/header" Target="header36.xml"/><Relationship Id="rId206" Type="http://schemas.openxmlformats.org/officeDocument/2006/relationships/footer" Target="footer36.xml"/><Relationship Id="rId207" Type="http://schemas.openxmlformats.org/officeDocument/2006/relationships/header" Target="header37.xml"/><Relationship Id="rId208" Type="http://schemas.openxmlformats.org/officeDocument/2006/relationships/footer" Target="footer37.xml"/><Relationship Id="rId209" Type="http://schemas.openxmlformats.org/officeDocument/2006/relationships/image" Target="media/69.png"/><Relationship Id="rId210" Type="http://schemas.openxmlformats.org/officeDocument/2006/relationships/image" Target="media/69.png"/><Relationship Id="rId211" Type="http://schemas.openxmlformats.org/officeDocument/2006/relationships/image" Target="media/69.png"/><Relationship Id="rId212" Type="http://schemas.openxmlformats.org/officeDocument/2006/relationships/image" Target="media/69.png"/><Relationship Id="rId213" Type="http://schemas.openxmlformats.org/officeDocument/2006/relationships/image" Target="media/69.png"/><Relationship Id="rId214" Type="http://schemas.openxmlformats.org/officeDocument/2006/relationships/image" Target="media/69.png"/><Relationship Id="rId215" Type="http://schemas.openxmlformats.org/officeDocument/2006/relationships/image" Target="media/69.png"/><Relationship Id="rId216" Type="http://schemas.openxmlformats.org/officeDocument/2006/relationships/header" Target="header38.xml"/><Relationship Id="rId217" Type="http://schemas.openxmlformats.org/officeDocument/2006/relationships/footer" Target="footer38.xml"/><Relationship Id="rId218" Type="http://schemas.openxmlformats.org/officeDocument/2006/relationships/header" Target="header39.xml"/><Relationship Id="rId219" Type="http://schemas.openxmlformats.org/officeDocument/2006/relationships/footer" Target="footer39.xml"/><Relationship Id="rId220" Type="http://schemas.openxmlformats.org/officeDocument/2006/relationships/image" Target="media/1758.png"/><Relationship Id="rId221" Type="http://schemas.openxmlformats.org/officeDocument/2006/relationships/image" Target="media/1758.png"/><Relationship Id="rId222" Type="http://schemas.openxmlformats.org/officeDocument/2006/relationships/image" Target="media/1758.png"/><Relationship Id="rId223" Type="http://schemas.openxmlformats.org/officeDocument/2006/relationships/image" Target="media/1758.png"/><Relationship Id="rId224" Type="http://schemas.openxmlformats.org/officeDocument/2006/relationships/image" Target="media/1758.png"/><Relationship Id="rId225" Type="http://schemas.openxmlformats.org/officeDocument/2006/relationships/image" Target="media/1758.png"/><Relationship Id="rId226" Type="http://schemas.openxmlformats.org/officeDocument/2006/relationships/image" Target="media/1758.png"/><Relationship Id="rId227" Type="http://schemas.openxmlformats.org/officeDocument/2006/relationships/header" Target="header40.xml"/><Relationship Id="rId228" Type="http://schemas.openxmlformats.org/officeDocument/2006/relationships/footer" Target="footer40.xml"/><Relationship Id="rId229" Type="http://schemas.openxmlformats.org/officeDocument/2006/relationships/header" Target="header41.xml"/><Relationship Id="rId230" Type="http://schemas.openxmlformats.org/officeDocument/2006/relationships/footer" Target="footer41.xml"/><Relationship Id="rId231" Type="http://schemas.openxmlformats.org/officeDocument/2006/relationships/image" Target="media/69.png"/><Relationship Id="rId232" Type="http://schemas.openxmlformats.org/officeDocument/2006/relationships/image" Target="media/69.png"/><Relationship Id="rId233" Type="http://schemas.openxmlformats.org/officeDocument/2006/relationships/image" Target="media/69.png"/><Relationship Id="rId234" Type="http://schemas.openxmlformats.org/officeDocument/2006/relationships/image" Target="media/69.png"/><Relationship Id="rId235" Type="http://schemas.openxmlformats.org/officeDocument/2006/relationships/image" Target="media/69.png"/><Relationship Id="rId236" Type="http://schemas.openxmlformats.org/officeDocument/2006/relationships/image" Target="media/69.png"/><Relationship Id="rId237" Type="http://schemas.openxmlformats.org/officeDocument/2006/relationships/image" Target="media/69.png"/><Relationship Id="rId238" Type="http://schemas.openxmlformats.org/officeDocument/2006/relationships/header" Target="header42.xml"/><Relationship Id="rId239" Type="http://schemas.openxmlformats.org/officeDocument/2006/relationships/footer" Target="footer42.xml"/><Relationship Id="rId240" Type="http://schemas.openxmlformats.org/officeDocument/2006/relationships/header" Target="header43.xml"/><Relationship Id="rId241" Type="http://schemas.openxmlformats.org/officeDocument/2006/relationships/footer" Target="footer43.xml"/><Relationship Id="rId242" Type="http://schemas.openxmlformats.org/officeDocument/2006/relationships/image" Target="media/69.png"/><Relationship Id="rId243" Type="http://schemas.openxmlformats.org/officeDocument/2006/relationships/image" Target="media/69.png"/><Relationship Id="rId244" Type="http://schemas.openxmlformats.org/officeDocument/2006/relationships/image" Target="media/69.png"/><Relationship Id="rId245" Type="http://schemas.openxmlformats.org/officeDocument/2006/relationships/image" Target="media/69.png"/><Relationship Id="rId246" Type="http://schemas.openxmlformats.org/officeDocument/2006/relationships/image" Target="media/69.png"/><Relationship Id="rId247" Type="http://schemas.openxmlformats.org/officeDocument/2006/relationships/image" Target="media/69.png"/><Relationship Id="rId248" Type="http://schemas.openxmlformats.org/officeDocument/2006/relationships/image" Target="media/69.png"/><Relationship Id="rId249" Type="http://schemas.openxmlformats.org/officeDocument/2006/relationships/header" Target="header44.xml"/><Relationship Id="rId250" Type="http://schemas.openxmlformats.org/officeDocument/2006/relationships/footer" Target="footer44.xml"/><Relationship Id="rId251" Type="http://schemas.openxmlformats.org/officeDocument/2006/relationships/header" Target="header45.xml"/><Relationship Id="rId252" Type="http://schemas.openxmlformats.org/officeDocument/2006/relationships/footer" Target="footer45.xml"/><Relationship Id="rId253" Type="http://schemas.openxmlformats.org/officeDocument/2006/relationships/image" Target="media/69.png"/><Relationship Id="rId254" Type="http://schemas.openxmlformats.org/officeDocument/2006/relationships/image" Target="media/69.png"/><Relationship Id="rId255" Type="http://schemas.openxmlformats.org/officeDocument/2006/relationships/image" Target="media/69.png"/><Relationship Id="rId256" Type="http://schemas.openxmlformats.org/officeDocument/2006/relationships/image" Target="media/69.png"/><Relationship Id="rId257" Type="http://schemas.openxmlformats.org/officeDocument/2006/relationships/image" Target="media/69.png"/><Relationship Id="rId258" Type="http://schemas.openxmlformats.org/officeDocument/2006/relationships/header" Target="header46.xml"/><Relationship Id="rId259" Type="http://schemas.openxmlformats.org/officeDocument/2006/relationships/footer" Target="footer46.xml"/><Relationship Id="rId260" Type="http://schemas.openxmlformats.org/officeDocument/2006/relationships/header" Target="header47.xml"/><Relationship Id="rId261" Type="http://schemas.openxmlformats.org/officeDocument/2006/relationships/footer" Target="footer47.xml"/><Relationship Id="rId262" Type="http://schemas.openxmlformats.org/officeDocument/2006/relationships/image" Target="media/69.png"/><Relationship Id="rId263" Type="http://schemas.openxmlformats.org/officeDocument/2006/relationships/image" Target="media/69.png"/><Relationship Id="rId264" Type="http://schemas.openxmlformats.org/officeDocument/2006/relationships/image" Target="media/69.png"/><Relationship Id="rId265" Type="http://schemas.openxmlformats.org/officeDocument/2006/relationships/image" Target="media/69.png"/><Relationship Id="rId266" Type="http://schemas.openxmlformats.org/officeDocument/2006/relationships/image" Target="media/69.png"/><Relationship Id="rId267" Type="http://schemas.openxmlformats.org/officeDocument/2006/relationships/header" Target="header48.xml"/><Relationship Id="rId268" Type="http://schemas.openxmlformats.org/officeDocument/2006/relationships/footer" Target="footer48.xml"/><Relationship Id="rId269" Type="http://schemas.openxmlformats.org/officeDocument/2006/relationships/header" Target="header49.xml"/><Relationship Id="rId270" Type="http://schemas.openxmlformats.org/officeDocument/2006/relationships/footer" Target="footer49.xml"/><Relationship Id="rId271" Type="http://schemas.openxmlformats.org/officeDocument/2006/relationships/image" Target="media/69.png"/><Relationship Id="rId272" Type="http://schemas.openxmlformats.org/officeDocument/2006/relationships/image" Target="media/69.png"/><Relationship Id="rId273" Type="http://schemas.openxmlformats.org/officeDocument/2006/relationships/image" Target="media/69.png"/><Relationship Id="rId274" Type="http://schemas.openxmlformats.org/officeDocument/2006/relationships/image" Target="media/69.png"/><Relationship Id="rId275" Type="http://schemas.openxmlformats.org/officeDocument/2006/relationships/image" Target="media/69.png"/><Relationship Id="rId276" Type="http://schemas.openxmlformats.org/officeDocument/2006/relationships/image" Target="media/69.png"/><Relationship Id="rId277" Type="http://schemas.openxmlformats.org/officeDocument/2006/relationships/image" Target="media/69.png"/><Relationship Id="rId278" Type="http://schemas.openxmlformats.org/officeDocument/2006/relationships/header" Target="header50.xml"/><Relationship Id="rId279" Type="http://schemas.openxmlformats.org/officeDocument/2006/relationships/footer" Target="footer50.xml"/><Relationship Id="rId280" Type="http://schemas.openxmlformats.org/officeDocument/2006/relationships/header" Target="header51.xml"/><Relationship Id="rId281" Type="http://schemas.openxmlformats.org/officeDocument/2006/relationships/footer" Target="footer51.xml"/><Relationship Id="rId282" Type="http://schemas.openxmlformats.org/officeDocument/2006/relationships/image" Target="media/69.png"/><Relationship Id="rId283" Type="http://schemas.openxmlformats.org/officeDocument/2006/relationships/image" Target="media/69.png"/><Relationship Id="rId284" Type="http://schemas.openxmlformats.org/officeDocument/2006/relationships/image" Target="media/69.png"/><Relationship Id="rId285" Type="http://schemas.openxmlformats.org/officeDocument/2006/relationships/image" Target="media/69.png"/><Relationship Id="rId286" Type="http://schemas.openxmlformats.org/officeDocument/2006/relationships/image" Target="media/69.png"/><Relationship Id="rId287" Type="http://schemas.openxmlformats.org/officeDocument/2006/relationships/image" Target="media/69.png"/><Relationship Id="rId288" Type="http://schemas.openxmlformats.org/officeDocument/2006/relationships/image" Target="media/69.png"/><Relationship Id="rId289" Type="http://schemas.openxmlformats.org/officeDocument/2006/relationships/header" Target="header52.xml"/><Relationship Id="rId290" Type="http://schemas.openxmlformats.org/officeDocument/2006/relationships/footer" Target="footer52.xml"/><Relationship Id="rId291" Type="http://schemas.openxmlformats.org/officeDocument/2006/relationships/header" Target="header53.xml"/><Relationship Id="rId292" Type="http://schemas.openxmlformats.org/officeDocument/2006/relationships/footer" Target="footer53.xml"/><Relationship Id="rId293" Type="http://schemas.openxmlformats.org/officeDocument/2006/relationships/image" Target="media/69.png"/><Relationship Id="rId294" Type="http://schemas.openxmlformats.org/officeDocument/2006/relationships/image" Target="media/69.png"/><Relationship Id="rId295" Type="http://schemas.openxmlformats.org/officeDocument/2006/relationships/image" Target="media/69.png"/><Relationship Id="rId296" Type="http://schemas.openxmlformats.org/officeDocument/2006/relationships/image" Target="media/69.png"/><Relationship Id="rId297" Type="http://schemas.openxmlformats.org/officeDocument/2006/relationships/image" Target="media/69.png"/><Relationship Id="rId298" Type="http://schemas.openxmlformats.org/officeDocument/2006/relationships/header" Target="header54.xml"/><Relationship Id="rId299" Type="http://schemas.openxmlformats.org/officeDocument/2006/relationships/footer" Target="footer54.xml"/><Relationship Id="rId300" Type="http://schemas.openxmlformats.org/officeDocument/2006/relationships/header" Target="header55.xml"/><Relationship Id="rId301" Type="http://schemas.openxmlformats.org/officeDocument/2006/relationships/footer" Target="footer55.xml"/><Relationship Id="rId302" Type="http://schemas.openxmlformats.org/officeDocument/2006/relationships/image" Target="media/69.png"/><Relationship Id="rId303" Type="http://schemas.openxmlformats.org/officeDocument/2006/relationships/image" Target="media/69.png"/><Relationship Id="rId304" Type="http://schemas.openxmlformats.org/officeDocument/2006/relationships/image" Target="media/69.png"/><Relationship Id="rId305" Type="http://schemas.openxmlformats.org/officeDocument/2006/relationships/image" Target="media/69.png"/><Relationship Id="rId306" Type="http://schemas.openxmlformats.org/officeDocument/2006/relationships/image" Target="media/69.png"/><Relationship Id="rId307" Type="http://schemas.openxmlformats.org/officeDocument/2006/relationships/header" Target="header56.xml"/><Relationship Id="rId308" Type="http://schemas.openxmlformats.org/officeDocument/2006/relationships/footer" Target="footer56.xml"/><Relationship Id="rId309" Type="http://schemas.openxmlformats.org/officeDocument/2006/relationships/header" Target="header57.xml"/><Relationship Id="rId310" Type="http://schemas.openxmlformats.org/officeDocument/2006/relationships/footer" Target="footer57.xml"/><Relationship Id="rId311" Type="http://schemas.openxmlformats.org/officeDocument/2006/relationships/image" Target="media/69.png"/><Relationship Id="rId312" Type="http://schemas.openxmlformats.org/officeDocument/2006/relationships/image" Target="media/69.png"/><Relationship Id="rId313" Type="http://schemas.openxmlformats.org/officeDocument/2006/relationships/image" Target="media/69.png"/><Relationship Id="rId314" Type="http://schemas.openxmlformats.org/officeDocument/2006/relationships/image" Target="media/69.png"/><Relationship Id="rId315" Type="http://schemas.openxmlformats.org/officeDocument/2006/relationships/image" Target="media/69.png"/><Relationship Id="rId316" Type="http://schemas.openxmlformats.org/officeDocument/2006/relationships/image" Target="media/69.png"/><Relationship Id="rId317" Type="http://schemas.openxmlformats.org/officeDocument/2006/relationships/image" Target="media/69.png"/><Relationship Id="rId318" Type="http://schemas.openxmlformats.org/officeDocument/2006/relationships/image" Target="media/69.png"/><Relationship Id="rId319" Type="http://schemas.openxmlformats.org/officeDocument/2006/relationships/image" Target="media/69.png"/><Relationship Id="rId320" Type="http://schemas.openxmlformats.org/officeDocument/2006/relationships/header" Target="header58.xml"/><Relationship Id="rId321" Type="http://schemas.openxmlformats.org/officeDocument/2006/relationships/footer" Target="footer58.xml"/><Relationship Id="rId322" Type="http://schemas.openxmlformats.org/officeDocument/2006/relationships/header" Target="header59.xml"/><Relationship Id="rId323" Type="http://schemas.openxmlformats.org/officeDocument/2006/relationships/footer" Target="footer59.xml"/><Relationship Id="rId324" Type="http://schemas.openxmlformats.org/officeDocument/2006/relationships/image" Target="media/69.png"/><Relationship Id="rId325" Type="http://schemas.openxmlformats.org/officeDocument/2006/relationships/image" Target="media/69.png"/><Relationship Id="rId326" Type="http://schemas.openxmlformats.org/officeDocument/2006/relationships/image" Target="media/69.png"/><Relationship Id="rId327" Type="http://schemas.openxmlformats.org/officeDocument/2006/relationships/image" Target="media/69.png"/><Relationship Id="rId328" Type="http://schemas.openxmlformats.org/officeDocument/2006/relationships/image" Target="media/69.png"/><Relationship Id="rId329" Type="http://schemas.openxmlformats.org/officeDocument/2006/relationships/image" Target="media/69.png"/><Relationship Id="rId330" Type="http://schemas.openxmlformats.org/officeDocument/2006/relationships/image" Target="media/69.png"/><Relationship Id="rId331" Type="http://schemas.openxmlformats.org/officeDocument/2006/relationships/image" Target="media/69.png"/><Relationship Id="rId332" Type="http://schemas.openxmlformats.org/officeDocument/2006/relationships/image" Target="media/69.png"/><Relationship Id="rId333" Type="http://schemas.openxmlformats.org/officeDocument/2006/relationships/styles" Target="styles.xml"/><Relationship Id="rId334" Type="http://schemas.openxmlformats.org/officeDocument/2006/relationships/numbering" Target="numbering.xml"/><Relationship Id="rId33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71</TotalTime>
  <Application>Yozo_Office</Application>
  <Pages>115</Pages>
  <Words>8237</Words>
  <Characters>35141</Characters>
  <Lines>5105</Lines>
  <Paragraphs>3207</Paragraphs>
  <CharactersWithSpaces>40215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7</cp:revision>
  <dcterms:created xsi:type="dcterms:W3CDTF">2024-11-19T04:29:00Z</dcterms:created>
  <dcterms:modified xsi:type="dcterms:W3CDTF">2024-11-22T14:27:00Z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LastSaved">
    <vt:filetime>2024-11-18T16:00:00Z</vt:filetime>
  </property>
</Properties>
</file>